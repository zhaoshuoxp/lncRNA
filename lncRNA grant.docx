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AF8D66" w14:textId="56644ED7" w:rsidR="005E0CB3" w:rsidRPr="004D13F9" w:rsidRDefault="00730D4A" w:rsidP="00F555FE">
      <w:pPr>
        <w:spacing w:line="240" w:lineRule="exact"/>
        <w:rPr>
          <w:rFonts w:ascii="Arial" w:hAnsi="Arial" w:cs="Arial"/>
          <w:sz w:val="22"/>
          <w:szCs w:val="22"/>
        </w:rPr>
      </w:pPr>
      <w:r w:rsidRPr="004D13F9">
        <w:rPr>
          <w:rFonts w:ascii="Arial" w:hAnsi="Arial" w:cs="Arial"/>
          <w:sz w:val="22"/>
          <w:szCs w:val="22"/>
        </w:rPr>
        <w:t>Therapeutic risk factor modification has provided a significant decrease in coronary artery disease (CAD) in Western populations</w:t>
      </w:r>
      <w:r w:rsidR="00201902" w:rsidRPr="004D13F9">
        <w:rPr>
          <w:rFonts w:ascii="Arial" w:hAnsi="Arial" w:cs="Arial"/>
          <w:sz w:val="22"/>
          <w:szCs w:val="22"/>
        </w:rPr>
        <w:t>,</w:t>
      </w:r>
      <w:r w:rsidRPr="004D13F9">
        <w:rPr>
          <w:rFonts w:ascii="Arial" w:hAnsi="Arial" w:cs="Arial"/>
          <w:sz w:val="22"/>
          <w:szCs w:val="22"/>
        </w:rPr>
        <w:t xml:space="preserve"> however, significant risk is due to common inherited genetic variation that affects disease pathways in the vessel wall and remains poorly understood without specific therapies. To further our </w:t>
      </w:r>
      <w:r w:rsidRPr="004D13F9">
        <w:rPr>
          <w:rFonts w:ascii="Arial" w:hAnsi="Arial" w:cs="Arial"/>
          <w:sz w:val="22"/>
          <w:szCs w:val="22"/>
          <w:u w:val="single"/>
        </w:rPr>
        <w:t xml:space="preserve">long-term goal </w:t>
      </w:r>
      <w:r w:rsidRPr="004D13F9">
        <w:rPr>
          <w:rFonts w:ascii="Arial" w:hAnsi="Arial" w:cs="Arial"/>
          <w:sz w:val="22"/>
          <w:szCs w:val="22"/>
        </w:rPr>
        <w:t xml:space="preserve">of characterizing the molecular basis for this genetic risk, we have participated in genome-wide association studies (GWAS) identifying allelic variation linked to coronary artery disease (CAD) risk, and </w:t>
      </w:r>
      <w:r w:rsidR="00741C1A">
        <w:rPr>
          <w:rFonts w:ascii="Arial" w:hAnsi="Arial" w:cs="Arial"/>
          <w:sz w:val="22"/>
          <w:szCs w:val="22"/>
        </w:rPr>
        <w:t xml:space="preserve">these efforts have yielded </w:t>
      </w:r>
      <w:r w:rsidRPr="004D13F9">
        <w:rPr>
          <w:rFonts w:ascii="Arial" w:hAnsi="Arial" w:cs="Arial"/>
          <w:sz w:val="22"/>
          <w:szCs w:val="22"/>
        </w:rPr>
        <w:t xml:space="preserve">hundreds of associated loci. However, the majority of identified causal variation resides outside of protein coding exons, in regulatory regions of the genome that are poorly understood, and </w:t>
      </w:r>
      <w:r w:rsidRPr="004D13F9">
        <w:rPr>
          <w:rFonts w:ascii="Arial" w:hAnsi="Arial" w:cs="Arial"/>
          <w:color w:val="000000" w:themeColor="text1"/>
          <w:sz w:val="22"/>
          <w:szCs w:val="22"/>
        </w:rPr>
        <w:t>further efforts are required to understand the mechanisms of association and thus disease risk</w:t>
      </w:r>
      <w:r w:rsidRPr="004D13F9">
        <w:rPr>
          <w:rFonts w:ascii="Arial" w:hAnsi="Arial" w:cs="Arial"/>
          <w:sz w:val="22"/>
          <w:szCs w:val="22"/>
        </w:rPr>
        <w:t xml:space="preserve">. </w:t>
      </w:r>
      <w:r w:rsidRPr="004D13F9">
        <w:rPr>
          <w:rFonts w:ascii="Arial" w:hAnsi="Arial" w:cs="Arial"/>
          <w:sz w:val="22"/>
          <w:szCs w:val="22"/>
          <w:u w:val="single"/>
        </w:rPr>
        <w:t>Our central hypothesis</w:t>
      </w:r>
      <w:r w:rsidRPr="004D13F9">
        <w:rPr>
          <w:rFonts w:ascii="Arial" w:hAnsi="Arial" w:cs="Arial"/>
          <w:sz w:val="22"/>
          <w:szCs w:val="22"/>
        </w:rPr>
        <w:t xml:space="preserve"> is that a</w:t>
      </w:r>
      <w:r w:rsidR="0099754E" w:rsidRPr="004D13F9">
        <w:rPr>
          <w:rFonts w:ascii="Arial" w:hAnsi="Arial" w:cs="Arial"/>
          <w:sz w:val="22"/>
          <w:szCs w:val="22"/>
        </w:rPr>
        <w:t>n important subset</w:t>
      </w:r>
      <w:r w:rsidRPr="004D13F9">
        <w:rPr>
          <w:rFonts w:ascii="Arial" w:hAnsi="Arial" w:cs="Arial"/>
          <w:sz w:val="22"/>
          <w:szCs w:val="22"/>
        </w:rPr>
        <w:t xml:space="preserve"> of disease allelic variation primarily regulates long non-coding RNA (lncRNA) expression, with this effect modulating</w:t>
      </w:r>
      <w:r w:rsidR="000E0F4E" w:rsidRPr="004D13F9">
        <w:rPr>
          <w:rFonts w:ascii="Arial" w:hAnsi="Arial" w:cs="Arial"/>
          <w:sz w:val="22"/>
          <w:szCs w:val="22"/>
        </w:rPr>
        <w:t xml:space="preserve"> causal protein coding gene (pcGene</w:t>
      </w:r>
      <w:r w:rsidRPr="004D13F9">
        <w:rPr>
          <w:rFonts w:ascii="Arial" w:hAnsi="Arial" w:cs="Arial"/>
          <w:sz w:val="22"/>
          <w:szCs w:val="22"/>
        </w:rPr>
        <w:t xml:space="preserve">) expression through functional genomic interactions such as chromosomal looping. </w:t>
      </w:r>
      <w:r w:rsidRPr="004D13F9">
        <w:rPr>
          <w:rFonts w:ascii="Arial" w:hAnsi="Arial" w:cs="Arial"/>
          <w:sz w:val="22"/>
          <w:szCs w:val="22"/>
          <w:u w:val="single"/>
        </w:rPr>
        <w:t>Our objective</w:t>
      </w:r>
      <w:r w:rsidRPr="004D13F9">
        <w:rPr>
          <w:rFonts w:ascii="Arial" w:hAnsi="Arial" w:cs="Arial"/>
          <w:sz w:val="22"/>
          <w:szCs w:val="22"/>
        </w:rPr>
        <w:t xml:space="preserve"> here is to investigate the role these lncRNAs play in mediating expression of CAD causal </w:t>
      </w:r>
      <w:r w:rsidR="00F63098" w:rsidRPr="004D13F9">
        <w:rPr>
          <w:rFonts w:ascii="Arial" w:hAnsi="Arial" w:cs="Arial"/>
          <w:sz w:val="22"/>
          <w:szCs w:val="22"/>
        </w:rPr>
        <w:t>pcGene</w:t>
      </w:r>
      <w:r w:rsidRPr="004D13F9">
        <w:rPr>
          <w:rFonts w:ascii="Arial" w:hAnsi="Arial" w:cs="Arial"/>
          <w:sz w:val="22"/>
          <w:szCs w:val="22"/>
        </w:rPr>
        <w:t>s, and the mechanism by which they accomplish this function. Our</w:t>
      </w:r>
      <w:r w:rsidRPr="004D13F9">
        <w:rPr>
          <w:rFonts w:ascii="Arial" w:hAnsi="Arial" w:cs="Arial"/>
          <w:sz w:val="22"/>
          <w:szCs w:val="22"/>
          <w:u w:val="single"/>
        </w:rPr>
        <w:t xml:space="preserve"> rationale</w:t>
      </w:r>
      <w:r w:rsidRPr="004D13F9">
        <w:rPr>
          <w:rFonts w:ascii="Arial" w:hAnsi="Arial" w:cs="Arial"/>
          <w:sz w:val="22"/>
          <w:szCs w:val="22"/>
        </w:rPr>
        <w:t xml:space="preserve"> is that lncRNAs serve as a critical intermediary between </w:t>
      </w:r>
      <w:r w:rsidR="00A520B7" w:rsidRPr="004D13F9">
        <w:rPr>
          <w:rFonts w:ascii="Arial" w:hAnsi="Arial" w:cs="Arial"/>
          <w:sz w:val="22"/>
          <w:szCs w:val="22"/>
        </w:rPr>
        <w:t xml:space="preserve">genetic and epigenetic </w:t>
      </w:r>
      <w:r w:rsidRPr="004D13F9">
        <w:rPr>
          <w:rFonts w:ascii="Arial" w:hAnsi="Arial" w:cs="Arial"/>
          <w:sz w:val="22"/>
          <w:szCs w:val="22"/>
        </w:rPr>
        <w:t xml:space="preserve">signaling, and that elucidating their mechanism of function is a key aspect of understanding CAD risk. To gain fundamental information regarding the mode of action of these molecules in the context of CAD, we propose to study human coronary artery smooth muscle cell (HCASMC) lncRNAs. In </w:t>
      </w:r>
      <w:r w:rsidRPr="004D13F9">
        <w:rPr>
          <w:rFonts w:ascii="Arial" w:hAnsi="Arial" w:cs="Arial"/>
          <w:b/>
          <w:sz w:val="22"/>
          <w:szCs w:val="22"/>
        </w:rPr>
        <w:t>Aim 1</w:t>
      </w:r>
      <w:r w:rsidRPr="004D13F9">
        <w:rPr>
          <w:rFonts w:ascii="Arial" w:hAnsi="Arial" w:cs="Arial"/>
          <w:sz w:val="22"/>
          <w:szCs w:val="22"/>
        </w:rPr>
        <w:t>, we will identify lncRNAs regulated in these cells by disease-related stimuli and that map</w:t>
      </w:r>
      <w:r w:rsidR="00C3027A" w:rsidRPr="004D13F9">
        <w:rPr>
          <w:rFonts w:ascii="Arial" w:hAnsi="Arial" w:cs="Arial"/>
          <w:sz w:val="22"/>
          <w:szCs w:val="22"/>
        </w:rPr>
        <w:t xml:space="preserve"> to CAD GWAS loci. Co-expression network</w:t>
      </w:r>
      <w:r w:rsidRPr="004D13F9">
        <w:rPr>
          <w:rFonts w:ascii="Arial" w:hAnsi="Arial" w:cs="Arial"/>
          <w:sz w:val="22"/>
          <w:szCs w:val="22"/>
        </w:rPr>
        <w:t xml:space="preserve"> analyses will connect these lncRNAs to </w:t>
      </w:r>
      <w:r w:rsidR="00AC294A" w:rsidRPr="004D13F9">
        <w:rPr>
          <w:rFonts w:ascii="Arial" w:hAnsi="Arial" w:cs="Arial"/>
          <w:sz w:val="22"/>
          <w:szCs w:val="22"/>
        </w:rPr>
        <w:t>pcGene</w:t>
      </w:r>
      <w:r w:rsidRPr="004D13F9">
        <w:rPr>
          <w:rFonts w:ascii="Arial" w:hAnsi="Arial" w:cs="Arial"/>
          <w:sz w:val="22"/>
          <w:szCs w:val="22"/>
        </w:rPr>
        <w:t xml:space="preserve">s, and initiate network and pathway analyses to begin to establish their biological functional associations. In </w:t>
      </w:r>
      <w:r w:rsidRPr="004D13F9">
        <w:rPr>
          <w:rFonts w:ascii="Arial" w:hAnsi="Arial" w:cs="Arial"/>
          <w:b/>
          <w:sz w:val="22"/>
          <w:szCs w:val="22"/>
        </w:rPr>
        <w:t>Aim 2</w:t>
      </w:r>
      <w:r w:rsidRPr="004D13F9">
        <w:rPr>
          <w:rFonts w:ascii="Arial" w:hAnsi="Arial" w:cs="Arial"/>
          <w:sz w:val="22"/>
          <w:szCs w:val="22"/>
        </w:rPr>
        <w:t xml:space="preserve">, we will map expression quantitative trait loci </w:t>
      </w:r>
      <w:r w:rsidR="00D50EF6">
        <w:rPr>
          <w:rFonts w:ascii="Arial" w:hAnsi="Arial" w:cs="Arial"/>
          <w:sz w:val="22"/>
          <w:szCs w:val="22"/>
        </w:rPr>
        <w:t xml:space="preserve">variants </w:t>
      </w:r>
      <w:r w:rsidRPr="004D13F9">
        <w:rPr>
          <w:rFonts w:ascii="Arial" w:hAnsi="Arial" w:cs="Arial"/>
          <w:sz w:val="22"/>
          <w:szCs w:val="22"/>
        </w:rPr>
        <w:t>(eQTLs) for each of the lncRNAs,</w:t>
      </w:r>
      <w:r w:rsidR="001E0EE3" w:rsidRPr="004D13F9">
        <w:rPr>
          <w:rFonts w:ascii="Arial" w:hAnsi="Arial" w:cs="Arial"/>
          <w:sz w:val="22"/>
          <w:szCs w:val="22"/>
        </w:rPr>
        <w:t xml:space="preserve"> using a high-throughput allele-</w:t>
      </w:r>
      <w:r w:rsidRPr="004D13F9">
        <w:rPr>
          <w:rFonts w:ascii="Arial" w:hAnsi="Arial" w:cs="Arial"/>
          <w:sz w:val="22"/>
          <w:szCs w:val="22"/>
        </w:rPr>
        <w:t>specific expression method</w:t>
      </w:r>
      <w:r w:rsidR="00B2039A" w:rsidRPr="004D13F9">
        <w:rPr>
          <w:rFonts w:ascii="Arial" w:hAnsi="Arial" w:cs="Arial"/>
          <w:sz w:val="22"/>
          <w:szCs w:val="22"/>
        </w:rPr>
        <w:t xml:space="preserve"> that provides quantification of low abundance RNAs. Discovered </w:t>
      </w:r>
      <w:r w:rsidRPr="004D13F9">
        <w:rPr>
          <w:rFonts w:ascii="Arial" w:hAnsi="Arial" w:cs="Arial"/>
          <w:sz w:val="22"/>
          <w:szCs w:val="22"/>
        </w:rPr>
        <w:t xml:space="preserve">lncRNA eQTLs </w:t>
      </w:r>
      <w:r w:rsidR="00A26176" w:rsidRPr="004D13F9">
        <w:rPr>
          <w:rFonts w:ascii="Arial" w:hAnsi="Arial" w:cs="Arial"/>
          <w:sz w:val="22"/>
          <w:szCs w:val="22"/>
        </w:rPr>
        <w:t xml:space="preserve">will be </w:t>
      </w:r>
      <w:r w:rsidRPr="004D13F9">
        <w:rPr>
          <w:rFonts w:ascii="Arial" w:hAnsi="Arial" w:cs="Arial"/>
          <w:sz w:val="22"/>
          <w:szCs w:val="22"/>
        </w:rPr>
        <w:t xml:space="preserve">investigated to determine whether they </w:t>
      </w:r>
      <w:r w:rsidR="004A7593" w:rsidRPr="004D13F9">
        <w:rPr>
          <w:rFonts w:ascii="Arial" w:hAnsi="Arial" w:cs="Arial"/>
          <w:sz w:val="22"/>
          <w:szCs w:val="22"/>
        </w:rPr>
        <w:t>colocalize with</w:t>
      </w:r>
      <w:r w:rsidRPr="004D13F9">
        <w:rPr>
          <w:rFonts w:ascii="Arial" w:hAnsi="Arial" w:cs="Arial"/>
          <w:sz w:val="22"/>
          <w:szCs w:val="22"/>
        </w:rPr>
        <w:t xml:space="preserve"> CAD GWAS causal</w:t>
      </w:r>
      <w:r w:rsidR="00A842F3">
        <w:rPr>
          <w:rFonts w:ascii="Arial" w:hAnsi="Arial" w:cs="Arial"/>
          <w:sz w:val="22"/>
          <w:szCs w:val="22"/>
        </w:rPr>
        <w:t xml:space="preserve"> variation, as well as </w:t>
      </w:r>
      <w:r w:rsidRPr="004D13F9">
        <w:rPr>
          <w:rFonts w:ascii="Arial" w:hAnsi="Arial" w:cs="Arial"/>
          <w:sz w:val="22"/>
          <w:szCs w:val="22"/>
        </w:rPr>
        <w:t xml:space="preserve">genomic molecular trait QTLs. CRISPR genome editing will be employed to validate the eQTLs, and confirm </w:t>
      </w:r>
      <w:r w:rsidR="00286BCA" w:rsidRPr="004D13F9">
        <w:rPr>
          <w:rFonts w:ascii="Arial" w:hAnsi="Arial" w:cs="Arial"/>
          <w:sz w:val="22"/>
          <w:szCs w:val="22"/>
        </w:rPr>
        <w:t>pcGene</w:t>
      </w:r>
      <w:r w:rsidRPr="004D13F9">
        <w:rPr>
          <w:rFonts w:ascii="Arial" w:hAnsi="Arial" w:cs="Arial"/>
          <w:sz w:val="22"/>
          <w:szCs w:val="22"/>
        </w:rPr>
        <w:t xml:space="preserve"> identity. In </w:t>
      </w:r>
      <w:r w:rsidRPr="004D13F9">
        <w:rPr>
          <w:rFonts w:ascii="Arial" w:hAnsi="Arial" w:cs="Arial"/>
          <w:b/>
          <w:sz w:val="22"/>
          <w:szCs w:val="22"/>
        </w:rPr>
        <w:t>Aim 3</w:t>
      </w:r>
      <w:r w:rsidRPr="004D13F9">
        <w:rPr>
          <w:rFonts w:ascii="Arial" w:hAnsi="Arial" w:cs="Arial"/>
          <w:sz w:val="22"/>
          <w:szCs w:val="22"/>
        </w:rPr>
        <w:t>, we will employ CRI</w:t>
      </w:r>
      <w:r w:rsidR="00D50EF6">
        <w:rPr>
          <w:rFonts w:ascii="Arial" w:hAnsi="Arial" w:cs="Arial"/>
          <w:sz w:val="22"/>
          <w:szCs w:val="22"/>
        </w:rPr>
        <w:t>SP</w:t>
      </w:r>
      <w:r w:rsidRPr="004D13F9">
        <w:rPr>
          <w:rFonts w:ascii="Arial" w:hAnsi="Arial" w:cs="Arial"/>
          <w:sz w:val="22"/>
          <w:szCs w:val="22"/>
        </w:rPr>
        <w:t xml:space="preserve">R inhibition and single cell RNA sequencing (PerturbSeq) to map the transcriptional networks regulated by the disease related lncRNAs, and also </w:t>
      </w:r>
      <w:r w:rsidRPr="004D13F9">
        <w:rPr>
          <w:rFonts w:ascii="Arial" w:hAnsi="Arial" w:cs="Arial"/>
          <w:color w:val="000000" w:themeColor="text1"/>
          <w:sz w:val="22"/>
          <w:szCs w:val="22"/>
        </w:rPr>
        <w:t xml:space="preserve">investigate their in vitro cellular effects on HCASMC. These studies will be aided by our extensive work with primary cultured HCASMC characterizing epigenome modification, chromatin accessibility, and looping, and our efforts to map CAD GWAS causal variants and genes that mediate risk in this cell type. This work is </w:t>
      </w:r>
      <w:r w:rsidRPr="004D13F9">
        <w:rPr>
          <w:rFonts w:ascii="Arial" w:hAnsi="Arial" w:cs="Arial"/>
          <w:color w:val="000000" w:themeColor="text1"/>
          <w:sz w:val="22"/>
          <w:szCs w:val="22"/>
          <w:u w:val="single"/>
        </w:rPr>
        <w:t>highly innovative</w:t>
      </w:r>
      <w:r w:rsidRPr="004D13F9">
        <w:rPr>
          <w:rFonts w:ascii="Arial" w:hAnsi="Arial" w:cs="Arial"/>
          <w:color w:val="000000" w:themeColor="text1"/>
          <w:sz w:val="22"/>
          <w:szCs w:val="22"/>
        </w:rPr>
        <w:t xml:space="preserve"> in that it combines unique genomic datasets developed in a highly disease relevant cell type and </w:t>
      </w:r>
      <w:r w:rsidRPr="004D13F9">
        <w:rPr>
          <w:rFonts w:ascii="Arial" w:hAnsi="Arial" w:cs="Arial"/>
          <w:color w:val="000000" w:themeColor="text1"/>
          <w:sz w:val="22"/>
          <w:szCs w:val="22"/>
          <w:u w:val="single"/>
        </w:rPr>
        <w:t>significant</w:t>
      </w:r>
      <w:r w:rsidRPr="004D13F9">
        <w:rPr>
          <w:rFonts w:ascii="Arial" w:hAnsi="Arial" w:cs="Arial"/>
          <w:color w:val="000000" w:themeColor="text1"/>
          <w:sz w:val="22"/>
          <w:szCs w:val="22"/>
        </w:rPr>
        <w:t xml:space="preserve"> since it will integrate lncRNAs, their regulatory variation, and molecular mechanisms into the etiology of CAD risk.</w:t>
      </w:r>
    </w:p>
    <w:p w14:paraId="6CAE0981" w14:textId="77777777" w:rsidR="005E0CB3" w:rsidRPr="004D13F9" w:rsidRDefault="005E0CB3">
      <w:pPr>
        <w:rPr>
          <w:rFonts w:ascii="Arial" w:hAnsi="Arial" w:cs="Arial"/>
          <w:b/>
          <w:sz w:val="22"/>
          <w:szCs w:val="22"/>
        </w:rPr>
      </w:pPr>
      <w:r w:rsidRPr="004D13F9">
        <w:rPr>
          <w:rFonts w:ascii="Arial" w:hAnsi="Arial" w:cs="Arial"/>
          <w:b/>
          <w:sz w:val="22"/>
          <w:szCs w:val="22"/>
        </w:rPr>
        <w:br w:type="page"/>
      </w:r>
    </w:p>
    <w:p w14:paraId="0F832941" w14:textId="77777777" w:rsidR="00E71E82" w:rsidRPr="004D13F9" w:rsidRDefault="00E71E82" w:rsidP="00E71E82">
      <w:pPr>
        <w:spacing w:line="240" w:lineRule="exact"/>
        <w:outlineLvl w:val="0"/>
        <w:rPr>
          <w:rFonts w:ascii="Arial" w:hAnsi="Arial" w:cs="Arial"/>
          <w:b/>
          <w:sz w:val="22"/>
          <w:szCs w:val="22"/>
        </w:rPr>
      </w:pPr>
      <w:r w:rsidRPr="004D13F9">
        <w:rPr>
          <w:rFonts w:ascii="Arial" w:hAnsi="Arial" w:cs="Arial"/>
          <w:b/>
          <w:sz w:val="22"/>
          <w:szCs w:val="22"/>
        </w:rPr>
        <w:lastRenderedPageBreak/>
        <w:t>SPECIFIC AIMS</w:t>
      </w:r>
    </w:p>
    <w:p w14:paraId="35D263F4" w14:textId="7F32707E" w:rsidR="00E71E82" w:rsidRPr="004D13F9" w:rsidRDefault="00E71E82" w:rsidP="00E71E82">
      <w:pPr>
        <w:spacing w:line="240" w:lineRule="exact"/>
        <w:rPr>
          <w:rFonts w:ascii="Arial" w:hAnsi="Arial" w:cs="Arial"/>
          <w:sz w:val="22"/>
          <w:szCs w:val="22"/>
        </w:rPr>
      </w:pPr>
      <w:r w:rsidRPr="004D13F9">
        <w:rPr>
          <w:rFonts w:ascii="Arial" w:hAnsi="Arial" w:cs="Arial"/>
          <w:sz w:val="22"/>
          <w:szCs w:val="22"/>
        </w:rPr>
        <w:t xml:space="preserve">Therapeutic risk factor modification has provided a significant decrease in coronary artery disease (CAD) in Western populations; but a significant burden of risk is due to common inherited genetic variation that affects disease pathways in the vessel wall and remains poorly understood without specific therapies. To characterize the molecular basis for this genetic risk, we have participated in genome-wide association studies (GWAS) aimed at identifying allelic variation linked to CAD risk, and these efforts have yielded numerous disease loci. However, the majority of the identified causal variation resides outside of protein coding exons, in regulatory regions of the genome that are poorly understood, and </w:t>
      </w:r>
      <w:r w:rsidRPr="004D13F9">
        <w:rPr>
          <w:rFonts w:ascii="Arial" w:hAnsi="Arial" w:cs="Arial"/>
          <w:color w:val="000000" w:themeColor="text1"/>
          <w:sz w:val="22"/>
          <w:szCs w:val="22"/>
        </w:rPr>
        <w:t>further efforts are required to understand the mechanisms of association and thus disease risk</w:t>
      </w:r>
      <w:r w:rsidRPr="004D13F9">
        <w:rPr>
          <w:rFonts w:ascii="Arial" w:hAnsi="Arial" w:cs="Arial"/>
          <w:sz w:val="22"/>
          <w:szCs w:val="22"/>
        </w:rPr>
        <w:t xml:space="preserve">. Increasingly, it is becoming apparent that long noncoding RNAs (lncRNAs), regulatory RNAs which do not encode proteins, are a </w:t>
      </w:r>
      <w:r w:rsidR="00BF1A3E" w:rsidRPr="004D13F9">
        <w:rPr>
          <w:rFonts w:ascii="Arial" w:hAnsi="Arial" w:cs="Arial"/>
          <w:sz w:val="22"/>
          <w:szCs w:val="22"/>
        </w:rPr>
        <w:t xml:space="preserve">likely </w:t>
      </w:r>
      <w:r w:rsidRPr="004D13F9">
        <w:rPr>
          <w:rFonts w:ascii="Arial" w:hAnsi="Arial" w:cs="Arial"/>
          <w:sz w:val="22"/>
          <w:szCs w:val="22"/>
        </w:rPr>
        <w:t xml:space="preserve">primary target of disease-associated variation. To gain fundamental information regarding the mode of action of these lncRNAs, and to map the mechanisms by which causal variation regulates risk of complex human diseases such as CAD, we aim to identify lncRNAs regulated in human coronary artery smooth muscle cells (HCASMC) by disease-related stimuli, map the expression quantitative trait loci (eQTLs) for these genes, and determine whether they are also associated with </w:t>
      </w:r>
      <w:r w:rsidR="00D14596" w:rsidRPr="004D13F9">
        <w:rPr>
          <w:rFonts w:ascii="Arial" w:hAnsi="Arial" w:cs="Arial"/>
          <w:sz w:val="22"/>
          <w:szCs w:val="22"/>
        </w:rPr>
        <w:t>epi</w:t>
      </w:r>
      <w:r w:rsidRPr="004D13F9">
        <w:rPr>
          <w:rFonts w:ascii="Arial" w:hAnsi="Arial" w:cs="Arial"/>
          <w:sz w:val="22"/>
          <w:szCs w:val="22"/>
        </w:rPr>
        <w:t xml:space="preserve">genomic molecular traits such as chromosomal looping and are enriched in CAD GWAS causal variation. These studies will be aided by our work with HCASMC characterizing epigenome modification by post-translational histone marks, chromatin accessibility, and looping, and our efforts to map CAD GWAS causal variants and genes that mediate risk in this cell type. Finally, we will employ </w:t>
      </w:r>
      <w:r w:rsidR="00D274E4" w:rsidRPr="004D13F9">
        <w:rPr>
          <w:rFonts w:ascii="Arial" w:hAnsi="Arial" w:cs="Arial"/>
          <w:sz w:val="22"/>
          <w:szCs w:val="22"/>
        </w:rPr>
        <w:t>CRISPR inhibition</w:t>
      </w:r>
      <w:r w:rsidRPr="004D13F9">
        <w:rPr>
          <w:rFonts w:ascii="Arial" w:hAnsi="Arial" w:cs="Arial"/>
          <w:sz w:val="22"/>
          <w:szCs w:val="22"/>
        </w:rPr>
        <w:t xml:space="preserve"> and single</w:t>
      </w:r>
      <w:r w:rsidR="00530E2D" w:rsidRPr="004D13F9">
        <w:rPr>
          <w:rFonts w:ascii="Arial" w:hAnsi="Arial" w:cs="Arial"/>
          <w:sz w:val="22"/>
          <w:szCs w:val="22"/>
        </w:rPr>
        <w:t xml:space="preserve"> cell RNA sequencing </w:t>
      </w:r>
      <w:r w:rsidRPr="004D13F9">
        <w:rPr>
          <w:rFonts w:ascii="Arial" w:hAnsi="Arial" w:cs="Arial"/>
          <w:sz w:val="22"/>
          <w:szCs w:val="22"/>
        </w:rPr>
        <w:t xml:space="preserve">to map the transcriptional programs regulated by the disease-related lncRNAs, and investigate their cellular effects on HCASMC. </w:t>
      </w:r>
    </w:p>
    <w:p w14:paraId="63514A1A" w14:textId="77777777" w:rsidR="00E71E82" w:rsidRPr="004D13F9" w:rsidRDefault="00E71E82" w:rsidP="00E71E82">
      <w:pPr>
        <w:spacing w:before="120" w:line="240" w:lineRule="exact"/>
        <w:rPr>
          <w:rFonts w:ascii="Arial" w:hAnsi="Arial" w:cs="Arial"/>
          <w:i/>
          <w:sz w:val="22"/>
          <w:szCs w:val="22"/>
        </w:rPr>
      </w:pPr>
      <w:r w:rsidRPr="004D13F9">
        <w:rPr>
          <w:rFonts w:ascii="Arial" w:hAnsi="Arial" w:cs="Arial"/>
          <w:i/>
          <w:sz w:val="22"/>
          <w:szCs w:val="22"/>
        </w:rPr>
        <w:t>Hypothesis 1: lncRNAs play a critical role in the regulation of HCASMC response to vascular stress, linking epigenetic signaling pathways with protein coding genes that mediate disease-related processes.</w:t>
      </w:r>
    </w:p>
    <w:p w14:paraId="4094A5B5" w14:textId="2673042F" w:rsidR="00E71E82" w:rsidRPr="004D13F9" w:rsidRDefault="00E71E82" w:rsidP="00E71E82">
      <w:pPr>
        <w:spacing w:before="60" w:line="240" w:lineRule="exact"/>
        <w:rPr>
          <w:rFonts w:ascii="Arial" w:hAnsi="Arial" w:cs="Arial"/>
          <w:sz w:val="22"/>
          <w:szCs w:val="22"/>
          <w:u w:val="single"/>
        </w:rPr>
      </w:pPr>
      <w:r w:rsidRPr="004D13F9">
        <w:rPr>
          <w:rFonts w:ascii="Arial" w:hAnsi="Arial" w:cs="Arial"/>
          <w:b/>
          <w:sz w:val="22"/>
          <w:szCs w:val="22"/>
        </w:rPr>
        <w:t>Specific Aim 1</w:t>
      </w:r>
      <w:r w:rsidRPr="004D13F9">
        <w:rPr>
          <w:rFonts w:ascii="Arial" w:hAnsi="Arial" w:cs="Arial"/>
          <w:sz w:val="22"/>
          <w:szCs w:val="22"/>
        </w:rPr>
        <w:t xml:space="preserve">. </w:t>
      </w:r>
      <w:r w:rsidRPr="004D13F9">
        <w:rPr>
          <w:rFonts w:ascii="Arial" w:hAnsi="Arial" w:cs="Arial"/>
          <w:sz w:val="22"/>
          <w:szCs w:val="22"/>
          <w:u w:val="single"/>
        </w:rPr>
        <w:t>To identify and characteri</w:t>
      </w:r>
      <w:r w:rsidR="008605B6" w:rsidRPr="004D13F9">
        <w:rPr>
          <w:rFonts w:ascii="Arial" w:hAnsi="Arial" w:cs="Arial"/>
          <w:sz w:val="22"/>
          <w:szCs w:val="22"/>
          <w:u w:val="single"/>
        </w:rPr>
        <w:t>ze HCASMC</w:t>
      </w:r>
      <w:r w:rsidRPr="004D13F9">
        <w:rPr>
          <w:rFonts w:ascii="Arial" w:hAnsi="Arial" w:cs="Arial"/>
          <w:sz w:val="22"/>
          <w:szCs w:val="22"/>
          <w:u w:val="single"/>
        </w:rPr>
        <w:t xml:space="preserve"> lncRNAs that respond to disease-related signaling pathways and reside in CAD loci. </w:t>
      </w:r>
    </w:p>
    <w:p w14:paraId="21A5D790" w14:textId="115846B7" w:rsidR="00E71E82" w:rsidRPr="004D13F9" w:rsidRDefault="00E71E82" w:rsidP="00E71E82">
      <w:pPr>
        <w:spacing w:line="240" w:lineRule="exact"/>
        <w:rPr>
          <w:rFonts w:ascii="Arial" w:hAnsi="Arial" w:cs="Arial"/>
          <w:sz w:val="22"/>
          <w:szCs w:val="22"/>
        </w:rPr>
      </w:pPr>
      <w:r w:rsidRPr="004D13F9">
        <w:rPr>
          <w:rFonts w:ascii="Arial" w:hAnsi="Arial" w:cs="Arial"/>
          <w:sz w:val="22"/>
          <w:szCs w:val="22"/>
        </w:rPr>
        <w:t xml:space="preserve">The full repertoire of lncRNAs that are expressed in HCASMC will be characterized with deep RNA sequencing, with particular focus on those that are differentially expressed in response to disease relevant stimuli that modulate cellular differentiation state and pro-inflammatory profile. Such lncRNAs that map to CAD loci will be </w:t>
      </w:r>
      <w:r w:rsidR="001C2E07" w:rsidRPr="004D13F9">
        <w:rPr>
          <w:rFonts w:ascii="Arial" w:hAnsi="Arial" w:cs="Arial"/>
          <w:sz w:val="22"/>
          <w:szCs w:val="22"/>
        </w:rPr>
        <w:t>investigated with gene co-expression network</w:t>
      </w:r>
      <w:r w:rsidRPr="004D13F9">
        <w:rPr>
          <w:rFonts w:ascii="Arial" w:hAnsi="Arial" w:cs="Arial"/>
          <w:sz w:val="22"/>
          <w:szCs w:val="22"/>
        </w:rPr>
        <w:t xml:space="preserve"> approaches to identify related protein coding genes (</w:t>
      </w:r>
      <w:r w:rsidR="00F51FBC" w:rsidRPr="004D13F9">
        <w:rPr>
          <w:rFonts w:ascii="Arial" w:hAnsi="Arial" w:cs="Arial"/>
          <w:sz w:val="22"/>
          <w:szCs w:val="22"/>
        </w:rPr>
        <w:t>pcGene</w:t>
      </w:r>
      <w:r w:rsidRPr="004D13F9">
        <w:rPr>
          <w:rFonts w:ascii="Arial" w:hAnsi="Arial" w:cs="Arial"/>
          <w:sz w:val="22"/>
          <w:szCs w:val="22"/>
        </w:rPr>
        <w:t xml:space="preserve">s) and provide an initial characterization of possible cellular functions. </w:t>
      </w:r>
    </w:p>
    <w:p w14:paraId="724B7BBD" w14:textId="77777777" w:rsidR="00E71E82" w:rsidRPr="004D13F9" w:rsidRDefault="00E71E82" w:rsidP="00E71E82">
      <w:pPr>
        <w:spacing w:line="240" w:lineRule="exact"/>
        <w:rPr>
          <w:rFonts w:ascii="Arial" w:hAnsi="Arial" w:cs="Arial"/>
          <w:sz w:val="22"/>
          <w:szCs w:val="22"/>
        </w:rPr>
      </w:pPr>
    </w:p>
    <w:p w14:paraId="54D6E5FD" w14:textId="34943286" w:rsidR="00E71E82" w:rsidRPr="004D13F9" w:rsidRDefault="00E71E82" w:rsidP="00E71E82">
      <w:pPr>
        <w:spacing w:line="240" w:lineRule="exact"/>
        <w:rPr>
          <w:rFonts w:ascii="Arial" w:hAnsi="Arial" w:cs="Arial"/>
          <w:i/>
          <w:sz w:val="22"/>
          <w:szCs w:val="22"/>
        </w:rPr>
      </w:pPr>
      <w:r w:rsidRPr="004D13F9">
        <w:rPr>
          <w:rFonts w:ascii="Arial" w:hAnsi="Arial" w:cs="Arial"/>
          <w:i/>
          <w:sz w:val="22"/>
          <w:szCs w:val="22"/>
        </w:rPr>
        <w:t xml:space="preserve">Hypothesis 2: HCASMC lncRNA expression is regulated by allelic variation that is linked to genomic molecular functions and CAD risk. </w:t>
      </w:r>
    </w:p>
    <w:p w14:paraId="5341FD24" w14:textId="77777777" w:rsidR="00E71E82" w:rsidRPr="004D13F9" w:rsidRDefault="00E71E82" w:rsidP="00E71E82">
      <w:pPr>
        <w:spacing w:before="60" w:line="240" w:lineRule="exact"/>
        <w:rPr>
          <w:rFonts w:ascii="Arial" w:hAnsi="Arial" w:cs="Arial"/>
          <w:sz w:val="22"/>
          <w:szCs w:val="22"/>
        </w:rPr>
      </w:pPr>
      <w:r w:rsidRPr="004D13F9">
        <w:rPr>
          <w:rFonts w:ascii="Arial" w:hAnsi="Arial" w:cs="Arial"/>
          <w:b/>
          <w:sz w:val="22"/>
          <w:szCs w:val="22"/>
        </w:rPr>
        <w:t>Specific Aim 2.</w:t>
      </w:r>
      <w:r w:rsidRPr="004D13F9">
        <w:rPr>
          <w:rFonts w:ascii="Arial" w:hAnsi="Arial" w:cs="Arial"/>
          <w:sz w:val="22"/>
          <w:szCs w:val="22"/>
        </w:rPr>
        <w:t xml:space="preserve"> </w:t>
      </w:r>
      <w:r w:rsidRPr="004D13F9">
        <w:rPr>
          <w:rFonts w:ascii="Arial" w:hAnsi="Arial" w:cs="Arial"/>
          <w:sz w:val="22"/>
          <w:szCs w:val="22"/>
          <w:u w:val="single"/>
        </w:rPr>
        <w:t>To associate HCASMC lncRNA expression and function with allelic variation that mediates genomic molecular traits and risk for CAD</w:t>
      </w:r>
      <w:r w:rsidRPr="004D13F9">
        <w:rPr>
          <w:rFonts w:ascii="Arial" w:hAnsi="Arial" w:cs="Arial"/>
          <w:sz w:val="22"/>
          <w:szCs w:val="22"/>
        </w:rPr>
        <w:t xml:space="preserve">. </w:t>
      </w:r>
    </w:p>
    <w:p w14:paraId="005DCB62" w14:textId="49DE1A95" w:rsidR="00E71E82" w:rsidRPr="004D13F9" w:rsidRDefault="00FA2BED" w:rsidP="00E71E82">
      <w:pPr>
        <w:spacing w:line="240" w:lineRule="exact"/>
        <w:rPr>
          <w:rFonts w:ascii="Arial" w:hAnsi="Arial" w:cs="Arial"/>
          <w:sz w:val="22"/>
          <w:szCs w:val="22"/>
        </w:rPr>
      </w:pPr>
      <w:r w:rsidRPr="004D13F9">
        <w:rPr>
          <w:rFonts w:ascii="Arial" w:hAnsi="Arial" w:cs="Arial"/>
          <w:sz w:val="22"/>
          <w:szCs w:val="22"/>
        </w:rPr>
        <w:t>The goal of this work is to map expression quantitative trait loci (eQTLs), variants that regulate lncRNA expression, in CAD-associated loci and identify which of these variants are also causally associated with disease. As lncRNAs can be non-polyadenylated and lowly-expressed, we will combine RNA-seq-based analysis with a targeted high-throughput allele-specific expression assay to detect lncRNA eQTLs. lncRNA eQTLs will also be intersected with QTLs for molecular traits, such as chromosomal looping, that we have previously mapped in HCASMC. These studies will thus characterize functional mechanisms by defining how lncRNAs are modulated to regulate protein coding gene expression, function and disease risk.</w:t>
      </w:r>
    </w:p>
    <w:p w14:paraId="68AE9A7F" w14:textId="77777777" w:rsidR="00FA2BED" w:rsidRPr="004D13F9" w:rsidRDefault="00FA2BED" w:rsidP="00E71E82">
      <w:pPr>
        <w:spacing w:line="240" w:lineRule="exact"/>
        <w:rPr>
          <w:rFonts w:ascii="Arial" w:hAnsi="Arial" w:cs="Arial"/>
          <w:sz w:val="22"/>
          <w:szCs w:val="22"/>
        </w:rPr>
      </w:pPr>
    </w:p>
    <w:p w14:paraId="29501A10" w14:textId="1D4F1441" w:rsidR="00E71E82" w:rsidRPr="004D13F9" w:rsidRDefault="00E71E82" w:rsidP="00E71E82">
      <w:pPr>
        <w:spacing w:line="240" w:lineRule="exact"/>
        <w:rPr>
          <w:rFonts w:ascii="Arial" w:hAnsi="Arial" w:cs="Arial"/>
          <w:i/>
          <w:sz w:val="22"/>
          <w:szCs w:val="22"/>
        </w:rPr>
      </w:pPr>
      <w:r w:rsidRPr="004D13F9">
        <w:rPr>
          <w:rFonts w:ascii="Arial" w:hAnsi="Arial" w:cs="Arial"/>
          <w:i/>
          <w:sz w:val="22"/>
          <w:szCs w:val="22"/>
        </w:rPr>
        <w:t xml:space="preserve">Hypothesis 3: lncRNAs integrate with </w:t>
      </w:r>
      <w:r w:rsidR="00F51FBC" w:rsidRPr="004D13F9">
        <w:rPr>
          <w:rFonts w:ascii="Arial" w:hAnsi="Arial" w:cs="Arial"/>
          <w:i/>
          <w:sz w:val="22"/>
          <w:szCs w:val="22"/>
        </w:rPr>
        <w:t>pcGene</w:t>
      </w:r>
      <w:r w:rsidRPr="004D13F9">
        <w:rPr>
          <w:rFonts w:ascii="Arial" w:hAnsi="Arial" w:cs="Arial"/>
          <w:i/>
          <w:sz w:val="22"/>
          <w:szCs w:val="22"/>
        </w:rPr>
        <w:t>s into networks that regulate molecular genomic traits and coronary artery smooth muscle cell phenotypic features that are linked to CAD risk.</w:t>
      </w:r>
    </w:p>
    <w:p w14:paraId="010498C8" w14:textId="6F1C4390" w:rsidR="00E71E82" w:rsidRPr="004D13F9" w:rsidRDefault="00E71E82" w:rsidP="00E71E82">
      <w:pPr>
        <w:spacing w:before="60" w:line="240" w:lineRule="exact"/>
        <w:rPr>
          <w:rFonts w:ascii="Arial" w:hAnsi="Arial" w:cs="Arial"/>
          <w:color w:val="000000" w:themeColor="text1"/>
          <w:sz w:val="22"/>
          <w:szCs w:val="22"/>
        </w:rPr>
      </w:pPr>
      <w:r w:rsidRPr="004D13F9">
        <w:rPr>
          <w:rFonts w:ascii="Arial" w:hAnsi="Arial" w:cs="Arial"/>
          <w:b/>
          <w:color w:val="000000" w:themeColor="text1"/>
          <w:sz w:val="22"/>
          <w:szCs w:val="22"/>
        </w:rPr>
        <w:t>Specific Aim 3.</w:t>
      </w:r>
      <w:r w:rsidRPr="004D13F9">
        <w:rPr>
          <w:rFonts w:ascii="Arial" w:hAnsi="Arial" w:cs="Arial"/>
          <w:color w:val="000000" w:themeColor="text1"/>
          <w:sz w:val="22"/>
          <w:szCs w:val="22"/>
        </w:rPr>
        <w:t xml:space="preserve"> </w:t>
      </w:r>
      <w:r w:rsidRPr="004D13F9">
        <w:rPr>
          <w:rFonts w:ascii="Arial" w:hAnsi="Arial" w:cs="Arial"/>
          <w:color w:val="000000" w:themeColor="text1"/>
          <w:sz w:val="22"/>
          <w:szCs w:val="22"/>
          <w:u w:val="single"/>
        </w:rPr>
        <w:t>To map the downstream genes that are regulated by HCASMC lncRNAs and determine how their ge</w:t>
      </w:r>
      <w:r w:rsidR="00B213AE" w:rsidRPr="004D13F9">
        <w:rPr>
          <w:rFonts w:ascii="Arial" w:hAnsi="Arial" w:cs="Arial"/>
          <w:color w:val="000000" w:themeColor="text1"/>
          <w:sz w:val="22"/>
          <w:szCs w:val="22"/>
          <w:u w:val="single"/>
        </w:rPr>
        <w:t>ne expression program alters smooth muscle cell</w:t>
      </w:r>
      <w:r w:rsidRPr="004D13F9">
        <w:rPr>
          <w:rFonts w:ascii="Arial" w:hAnsi="Arial" w:cs="Arial"/>
          <w:color w:val="000000" w:themeColor="text1"/>
          <w:sz w:val="22"/>
          <w:szCs w:val="22"/>
          <w:u w:val="single"/>
        </w:rPr>
        <w:t xml:space="preserve"> functions</w:t>
      </w:r>
      <w:r w:rsidRPr="004D13F9">
        <w:rPr>
          <w:rFonts w:ascii="Arial" w:hAnsi="Arial" w:cs="Arial"/>
          <w:color w:val="000000" w:themeColor="text1"/>
          <w:sz w:val="22"/>
          <w:szCs w:val="22"/>
        </w:rPr>
        <w:t xml:space="preserve">. </w:t>
      </w:r>
    </w:p>
    <w:p w14:paraId="2865DEAA" w14:textId="77777777" w:rsidR="00E71E82" w:rsidRPr="004D13F9" w:rsidRDefault="00E71E82" w:rsidP="00E71E82">
      <w:pPr>
        <w:spacing w:line="240" w:lineRule="exact"/>
        <w:rPr>
          <w:rFonts w:ascii="Arial" w:hAnsi="Arial" w:cs="Arial"/>
          <w:sz w:val="22"/>
          <w:szCs w:val="22"/>
        </w:rPr>
      </w:pPr>
      <w:r w:rsidRPr="004D13F9">
        <w:rPr>
          <w:rFonts w:ascii="Arial" w:hAnsi="Arial" w:cs="Arial"/>
          <w:color w:val="000000" w:themeColor="text1"/>
          <w:sz w:val="22"/>
          <w:szCs w:val="22"/>
        </w:rPr>
        <w:t>T</w:t>
      </w:r>
      <w:r w:rsidRPr="004D13F9">
        <w:rPr>
          <w:rFonts w:ascii="Arial" w:hAnsi="Arial" w:cs="Arial"/>
          <w:sz w:val="22"/>
          <w:szCs w:val="22"/>
        </w:rPr>
        <w:t xml:space="preserve">hese experiments will investigate the impact of disease regulated HCASMC-specific lncRNAs on gene expression pathways and basic cell fate phenotypes in this cell type. In cultured HCASMCs using highly-multiplexed CRISPR inhibition coupled with single-cell RNA sequencing (PerturbSeq) we aim to characterize the transcriptional impact resulting from perturbation of the CAD and molecular genomic trait related lncRNAs identified in Aims 1 &amp; 2. A focused evaluation of lncRNA function on cellular phenotype will be investigated with in vitro assays. </w:t>
      </w:r>
    </w:p>
    <w:p w14:paraId="671BE777" w14:textId="77777777" w:rsidR="00E71E82" w:rsidRPr="004D13F9" w:rsidRDefault="00E71E82" w:rsidP="00E71E82">
      <w:pPr>
        <w:spacing w:line="240" w:lineRule="exact"/>
        <w:rPr>
          <w:rFonts w:ascii="Arial" w:hAnsi="Arial" w:cs="Arial"/>
          <w:color w:val="000000" w:themeColor="text1"/>
          <w:sz w:val="22"/>
          <w:szCs w:val="22"/>
        </w:rPr>
      </w:pPr>
    </w:p>
    <w:p w14:paraId="348B9F0E" w14:textId="11DE45CA" w:rsidR="00E71E82" w:rsidRPr="004D13F9" w:rsidRDefault="00E71E82" w:rsidP="00E71E82">
      <w:pPr>
        <w:spacing w:line="240" w:lineRule="exact"/>
        <w:rPr>
          <w:rFonts w:ascii="Arial" w:hAnsi="Arial" w:cs="Arial"/>
          <w:color w:val="000000" w:themeColor="text1"/>
          <w:sz w:val="22"/>
          <w:szCs w:val="22"/>
        </w:rPr>
      </w:pPr>
      <w:r w:rsidRPr="004D13F9">
        <w:rPr>
          <w:rFonts w:ascii="Arial" w:hAnsi="Arial" w:cs="Arial"/>
          <w:color w:val="000000" w:themeColor="text1"/>
          <w:sz w:val="22"/>
          <w:szCs w:val="22"/>
        </w:rPr>
        <w:t>These studies will integrate lncRNAs, their regulatory variation, a</w:t>
      </w:r>
      <w:r w:rsidR="00865B36" w:rsidRPr="004D13F9">
        <w:rPr>
          <w:rFonts w:ascii="Arial" w:hAnsi="Arial" w:cs="Arial"/>
          <w:color w:val="000000" w:themeColor="text1"/>
          <w:sz w:val="22"/>
          <w:szCs w:val="22"/>
        </w:rPr>
        <w:t xml:space="preserve">nd target </w:t>
      </w:r>
      <w:r w:rsidR="00F51FBC" w:rsidRPr="004D13F9">
        <w:rPr>
          <w:rFonts w:ascii="Arial" w:hAnsi="Arial" w:cs="Arial"/>
          <w:color w:val="000000" w:themeColor="text1"/>
          <w:sz w:val="22"/>
          <w:szCs w:val="22"/>
        </w:rPr>
        <w:t>pcGene</w:t>
      </w:r>
      <w:r w:rsidR="00865B36" w:rsidRPr="004D13F9">
        <w:rPr>
          <w:rFonts w:ascii="Arial" w:hAnsi="Arial" w:cs="Arial"/>
          <w:color w:val="000000" w:themeColor="text1"/>
          <w:sz w:val="22"/>
          <w:szCs w:val="22"/>
        </w:rPr>
        <w:t>s into the component</w:t>
      </w:r>
      <w:r w:rsidRPr="004D13F9">
        <w:rPr>
          <w:rFonts w:ascii="Arial" w:hAnsi="Arial" w:cs="Arial"/>
          <w:color w:val="000000" w:themeColor="text1"/>
          <w:sz w:val="22"/>
          <w:szCs w:val="22"/>
        </w:rPr>
        <w:t xml:space="preserve"> of CAD risk</w:t>
      </w:r>
      <w:r w:rsidR="00EC7474" w:rsidRPr="004D13F9">
        <w:rPr>
          <w:rFonts w:ascii="Arial" w:hAnsi="Arial" w:cs="Arial"/>
          <w:color w:val="000000" w:themeColor="text1"/>
          <w:sz w:val="22"/>
          <w:szCs w:val="22"/>
        </w:rPr>
        <w:t xml:space="preserve"> that resides in the vascular wall</w:t>
      </w:r>
      <w:r w:rsidRPr="004D13F9">
        <w:rPr>
          <w:rFonts w:ascii="Arial" w:hAnsi="Arial" w:cs="Arial"/>
          <w:color w:val="000000" w:themeColor="text1"/>
          <w:sz w:val="22"/>
          <w:szCs w:val="22"/>
        </w:rPr>
        <w:t xml:space="preserve">, and more broadly will identify mechanisms by which this class of regulatory molecules interact with the genome to provide for exquisite control of </w:t>
      </w:r>
      <w:r w:rsidR="00F51FBC" w:rsidRPr="004D13F9">
        <w:rPr>
          <w:rFonts w:ascii="Arial" w:hAnsi="Arial" w:cs="Arial"/>
          <w:color w:val="000000" w:themeColor="text1"/>
          <w:sz w:val="22"/>
          <w:szCs w:val="22"/>
        </w:rPr>
        <w:t>pcGene</w:t>
      </w:r>
      <w:r w:rsidRPr="004D13F9">
        <w:rPr>
          <w:rFonts w:ascii="Arial" w:hAnsi="Arial" w:cs="Arial"/>
          <w:color w:val="000000" w:themeColor="text1"/>
          <w:sz w:val="22"/>
          <w:szCs w:val="22"/>
        </w:rPr>
        <w:t xml:space="preserve"> expression. Further, given the specificity of lncRNA expression and function, these findings will facilitate the development of novel RNA-targeted disease therapies. </w:t>
      </w:r>
    </w:p>
    <w:p w14:paraId="50455593" w14:textId="59A3F89F" w:rsidR="00712AF2" w:rsidRPr="004D13F9" w:rsidRDefault="00FB4E59" w:rsidP="00E87417">
      <w:pPr>
        <w:spacing w:line="240" w:lineRule="exact"/>
        <w:outlineLvl w:val="0"/>
        <w:rPr>
          <w:rFonts w:ascii="Arial" w:hAnsi="Arial" w:cs="Arial"/>
          <w:b/>
          <w:sz w:val="22"/>
          <w:szCs w:val="22"/>
        </w:rPr>
      </w:pPr>
      <w:r w:rsidRPr="004D13F9">
        <w:rPr>
          <w:rFonts w:ascii="Arial" w:hAnsi="Arial" w:cs="Arial"/>
          <w:b/>
          <w:sz w:val="22"/>
          <w:szCs w:val="22"/>
        </w:rPr>
        <w:lastRenderedPageBreak/>
        <w:t>SIGNIFICANCE</w:t>
      </w:r>
      <w:r w:rsidR="00B030B9" w:rsidRPr="004D13F9">
        <w:rPr>
          <w:rFonts w:ascii="Arial" w:hAnsi="Arial" w:cs="Arial"/>
          <w:b/>
          <w:sz w:val="22"/>
          <w:szCs w:val="22"/>
        </w:rPr>
        <w:t xml:space="preserve"> </w:t>
      </w:r>
    </w:p>
    <w:p w14:paraId="36D63AFD" w14:textId="6B719123" w:rsidR="00442088" w:rsidRPr="004D13F9" w:rsidRDefault="00442088" w:rsidP="00E23D32">
      <w:pPr>
        <w:widowControl w:val="0"/>
        <w:autoSpaceDE w:val="0"/>
        <w:autoSpaceDN w:val="0"/>
        <w:adjustRightInd w:val="0"/>
        <w:spacing w:before="60" w:line="240" w:lineRule="exact"/>
        <w:rPr>
          <w:rFonts w:ascii="Arial" w:hAnsi="Arial" w:cs="Arial"/>
          <w:color w:val="000000" w:themeColor="text1"/>
          <w:sz w:val="22"/>
          <w:szCs w:val="22"/>
        </w:rPr>
      </w:pPr>
      <w:r w:rsidRPr="004D13F9">
        <w:rPr>
          <w:rFonts w:ascii="Arial" w:hAnsi="Arial" w:cs="Arial"/>
          <w:b/>
          <w:i/>
          <w:color w:val="000000" w:themeColor="text1"/>
          <w:sz w:val="22"/>
          <w:szCs w:val="22"/>
          <w:u w:val="single"/>
        </w:rPr>
        <w:t>Human genetic studies identify causal molecula</w:t>
      </w:r>
      <w:r w:rsidR="001F1535" w:rsidRPr="004D13F9">
        <w:rPr>
          <w:rFonts w:ascii="Arial" w:hAnsi="Arial" w:cs="Arial"/>
          <w:b/>
          <w:i/>
          <w:color w:val="000000" w:themeColor="text1"/>
          <w:sz w:val="22"/>
          <w:szCs w:val="22"/>
          <w:u w:val="single"/>
        </w:rPr>
        <w:t xml:space="preserve">r mechanisms of </w:t>
      </w:r>
      <w:r w:rsidRPr="004D13F9">
        <w:rPr>
          <w:rFonts w:ascii="Arial" w:hAnsi="Arial" w:cs="Arial"/>
          <w:b/>
          <w:i/>
          <w:color w:val="000000" w:themeColor="text1"/>
          <w:sz w:val="22"/>
          <w:szCs w:val="22"/>
          <w:u w:val="single"/>
        </w:rPr>
        <w:t xml:space="preserve">coronary artery disease - </w:t>
      </w:r>
      <w:r w:rsidRPr="004D13F9">
        <w:rPr>
          <w:rFonts w:ascii="Arial" w:hAnsi="Arial" w:cs="Arial"/>
          <w:color w:val="000000" w:themeColor="text1"/>
          <w:sz w:val="22"/>
          <w:szCs w:val="22"/>
        </w:rPr>
        <w:t>Atherosclerotic coronary artery disease (CAD) is the world-wide leading cause of death and is growing in developing populations and minority groups in this country.</w:t>
      </w:r>
      <w:r w:rsidR="0074613F">
        <w:rPr>
          <w:rFonts w:ascii="Arial" w:hAnsi="Arial" w:cs="Arial"/>
          <w:color w:val="000000" w:themeColor="text1"/>
          <w:sz w:val="22"/>
          <w:szCs w:val="22"/>
        </w:rPr>
        <w:fldChar w:fldCharType="begin">
          <w:fldData xml:space="preserve">PEVuZE5vdGU+PENpdGU+PEF1dGhvcj5EYXZpZ2x1czwvQXV0aG9yPjxZZWFyPjIwMTI8L1llYXI+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</w:fldData>
        </w:fldChar>
      </w:r>
      <w:r w:rsidR="0074613F">
        <w:rPr>
          <w:rFonts w:ascii="Arial" w:hAnsi="Arial" w:cs="Arial"/>
          <w:color w:val="000000" w:themeColor="text1"/>
          <w:sz w:val="22"/>
          <w:szCs w:val="22"/>
        </w:rPr>
        <w:instrText xml:space="preserve"> ADDIN EN.CITE </w:instrText>
      </w:r>
      <w:r w:rsidR="0074613F">
        <w:rPr>
          <w:rFonts w:ascii="Arial" w:hAnsi="Arial" w:cs="Arial"/>
          <w:color w:val="000000" w:themeColor="text1"/>
          <w:sz w:val="22"/>
          <w:szCs w:val="22"/>
        </w:rPr>
        <w:fldChar w:fldCharType="begin">
          <w:fldData xml:space="preserve">PEVuZE5vdGU+PENpdGU+PEF1dGhvcj5EYXZpZ2x1czwvQXV0aG9yPjxZZWFyPjIwMTI8L1llYXI+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</w:fldData>
        </w:fldChar>
      </w:r>
      <w:r w:rsidR="0074613F">
        <w:rPr>
          <w:rFonts w:ascii="Arial" w:hAnsi="Arial" w:cs="Arial"/>
          <w:color w:val="000000" w:themeColor="text1"/>
          <w:sz w:val="22"/>
          <w:szCs w:val="22"/>
        </w:rPr>
        <w:instrText xml:space="preserve"> ADDIN EN.CITE.DATA </w:instrText>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74613F" w:rsidRPr="0074613F">
        <w:rPr>
          <w:rFonts w:ascii="Arial" w:hAnsi="Arial" w:cs="Arial"/>
          <w:noProof/>
          <w:color w:val="000000" w:themeColor="text1"/>
          <w:sz w:val="22"/>
          <w:szCs w:val="22"/>
          <w:vertAlign w:val="superscript"/>
        </w:rPr>
        <w:t>1-4</w:t>
      </w:r>
      <w:r w:rsidR="0074613F">
        <w:rPr>
          <w:rFonts w:ascii="Arial" w:hAnsi="Arial" w:cs="Arial"/>
          <w:color w:val="000000" w:themeColor="text1"/>
          <w:sz w:val="22"/>
          <w:szCs w:val="22"/>
        </w:rPr>
        <w:fldChar w:fldCharType="end"/>
      </w:r>
      <w:r w:rsidRPr="004D13F9">
        <w:rPr>
          <w:rFonts w:ascii="Arial" w:hAnsi="Arial" w:cs="Arial"/>
          <w:color w:val="000000" w:themeColor="text1"/>
          <w:sz w:val="22"/>
          <w:szCs w:val="22"/>
        </w:rPr>
        <w:t xml:space="preserve"> </w:t>
      </w:r>
      <w:r w:rsidR="00752590" w:rsidRPr="004D13F9">
        <w:rPr>
          <w:rFonts w:ascii="Arial" w:hAnsi="Arial" w:cs="Arial"/>
          <w:sz w:val="22"/>
          <w:szCs w:val="22"/>
        </w:rPr>
        <w:t>S</w:t>
      </w:r>
      <w:r w:rsidRPr="004D13F9">
        <w:rPr>
          <w:rFonts w:ascii="Arial" w:hAnsi="Arial" w:cs="Arial"/>
          <w:sz w:val="22"/>
          <w:szCs w:val="22"/>
        </w:rPr>
        <w:t xml:space="preserve">ignificant </w:t>
      </w:r>
      <w:r w:rsidR="00752590" w:rsidRPr="004D13F9">
        <w:rPr>
          <w:rFonts w:ascii="Arial" w:hAnsi="Arial" w:cs="Arial"/>
          <w:sz w:val="22"/>
          <w:szCs w:val="22"/>
        </w:rPr>
        <w:t xml:space="preserve">CAD </w:t>
      </w:r>
      <w:r w:rsidRPr="004D13F9">
        <w:rPr>
          <w:rFonts w:ascii="Arial" w:hAnsi="Arial" w:cs="Arial"/>
          <w:sz w:val="22"/>
          <w:szCs w:val="22"/>
        </w:rPr>
        <w:t xml:space="preserve">risk is attributable to common inherited genetic variation that affects disease pathways in the vessel wall and remains poorly understood without specific therapies. </w:t>
      </w:r>
      <w:r w:rsidRPr="004D13F9">
        <w:rPr>
          <w:rFonts w:ascii="Arial" w:hAnsi="Arial" w:cs="Arial"/>
          <w:sz w:val="22"/>
          <w:szCs w:val="22"/>
          <w:u w:val="single"/>
        </w:rPr>
        <w:t xml:space="preserve">Modern human genetics can </w:t>
      </w:r>
      <w:r w:rsidRPr="004D13F9">
        <w:rPr>
          <w:rFonts w:ascii="Arial" w:hAnsi="Arial" w:cs="Arial"/>
          <w:color w:val="000000" w:themeColor="text1"/>
          <w:sz w:val="22"/>
          <w:szCs w:val="22"/>
          <w:u w:val="single"/>
        </w:rPr>
        <w:t>identify and establish causality for disease pathways and potential molecular therapeutic targets</w:t>
      </w:r>
      <w:r w:rsidRPr="004D13F9">
        <w:rPr>
          <w:rFonts w:ascii="Arial" w:hAnsi="Arial" w:cs="Arial"/>
          <w:color w:val="000000" w:themeColor="text1"/>
          <w:sz w:val="22"/>
          <w:szCs w:val="22"/>
        </w:rPr>
        <w:t xml:space="preserve">. Genome Wide Association Studies (GWAS) have </w:t>
      </w:r>
      <w:r w:rsidR="0006168A" w:rsidRPr="004D13F9">
        <w:rPr>
          <w:rFonts w:ascii="Arial" w:hAnsi="Arial" w:cs="Arial"/>
          <w:color w:val="000000" w:themeColor="text1"/>
          <w:sz w:val="22"/>
          <w:szCs w:val="22"/>
        </w:rPr>
        <w:t>focused on common single nucleotide polymorphisms (SNPs)</w:t>
      </w:r>
      <w:r w:rsidR="00C92271" w:rsidRPr="004D13F9">
        <w:rPr>
          <w:rFonts w:ascii="Arial" w:hAnsi="Arial" w:cs="Arial"/>
          <w:color w:val="000000" w:themeColor="text1"/>
          <w:sz w:val="22"/>
          <w:szCs w:val="22"/>
        </w:rPr>
        <w:t xml:space="preserve"> to link</w:t>
      </w:r>
      <w:r w:rsidR="0006168A" w:rsidRPr="004D13F9">
        <w:rPr>
          <w:rFonts w:ascii="Arial" w:hAnsi="Arial" w:cs="Arial"/>
          <w:color w:val="000000" w:themeColor="text1"/>
          <w:sz w:val="22"/>
          <w:szCs w:val="22"/>
        </w:rPr>
        <w:t xml:space="preserve"> </w:t>
      </w:r>
      <w:r w:rsidR="001771A3" w:rsidRPr="004D13F9">
        <w:rPr>
          <w:rFonts w:ascii="Arial" w:hAnsi="Arial" w:cs="Arial"/>
          <w:color w:val="000000" w:themeColor="text1"/>
          <w:sz w:val="22"/>
          <w:szCs w:val="22"/>
        </w:rPr>
        <w:t xml:space="preserve">CAD with </w:t>
      </w:r>
      <w:r w:rsidR="0006168A" w:rsidRPr="004D13F9">
        <w:rPr>
          <w:rFonts w:ascii="Arial" w:hAnsi="Arial" w:cs="Arial"/>
          <w:color w:val="000000" w:themeColor="text1"/>
          <w:sz w:val="22"/>
          <w:szCs w:val="22"/>
        </w:rPr>
        <w:t xml:space="preserve">genetic loci </w:t>
      </w:r>
      <w:r w:rsidR="001771A3" w:rsidRPr="004D13F9">
        <w:rPr>
          <w:rFonts w:ascii="Arial" w:hAnsi="Arial" w:cs="Arial"/>
          <w:color w:val="000000" w:themeColor="text1"/>
          <w:sz w:val="22"/>
          <w:szCs w:val="22"/>
        </w:rPr>
        <w:t>at a rigorous level of significance</w:t>
      </w:r>
      <w:r w:rsidR="00C92271" w:rsidRPr="004D13F9">
        <w:rPr>
          <w:rFonts w:ascii="Arial" w:hAnsi="Arial" w:cs="Arial"/>
          <w:color w:val="000000" w:themeColor="text1"/>
          <w:sz w:val="22"/>
          <w:szCs w:val="22"/>
        </w:rPr>
        <w:t>.</w:t>
      </w:r>
      <w:r w:rsidR="009E122D" w:rsidRPr="004D13F9">
        <w:rPr>
          <w:rFonts w:ascii="Arial" w:hAnsi="Arial" w:cs="Arial"/>
          <w:color w:val="000000" w:themeColor="text1"/>
          <w:sz w:val="22"/>
          <w:szCs w:val="22"/>
        </w:rPr>
        <w:t xml:space="preserve"> </w:t>
      </w:r>
      <w:r w:rsidR="005D15F1" w:rsidRPr="004D13F9">
        <w:rPr>
          <w:rFonts w:ascii="Arial" w:hAnsi="Arial" w:cs="Arial"/>
          <w:color w:val="000000" w:themeColor="text1"/>
          <w:sz w:val="22"/>
          <w:szCs w:val="22"/>
        </w:rPr>
        <w:t xml:space="preserve">Toward that end, we have participated in large international meta-analytical efforts aimed at mapping CAD causal loci, through the CARDIoGRAM and CARDIoGRAM+C4D </w:t>
      </w:r>
      <w:commentRangeStart w:id="0"/>
      <w:r w:rsidR="005D15F1" w:rsidRPr="004D13F9">
        <w:rPr>
          <w:rFonts w:ascii="Arial" w:hAnsi="Arial" w:cs="Arial"/>
          <w:color w:val="000000" w:themeColor="text1"/>
          <w:sz w:val="22"/>
          <w:szCs w:val="22"/>
        </w:rPr>
        <w:t>consortia</w:t>
      </w:r>
      <w:commentRangeEnd w:id="0"/>
      <w:r w:rsidR="004B286A">
        <w:rPr>
          <w:rStyle w:val="CommentReference"/>
        </w:rPr>
        <w:commentReference w:id="0"/>
      </w:r>
      <w:r w:rsidR="00B31808">
        <w:rPr>
          <w:rFonts w:ascii="Arial" w:hAnsi="Arial" w:cs="Arial"/>
          <w:color w:val="000000" w:themeColor="text1"/>
          <w:sz w:val="22"/>
          <w:szCs w:val="22"/>
        </w:rPr>
        <w:t>.</w:t>
      </w:r>
      <w:r w:rsidR="0074613F">
        <w:rPr>
          <w:rFonts w:ascii="Arial" w:hAnsi="Arial" w:cs="Arial"/>
          <w:color w:val="000000" w:themeColor="text1"/>
          <w:sz w:val="22"/>
          <w:szCs w:val="22"/>
        </w:rPr>
        <w:fldChar w:fldCharType="begin">
          <w:fldData xml:space="preserve">PEVuZE5vdGU+PENpdGU+PEF1dGhvcj5OaWtwYXk8L0F1dGhvcj48WWVhcj4yMDE1PC9ZZWFyPjxS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</w:fldData>
        </w:fldChar>
      </w:r>
      <w:r w:rsidR="0074613F">
        <w:rPr>
          <w:rFonts w:ascii="Arial" w:hAnsi="Arial" w:cs="Arial"/>
          <w:color w:val="000000" w:themeColor="text1"/>
          <w:sz w:val="22"/>
          <w:szCs w:val="22"/>
        </w:rPr>
        <w:instrText xml:space="preserve"> ADDIN EN.CITE </w:instrText>
      </w:r>
      <w:r w:rsidR="0074613F">
        <w:rPr>
          <w:rFonts w:ascii="Arial" w:hAnsi="Arial" w:cs="Arial"/>
          <w:color w:val="000000" w:themeColor="text1"/>
          <w:sz w:val="22"/>
          <w:szCs w:val="22"/>
        </w:rPr>
        <w:fldChar w:fldCharType="begin">
          <w:fldData xml:space="preserve">PEVuZE5vdGU+PENpdGU+PEF1dGhvcj5OaWtwYXk8L0F1dGhvcj48WWVhcj4yMDE1PC9ZZWFyPjxS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</w:fldData>
        </w:fldChar>
      </w:r>
      <w:r w:rsidR="0074613F">
        <w:rPr>
          <w:rFonts w:ascii="Arial" w:hAnsi="Arial" w:cs="Arial"/>
          <w:color w:val="000000" w:themeColor="text1"/>
          <w:sz w:val="22"/>
          <w:szCs w:val="22"/>
        </w:rPr>
        <w:instrText xml:space="preserve"> ADDIN EN.CITE.DATA </w:instrText>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74613F" w:rsidRPr="0074613F">
        <w:rPr>
          <w:rFonts w:ascii="Arial" w:hAnsi="Arial" w:cs="Arial"/>
          <w:noProof/>
          <w:color w:val="000000" w:themeColor="text1"/>
          <w:sz w:val="22"/>
          <w:szCs w:val="22"/>
          <w:vertAlign w:val="superscript"/>
        </w:rPr>
        <w:t>5-9</w:t>
      </w:r>
      <w:r w:rsidR="0074613F">
        <w:rPr>
          <w:rFonts w:ascii="Arial" w:hAnsi="Arial" w:cs="Arial"/>
          <w:color w:val="000000" w:themeColor="text1"/>
          <w:sz w:val="22"/>
          <w:szCs w:val="22"/>
        </w:rPr>
        <w:fldChar w:fldCharType="end"/>
      </w:r>
      <w:r w:rsidR="005D15F1" w:rsidRPr="004D13F9">
        <w:rPr>
          <w:rFonts w:ascii="Arial" w:hAnsi="Arial" w:cs="Arial"/>
          <w:color w:val="000000" w:themeColor="text1"/>
          <w:sz w:val="22"/>
          <w:szCs w:val="22"/>
        </w:rPr>
        <w:t xml:space="preserve"> </w:t>
      </w:r>
      <w:r w:rsidR="009E122D" w:rsidRPr="004D13F9">
        <w:rPr>
          <w:rFonts w:ascii="Arial" w:hAnsi="Arial" w:cs="Arial"/>
          <w:color w:val="000000" w:themeColor="text1"/>
          <w:sz w:val="22"/>
          <w:szCs w:val="22"/>
        </w:rPr>
        <w:t>These</w:t>
      </w:r>
      <w:r w:rsidR="005D15F1" w:rsidRPr="004D13F9">
        <w:rPr>
          <w:rFonts w:ascii="Arial" w:hAnsi="Arial" w:cs="Arial"/>
          <w:color w:val="000000" w:themeColor="text1"/>
          <w:sz w:val="22"/>
          <w:szCs w:val="22"/>
        </w:rPr>
        <w:t xml:space="preserve"> efforts</w:t>
      </w:r>
      <w:r w:rsidR="00CD3365" w:rsidRPr="004D13F9">
        <w:rPr>
          <w:rFonts w:ascii="Arial" w:hAnsi="Arial" w:cs="Arial"/>
          <w:color w:val="000000" w:themeColor="text1"/>
          <w:sz w:val="22"/>
          <w:szCs w:val="22"/>
        </w:rPr>
        <w:t xml:space="preserve"> </w:t>
      </w:r>
      <w:r w:rsidR="00C92271" w:rsidRPr="004D13F9">
        <w:rPr>
          <w:rFonts w:ascii="Arial" w:hAnsi="Arial" w:cs="Arial"/>
          <w:color w:val="000000" w:themeColor="text1"/>
          <w:sz w:val="22"/>
          <w:szCs w:val="22"/>
        </w:rPr>
        <w:t>have identified</w:t>
      </w:r>
      <w:r w:rsidR="001771A3" w:rsidRPr="004D13F9">
        <w:rPr>
          <w:rFonts w:ascii="Arial" w:hAnsi="Arial" w:cs="Arial"/>
          <w:color w:val="000000" w:themeColor="text1"/>
          <w:sz w:val="22"/>
          <w:szCs w:val="22"/>
        </w:rPr>
        <w:t xml:space="preserve"> </w:t>
      </w:r>
      <w:r w:rsidR="00C0147B" w:rsidRPr="004D13F9">
        <w:rPr>
          <w:rFonts w:ascii="Arial" w:hAnsi="Arial" w:cs="Arial"/>
          <w:color w:val="000000" w:themeColor="text1"/>
          <w:sz w:val="22"/>
          <w:szCs w:val="22"/>
        </w:rPr>
        <w:t>~</w:t>
      </w:r>
      <w:r w:rsidR="00627CC7" w:rsidRPr="004D13F9">
        <w:rPr>
          <w:rFonts w:ascii="Arial" w:hAnsi="Arial" w:cs="Arial"/>
          <w:color w:val="000000" w:themeColor="text1"/>
          <w:sz w:val="22"/>
          <w:szCs w:val="22"/>
        </w:rPr>
        <w:t xml:space="preserve">130 loci </w:t>
      </w:r>
      <w:r w:rsidR="001771A3" w:rsidRPr="004D13F9">
        <w:rPr>
          <w:rFonts w:ascii="Arial" w:hAnsi="Arial" w:cs="Arial"/>
          <w:color w:val="000000" w:themeColor="text1"/>
          <w:sz w:val="22"/>
          <w:szCs w:val="22"/>
        </w:rPr>
        <w:t>strongly associated with CAD</w:t>
      </w:r>
      <w:r w:rsidR="00D66702" w:rsidRPr="004D13F9">
        <w:rPr>
          <w:rFonts w:ascii="Arial" w:hAnsi="Arial" w:cs="Arial"/>
          <w:color w:val="000000" w:themeColor="text1"/>
          <w:sz w:val="22"/>
          <w:szCs w:val="22"/>
        </w:rPr>
        <w:t>, and another ~40</w:t>
      </w:r>
      <w:r w:rsidR="001771A3" w:rsidRPr="004D13F9">
        <w:rPr>
          <w:rFonts w:ascii="Arial" w:hAnsi="Arial" w:cs="Arial"/>
          <w:color w:val="000000" w:themeColor="text1"/>
          <w:sz w:val="22"/>
          <w:szCs w:val="22"/>
        </w:rPr>
        <w:t xml:space="preserve">0 associated at </w:t>
      </w:r>
      <w:r w:rsidR="002110D6">
        <w:rPr>
          <w:rFonts w:ascii="Arial" w:hAnsi="Arial" w:cs="Arial"/>
          <w:color w:val="000000" w:themeColor="text1"/>
          <w:sz w:val="22"/>
          <w:szCs w:val="22"/>
        </w:rPr>
        <w:t>a false discovery rate (</w:t>
      </w:r>
      <w:r w:rsidR="006073E6">
        <w:rPr>
          <w:rFonts w:ascii="Arial" w:hAnsi="Arial" w:cs="Arial"/>
          <w:color w:val="000000" w:themeColor="text1"/>
          <w:sz w:val="22"/>
          <w:szCs w:val="22"/>
        </w:rPr>
        <w:t>FDR</w:t>
      </w:r>
      <w:r w:rsidR="002110D6">
        <w:rPr>
          <w:rFonts w:ascii="Arial" w:hAnsi="Arial" w:cs="Arial"/>
          <w:color w:val="000000" w:themeColor="text1"/>
          <w:sz w:val="22"/>
          <w:szCs w:val="22"/>
        </w:rPr>
        <w:t>)</w:t>
      </w:r>
      <w:r w:rsidR="006073E6">
        <w:rPr>
          <w:rFonts w:ascii="Arial" w:hAnsi="Arial" w:cs="Arial"/>
          <w:color w:val="000000" w:themeColor="text1"/>
          <w:sz w:val="22"/>
          <w:szCs w:val="22"/>
        </w:rPr>
        <w:t xml:space="preserve"> of </w:t>
      </w:r>
      <w:r w:rsidR="001771A3" w:rsidRPr="004D13F9">
        <w:rPr>
          <w:rFonts w:ascii="Arial" w:hAnsi="Arial" w:cs="Arial"/>
          <w:color w:val="000000" w:themeColor="text1"/>
          <w:sz w:val="22"/>
          <w:szCs w:val="22"/>
        </w:rPr>
        <w:t>5</w:t>
      </w:r>
      <w:r w:rsidR="006073E6">
        <w:rPr>
          <w:rFonts w:ascii="Arial" w:hAnsi="Arial" w:cs="Arial"/>
          <w:color w:val="000000" w:themeColor="text1"/>
          <w:sz w:val="22"/>
          <w:szCs w:val="22"/>
        </w:rPr>
        <w:t>%</w:t>
      </w:r>
      <w:r w:rsidR="001771A3" w:rsidRPr="004D13F9">
        <w:rPr>
          <w:rFonts w:ascii="Arial" w:hAnsi="Arial" w:cs="Arial"/>
          <w:color w:val="000000" w:themeColor="text1"/>
          <w:sz w:val="22"/>
          <w:szCs w:val="22"/>
        </w:rPr>
        <w:t>.</w:t>
      </w:r>
      <w:r w:rsidR="001F50A5" w:rsidRPr="004D13F9">
        <w:rPr>
          <w:rFonts w:ascii="Arial" w:hAnsi="Arial" w:cs="Arial"/>
          <w:color w:val="000000" w:themeColor="text1"/>
          <w:sz w:val="22"/>
          <w:szCs w:val="22"/>
        </w:rPr>
        <w:t xml:space="preserve"> </w:t>
      </w:r>
      <w:r w:rsidRPr="004D13F9">
        <w:rPr>
          <w:rFonts w:ascii="Arial" w:hAnsi="Arial" w:cs="Arial"/>
          <w:color w:val="000000" w:themeColor="text1"/>
          <w:sz w:val="22"/>
          <w:szCs w:val="22"/>
        </w:rPr>
        <w:t>While some of the genes identified through these CAD GWAS studies appear to be related to classical risk factors, the majority are not, and must underlie cellular and molecular processes in the vessel wall. With the successful mapping of disease associated loci, efforts in the lab have turned to genomic studies aimed at identifying the causal variants and genes in these loci</w:t>
      </w:r>
      <w:r w:rsidR="0074613F">
        <w:rPr>
          <w:rFonts w:ascii="Arial" w:hAnsi="Arial" w:cs="Arial"/>
          <w:color w:val="000000" w:themeColor="text1"/>
          <w:sz w:val="22"/>
          <w:szCs w:val="22"/>
        </w:rPr>
        <w:fldChar w:fldCharType="begin"/>
      </w:r>
      <w:r w:rsidR="0074613F">
        <w:rPr>
          <w:rFonts w:ascii="Arial" w:hAnsi="Arial" w:cs="Arial"/>
          <w:color w:val="000000" w:themeColor="text1"/>
          <w:sz w:val="22"/>
          <w:szCs w:val="22"/>
        </w:rPr>
        <w:instrText xml:space="preserve"> ADDIN EN.CITE &lt;EndNote&gt;&lt;Cite&gt;&lt;Author&gt;Miller&lt;/Author&gt;&lt;Year&gt;2016&lt;/Year&gt;&lt;RecNum&gt;1239&lt;/RecNum&gt;&lt;DisplayText&gt;&lt;style face="superscript"&gt;10&lt;/style&gt;&lt;/DisplayText&gt;&lt;record&gt;&lt;rec-number&gt;1239&lt;/rec-number&gt;&lt;foreign-keys&gt;&lt;key app="EN" db-id="59a5vzd2ztztp3e2prax0va3f0xxvp0exvff" timestamp="1452363484"&gt;1239&lt;/key&gt;&lt;/foreign-keys&gt;&lt;ref-type name="Journal Article"&gt;17&lt;/ref-type&gt;&lt;contributors&gt;&lt;authors&gt;&lt;author&gt;Miller, C. L.&lt;/author&gt;&lt;author&gt;Pjanic, M.&lt;/author&gt;&lt;author&gt;Wang, T.&lt;/author&gt;&lt;author&gt;Nguyen, T.&lt;/author&gt;&lt;author&gt;Cohain, A.&lt;/author&gt;&lt;author&gt;Perisic, L.&lt;/author&gt;&lt;author&gt;Hedin, U.&lt;/author&gt;&lt;author&gt;Betsholtz, C.&lt;/author&gt;&lt;author&gt;Ruusalepp, A.&lt;/author&gt;&lt;author&gt;Franzen, O.&lt;/author&gt;&lt;author&gt;Assimes, T. L.&lt;/author&gt;&lt;author&gt;Montgomery, S. B.&lt;/author&gt;&lt;author&gt;Schadt, E. E.&lt;/author&gt;&lt;author&gt;Bjorkegren, J. L. M.&lt;/author&gt;&lt;author&gt;Quertermous, T.&lt;/author&gt;&lt;/authors&gt;&lt;/contributors&gt;&lt;titles&gt;&lt;title&gt;Integrative functional genomics identifies regulatory mechanisms at coronary artery disease loci&lt;/title&gt;&lt;secondary-title&gt;Nat Commun&lt;/secondary-title&gt;&lt;/titles&gt;&lt;periodical&gt;&lt;full-title&gt;Nat Commun&lt;/full-title&gt;&lt;abbr-1&gt;Nature communications&lt;/abbr-1&gt;&lt;/periodical&gt;&lt;pages&gt;12092-12108&lt;/pages&gt;&lt;number&gt;7&lt;/number&gt;&lt;dates&gt;&lt;year&gt;2016&lt;/year&gt;&lt;/dates&gt;&lt;urls&gt;&lt;/urls&gt;&lt;/record&gt;&lt;/Cite&gt;&lt;/EndNote&gt;</w:instrText>
      </w:r>
      <w:r w:rsidR="0074613F">
        <w:rPr>
          <w:rFonts w:ascii="Arial" w:hAnsi="Arial" w:cs="Arial"/>
          <w:color w:val="000000" w:themeColor="text1"/>
          <w:sz w:val="22"/>
          <w:szCs w:val="22"/>
        </w:rPr>
        <w:fldChar w:fldCharType="separate"/>
      </w:r>
      <w:r w:rsidR="0074613F" w:rsidRPr="0074613F">
        <w:rPr>
          <w:rFonts w:ascii="Arial" w:hAnsi="Arial" w:cs="Arial"/>
          <w:noProof/>
          <w:color w:val="000000" w:themeColor="text1"/>
          <w:sz w:val="22"/>
          <w:szCs w:val="22"/>
          <w:vertAlign w:val="superscript"/>
        </w:rPr>
        <w:t>10</w:t>
      </w:r>
      <w:r w:rsidR="0074613F">
        <w:rPr>
          <w:rFonts w:ascii="Arial" w:hAnsi="Arial" w:cs="Arial"/>
          <w:color w:val="000000" w:themeColor="text1"/>
          <w:sz w:val="22"/>
          <w:szCs w:val="22"/>
        </w:rPr>
        <w:fldChar w:fldCharType="end"/>
      </w:r>
      <w:r w:rsidRPr="004D13F9">
        <w:rPr>
          <w:rFonts w:ascii="Arial" w:hAnsi="Arial" w:cs="Arial"/>
          <w:color w:val="000000" w:themeColor="text1"/>
          <w:sz w:val="22"/>
          <w:szCs w:val="22"/>
        </w:rPr>
        <w:t>, and mechanistic studies investigating the physiology and pathophysiology related to the disease genes.</w:t>
      </w:r>
      <w:r w:rsidR="0074613F">
        <w:rPr>
          <w:rFonts w:ascii="Arial" w:hAnsi="Arial" w:cs="Arial"/>
          <w:color w:val="000000" w:themeColor="text1"/>
          <w:sz w:val="22"/>
          <w:szCs w:val="22"/>
        </w:rPr>
        <w:fldChar w:fldCharType="begin">
          <w:fldData xml:space="preserve">PEVuZE5vdGU+PENpdGU+PEF1dGhvcj5OdXJuYmVyZzwvQXV0aG9yPjxZZWFyPjIwMTU8L1llYXI+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</w:fldData>
        </w:fldChar>
      </w:r>
      <w:r w:rsidR="0074613F">
        <w:rPr>
          <w:rFonts w:ascii="Arial" w:hAnsi="Arial" w:cs="Arial"/>
          <w:color w:val="000000" w:themeColor="text1"/>
          <w:sz w:val="22"/>
          <w:szCs w:val="22"/>
        </w:rPr>
        <w:instrText xml:space="preserve"> ADDIN EN.CITE </w:instrText>
      </w:r>
      <w:r w:rsidR="0074613F">
        <w:rPr>
          <w:rFonts w:ascii="Arial" w:hAnsi="Arial" w:cs="Arial"/>
          <w:color w:val="000000" w:themeColor="text1"/>
          <w:sz w:val="22"/>
          <w:szCs w:val="22"/>
        </w:rPr>
        <w:fldChar w:fldCharType="begin">
          <w:fldData xml:space="preserve">PEVuZE5vdGU+PENpdGU+PEF1dGhvcj5OdXJuYmVyZzwvQXV0aG9yPjxZZWFyPjIwMTU8L1llYXI+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</w:fldData>
        </w:fldChar>
      </w:r>
      <w:r w:rsidR="0074613F">
        <w:rPr>
          <w:rFonts w:ascii="Arial" w:hAnsi="Arial" w:cs="Arial"/>
          <w:color w:val="000000" w:themeColor="text1"/>
          <w:sz w:val="22"/>
          <w:szCs w:val="22"/>
        </w:rPr>
        <w:instrText xml:space="preserve"> ADDIN EN.CITE.DATA </w:instrText>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74613F" w:rsidRPr="0074613F">
        <w:rPr>
          <w:rFonts w:ascii="Arial" w:hAnsi="Arial" w:cs="Arial"/>
          <w:noProof/>
          <w:color w:val="000000" w:themeColor="text1"/>
          <w:sz w:val="22"/>
          <w:szCs w:val="22"/>
          <w:vertAlign w:val="superscript"/>
        </w:rPr>
        <w:t>11-14</w:t>
      </w:r>
      <w:r w:rsidR="0074613F">
        <w:rPr>
          <w:rFonts w:ascii="Arial" w:hAnsi="Arial" w:cs="Arial"/>
          <w:color w:val="000000" w:themeColor="text1"/>
          <w:sz w:val="22"/>
          <w:szCs w:val="22"/>
        </w:rPr>
        <w:fldChar w:fldCharType="end"/>
      </w:r>
      <w:r w:rsidRPr="004D13F9">
        <w:rPr>
          <w:rFonts w:ascii="Arial" w:hAnsi="Arial" w:cs="Arial"/>
          <w:color w:val="000000" w:themeColor="text1"/>
          <w:sz w:val="22"/>
          <w:szCs w:val="22"/>
        </w:rPr>
        <w:t xml:space="preserve"> </w:t>
      </w:r>
      <w:r w:rsidR="008605B6" w:rsidRPr="004D13F9">
        <w:rPr>
          <w:rFonts w:ascii="Arial" w:hAnsi="Arial" w:cs="Arial"/>
          <w:color w:val="000000" w:themeColor="text1"/>
          <w:sz w:val="22"/>
          <w:szCs w:val="22"/>
        </w:rPr>
        <w:t>In particular, our recent efforts have pointed to long non-coding RNAs (lncRNAs) as potential mediators of the effects of certain GWAS loci on CAD risk.</w:t>
      </w:r>
    </w:p>
    <w:p w14:paraId="2F6C4572" w14:textId="34630424" w:rsidR="002231FF" w:rsidRPr="004D13F9" w:rsidRDefault="006C5C19" w:rsidP="00F555FE">
      <w:pPr>
        <w:spacing w:line="240" w:lineRule="exact"/>
        <w:rPr>
          <w:rFonts w:ascii="Arial" w:hAnsi="Arial" w:cs="Arial"/>
          <w:b/>
          <w:i/>
          <w:color w:val="000000" w:themeColor="text1"/>
          <w:sz w:val="22"/>
          <w:szCs w:val="22"/>
          <w:u w:val="single"/>
        </w:rPr>
      </w:pPr>
      <w:r w:rsidRPr="004D13F9">
        <w:rPr>
          <w:rFonts w:ascii="Arial" w:hAnsi="Arial" w:cs="Arial"/>
          <w:b/>
          <w:i/>
          <w:color w:val="000000" w:themeColor="text1"/>
          <w:sz w:val="22"/>
          <w:szCs w:val="22"/>
        </w:rPr>
        <w:tab/>
      </w:r>
      <w:r w:rsidR="00F50D39" w:rsidRPr="004D13F9">
        <w:rPr>
          <w:rFonts w:ascii="Arial" w:hAnsi="Arial" w:cs="Arial"/>
          <w:b/>
          <w:i/>
          <w:color w:val="000000" w:themeColor="text1"/>
          <w:sz w:val="22"/>
          <w:szCs w:val="22"/>
          <w:u w:val="single"/>
        </w:rPr>
        <w:t>l</w:t>
      </w:r>
      <w:r w:rsidR="00CE6768" w:rsidRPr="004D13F9">
        <w:rPr>
          <w:rFonts w:ascii="Arial" w:hAnsi="Arial" w:cs="Arial"/>
          <w:b/>
          <w:i/>
          <w:color w:val="000000" w:themeColor="text1"/>
          <w:sz w:val="22"/>
          <w:szCs w:val="22"/>
          <w:u w:val="single"/>
        </w:rPr>
        <w:t>ncR</w:t>
      </w:r>
      <w:r w:rsidR="005B58C1" w:rsidRPr="004D13F9">
        <w:rPr>
          <w:rFonts w:ascii="Arial" w:hAnsi="Arial" w:cs="Arial"/>
          <w:b/>
          <w:i/>
          <w:color w:val="000000" w:themeColor="text1"/>
          <w:sz w:val="22"/>
          <w:szCs w:val="22"/>
          <w:u w:val="single"/>
        </w:rPr>
        <w:t>NA</w:t>
      </w:r>
      <w:r w:rsidR="00D41133" w:rsidRPr="004D13F9">
        <w:rPr>
          <w:rFonts w:ascii="Arial" w:hAnsi="Arial" w:cs="Arial"/>
          <w:b/>
          <w:i/>
          <w:color w:val="000000" w:themeColor="text1"/>
          <w:sz w:val="22"/>
          <w:szCs w:val="22"/>
          <w:u w:val="single"/>
        </w:rPr>
        <w:t xml:space="preserve">s </w:t>
      </w:r>
      <w:r w:rsidR="00C50FF3" w:rsidRPr="004D13F9">
        <w:rPr>
          <w:rFonts w:ascii="Arial" w:hAnsi="Arial" w:cs="Arial"/>
          <w:b/>
          <w:i/>
          <w:color w:val="000000" w:themeColor="text1"/>
          <w:sz w:val="22"/>
          <w:szCs w:val="22"/>
          <w:u w:val="single"/>
        </w:rPr>
        <w:t xml:space="preserve">are a diverse class of </w:t>
      </w:r>
      <w:r w:rsidR="00D41133" w:rsidRPr="004D13F9">
        <w:rPr>
          <w:rFonts w:ascii="Arial" w:hAnsi="Arial" w:cs="Arial"/>
          <w:b/>
          <w:i/>
          <w:color w:val="000000" w:themeColor="text1"/>
          <w:sz w:val="22"/>
          <w:szCs w:val="22"/>
          <w:u w:val="single"/>
        </w:rPr>
        <w:t>regulatory RNAs</w:t>
      </w:r>
      <w:r w:rsidR="00794266" w:rsidRPr="004D13F9">
        <w:rPr>
          <w:rFonts w:ascii="Arial" w:hAnsi="Arial" w:cs="Arial"/>
          <w:b/>
          <w:i/>
          <w:color w:val="000000" w:themeColor="text1"/>
          <w:sz w:val="22"/>
          <w:szCs w:val="22"/>
          <w:u w:val="single"/>
        </w:rPr>
        <w:t xml:space="preserve"> that</w:t>
      </w:r>
      <w:r w:rsidR="00EB68CF" w:rsidRPr="004D13F9">
        <w:rPr>
          <w:rFonts w:ascii="Arial" w:hAnsi="Arial" w:cs="Arial"/>
          <w:b/>
          <w:i/>
          <w:color w:val="000000" w:themeColor="text1"/>
          <w:sz w:val="22"/>
          <w:szCs w:val="22"/>
          <w:u w:val="single"/>
        </w:rPr>
        <w:t xml:space="preserve"> </w:t>
      </w:r>
      <w:r w:rsidR="00697D79" w:rsidRPr="004D13F9">
        <w:rPr>
          <w:rFonts w:ascii="Arial" w:hAnsi="Arial" w:cs="Arial"/>
          <w:b/>
          <w:i/>
          <w:color w:val="000000" w:themeColor="text1"/>
          <w:sz w:val="22"/>
          <w:szCs w:val="22"/>
          <w:u w:val="single"/>
        </w:rPr>
        <w:t xml:space="preserve">modulate chromatin epigenetic features and enhancer-promoter looping </w:t>
      </w:r>
      <w:r w:rsidR="00697D79" w:rsidRPr="004D13F9">
        <w:rPr>
          <w:rFonts w:ascii="Arial" w:hAnsi="Arial" w:cs="Arial"/>
          <w:b/>
          <w:color w:val="000000" w:themeColor="text1"/>
          <w:sz w:val="22"/>
          <w:szCs w:val="22"/>
        </w:rPr>
        <w:t>-</w:t>
      </w:r>
      <w:r w:rsidR="001E2CA6">
        <w:rPr>
          <w:rFonts w:ascii="Arial" w:hAnsi="Arial" w:cs="Arial"/>
          <w:b/>
          <w:color w:val="000000" w:themeColor="text1"/>
          <w:sz w:val="22"/>
          <w:szCs w:val="22"/>
        </w:rPr>
        <w:t xml:space="preserve"> </w:t>
      </w:r>
      <w:r w:rsidR="00D9672A" w:rsidRPr="004D13F9">
        <w:rPr>
          <w:rFonts w:ascii="Arial" w:hAnsi="Arial" w:cs="Arial"/>
          <w:color w:val="000000" w:themeColor="text1"/>
          <w:sz w:val="22"/>
          <w:szCs w:val="22"/>
        </w:rPr>
        <w:t>lncRNAs</w:t>
      </w:r>
      <w:r w:rsidR="00C14DE5" w:rsidRPr="004D13F9">
        <w:rPr>
          <w:rFonts w:ascii="Arial" w:hAnsi="Arial" w:cs="Arial"/>
          <w:color w:val="000000" w:themeColor="text1"/>
          <w:sz w:val="22"/>
          <w:szCs w:val="22"/>
        </w:rPr>
        <w:t xml:space="preserve"> </w:t>
      </w:r>
      <w:r w:rsidR="003A307F" w:rsidRPr="004D13F9">
        <w:rPr>
          <w:rFonts w:ascii="Arial" w:hAnsi="Arial" w:cs="Arial"/>
          <w:color w:val="000000" w:themeColor="text1"/>
          <w:sz w:val="22"/>
          <w:szCs w:val="22"/>
        </w:rPr>
        <w:t xml:space="preserve">are </w:t>
      </w:r>
      <w:r w:rsidR="006F1972" w:rsidRPr="004D13F9">
        <w:rPr>
          <w:rFonts w:ascii="Arial" w:hAnsi="Arial" w:cs="Arial"/>
          <w:color w:val="000000" w:themeColor="text1"/>
          <w:sz w:val="22"/>
          <w:szCs w:val="22"/>
        </w:rPr>
        <w:t xml:space="preserve">operationally defined as </w:t>
      </w:r>
      <w:r w:rsidR="00C14DE5" w:rsidRPr="004D13F9">
        <w:rPr>
          <w:rFonts w:ascii="Arial" w:hAnsi="Arial" w:cs="Arial"/>
          <w:color w:val="000000" w:themeColor="text1"/>
          <w:sz w:val="22"/>
          <w:szCs w:val="22"/>
        </w:rPr>
        <w:t xml:space="preserve">being </w:t>
      </w:r>
      <w:r w:rsidR="006F1972" w:rsidRPr="004D13F9">
        <w:rPr>
          <w:rFonts w:ascii="Arial" w:hAnsi="Arial" w:cs="Arial"/>
          <w:color w:val="000000" w:themeColor="text1"/>
          <w:sz w:val="22"/>
          <w:szCs w:val="22"/>
        </w:rPr>
        <w:t>&gt;</w:t>
      </w:r>
      <w:r w:rsidR="003A307F" w:rsidRPr="004D13F9">
        <w:rPr>
          <w:rFonts w:ascii="Arial" w:hAnsi="Arial" w:cs="Arial"/>
          <w:color w:val="000000" w:themeColor="text1"/>
          <w:sz w:val="22"/>
          <w:szCs w:val="22"/>
        </w:rPr>
        <w:t xml:space="preserve">200 nucleotides </w:t>
      </w:r>
      <w:r w:rsidR="00ED277B" w:rsidRPr="004D13F9">
        <w:rPr>
          <w:rFonts w:ascii="Arial" w:hAnsi="Arial" w:cs="Arial"/>
          <w:color w:val="000000" w:themeColor="text1"/>
          <w:sz w:val="22"/>
          <w:szCs w:val="22"/>
        </w:rPr>
        <w:t xml:space="preserve">in length </w:t>
      </w:r>
      <w:r w:rsidR="007244C1" w:rsidRPr="004D13F9">
        <w:rPr>
          <w:rFonts w:ascii="Arial" w:hAnsi="Arial" w:cs="Arial"/>
          <w:color w:val="000000" w:themeColor="text1"/>
          <w:sz w:val="22"/>
          <w:szCs w:val="22"/>
        </w:rPr>
        <w:t>and devoid of an open reading frame</w:t>
      </w:r>
      <w:r w:rsidR="006F1972" w:rsidRPr="004D13F9">
        <w:rPr>
          <w:rFonts w:ascii="Arial" w:hAnsi="Arial" w:cs="Arial"/>
          <w:color w:val="000000" w:themeColor="text1"/>
          <w:sz w:val="22"/>
          <w:szCs w:val="22"/>
        </w:rPr>
        <w:t xml:space="preserve">. </w:t>
      </w:r>
      <w:r w:rsidR="003A307F" w:rsidRPr="004D13F9">
        <w:rPr>
          <w:rFonts w:ascii="Arial" w:hAnsi="Arial" w:cs="Arial"/>
          <w:color w:val="000000" w:themeColor="text1"/>
          <w:sz w:val="22"/>
          <w:szCs w:val="22"/>
        </w:rPr>
        <w:t xml:space="preserve">Their primary function is to regulate expression of </w:t>
      </w:r>
      <w:r w:rsidR="009F7D28" w:rsidRPr="004D13F9">
        <w:rPr>
          <w:rFonts w:ascii="Arial" w:hAnsi="Arial" w:cs="Arial"/>
          <w:color w:val="000000" w:themeColor="text1"/>
          <w:sz w:val="22"/>
          <w:szCs w:val="22"/>
        </w:rPr>
        <w:t>protein coding genes (</w:t>
      </w:r>
      <w:r w:rsidR="00F51FBC" w:rsidRPr="004D13F9">
        <w:rPr>
          <w:rFonts w:ascii="Arial" w:hAnsi="Arial" w:cs="Arial"/>
          <w:color w:val="000000" w:themeColor="text1"/>
          <w:sz w:val="22"/>
          <w:szCs w:val="22"/>
        </w:rPr>
        <w:t>pcGene</w:t>
      </w:r>
      <w:r w:rsidR="003A307F" w:rsidRPr="004D13F9">
        <w:rPr>
          <w:rFonts w:ascii="Arial" w:hAnsi="Arial" w:cs="Arial"/>
          <w:color w:val="000000" w:themeColor="text1"/>
          <w:sz w:val="22"/>
          <w:szCs w:val="22"/>
        </w:rPr>
        <w:t>s</w:t>
      </w:r>
      <w:r w:rsidR="009F7D28" w:rsidRPr="004D13F9">
        <w:rPr>
          <w:rFonts w:ascii="Arial" w:hAnsi="Arial" w:cs="Arial"/>
          <w:color w:val="000000" w:themeColor="text1"/>
          <w:sz w:val="22"/>
          <w:szCs w:val="22"/>
        </w:rPr>
        <w:t>)</w:t>
      </w:r>
      <w:r w:rsidR="003A307F" w:rsidRPr="004D13F9">
        <w:rPr>
          <w:rFonts w:ascii="Arial" w:hAnsi="Arial" w:cs="Arial"/>
          <w:color w:val="000000" w:themeColor="text1"/>
          <w:sz w:val="22"/>
          <w:szCs w:val="22"/>
        </w:rPr>
        <w:t xml:space="preserve"> that are involved in</w:t>
      </w:r>
      <w:r w:rsidR="00685DC1" w:rsidRPr="004D13F9">
        <w:rPr>
          <w:rFonts w:ascii="Arial" w:hAnsi="Arial" w:cs="Arial"/>
          <w:color w:val="000000" w:themeColor="text1"/>
          <w:sz w:val="22"/>
          <w:szCs w:val="22"/>
        </w:rPr>
        <w:t xml:space="preserve"> a wide range of </w:t>
      </w:r>
      <w:r w:rsidR="003A307F" w:rsidRPr="004D13F9">
        <w:rPr>
          <w:rFonts w:ascii="Arial" w:hAnsi="Arial" w:cs="Arial"/>
          <w:color w:val="000000" w:themeColor="text1"/>
          <w:sz w:val="22"/>
          <w:szCs w:val="22"/>
        </w:rPr>
        <w:t>cellular processes inclu</w:t>
      </w:r>
      <w:r w:rsidR="00493EF1" w:rsidRPr="004D13F9">
        <w:rPr>
          <w:rFonts w:ascii="Arial" w:hAnsi="Arial" w:cs="Arial"/>
          <w:color w:val="000000" w:themeColor="text1"/>
          <w:sz w:val="22"/>
          <w:szCs w:val="22"/>
        </w:rPr>
        <w:t>ding embryonic development</w:t>
      </w:r>
      <w:r w:rsidR="0074613F">
        <w:rPr>
          <w:rFonts w:ascii="Arial" w:hAnsi="Arial" w:cs="Arial"/>
          <w:color w:val="000000" w:themeColor="text1"/>
          <w:sz w:val="22"/>
          <w:szCs w:val="22"/>
        </w:rPr>
        <w:fldChar w:fldCharType="begin">
          <w:fldData xml:space="preserve">PEVuZE5vdGU+PENpdGU+PEF1dGhvcj5LbGF0dGVuaG9mZjwvQXV0aG9yPjxZZWFyPjIwMTM8L1ll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</w:fldData>
        </w:fldChar>
      </w:r>
      <w:r w:rsidR="0074613F">
        <w:rPr>
          <w:rFonts w:ascii="Arial" w:hAnsi="Arial" w:cs="Arial"/>
          <w:color w:val="000000" w:themeColor="text1"/>
          <w:sz w:val="22"/>
          <w:szCs w:val="22"/>
        </w:rPr>
        <w:instrText xml:space="preserve"> ADDIN EN.CITE </w:instrText>
      </w:r>
      <w:r w:rsidR="0074613F">
        <w:rPr>
          <w:rFonts w:ascii="Arial" w:hAnsi="Arial" w:cs="Arial"/>
          <w:color w:val="000000" w:themeColor="text1"/>
          <w:sz w:val="22"/>
          <w:szCs w:val="22"/>
        </w:rPr>
        <w:fldChar w:fldCharType="begin">
          <w:fldData xml:space="preserve">PEVuZE5vdGU+PENpdGU+PEF1dGhvcj5LbGF0dGVuaG9mZjwvQXV0aG9yPjxZZWFyPjIwMTM8L1ll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</w:fldData>
        </w:fldChar>
      </w:r>
      <w:r w:rsidR="0074613F">
        <w:rPr>
          <w:rFonts w:ascii="Arial" w:hAnsi="Arial" w:cs="Arial"/>
          <w:color w:val="000000" w:themeColor="text1"/>
          <w:sz w:val="22"/>
          <w:szCs w:val="22"/>
        </w:rPr>
        <w:instrText xml:space="preserve"> ADDIN EN.CITE.DATA </w:instrText>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74613F" w:rsidRPr="0074613F">
        <w:rPr>
          <w:rFonts w:ascii="Arial" w:hAnsi="Arial" w:cs="Arial"/>
          <w:noProof/>
          <w:color w:val="000000" w:themeColor="text1"/>
          <w:sz w:val="22"/>
          <w:szCs w:val="22"/>
          <w:vertAlign w:val="superscript"/>
        </w:rPr>
        <w:t>15</w:t>
      </w:r>
      <w:r w:rsidR="0074613F">
        <w:rPr>
          <w:rFonts w:ascii="Arial" w:hAnsi="Arial" w:cs="Arial"/>
          <w:color w:val="000000" w:themeColor="text1"/>
          <w:sz w:val="22"/>
          <w:szCs w:val="22"/>
        </w:rPr>
        <w:fldChar w:fldCharType="end"/>
      </w:r>
      <w:r w:rsidR="003A307F" w:rsidRPr="004D13F9">
        <w:rPr>
          <w:rFonts w:ascii="Arial" w:hAnsi="Arial" w:cs="Arial"/>
          <w:color w:val="000000" w:themeColor="text1"/>
          <w:sz w:val="22"/>
          <w:szCs w:val="22"/>
        </w:rPr>
        <w:t xml:space="preserve">, cell cycle </w:t>
      </w:r>
      <w:r w:rsidR="008D058A" w:rsidRPr="004D13F9">
        <w:rPr>
          <w:rFonts w:ascii="Arial" w:hAnsi="Arial" w:cs="Arial"/>
          <w:color w:val="000000" w:themeColor="text1"/>
          <w:sz w:val="22"/>
          <w:szCs w:val="22"/>
        </w:rPr>
        <w:t>control</w:t>
      </w:r>
      <w:r w:rsidR="0074613F">
        <w:rPr>
          <w:rFonts w:ascii="Arial" w:hAnsi="Arial" w:cs="Arial"/>
          <w:color w:val="000000" w:themeColor="text1"/>
          <w:sz w:val="22"/>
          <w:szCs w:val="22"/>
        </w:rPr>
        <w:fldChar w:fldCharType="begin"/>
      </w:r>
      <w:r w:rsidR="0074613F">
        <w:rPr>
          <w:rFonts w:ascii="Arial" w:hAnsi="Arial" w:cs="Arial"/>
          <w:color w:val="000000" w:themeColor="text1"/>
          <w:sz w:val="22"/>
          <w:szCs w:val="22"/>
        </w:rPr>
        <w:instrText xml:space="preserve"> ADDIN EN.CITE &lt;EndNote&gt;&lt;Cite&gt;&lt;Author&gt;Meola&lt;/Author&gt;&lt;Year&gt;2012&lt;/Year&gt;&lt;RecNum&gt;1489&lt;/RecNum&gt;&lt;DisplayText&gt;&lt;style face="superscript"&gt;16&lt;/style&gt;&lt;/DisplayText&gt;&lt;record&gt;&lt;rec-number&gt;1489&lt;/rec-number&gt;&lt;foreign-keys&gt;&lt;key app="EN" db-id="59a5vzd2ztztp3e2prax0va3f0xxvp0exvff" timestamp="1516595373"&gt;1489&lt;/key&gt;&lt;/foreign-keys&gt;&lt;ref-type name="Journal Article"&gt;17&lt;/ref-type&gt;&lt;contributors&gt;&lt;authors&gt;&lt;author&gt;Meola, N.&lt;/author&gt;&lt;author&gt;Pizzo, M.&lt;/author&gt;&lt;author&gt;Alfano, G.&lt;/author&gt;&lt;author&gt;Surace, E. M.&lt;/author&gt;&lt;author&gt;Banfi, S.&lt;/author&gt;&lt;/authors&gt;&lt;/contributors&gt;&lt;auth-address&gt;Telethon Institute of Genetics and Medicine (TIGEM), 80131 Naples, Italy.&lt;/auth-address&gt;&lt;titles&gt;&lt;title&gt;The long noncoding RNA Vax2os1 controls the cell cycle progression of photoreceptor progenitors in the mouse retina&lt;/title&gt;&lt;secondary-title&gt;RNA&lt;/secondary-title&gt;&lt;/titles&gt;&lt;periodical&gt;&lt;full-title&gt;RNA&lt;/full-title&gt;&lt;/periodical&gt;&lt;pages&gt;111-23&lt;/pages&gt;&lt;volume&gt;18&lt;/volume&gt;&lt;number&gt;1&lt;/number&gt;&lt;keywords&gt;&lt;keyword&gt;Animals&lt;/keyword&gt;&lt;keyword&gt;*Cell Cycle&lt;/keyword&gt;&lt;keyword&gt;Cell Differentiation&lt;/keyword&gt;&lt;keyword&gt;Cell Proliferation&lt;/keyword&gt;&lt;keyword&gt;Homeodomain Proteins/biosynthesis/genetics&lt;/keyword&gt;&lt;keyword&gt;Humans&lt;/keyword&gt;&lt;keyword&gt;Mice&lt;/keyword&gt;&lt;keyword&gt;Mice, Inbred C57BL&lt;/keyword&gt;&lt;keyword&gt;Photoreceptor Cells, Vertebrate/cytology/*physiology&lt;/keyword&gt;&lt;keyword&gt;RNA, Untranslated/*biosynthesis/genetics&lt;/keyword&gt;&lt;keyword&gt;Retina/*cytology/metabolism&lt;/keyword&gt;&lt;keyword&gt;Stem Cells/cytology/*physiology&lt;/keyword&gt;&lt;/keywords&gt;&lt;dates&gt;&lt;year&gt;2012&lt;/year&gt;&lt;pub-dates&gt;&lt;date&gt;Jan&lt;/date&gt;&lt;/pub-dates&gt;&lt;/dates&gt;&lt;isbn&gt;1469-9001 (Electronic)&amp;#xD;1355-8382 (Linking)&lt;/isbn&gt;&lt;accession-num&gt;22128341&lt;/accession-num&gt;&lt;urls&gt;&lt;related-urls&gt;&lt;url&gt;https://www.ncbi.nlm.nih.gov/pubmed/22128341&lt;/url&gt;&lt;/related-urls&gt;&lt;/urls&gt;&lt;custom2&gt;PMC3261733&lt;/custom2&gt;&lt;electronic-resource-num&gt;10.1261/rna.029454.111&lt;/electronic-resource-num&gt;&lt;/record&gt;&lt;/Cite&gt;&lt;/EndNote&gt;</w:instrText>
      </w:r>
      <w:r w:rsidR="0074613F">
        <w:rPr>
          <w:rFonts w:ascii="Arial" w:hAnsi="Arial" w:cs="Arial"/>
          <w:color w:val="000000" w:themeColor="text1"/>
          <w:sz w:val="22"/>
          <w:szCs w:val="22"/>
        </w:rPr>
        <w:fldChar w:fldCharType="separate"/>
      </w:r>
      <w:r w:rsidR="0074613F" w:rsidRPr="0074613F">
        <w:rPr>
          <w:rFonts w:ascii="Arial" w:hAnsi="Arial" w:cs="Arial"/>
          <w:noProof/>
          <w:color w:val="000000" w:themeColor="text1"/>
          <w:sz w:val="22"/>
          <w:szCs w:val="22"/>
          <w:vertAlign w:val="superscript"/>
        </w:rPr>
        <w:t>16</w:t>
      </w:r>
      <w:r w:rsidR="0074613F">
        <w:rPr>
          <w:rFonts w:ascii="Arial" w:hAnsi="Arial" w:cs="Arial"/>
          <w:color w:val="000000" w:themeColor="text1"/>
          <w:sz w:val="22"/>
          <w:szCs w:val="22"/>
        </w:rPr>
        <w:fldChar w:fldCharType="end"/>
      </w:r>
      <w:r w:rsidR="00523378" w:rsidRPr="004D13F9">
        <w:rPr>
          <w:rFonts w:ascii="Arial" w:hAnsi="Arial" w:cs="Arial"/>
          <w:color w:val="000000" w:themeColor="text1"/>
          <w:sz w:val="22"/>
          <w:szCs w:val="22"/>
        </w:rPr>
        <w:t>, survival</w:t>
      </w:r>
      <w:r w:rsidR="0074613F">
        <w:rPr>
          <w:rFonts w:ascii="Arial" w:hAnsi="Arial" w:cs="Arial"/>
          <w:color w:val="000000" w:themeColor="text1"/>
          <w:sz w:val="22"/>
          <w:szCs w:val="22"/>
        </w:rPr>
        <w:fldChar w:fldCharType="begin">
          <w:fldData xml:space="preserve">PEVuZE5vdGU+PENpdGU+PEF1dGhvcj5IdW5nPC9BdXRob3I+PFllYXI+MjAxMTwvWWVhcj48UmVj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</w:fldData>
        </w:fldChar>
      </w:r>
      <w:r w:rsidR="0074613F">
        <w:rPr>
          <w:rFonts w:ascii="Arial" w:hAnsi="Arial" w:cs="Arial"/>
          <w:color w:val="000000" w:themeColor="text1"/>
          <w:sz w:val="22"/>
          <w:szCs w:val="22"/>
        </w:rPr>
        <w:instrText xml:space="preserve"> ADDIN EN.CITE </w:instrText>
      </w:r>
      <w:r w:rsidR="0074613F">
        <w:rPr>
          <w:rFonts w:ascii="Arial" w:hAnsi="Arial" w:cs="Arial"/>
          <w:color w:val="000000" w:themeColor="text1"/>
          <w:sz w:val="22"/>
          <w:szCs w:val="22"/>
        </w:rPr>
        <w:fldChar w:fldCharType="begin">
          <w:fldData xml:space="preserve">PEVuZE5vdGU+PENpdGU+PEF1dGhvcj5IdW5nPC9BdXRob3I+PFllYXI+MjAxMTwvWWVhcj48UmVj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</w:fldData>
        </w:fldChar>
      </w:r>
      <w:r w:rsidR="0074613F">
        <w:rPr>
          <w:rFonts w:ascii="Arial" w:hAnsi="Arial" w:cs="Arial"/>
          <w:color w:val="000000" w:themeColor="text1"/>
          <w:sz w:val="22"/>
          <w:szCs w:val="22"/>
        </w:rPr>
        <w:instrText xml:space="preserve"> ADDIN EN.CITE.DATA </w:instrText>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74613F" w:rsidRPr="0074613F">
        <w:rPr>
          <w:rFonts w:ascii="Arial" w:hAnsi="Arial" w:cs="Arial"/>
          <w:noProof/>
          <w:color w:val="000000" w:themeColor="text1"/>
          <w:sz w:val="22"/>
          <w:szCs w:val="22"/>
          <w:vertAlign w:val="superscript"/>
        </w:rPr>
        <w:t>17</w:t>
      </w:r>
      <w:r w:rsidR="0074613F">
        <w:rPr>
          <w:rFonts w:ascii="Arial" w:hAnsi="Arial" w:cs="Arial"/>
          <w:color w:val="000000" w:themeColor="text1"/>
          <w:sz w:val="22"/>
          <w:szCs w:val="22"/>
        </w:rPr>
        <w:fldChar w:fldCharType="end"/>
      </w:r>
      <w:r w:rsidR="004C169A" w:rsidRPr="004D13F9">
        <w:rPr>
          <w:rFonts w:ascii="Arial" w:hAnsi="Arial" w:cs="Arial"/>
          <w:color w:val="000000" w:themeColor="text1"/>
          <w:sz w:val="22"/>
          <w:szCs w:val="22"/>
        </w:rPr>
        <w:t>, migration</w:t>
      </w:r>
      <w:r w:rsidR="0074613F">
        <w:rPr>
          <w:rFonts w:ascii="Arial" w:hAnsi="Arial" w:cs="Arial"/>
          <w:color w:val="000000" w:themeColor="text1"/>
          <w:sz w:val="22"/>
          <w:szCs w:val="22"/>
        </w:rPr>
        <w:fldChar w:fldCharType="begin">
          <w:fldData xml:space="preserve">PEVuZE5vdGU+PENpdGU+PEF1dGhvcj5HdXB0YTwvQXV0aG9yPjxZZWFyPjIwMTA8L1llYXI+PFJl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</w:fldData>
        </w:fldChar>
      </w:r>
      <w:r w:rsidR="0074613F">
        <w:rPr>
          <w:rFonts w:ascii="Arial" w:hAnsi="Arial" w:cs="Arial"/>
          <w:color w:val="000000" w:themeColor="text1"/>
          <w:sz w:val="22"/>
          <w:szCs w:val="22"/>
        </w:rPr>
        <w:instrText xml:space="preserve"> ADDIN EN.CITE </w:instrText>
      </w:r>
      <w:r w:rsidR="0074613F">
        <w:rPr>
          <w:rFonts w:ascii="Arial" w:hAnsi="Arial" w:cs="Arial"/>
          <w:color w:val="000000" w:themeColor="text1"/>
          <w:sz w:val="22"/>
          <w:szCs w:val="22"/>
        </w:rPr>
        <w:fldChar w:fldCharType="begin">
          <w:fldData xml:space="preserve">PEVuZE5vdGU+PENpdGU+PEF1dGhvcj5HdXB0YTwvQXV0aG9yPjxZZWFyPjIwMTA8L1llYXI+PFJl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</w:fldData>
        </w:fldChar>
      </w:r>
      <w:r w:rsidR="0074613F">
        <w:rPr>
          <w:rFonts w:ascii="Arial" w:hAnsi="Arial" w:cs="Arial"/>
          <w:color w:val="000000" w:themeColor="text1"/>
          <w:sz w:val="22"/>
          <w:szCs w:val="22"/>
        </w:rPr>
        <w:instrText xml:space="preserve"> ADDIN EN.CITE.DATA </w:instrText>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74613F" w:rsidRPr="0074613F">
        <w:rPr>
          <w:rFonts w:ascii="Arial" w:hAnsi="Arial" w:cs="Arial"/>
          <w:noProof/>
          <w:color w:val="000000" w:themeColor="text1"/>
          <w:sz w:val="22"/>
          <w:szCs w:val="22"/>
          <w:vertAlign w:val="superscript"/>
        </w:rPr>
        <w:t>18</w:t>
      </w:r>
      <w:r w:rsidR="0074613F">
        <w:rPr>
          <w:rFonts w:ascii="Arial" w:hAnsi="Arial" w:cs="Arial"/>
          <w:color w:val="000000" w:themeColor="text1"/>
          <w:sz w:val="22"/>
          <w:szCs w:val="22"/>
        </w:rPr>
        <w:fldChar w:fldCharType="end"/>
      </w:r>
      <w:r w:rsidR="00EA01D9" w:rsidRPr="004D13F9">
        <w:rPr>
          <w:rFonts w:ascii="Arial" w:hAnsi="Arial" w:cs="Arial"/>
          <w:color w:val="000000" w:themeColor="text1"/>
          <w:sz w:val="22"/>
          <w:szCs w:val="22"/>
        </w:rPr>
        <w:t>,</w:t>
      </w:r>
      <w:r w:rsidR="00B85869" w:rsidRPr="004D13F9">
        <w:rPr>
          <w:rFonts w:ascii="Arial" w:hAnsi="Arial" w:cs="Arial"/>
          <w:color w:val="000000" w:themeColor="text1"/>
          <w:sz w:val="22"/>
          <w:szCs w:val="22"/>
        </w:rPr>
        <w:t xml:space="preserve"> alternative splicing</w:t>
      </w:r>
      <w:r w:rsidR="0074613F">
        <w:rPr>
          <w:rFonts w:ascii="Arial" w:hAnsi="Arial" w:cs="Arial"/>
          <w:color w:val="000000" w:themeColor="text1"/>
          <w:sz w:val="22"/>
          <w:szCs w:val="22"/>
        </w:rPr>
        <w:fldChar w:fldCharType="begin">
          <w:fldData xml:space="preserve">PEVuZE5vdGU+PENpdGU+PEF1dGhvcj5UcmlwYXRoaTwvQXV0aG9yPjxZZWFyPjIwMTA8L1llYXI+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</w:fldData>
        </w:fldChar>
      </w:r>
      <w:r w:rsidR="0074613F">
        <w:rPr>
          <w:rFonts w:ascii="Arial" w:hAnsi="Arial" w:cs="Arial"/>
          <w:color w:val="000000" w:themeColor="text1"/>
          <w:sz w:val="22"/>
          <w:szCs w:val="22"/>
        </w:rPr>
        <w:instrText xml:space="preserve"> ADDIN EN.CITE </w:instrText>
      </w:r>
      <w:r w:rsidR="0074613F">
        <w:rPr>
          <w:rFonts w:ascii="Arial" w:hAnsi="Arial" w:cs="Arial"/>
          <w:color w:val="000000" w:themeColor="text1"/>
          <w:sz w:val="22"/>
          <w:szCs w:val="22"/>
        </w:rPr>
        <w:fldChar w:fldCharType="begin">
          <w:fldData xml:space="preserve">PEVuZE5vdGU+PENpdGU+PEF1dGhvcj5UcmlwYXRoaTwvQXV0aG9yPjxZZWFyPjIwMTA8L1llYXI+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</w:fldData>
        </w:fldChar>
      </w:r>
      <w:r w:rsidR="0074613F">
        <w:rPr>
          <w:rFonts w:ascii="Arial" w:hAnsi="Arial" w:cs="Arial"/>
          <w:color w:val="000000" w:themeColor="text1"/>
          <w:sz w:val="22"/>
          <w:szCs w:val="22"/>
        </w:rPr>
        <w:instrText xml:space="preserve"> ADDIN EN.CITE.DATA </w:instrText>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74613F" w:rsidRPr="0074613F">
        <w:rPr>
          <w:rFonts w:ascii="Arial" w:hAnsi="Arial" w:cs="Arial"/>
          <w:noProof/>
          <w:color w:val="000000" w:themeColor="text1"/>
          <w:sz w:val="22"/>
          <w:szCs w:val="22"/>
          <w:vertAlign w:val="superscript"/>
        </w:rPr>
        <w:t>19</w:t>
      </w:r>
      <w:r w:rsidR="0074613F">
        <w:rPr>
          <w:rFonts w:ascii="Arial" w:hAnsi="Arial" w:cs="Arial"/>
          <w:color w:val="000000" w:themeColor="text1"/>
          <w:sz w:val="22"/>
          <w:szCs w:val="22"/>
        </w:rPr>
        <w:fldChar w:fldCharType="end"/>
      </w:r>
      <w:r w:rsidR="007E1584" w:rsidRPr="004D13F9">
        <w:rPr>
          <w:rFonts w:ascii="Arial" w:hAnsi="Arial" w:cs="Arial"/>
          <w:color w:val="000000" w:themeColor="text1"/>
          <w:sz w:val="22"/>
          <w:szCs w:val="22"/>
        </w:rPr>
        <w:t>, and chromatin remodeling.</w:t>
      </w:r>
      <w:r w:rsidR="0074613F">
        <w:rPr>
          <w:rFonts w:ascii="Arial" w:hAnsi="Arial" w:cs="Arial"/>
          <w:color w:val="000000" w:themeColor="text1"/>
          <w:sz w:val="22"/>
          <w:szCs w:val="22"/>
        </w:rPr>
        <w:fldChar w:fldCharType="begin">
          <w:fldData xml:space="preserve">PEVuZE5vdGU+PENpdGU+PEF1dGhvcj5NaWFvPC9BdXRob3I+PFllYXI+MjAxODwvWWVhcj48UmVj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</w:fldData>
        </w:fldChar>
      </w:r>
      <w:r w:rsidR="0074613F">
        <w:rPr>
          <w:rFonts w:ascii="Arial" w:hAnsi="Arial" w:cs="Arial"/>
          <w:color w:val="000000" w:themeColor="text1"/>
          <w:sz w:val="22"/>
          <w:szCs w:val="22"/>
        </w:rPr>
        <w:instrText xml:space="preserve"> ADDIN EN.CITE </w:instrText>
      </w:r>
      <w:r w:rsidR="0074613F">
        <w:rPr>
          <w:rFonts w:ascii="Arial" w:hAnsi="Arial" w:cs="Arial"/>
          <w:color w:val="000000" w:themeColor="text1"/>
          <w:sz w:val="22"/>
          <w:szCs w:val="22"/>
        </w:rPr>
        <w:fldChar w:fldCharType="begin">
          <w:fldData xml:space="preserve">PEVuZE5vdGU+PENpdGU+PEF1dGhvcj5NaWFvPC9BdXRob3I+PFllYXI+MjAxODwvWWVhcj48UmVj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</w:fldData>
        </w:fldChar>
      </w:r>
      <w:r w:rsidR="0074613F">
        <w:rPr>
          <w:rFonts w:ascii="Arial" w:hAnsi="Arial" w:cs="Arial"/>
          <w:color w:val="000000" w:themeColor="text1"/>
          <w:sz w:val="22"/>
          <w:szCs w:val="22"/>
        </w:rPr>
        <w:instrText xml:space="preserve"> ADDIN EN.CITE.DATA </w:instrText>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74613F" w:rsidRPr="0074613F">
        <w:rPr>
          <w:rFonts w:ascii="Arial" w:hAnsi="Arial" w:cs="Arial"/>
          <w:noProof/>
          <w:color w:val="000000" w:themeColor="text1"/>
          <w:sz w:val="22"/>
          <w:szCs w:val="22"/>
          <w:vertAlign w:val="superscript"/>
        </w:rPr>
        <w:t>20, 21</w:t>
      </w:r>
      <w:r w:rsidR="0074613F">
        <w:rPr>
          <w:rFonts w:ascii="Arial" w:hAnsi="Arial" w:cs="Arial"/>
          <w:color w:val="000000" w:themeColor="text1"/>
          <w:sz w:val="22"/>
          <w:szCs w:val="22"/>
        </w:rPr>
        <w:fldChar w:fldCharType="end"/>
      </w:r>
      <w:r w:rsidR="003A307F" w:rsidRPr="004D13F9">
        <w:rPr>
          <w:rFonts w:ascii="Arial" w:hAnsi="Arial" w:cs="Arial"/>
          <w:color w:val="000000" w:themeColor="text1"/>
          <w:sz w:val="22"/>
          <w:szCs w:val="22"/>
        </w:rPr>
        <w:t xml:space="preserve"> lncRNA effects on </w:t>
      </w:r>
      <w:r w:rsidR="00F51FBC" w:rsidRPr="004D13F9">
        <w:rPr>
          <w:rFonts w:ascii="Arial" w:hAnsi="Arial" w:cs="Arial"/>
          <w:color w:val="000000" w:themeColor="text1"/>
          <w:sz w:val="22"/>
          <w:szCs w:val="22"/>
        </w:rPr>
        <w:t>pcGene</w:t>
      </w:r>
      <w:r w:rsidR="00136D63" w:rsidRPr="004D13F9">
        <w:rPr>
          <w:rFonts w:ascii="Arial" w:hAnsi="Arial" w:cs="Arial"/>
          <w:color w:val="000000" w:themeColor="text1"/>
          <w:sz w:val="22"/>
          <w:szCs w:val="22"/>
        </w:rPr>
        <w:t xml:space="preserve"> expression may be mediated</w:t>
      </w:r>
      <w:r w:rsidR="003A307F" w:rsidRPr="004D13F9">
        <w:rPr>
          <w:rFonts w:ascii="Arial" w:hAnsi="Arial" w:cs="Arial"/>
          <w:color w:val="000000" w:themeColor="text1"/>
          <w:sz w:val="22"/>
          <w:szCs w:val="22"/>
        </w:rPr>
        <w:t xml:space="preserve"> locally through a </w:t>
      </w:r>
      <w:r w:rsidR="003A307F" w:rsidRPr="004D13F9">
        <w:rPr>
          <w:rFonts w:ascii="Arial" w:hAnsi="Arial" w:cs="Arial"/>
          <w:i/>
          <w:color w:val="000000" w:themeColor="text1"/>
          <w:sz w:val="22"/>
          <w:szCs w:val="22"/>
        </w:rPr>
        <w:t>cis</w:t>
      </w:r>
      <w:r w:rsidR="003A307F" w:rsidRPr="004D13F9">
        <w:rPr>
          <w:rFonts w:ascii="Arial" w:hAnsi="Arial" w:cs="Arial"/>
          <w:color w:val="000000" w:themeColor="text1"/>
          <w:sz w:val="22"/>
          <w:szCs w:val="22"/>
        </w:rPr>
        <w:t xml:space="preserve">-acting mechanism, or may impact </w:t>
      </w:r>
      <w:r w:rsidR="00F51FBC" w:rsidRPr="004D13F9">
        <w:rPr>
          <w:rFonts w:ascii="Arial" w:hAnsi="Arial" w:cs="Arial"/>
          <w:color w:val="000000" w:themeColor="text1"/>
          <w:sz w:val="22"/>
          <w:szCs w:val="22"/>
        </w:rPr>
        <w:t>pcGene</w:t>
      </w:r>
      <w:r w:rsidR="003A307F" w:rsidRPr="004D13F9">
        <w:rPr>
          <w:rFonts w:ascii="Arial" w:hAnsi="Arial" w:cs="Arial"/>
          <w:color w:val="000000" w:themeColor="text1"/>
          <w:sz w:val="22"/>
          <w:szCs w:val="22"/>
        </w:rPr>
        <w:t xml:space="preserve"> expression </w:t>
      </w:r>
      <w:r w:rsidR="008F0890" w:rsidRPr="004D13F9">
        <w:rPr>
          <w:rFonts w:ascii="Arial" w:hAnsi="Arial" w:cs="Arial"/>
          <w:color w:val="000000" w:themeColor="text1"/>
          <w:sz w:val="22"/>
          <w:szCs w:val="22"/>
        </w:rPr>
        <w:t xml:space="preserve">from a distance </w:t>
      </w:r>
      <w:r w:rsidR="003A307F" w:rsidRPr="004D13F9">
        <w:rPr>
          <w:rFonts w:ascii="Arial" w:hAnsi="Arial" w:cs="Arial"/>
          <w:color w:val="000000" w:themeColor="text1"/>
          <w:sz w:val="22"/>
          <w:szCs w:val="22"/>
        </w:rPr>
        <w:t xml:space="preserve">in a </w:t>
      </w:r>
      <w:r w:rsidR="003A307F" w:rsidRPr="004D13F9">
        <w:rPr>
          <w:rFonts w:ascii="Arial" w:hAnsi="Arial" w:cs="Arial"/>
          <w:i/>
          <w:color w:val="000000" w:themeColor="text1"/>
          <w:sz w:val="22"/>
          <w:szCs w:val="22"/>
        </w:rPr>
        <w:t>trans</w:t>
      </w:r>
      <w:r w:rsidR="003A307F" w:rsidRPr="004D13F9">
        <w:rPr>
          <w:rFonts w:ascii="Arial" w:hAnsi="Arial" w:cs="Arial"/>
          <w:color w:val="000000" w:themeColor="text1"/>
          <w:sz w:val="22"/>
          <w:szCs w:val="22"/>
        </w:rPr>
        <w:t>-acting ma</w:t>
      </w:r>
      <w:r w:rsidR="001243FE" w:rsidRPr="004D13F9">
        <w:rPr>
          <w:rFonts w:ascii="Arial" w:hAnsi="Arial" w:cs="Arial"/>
          <w:color w:val="000000" w:themeColor="text1"/>
          <w:sz w:val="22"/>
          <w:szCs w:val="22"/>
        </w:rPr>
        <w:t>nner, at a genome-wide level.</w:t>
      </w:r>
      <w:r w:rsidR="0074613F">
        <w:rPr>
          <w:rFonts w:ascii="Arial" w:hAnsi="Arial" w:cs="Arial"/>
          <w:color w:val="000000" w:themeColor="text1"/>
          <w:sz w:val="22"/>
          <w:szCs w:val="22"/>
        </w:rPr>
        <w:fldChar w:fldCharType="begin"/>
      </w:r>
      <w:r w:rsidR="0074613F">
        <w:rPr>
          <w:rFonts w:ascii="Arial" w:hAnsi="Arial" w:cs="Arial"/>
          <w:color w:val="000000" w:themeColor="text1"/>
          <w:sz w:val="22"/>
          <w:szCs w:val="22"/>
        </w:rPr>
        <w:instrText xml:space="preserve"> ADDIN EN.CITE &lt;EndNote&gt;&lt;Cite&gt;&lt;Author&gt;Wang&lt;/Author&gt;&lt;Year&gt;2011&lt;/Year&gt;&lt;RecNum&gt;1494&lt;/RecNum&gt;&lt;DisplayText&gt;&lt;style face="superscript"&gt;22&lt;/style&gt;&lt;/DisplayText&gt;&lt;record&gt;&lt;rec-number&gt;1494&lt;/rec-number&gt;&lt;foreign-keys&gt;&lt;key app="EN" db-id="59a5vzd2ztztp3e2prax0va3f0xxvp0exvff" timestamp="1516596259"&gt;1494&lt;/key&gt;&lt;/foreign-keys&gt;&lt;ref-type name="Journal Article"&gt;17&lt;/ref-type&gt;&lt;contributors&gt;&lt;authors&gt;&lt;author&gt;Wang, K. C.&lt;/author&gt;&lt;author&gt;Chang, H. Y.&lt;/author&gt;&lt;/authors&gt;&lt;/contributors&gt;&lt;auth-address&gt;Howard Hughes Medical Institute and Program in Epithelial Biology, Stanford University School of Medicine, Stanford, CA 94305, USA.&lt;/auth-address&gt;&lt;titles&gt;&lt;title&gt;Molecular mechanisms of long noncoding RNAs&lt;/title&gt;&lt;secondary-title&gt;Mol Cell&lt;/secondary-title&gt;&lt;/titles&gt;&lt;periodical&gt;&lt;full-title&gt;Mol Cell&lt;/full-title&gt;&lt;/periodical&gt;&lt;pages&gt;904-14&lt;/pages&gt;&lt;volume&gt;43&lt;/volume&gt;&lt;number&gt;6&lt;/number&gt;&lt;keywords&gt;&lt;keyword&gt;Animals&lt;/keyword&gt;&lt;keyword&gt;Chromatin/metabolism&lt;/keyword&gt;&lt;keyword&gt;Humans&lt;/keyword&gt;&lt;keyword&gt;Models, Genetic&lt;/keyword&gt;&lt;keyword&gt;Pseudogenes/physiology&lt;/keyword&gt;&lt;keyword&gt;RNA Polymerase II/physiology&lt;/keyword&gt;&lt;keyword&gt;RNA Stability&lt;/keyword&gt;&lt;keyword&gt;RNA, Untranslated/chemistry/metabolism/*physiology&lt;/keyword&gt;&lt;keyword&gt;Telomerase/metabolism&lt;/keyword&gt;&lt;keyword&gt;Telomere/chemistry/genetics&lt;/keyword&gt;&lt;keyword&gt;Transcription, Genetic&lt;/keyword&gt;&lt;/keywords&gt;&lt;dates&gt;&lt;year&gt;2011&lt;/year&gt;&lt;pub-dates&gt;&lt;date&gt;Sep 16&lt;/date&gt;&lt;/pub-dates&gt;&lt;/dates&gt;&lt;isbn&gt;1097-4164 (Electronic)&amp;#xD;1097-2765 (Linking)&lt;/isbn&gt;&lt;accession-num&gt;21925379&lt;/accession-num&gt;&lt;urls&gt;&lt;related-urls&gt;&lt;url&gt;https://www.ncbi.nlm.nih.gov/pubmed/21925379&lt;/url&gt;&lt;/related-urls&gt;&lt;/urls&gt;&lt;custom2&gt;PMC3199020&lt;/custom2&gt;&lt;electronic-resource-num&gt;10.1016/j.molcel.2011.08.018&lt;/electronic-resource-num&gt;&lt;/record&gt;&lt;/Cite&gt;&lt;/EndNote&gt;</w:instrText>
      </w:r>
      <w:r w:rsidR="0074613F">
        <w:rPr>
          <w:rFonts w:ascii="Arial" w:hAnsi="Arial" w:cs="Arial"/>
          <w:color w:val="000000" w:themeColor="text1"/>
          <w:sz w:val="22"/>
          <w:szCs w:val="22"/>
        </w:rPr>
        <w:fldChar w:fldCharType="separate"/>
      </w:r>
      <w:r w:rsidR="0074613F" w:rsidRPr="0074613F">
        <w:rPr>
          <w:rFonts w:ascii="Arial" w:hAnsi="Arial" w:cs="Arial"/>
          <w:noProof/>
          <w:color w:val="000000" w:themeColor="text1"/>
          <w:sz w:val="22"/>
          <w:szCs w:val="22"/>
          <w:vertAlign w:val="superscript"/>
        </w:rPr>
        <w:t>22</w:t>
      </w:r>
      <w:r w:rsidR="0074613F">
        <w:rPr>
          <w:rFonts w:ascii="Arial" w:hAnsi="Arial" w:cs="Arial"/>
          <w:color w:val="000000" w:themeColor="text1"/>
          <w:sz w:val="22"/>
          <w:szCs w:val="22"/>
        </w:rPr>
        <w:fldChar w:fldCharType="end"/>
      </w:r>
      <w:r w:rsidR="003A307F" w:rsidRPr="004D13F9">
        <w:rPr>
          <w:rFonts w:ascii="Arial" w:hAnsi="Arial" w:cs="Arial"/>
          <w:color w:val="000000" w:themeColor="text1"/>
          <w:sz w:val="22"/>
          <w:szCs w:val="22"/>
        </w:rPr>
        <w:t xml:space="preserve"> </w:t>
      </w:r>
      <w:r w:rsidR="00ED277B" w:rsidRPr="004D13F9">
        <w:rPr>
          <w:rFonts w:ascii="Arial" w:hAnsi="Arial" w:cs="Arial"/>
          <w:color w:val="000000" w:themeColor="text1"/>
          <w:sz w:val="22"/>
          <w:szCs w:val="22"/>
        </w:rPr>
        <w:t>While lncRNAs</w:t>
      </w:r>
      <w:r w:rsidR="00A66750" w:rsidRPr="004D13F9">
        <w:rPr>
          <w:rFonts w:ascii="Arial" w:hAnsi="Arial" w:cs="Arial"/>
          <w:color w:val="000000" w:themeColor="text1"/>
          <w:sz w:val="22"/>
          <w:szCs w:val="22"/>
        </w:rPr>
        <w:t xml:space="preserve"> </w:t>
      </w:r>
      <w:r w:rsidR="00483651" w:rsidRPr="004D13F9">
        <w:rPr>
          <w:rFonts w:ascii="Arial" w:hAnsi="Arial" w:cs="Arial"/>
          <w:color w:val="000000" w:themeColor="text1"/>
          <w:sz w:val="22"/>
          <w:szCs w:val="22"/>
        </w:rPr>
        <w:t>are more similar to</w:t>
      </w:r>
      <w:r w:rsidR="00A66750" w:rsidRPr="004D13F9">
        <w:rPr>
          <w:rFonts w:ascii="Arial" w:hAnsi="Arial" w:cs="Arial"/>
          <w:color w:val="000000" w:themeColor="text1"/>
          <w:sz w:val="22"/>
          <w:szCs w:val="22"/>
        </w:rPr>
        <w:t xml:space="preserve"> </w:t>
      </w:r>
      <w:r w:rsidR="00F51FBC" w:rsidRPr="004D13F9">
        <w:rPr>
          <w:rFonts w:ascii="Arial" w:hAnsi="Arial" w:cs="Arial"/>
          <w:color w:val="000000" w:themeColor="text1"/>
          <w:sz w:val="22"/>
          <w:szCs w:val="22"/>
        </w:rPr>
        <w:t>pcGene</w:t>
      </w:r>
      <w:r w:rsidR="00A66750" w:rsidRPr="004D13F9">
        <w:rPr>
          <w:rFonts w:ascii="Arial" w:hAnsi="Arial" w:cs="Arial"/>
          <w:color w:val="000000" w:themeColor="text1"/>
          <w:sz w:val="22"/>
          <w:szCs w:val="22"/>
        </w:rPr>
        <w:t xml:space="preserve">s than other regulatory </w:t>
      </w:r>
      <w:r w:rsidR="00483651" w:rsidRPr="004D13F9">
        <w:rPr>
          <w:rFonts w:ascii="Arial" w:hAnsi="Arial" w:cs="Arial"/>
          <w:color w:val="000000" w:themeColor="text1"/>
          <w:sz w:val="22"/>
          <w:szCs w:val="22"/>
        </w:rPr>
        <w:t>RNAs</w:t>
      </w:r>
      <w:r w:rsidR="00A66750" w:rsidRPr="004D13F9">
        <w:rPr>
          <w:rFonts w:ascii="Arial" w:hAnsi="Arial" w:cs="Arial"/>
          <w:color w:val="000000" w:themeColor="text1"/>
          <w:sz w:val="22"/>
          <w:szCs w:val="22"/>
        </w:rPr>
        <w:t>, t</w:t>
      </w:r>
      <w:r w:rsidR="003A307F" w:rsidRPr="004D13F9">
        <w:rPr>
          <w:rFonts w:ascii="Arial" w:hAnsi="Arial" w:cs="Arial"/>
          <w:color w:val="000000" w:themeColor="text1"/>
          <w:sz w:val="22"/>
          <w:szCs w:val="22"/>
        </w:rPr>
        <w:t xml:space="preserve">hey are poorly conserved in sequence across different species, </w:t>
      </w:r>
      <w:r w:rsidR="00BD1F3D" w:rsidRPr="004D13F9">
        <w:rPr>
          <w:rFonts w:ascii="Arial" w:hAnsi="Arial" w:cs="Arial"/>
          <w:color w:val="000000" w:themeColor="text1"/>
          <w:sz w:val="22"/>
          <w:szCs w:val="22"/>
        </w:rPr>
        <w:t>f</w:t>
      </w:r>
      <w:r w:rsidR="00F8718A" w:rsidRPr="004D13F9">
        <w:rPr>
          <w:rFonts w:ascii="Arial" w:hAnsi="Arial" w:cs="Arial"/>
          <w:color w:val="000000" w:themeColor="text1"/>
          <w:sz w:val="22"/>
          <w:szCs w:val="22"/>
        </w:rPr>
        <w:t xml:space="preserve">ar exceed </w:t>
      </w:r>
      <w:r w:rsidR="00F51FBC" w:rsidRPr="004D13F9">
        <w:rPr>
          <w:rFonts w:ascii="Arial" w:hAnsi="Arial" w:cs="Arial"/>
          <w:color w:val="000000" w:themeColor="text1"/>
          <w:sz w:val="22"/>
          <w:szCs w:val="22"/>
        </w:rPr>
        <w:t>pcGene</w:t>
      </w:r>
      <w:r w:rsidR="00F8718A" w:rsidRPr="004D13F9">
        <w:rPr>
          <w:rFonts w:ascii="Arial" w:hAnsi="Arial" w:cs="Arial"/>
          <w:color w:val="000000" w:themeColor="text1"/>
          <w:sz w:val="22"/>
          <w:szCs w:val="22"/>
        </w:rPr>
        <w:t>s in number</w:t>
      </w:r>
      <w:r w:rsidR="00B31D98" w:rsidRPr="004D13F9">
        <w:t xml:space="preserve"> </w:t>
      </w:r>
      <w:r w:rsidR="0074613F">
        <w:rPr>
          <w:rFonts w:ascii="Arial" w:hAnsi="Arial" w:cs="Arial"/>
          <w:color w:val="000000" w:themeColor="text1"/>
          <w:sz w:val="22"/>
          <w:szCs w:val="22"/>
        </w:rPr>
        <w:fldChar w:fldCharType="begin"/>
      </w:r>
      <w:r w:rsidR="0074613F">
        <w:rPr>
          <w:rFonts w:ascii="Arial" w:hAnsi="Arial" w:cs="Arial"/>
          <w:color w:val="000000" w:themeColor="text1"/>
          <w:sz w:val="22"/>
          <w:szCs w:val="22"/>
        </w:rPr>
        <w:instrText xml:space="preserve"> ADDIN EN.CITE &lt;EndNote&gt;&lt;Cite&gt;&lt;Author&gt;Volders&lt;/Author&gt;&lt;Year&gt;2013&lt;/Year&gt;&lt;RecNum&gt;1580&lt;/RecNum&gt;&lt;DisplayText&gt;&lt;style face="superscript"&gt;23&lt;/style&gt;&lt;/DisplayText&gt;&lt;record&gt;&lt;rec-number&gt;1580&lt;/rec-number&gt;&lt;foreign-keys&gt;&lt;key app="EN" db-id="59a5vzd2ztztp3e2prax0va3f0xxvp0exvff" timestamp="1520965812"&gt;1580&lt;/key&gt;&lt;/foreign-keys&gt;&lt;ref-type name="Journal Article"&gt;17&lt;/ref-type&gt;&lt;contributors&gt;&lt;authors&gt;&lt;author&gt;Volders, P. J.&lt;/author&gt;&lt;author&gt;Helsens, K.&lt;/author&gt;&lt;author&gt;Wang, X.&lt;/author&gt;&lt;author&gt;Menten, B.&lt;/author&gt;&lt;author&gt;Martens, L.&lt;/author&gt;&lt;author&gt;Gevaert, K.&lt;/author&gt;&lt;author&gt;Vandesompele, J.&lt;/author&gt;&lt;author&gt;Mestdagh, P.&lt;/author&gt;&lt;/authors&gt;&lt;/contributors&gt;&lt;auth-address&gt;Center for Medical Genetics, Ghent University, 9000 Ghent, Belgium.&lt;/auth-address&gt;&lt;titles&gt;&lt;title&gt;LNCipedia: a database for annotated human lncRNA transcript sequences and structures&lt;/title&gt;&lt;secondary-title&gt;Nucleic Acids Res&lt;/secondary-title&gt;&lt;/titles&gt;&lt;periodical&gt;&lt;full-title&gt;Nucleic Acids Res&lt;/full-title&gt;&lt;/periodical&gt;&lt;pages&gt;D246-51&lt;/pages&gt;&lt;volume&gt;41&lt;/volume&gt;&lt;number&gt;Database issue&lt;/number&gt;&lt;keywords&gt;&lt;keyword&gt;*Databases, Nucleic Acid&lt;/keyword&gt;&lt;keyword&gt;Humans&lt;/keyword&gt;&lt;keyword&gt;Internet&lt;/keyword&gt;&lt;keyword&gt;Molecular Sequence Annotation&lt;/keyword&gt;&lt;keyword&gt;Proteins/genetics&lt;/keyword&gt;&lt;keyword&gt;RNA, Long Noncoding/*chemistry/genetics/metabolism&lt;/keyword&gt;&lt;keyword&gt;Software&lt;/keyword&gt;&lt;keyword&gt;Transcriptome&lt;/keyword&gt;&lt;/keywords&gt;&lt;dates&gt;&lt;year&gt;2013&lt;/year&gt;&lt;pub-dates&gt;&lt;date&gt;Jan&lt;/date&gt;&lt;/pub-dates&gt;&lt;/dates&gt;&lt;isbn&gt;1362-4962 (Electronic)&amp;#xD;0305-1048 (Linking)&lt;/isbn&gt;&lt;accession-num&gt;23042674&lt;/accession-num&gt;&lt;urls&gt;&lt;related-urls&gt;&lt;url&gt;https://www.ncbi.nlm.nih.gov/pubmed/23042674&lt;/url&gt;&lt;/related-urls&gt;&lt;/urls&gt;&lt;custom2&gt;PMC3531107&lt;/custom2&gt;&lt;electronic-resource-num&gt;10.1093/nar/gks915&lt;/electronic-resource-num&gt;&lt;/record&gt;&lt;/Cite&gt;&lt;/EndNote&gt;</w:instrText>
      </w:r>
      <w:r w:rsidR="0074613F">
        <w:rPr>
          <w:rFonts w:ascii="Arial" w:hAnsi="Arial" w:cs="Arial"/>
          <w:color w:val="000000" w:themeColor="text1"/>
          <w:sz w:val="22"/>
          <w:szCs w:val="22"/>
        </w:rPr>
        <w:fldChar w:fldCharType="separate"/>
      </w:r>
      <w:r w:rsidR="0074613F" w:rsidRPr="0074613F">
        <w:rPr>
          <w:rFonts w:ascii="Arial" w:hAnsi="Arial" w:cs="Arial"/>
          <w:noProof/>
          <w:color w:val="000000" w:themeColor="text1"/>
          <w:sz w:val="22"/>
          <w:szCs w:val="22"/>
          <w:vertAlign w:val="superscript"/>
        </w:rPr>
        <w:t>23</w:t>
      </w:r>
      <w:r w:rsidR="0074613F">
        <w:rPr>
          <w:rFonts w:ascii="Arial" w:hAnsi="Arial" w:cs="Arial"/>
          <w:color w:val="000000" w:themeColor="text1"/>
          <w:sz w:val="22"/>
          <w:szCs w:val="22"/>
        </w:rPr>
        <w:fldChar w:fldCharType="end"/>
      </w:r>
      <w:r w:rsidR="00F8718A" w:rsidRPr="004D13F9">
        <w:rPr>
          <w:rFonts w:ascii="Arial" w:hAnsi="Arial" w:cs="Arial"/>
          <w:color w:val="000000" w:themeColor="text1"/>
          <w:sz w:val="22"/>
          <w:szCs w:val="22"/>
        </w:rPr>
        <w:t xml:space="preserve">, and </w:t>
      </w:r>
      <w:r w:rsidR="003A307F" w:rsidRPr="004D13F9">
        <w:rPr>
          <w:rFonts w:ascii="Arial" w:hAnsi="Arial" w:cs="Arial"/>
          <w:color w:val="000000" w:themeColor="text1"/>
          <w:sz w:val="22"/>
          <w:szCs w:val="22"/>
        </w:rPr>
        <w:t xml:space="preserve">are expressed in a highly tissue-specific manner compared to </w:t>
      </w:r>
      <w:r w:rsidR="0024592A" w:rsidRPr="004D13F9">
        <w:rPr>
          <w:rFonts w:ascii="Arial" w:hAnsi="Arial" w:cs="Arial"/>
          <w:color w:val="000000" w:themeColor="text1"/>
          <w:sz w:val="22"/>
          <w:szCs w:val="22"/>
        </w:rPr>
        <w:t xml:space="preserve">other ncRNAs and </w:t>
      </w:r>
      <w:r w:rsidR="00F51FBC" w:rsidRPr="004D13F9">
        <w:rPr>
          <w:rFonts w:ascii="Arial" w:hAnsi="Arial" w:cs="Arial"/>
          <w:color w:val="000000" w:themeColor="text1"/>
          <w:sz w:val="22"/>
          <w:szCs w:val="22"/>
        </w:rPr>
        <w:t>pcGene</w:t>
      </w:r>
      <w:r w:rsidR="0024592A" w:rsidRPr="004D13F9">
        <w:rPr>
          <w:rFonts w:ascii="Arial" w:hAnsi="Arial" w:cs="Arial"/>
          <w:color w:val="000000" w:themeColor="text1"/>
          <w:sz w:val="22"/>
          <w:szCs w:val="22"/>
        </w:rPr>
        <w:t>s</w:t>
      </w:r>
      <w:r w:rsidR="0074613F">
        <w:rPr>
          <w:rFonts w:ascii="Arial" w:hAnsi="Arial" w:cs="Arial"/>
          <w:color w:val="000000" w:themeColor="text1"/>
          <w:sz w:val="22"/>
          <w:szCs w:val="22"/>
        </w:rPr>
        <w:fldChar w:fldCharType="begin"/>
      </w:r>
      <w:r w:rsidR="0074613F">
        <w:rPr>
          <w:rFonts w:ascii="Arial" w:hAnsi="Arial" w:cs="Arial"/>
          <w:color w:val="000000" w:themeColor="text1"/>
          <w:sz w:val="22"/>
          <w:szCs w:val="22"/>
        </w:rPr>
        <w:instrText xml:space="preserve"> ADDIN EN.CITE &lt;EndNote&gt;&lt;Cite&gt;&lt;Author&gt;Cabili&lt;/Author&gt;&lt;Year&gt;2011&lt;/Year&gt;&lt;RecNum&gt;1480&lt;/RecNum&gt;&lt;DisplayText&gt;&lt;style face="superscript"&gt;24&lt;/style&gt;&lt;/DisplayText&gt;&lt;record&gt;&lt;rec-number&gt;1480&lt;/rec-number&gt;&lt;foreign-keys&gt;&lt;key app="EN" db-id="59a5vzd2ztztp3e2prax0va3f0xxvp0exvff" timestamp="1516495974"&gt;1480&lt;/key&gt;&lt;/foreign-keys&gt;&lt;ref-type name="Journal Article"&gt;17&lt;/ref-type&gt;&lt;contributors&gt;&lt;authors&gt;&lt;author&gt;Cabili, M. N.&lt;/author&gt;&lt;author&gt;Trapnell, C.&lt;/author&gt;&lt;author&gt;Goff, L.&lt;/author&gt;&lt;author&gt;Koziol, M.&lt;/author&gt;&lt;author&gt;Tazon-Vega, B.&lt;/author&gt;&lt;author&gt;Regev, A.&lt;/author&gt;&lt;author&gt;Rinn, J. L.&lt;/author&gt;&lt;/authors&gt;&lt;/contributors&gt;&lt;auth-address&gt;Broad Institute of Massachusetts Institute of Technology and Harvard, Cambridge, Massachusetts 02142, USA.&lt;/auth-address&gt;&lt;titles&gt;&lt;title&gt;Integrative annotation of human large intergenic noncoding RNAs reveals global properties and specific subclasses&lt;/title&gt;&lt;secondary-title&gt;Genes Dev&lt;/secondary-title&gt;&lt;/titles&gt;&lt;periodical&gt;&lt;full-title&gt;Genes Dev&lt;/full-title&gt;&lt;/periodical&gt;&lt;pages&gt;1915-27&lt;/pages&gt;&lt;volume&gt;25&lt;/volume&gt;&lt;number&gt;18&lt;/number&gt;&lt;keywords&gt;&lt;keyword&gt;Alternative Splicing&lt;/keyword&gt;&lt;keyword&gt;Enhancer Elements, Genetic/genetics&lt;/keyword&gt;&lt;keyword&gt;Gene Expression Regulation&lt;/keyword&gt;&lt;keyword&gt;Genes, Overlapping&lt;/keyword&gt;&lt;keyword&gt;Humans&lt;/keyword&gt;&lt;keyword&gt;Molecular Sequence Annotation/*methods&lt;/keyword&gt;&lt;keyword&gt;RNA, Untranslated/classification/*genetics&lt;/keyword&gt;&lt;keyword&gt;Sequence Homology, Nucleic Acid&lt;/keyword&gt;&lt;/keywords&gt;&lt;dates&gt;&lt;year&gt;2011&lt;/year&gt;&lt;pub-dates&gt;&lt;date&gt;Sep 15&lt;/date&gt;&lt;/pub-dates&gt;&lt;/dates&gt;&lt;isbn&gt;1549-5477 (Electronic)&amp;#xD;0890-9369 (Linking)&lt;/isbn&gt;&lt;accession-num&gt;21890647&lt;/accession-num&gt;&lt;urls&gt;&lt;related-urls&gt;&lt;url&gt;https://www.ncbi.nlm.nih.gov/pubmed/21890647&lt;/url&gt;&lt;/related-urls&gt;&lt;/urls&gt;&lt;custom2&gt;PMC3185964&lt;/custom2&gt;&lt;electronic-resource-num&gt;10.1101/gad.17446611&lt;/electronic-resource-num&gt;&lt;/record&gt;&lt;/Cite&gt;&lt;/EndNote&gt;</w:instrText>
      </w:r>
      <w:r w:rsidR="0074613F">
        <w:rPr>
          <w:rFonts w:ascii="Arial" w:hAnsi="Arial" w:cs="Arial"/>
          <w:color w:val="000000" w:themeColor="text1"/>
          <w:sz w:val="22"/>
          <w:szCs w:val="22"/>
        </w:rPr>
        <w:fldChar w:fldCharType="separate"/>
      </w:r>
      <w:r w:rsidR="0074613F" w:rsidRPr="0074613F">
        <w:rPr>
          <w:rFonts w:ascii="Arial" w:hAnsi="Arial" w:cs="Arial"/>
          <w:noProof/>
          <w:color w:val="000000" w:themeColor="text1"/>
          <w:sz w:val="22"/>
          <w:szCs w:val="22"/>
          <w:vertAlign w:val="superscript"/>
        </w:rPr>
        <w:t>24</w:t>
      </w:r>
      <w:r w:rsidR="0074613F">
        <w:rPr>
          <w:rFonts w:ascii="Arial" w:hAnsi="Arial" w:cs="Arial"/>
          <w:color w:val="000000" w:themeColor="text1"/>
          <w:sz w:val="22"/>
          <w:szCs w:val="22"/>
        </w:rPr>
        <w:fldChar w:fldCharType="end"/>
      </w:r>
      <w:r w:rsidR="00483651" w:rsidRPr="004D13F9">
        <w:rPr>
          <w:rFonts w:ascii="Arial" w:hAnsi="Arial" w:cs="Arial"/>
          <w:color w:val="000000" w:themeColor="text1"/>
          <w:sz w:val="22"/>
          <w:szCs w:val="22"/>
        </w:rPr>
        <w:t>,</w:t>
      </w:r>
      <w:r w:rsidR="003A307F" w:rsidRPr="004D13F9">
        <w:rPr>
          <w:rFonts w:ascii="Arial" w:hAnsi="Arial" w:cs="Arial"/>
          <w:color w:val="000000" w:themeColor="text1"/>
          <w:sz w:val="22"/>
          <w:szCs w:val="22"/>
        </w:rPr>
        <w:t xml:space="preserve"> at levels commonly lower than mRNA en</w:t>
      </w:r>
      <w:r w:rsidR="001B510C" w:rsidRPr="004D13F9">
        <w:rPr>
          <w:rFonts w:ascii="Arial" w:hAnsi="Arial" w:cs="Arial"/>
          <w:color w:val="000000" w:themeColor="text1"/>
          <w:sz w:val="22"/>
          <w:szCs w:val="22"/>
        </w:rPr>
        <w:t>coding genes</w:t>
      </w:r>
      <w:r w:rsidR="003A307F" w:rsidRPr="004D13F9">
        <w:rPr>
          <w:rFonts w:ascii="Arial" w:hAnsi="Arial" w:cs="Arial"/>
          <w:color w:val="000000" w:themeColor="text1"/>
          <w:sz w:val="22"/>
          <w:szCs w:val="22"/>
        </w:rPr>
        <w:t>.</w:t>
      </w:r>
      <w:r w:rsidR="0074613F">
        <w:rPr>
          <w:rFonts w:ascii="Arial" w:hAnsi="Arial" w:cs="Arial"/>
          <w:color w:val="000000" w:themeColor="text1"/>
          <w:sz w:val="22"/>
          <w:szCs w:val="22"/>
        </w:rPr>
        <w:fldChar w:fldCharType="begin">
          <w:fldData xml:space="preserve">PEVuZE5vdGU+PENpdGU+PEF1dGhvcj5SYXZhc2k8L0F1dGhvcj48WWVhcj4yMDA2PC9ZZWFyPjxS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</w:fldData>
        </w:fldChar>
      </w:r>
      <w:r w:rsidR="0074613F">
        <w:rPr>
          <w:rFonts w:ascii="Arial" w:hAnsi="Arial" w:cs="Arial"/>
          <w:color w:val="000000" w:themeColor="text1"/>
          <w:sz w:val="22"/>
          <w:szCs w:val="22"/>
        </w:rPr>
        <w:instrText xml:space="preserve"> ADDIN EN.CITE </w:instrText>
      </w:r>
      <w:r w:rsidR="0074613F">
        <w:rPr>
          <w:rFonts w:ascii="Arial" w:hAnsi="Arial" w:cs="Arial"/>
          <w:color w:val="000000" w:themeColor="text1"/>
          <w:sz w:val="22"/>
          <w:szCs w:val="22"/>
        </w:rPr>
        <w:fldChar w:fldCharType="begin">
          <w:fldData xml:space="preserve">PEVuZE5vdGU+PENpdGU+PEF1dGhvcj5SYXZhc2k8L0F1dGhvcj48WWVhcj4yMDA2PC9ZZWFyPjxS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</w:fldData>
        </w:fldChar>
      </w:r>
      <w:r w:rsidR="0074613F">
        <w:rPr>
          <w:rFonts w:ascii="Arial" w:hAnsi="Arial" w:cs="Arial"/>
          <w:color w:val="000000" w:themeColor="text1"/>
          <w:sz w:val="22"/>
          <w:szCs w:val="22"/>
        </w:rPr>
        <w:instrText xml:space="preserve"> ADDIN EN.CITE.DATA </w:instrText>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74613F" w:rsidRPr="0074613F">
        <w:rPr>
          <w:rFonts w:ascii="Arial" w:hAnsi="Arial" w:cs="Arial"/>
          <w:noProof/>
          <w:color w:val="000000" w:themeColor="text1"/>
          <w:sz w:val="22"/>
          <w:szCs w:val="22"/>
          <w:vertAlign w:val="superscript"/>
        </w:rPr>
        <w:t>24, 25</w:t>
      </w:r>
      <w:r w:rsidR="0074613F">
        <w:rPr>
          <w:rFonts w:ascii="Arial" w:hAnsi="Arial" w:cs="Arial"/>
          <w:color w:val="000000" w:themeColor="text1"/>
          <w:sz w:val="22"/>
          <w:szCs w:val="22"/>
        </w:rPr>
        <w:fldChar w:fldCharType="end"/>
      </w:r>
      <w:r w:rsidR="003A307F" w:rsidRPr="004D13F9">
        <w:rPr>
          <w:rFonts w:ascii="Arial" w:hAnsi="Arial" w:cs="Arial"/>
          <w:color w:val="000000" w:themeColor="text1"/>
          <w:sz w:val="22"/>
          <w:szCs w:val="22"/>
        </w:rPr>
        <w:t xml:space="preserve"> </w:t>
      </w:r>
    </w:p>
    <w:p w14:paraId="6C25172C" w14:textId="5A277C0A" w:rsidR="0015015F" w:rsidRPr="004D13F9" w:rsidRDefault="00C50FF3" w:rsidP="0015015F">
      <w:pPr>
        <w:spacing w:line="240" w:lineRule="exact"/>
        <w:rPr>
          <w:rFonts w:ascii="Arial" w:hAnsi="Arial" w:cs="Arial"/>
          <w:color w:val="000000" w:themeColor="text1"/>
          <w:sz w:val="22"/>
          <w:szCs w:val="22"/>
        </w:rPr>
      </w:pPr>
      <w:r w:rsidRPr="004D13F9">
        <w:rPr>
          <w:rFonts w:ascii="Arial" w:hAnsi="Arial" w:cs="Arial"/>
          <w:color w:val="000000" w:themeColor="text1"/>
          <w:sz w:val="22"/>
          <w:szCs w:val="22"/>
        </w:rPr>
        <w:tab/>
      </w:r>
      <w:r w:rsidR="0015015F" w:rsidRPr="004D13F9">
        <w:rPr>
          <w:rFonts w:ascii="Arial" w:hAnsi="Arial" w:cs="Arial"/>
          <w:color w:val="000000" w:themeColor="text1"/>
          <w:sz w:val="22"/>
          <w:szCs w:val="22"/>
        </w:rPr>
        <w:t xml:space="preserve">A common theme among well studied lncRNAs is that they regulate expression of nearby </w:t>
      </w:r>
      <w:r w:rsidR="00F51FBC" w:rsidRPr="004D13F9">
        <w:rPr>
          <w:rFonts w:ascii="Arial" w:hAnsi="Arial" w:cs="Arial"/>
          <w:color w:val="000000" w:themeColor="text1"/>
          <w:sz w:val="22"/>
          <w:szCs w:val="22"/>
        </w:rPr>
        <w:t>pcGene</w:t>
      </w:r>
      <w:r w:rsidR="0015015F" w:rsidRPr="004D13F9">
        <w:rPr>
          <w:rFonts w:ascii="Arial" w:hAnsi="Arial" w:cs="Arial"/>
          <w:color w:val="000000" w:themeColor="text1"/>
          <w:sz w:val="22"/>
          <w:szCs w:val="22"/>
        </w:rPr>
        <w:t xml:space="preserve">s by modulating </w:t>
      </w:r>
      <w:r w:rsidR="004C4220" w:rsidRPr="004D13F9">
        <w:rPr>
          <w:rFonts w:ascii="Arial" w:hAnsi="Arial" w:cs="Arial"/>
          <w:color w:val="000000" w:themeColor="text1"/>
          <w:sz w:val="22"/>
          <w:szCs w:val="22"/>
        </w:rPr>
        <w:t>epigenomic modifications</w:t>
      </w:r>
      <w:r w:rsidR="00F04029" w:rsidRPr="004D13F9">
        <w:rPr>
          <w:rFonts w:ascii="Arial" w:hAnsi="Arial" w:cs="Arial"/>
          <w:color w:val="000000" w:themeColor="text1"/>
          <w:sz w:val="22"/>
          <w:szCs w:val="22"/>
        </w:rPr>
        <w:t xml:space="preserve"> and </w:t>
      </w:r>
      <w:r w:rsidR="004C4220" w:rsidRPr="004D13F9">
        <w:rPr>
          <w:rFonts w:ascii="Arial" w:hAnsi="Arial" w:cs="Arial"/>
          <w:color w:val="000000" w:themeColor="text1"/>
          <w:sz w:val="22"/>
          <w:szCs w:val="22"/>
        </w:rPr>
        <w:t>chromosomal structure</w:t>
      </w:r>
      <w:r w:rsidR="0015015F" w:rsidRPr="004D13F9">
        <w:rPr>
          <w:rFonts w:ascii="Arial" w:hAnsi="Arial" w:cs="Arial"/>
          <w:color w:val="000000" w:themeColor="text1"/>
          <w:sz w:val="22"/>
          <w:szCs w:val="22"/>
        </w:rPr>
        <w:t xml:space="preserve">. For instance, </w:t>
      </w:r>
      <w:r w:rsidR="00ED277B" w:rsidRPr="004D13F9">
        <w:rPr>
          <w:rFonts w:ascii="Arial" w:hAnsi="Arial" w:cs="Arial"/>
          <w:color w:val="000000" w:themeColor="text1"/>
          <w:sz w:val="22"/>
          <w:szCs w:val="22"/>
        </w:rPr>
        <w:t xml:space="preserve">the lncRNA </w:t>
      </w:r>
      <w:r w:rsidR="00ED277B" w:rsidRPr="002E4F7E">
        <w:rPr>
          <w:rFonts w:ascii="Arial" w:hAnsi="Arial" w:cs="Arial"/>
          <w:color w:val="000000" w:themeColor="text1"/>
          <w:sz w:val="22"/>
          <w:szCs w:val="22"/>
        </w:rPr>
        <w:t>ANRIL</w:t>
      </w:r>
      <w:r w:rsidR="00ED277B" w:rsidRPr="004D13F9">
        <w:rPr>
          <w:rFonts w:ascii="Arial" w:hAnsi="Arial" w:cs="Arial"/>
          <w:color w:val="000000" w:themeColor="text1"/>
          <w:sz w:val="22"/>
          <w:szCs w:val="22"/>
        </w:rPr>
        <w:t xml:space="preserve"> recruits</w:t>
      </w:r>
      <w:r w:rsidR="00E06911" w:rsidRPr="004D13F9">
        <w:rPr>
          <w:rFonts w:ascii="Arial" w:hAnsi="Arial" w:cs="Arial"/>
          <w:color w:val="000000" w:themeColor="text1"/>
          <w:sz w:val="22"/>
          <w:szCs w:val="22"/>
        </w:rPr>
        <w:t xml:space="preserve"> polycomb (PC)1 and PC2 complexes</w:t>
      </w:r>
      <w:r w:rsidR="0060679A" w:rsidRPr="004D13F9">
        <w:rPr>
          <w:rFonts w:ascii="Arial" w:hAnsi="Arial" w:cs="Arial"/>
          <w:color w:val="000000" w:themeColor="text1"/>
          <w:sz w:val="22"/>
          <w:szCs w:val="22"/>
        </w:rPr>
        <w:t xml:space="preserve"> in </w:t>
      </w:r>
      <w:r w:rsidR="0060679A" w:rsidRPr="004D13F9">
        <w:rPr>
          <w:rFonts w:ascii="Arial" w:hAnsi="Arial" w:cs="Arial"/>
          <w:i/>
          <w:color w:val="000000" w:themeColor="text1"/>
          <w:sz w:val="22"/>
          <w:szCs w:val="22"/>
        </w:rPr>
        <w:t>cis</w:t>
      </w:r>
      <w:r w:rsidR="0060679A" w:rsidRPr="004D13F9">
        <w:rPr>
          <w:rFonts w:ascii="Arial" w:hAnsi="Arial" w:cs="Arial"/>
          <w:color w:val="000000" w:themeColor="text1"/>
          <w:sz w:val="22"/>
          <w:szCs w:val="22"/>
        </w:rPr>
        <w:t xml:space="preserve"> to mediate epigenetic H3</w:t>
      </w:r>
      <w:r w:rsidR="00E06911" w:rsidRPr="004D13F9">
        <w:rPr>
          <w:rFonts w:ascii="Arial" w:hAnsi="Arial" w:cs="Arial"/>
          <w:color w:val="000000" w:themeColor="text1"/>
          <w:sz w:val="22"/>
          <w:szCs w:val="22"/>
        </w:rPr>
        <w:t>K27me3 modification of the 9p21.3 locus that has been associated with CAD</w:t>
      </w:r>
      <w:r w:rsidR="0074613F">
        <w:rPr>
          <w:rFonts w:ascii="Arial" w:hAnsi="Arial" w:cs="Arial"/>
          <w:color w:val="000000" w:themeColor="text1"/>
          <w:sz w:val="22"/>
          <w:szCs w:val="22"/>
        </w:rPr>
        <w:fldChar w:fldCharType="begin">
          <w:fldData xml:space="preserve">PEVuZE5vdGU+PENpdGU+PEF1dGhvcj5NY1BoZXJzb248L0F1dGhvcj48WWVhcj4yMDA3PC9ZZWFy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</w:fldData>
        </w:fldChar>
      </w:r>
      <w:r w:rsidR="0074613F">
        <w:rPr>
          <w:rFonts w:ascii="Arial" w:hAnsi="Arial" w:cs="Arial"/>
          <w:color w:val="000000" w:themeColor="text1"/>
          <w:sz w:val="22"/>
          <w:szCs w:val="22"/>
        </w:rPr>
        <w:instrText xml:space="preserve"> ADDIN EN.CITE </w:instrText>
      </w:r>
      <w:r w:rsidR="0074613F">
        <w:rPr>
          <w:rFonts w:ascii="Arial" w:hAnsi="Arial" w:cs="Arial"/>
          <w:color w:val="000000" w:themeColor="text1"/>
          <w:sz w:val="22"/>
          <w:szCs w:val="22"/>
        </w:rPr>
        <w:fldChar w:fldCharType="begin">
          <w:fldData xml:space="preserve">PEVuZE5vdGU+PENpdGU+PEF1dGhvcj5NY1BoZXJzb248L0F1dGhvcj48WWVhcj4yMDA3PC9ZZWFy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</w:fldData>
        </w:fldChar>
      </w:r>
      <w:r w:rsidR="0074613F">
        <w:rPr>
          <w:rFonts w:ascii="Arial" w:hAnsi="Arial" w:cs="Arial"/>
          <w:color w:val="000000" w:themeColor="text1"/>
          <w:sz w:val="22"/>
          <w:szCs w:val="22"/>
        </w:rPr>
        <w:instrText xml:space="preserve"> ADDIN EN.CITE.DATA </w:instrText>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74613F" w:rsidRPr="0074613F">
        <w:rPr>
          <w:rFonts w:ascii="Arial" w:hAnsi="Arial" w:cs="Arial"/>
          <w:noProof/>
          <w:color w:val="000000" w:themeColor="text1"/>
          <w:sz w:val="22"/>
          <w:szCs w:val="22"/>
          <w:vertAlign w:val="superscript"/>
        </w:rPr>
        <w:t>26, 27</w:t>
      </w:r>
      <w:r w:rsidR="0074613F">
        <w:rPr>
          <w:rFonts w:ascii="Arial" w:hAnsi="Arial" w:cs="Arial"/>
          <w:color w:val="000000" w:themeColor="text1"/>
          <w:sz w:val="22"/>
          <w:szCs w:val="22"/>
        </w:rPr>
        <w:fldChar w:fldCharType="end"/>
      </w:r>
      <w:r w:rsidR="00E06911" w:rsidRPr="004D13F9">
        <w:rPr>
          <w:rFonts w:ascii="Arial" w:hAnsi="Arial" w:cs="Arial"/>
          <w:color w:val="000000" w:themeColor="text1"/>
          <w:sz w:val="22"/>
          <w:szCs w:val="22"/>
        </w:rPr>
        <w:t>, as well as numerous types of cancer and other complex human diseases.</w:t>
      </w:r>
      <w:r w:rsidR="0074613F">
        <w:rPr>
          <w:rFonts w:ascii="Arial" w:hAnsi="Arial" w:cs="Arial"/>
          <w:color w:val="000000" w:themeColor="text1"/>
          <w:sz w:val="22"/>
          <w:szCs w:val="22"/>
        </w:rPr>
        <w:fldChar w:fldCharType="begin">
          <w:fldData xml:space="preserve">PEVuZE5vdGU+PENpdGU+PEF1dGhvcj5DdW5uaW5ndG9uPC9BdXRob3I+PFllYXI+MjAxMDwvWWVh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</w:fldData>
        </w:fldChar>
      </w:r>
      <w:r w:rsidR="0074613F">
        <w:rPr>
          <w:rFonts w:ascii="Arial" w:hAnsi="Arial" w:cs="Arial"/>
          <w:color w:val="000000" w:themeColor="text1"/>
          <w:sz w:val="22"/>
          <w:szCs w:val="22"/>
        </w:rPr>
        <w:instrText xml:space="preserve"> ADDIN EN.CITE </w:instrText>
      </w:r>
      <w:r w:rsidR="0074613F">
        <w:rPr>
          <w:rFonts w:ascii="Arial" w:hAnsi="Arial" w:cs="Arial"/>
          <w:color w:val="000000" w:themeColor="text1"/>
          <w:sz w:val="22"/>
          <w:szCs w:val="22"/>
        </w:rPr>
        <w:fldChar w:fldCharType="begin">
          <w:fldData xml:space="preserve">PEVuZE5vdGU+PENpdGU+PEF1dGhvcj5DdW5uaW5ndG9uPC9BdXRob3I+PFllYXI+MjAxMDwvWWVh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</w:fldData>
        </w:fldChar>
      </w:r>
      <w:r w:rsidR="0074613F">
        <w:rPr>
          <w:rFonts w:ascii="Arial" w:hAnsi="Arial" w:cs="Arial"/>
          <w:color w:val="000000" w:themeColor="text1"/>
          <w:sz w:val="22"/>
          <w:szCs w:val="22"/>
        </w:rPr>
        <w:instrText xml:space="preserve"> ADDIN EN.CITE.DATA </w:instrText>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74613F" w:rsidRPr="0074613F">
        <w:rPr>
          <w:rFonts w:ascii="Arial" w:hAnsi="Arial" w:cs="Arial"/>
          <w:noProof/>
          <w:color w:val="000000" w:themeColor="text1"/>
          <w:sz w:val="22"/>
          <w:szCs w:val="22"/>
          <w:vertAlign w:val="superscript"/>
        </w:rPr>
        <w:t>28, 29</w:t>
      </w:r>
      <w:r w:rsidR="0074613F">
        <w:rPr>
          <w:rFonts w:ascii="Arial" w:hAnsi="Arial" w:cs="Arial"/>
          <w:color w:val="000000" w:themeColor="text1"/>
          <w:sz w:val="22"/>
          <w:szCs w:val="22"/>
        </w:rPr>
        <w:fldChar w:fldCharType="end"/>
      </w:r>
      <w:r w:rsidR="00E06911" w:rsidRPr="004D13F9">
        <w:rPr>
          <w:rFonts w:ascii="Arial" w:hAnsi="Arial" w:cs="Arial"/>
          <w:color w:val="000000" w:themeColor="text1"/>
          <w:sz w:val="22"/>
          <w:szCs w:val="22"/>
        </w:rPr>
        <w:t xml:space="preserve"> </w:t>
      </w:r>
      <w:r w:rsidR="00D11C40" w:rsidRPr="004D13F9">
        <w:rPr>
          <w:rFonts w:ascii="Arial" w:hAnsi="Arial" w:cs="Arial"/>
          <w:color w:val="000000" w:themeColor="text1"/>
          <w:sz w:val="22"/>
          <w:szCs w:val="22"/>
        </w:rPr>
        <w:t xml:space="preserve">lncRNA </w:t>
      </w:r>
      <w:r w:rsidR="008E52D5" w:rsidRPr="004D13F9">
        <w:rPr>
          <w:rFonts w:ascii="Arial" w:hAnsi="Arial" w:cs="Arial"/>
          <w:color w:val="000000" w:themeColor="text1"/>
          <w:sz w:val="22"/>
          <w:szCs w:val="22"/>
        </w:rPr>
        <w:t>TARID recruits GADD45A and TET</w:t>
      </w:r>
      <w:r w:rsidR="00D11C40" w:rsidRPr="004D13F9">
        <w:rPr>
          <w:rFonts w:ascii="Arial" w:hAnsi="Arial" w:cs="Arial"/>
          <w:color w:val="000000" w:themeColor="text1"/>
          <w:sz w:val="22"/>
          <w:szCs w:val="22"/>
        </w:rPr>
        <w:t xml:space="preserve"> to regulate </w:t>
      </w:r>
      <w:r w:rsidR="005F4F70" w:rsidRPr="004D13F9">
        <w:rPr>
          <w:rFonts w:ascii="Arial" w:hAnsi="Arial" w:cs="Arial"/>
          <w:color w:val="000000" w:themeColor="text1"/>
          <w:sz w:val="22"/>
          <w:szCs w:val="22"/>
        </w:rPr>
        <w:t xml:space="preserve">promoter </w:t>
      </w:r>
      <w:r w:rsidR="00D11C40" w:rsidRPr="004D13F9">
        <w:rPr>
          <w:rFonts w:ascii="Arial" w:hAnsi="Arial" w:cs="Arial"/>
          <w:color w:val="000000" w:themeColor="text1"/>
          <w:sz w:val="22"/>
          <w:szCs w:val="22"/>
        </w:rPr>
        <w:t xml:space="preserve">methylation </w:t>
      </w:r>
      <w:r w:rsidR="005F4F70" w:rsidRPr="004D13F9">
        <w:rPr>
          <w:rFonts w:ascii="Arial" w:hAnsi="Arial" w:cs="Arial"/>
          <w:color w:val="000000" w:themeColor="text1"/>
          <w:sz w:val="22"/>
          <w:szCs w:val="22"/>
        </w:rPr>
        <w:t>and expression</w:t>
      </w:r>
      <w:r w:rsidR="00124E37" w:rsidRPr="004D13F9">
        <w:rPr>
          <w:rFonts w:ascii="Arial" w:hAnsi="Arial" w:cs="Arial"/>
          <w:color w:val="000000" w:themeColor="text1"/>
          <w:sz w:val="22"/>
          <w:szCs w:val="22"/>
        </w:rPr>
        <w:t xml:space="preserve"> of </w:t>
      </w:r>
      <w:r w:rsidR="00D11C40" w:rsidRPr="004D13F9">
        <w:rPr>
          <w:rFonts w:ascii="Arial" w:hAnsi="Arial" w:cs="Arial"/>
          <w:color w:val="000000" w:themeColor="text1"/>
          <w:sz w:val="22"/>
          <w:szCs w:val="22"/>
        </w:rPr>
        <w:t xml:space="preserve">the </w:t>
      </w:r>
      <w:r w:rsidR="00124E37" w:rsidRPr="004D13F9">
        <w:rPr>
          <w:rFonts w:ascii="Arial" w:hAnsi="Arial" w:cs="Arial"/>
          <w:color w:val="000000" w:themeColor="text1"/>
          <w:sz w:val="22"/>
          <w:szCs w:val="22"/>
        </w:rPr>
        <w:t xml:space="preserve">CAD associated gene </w:t>
      </w:r>
      <w:r w:rsidR="00D11C40" w:rsidRPr="001E2CA6">
        <w:rPr>
          <w:rFonts w:ascii="Arial" w:hAnsi="Arial" w:cs="Arial"/>
          <w:i/>
          <w:color w:val="000000" w:themeColor="text1"/>
          <w:sz w:val="22"/>
          <w:szCs w:val="22"/>
        </w:rPr>
        <w:t>TCF21</w:t>
      </w:r>
      <w:r w:rsidR="00D11C40" w:rsidRPr="004D13F9">
        <w:rPr>
          <w:rFonts w:ascii="Arial" w:hAnsi="Arial" w:cs="Arial"/>
          <w:color w:val="000000" w:themeColor="text1"/>
          <w:sz w:val="22"/>
          <w:szCs w:val="22"/>
        </w:rPr>
        <w:t xml:space="preserve"> </w:t>
      </w:r>
      <w:r w:rsidR="00124E37" w:rsidRPr="004D13F9">
        <w:rPr>
          <w:rFonts w:ascii="Arial" w:hAnsi="Arial" w:cs="Arial"/>
          <w:color w:val="000000" w:themeColor="text1"/>
          <w:sz w:val="22"/>
          <w:szCs w:val="22"/>
        </w:rPr>
        <w:t>at 6q23.2.</w:t>
      </w:r>
      <w:r w:rsidR="0074613F">
        <w:rPr>
          <w:rFonts w:ascii="Arial" w:hAnsi="Arial" w:cs="Arial"/>
          <w:color w:val="000000" w:themeColor="text1"/>
          <w:sz w:val="22"/>
          <w:szCs w:val="22"/>
        </w:rPr>
        <w:fldChar w:fldCharType="begin">
          <w:fldData xml:space="preserve">PEVuZE5vdGU+PENpdGU+PEF1dGhvcj5BcmFiPC9BdXRob3I+PFllYXI+MjAxNDwvWWVhcj48UmVj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</w:fldData>
        </w:fldChar>
      </w:r>
      <w:r w:rsidR="0074613F">
        <w:rPr>
          <w:rFonts w:ascii="Arial" w:hAnsi="Arial" w:cs="Arial"/>
          <w:color w:val="000000" w:themeColor="text1"/>
          <w:sz w:val="22"/>
          <w:szCs w:val="22"/>
        </w:rPr>
        <w:instrText xml:space="preserve"> ADDIN EN.CITE </w:instrText>
      </w:r>
      <w:r w:rsidR="0074613F">
        <w:rPr>
          <w:rFonts w:ascii="Arial" w:hAnsi="Arial" w:cs="Arial"/>
          <w:color w:val="000000" w:themeColor="text1"/>
          <w:sz w:val="22"/>
          <w:szCs w:val="22"/>
        </w:rPr>
        <w:fldChar w:fldCharType="begin">
          <w:fldData xml:space="preserve">PEVuZE5vdGU+PENpdGU+PEF1dGhvcj5BcmFiPC9BdXRob3I+PFllYXI+MjAxNDwvWWVhcj48UmVj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</w:fldData>
        </w:fldChar>
      </w:r>
      <w:r w:rsidR="0074613F">
        <w:rPr>
          <w:rFonts w:ascii="Arial" w:hAnsi="Arial" w:cs="Arial"/>
          <w:color w:val="000000" w:themeColor="text1"/>
          <w:sz w:val="22"/>
          <w:szCs w:val="22"/>
        </w:rPr>
        <w:instrText xml:space="preserve"> ADDIN EN.CITE.DATA </w:instrText>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74613F" w:rsidRPr="0074613F">
        <w:rPr>
          <w:rFonts w:ascii="Arial" w:hAnsi="Arial" w:cs="Arial"/>
          <w:noProof/>
          <w:color w:val="000000" w:themeColor="text1"/>
          <w:sz w:val="22"/>
          <w:szCs w:val="22"/>
          <w:vertAlign w:val="superscript"/>
        </w:rPr>
        <w:t>13, 14, 30</w:t>
      </w:r>
      <w:r w:rsidR="0074613F">
        <w:rPr>
          <w:rFonts w:ascii="Arial" w:hAnsi="Arial" w:cs="Arial"/>
          <w:color w:val="000000" w:themeColor="text1"/>
          <w:sz w:val="22"/>
          <w:szCs w:val="22"/>
        </w:rPr>
        <w:fldChar w:fldCharType="end"/>
      </w:r>
      <w:r w:rsidR="00124E37" w:rsidRPr="004D13F9">
        <w:rPr>
          <w:rFonts w:ascii="Arial" w:hAnsi="Arial" w:cs="Arial"/>
          <w:color w:val="000000" w:themeColor="text1"/>
          <w:sz w:val="22"/>
          <w:szCs w:val="22"/>
        </w:rPr>
        <w:t xml:space="preserve"> </w:t>
      </w:r>
      <w:r w:rsidR="0015015F" w:rsidRPr="004D13F9">
        <w:rPr>
          <w:rFonts w:ascii="Arial" w:hAnsi="Arial" w:cs="Arial"/>
          <w:color w:val="000000" w:themeColor="text1"/>
          <w:sz w:val="22"/>
          <w:szCs w:val="22"/>
          <w:u w:val="single"/>
        </w:rPr>
        <w:t>Perhaps most significant among effects at the chromatin level is the ability of lncRNAs to regulate chromosomal looping</w:t>
      </w:r>
      <w:r w:rsidR="0015015F" w:rsidRPr="004D13F9">
        <w:rPr>
          <w:rFonts w:ascii="Arial" w:hAnsi="Arial" w:cs="Arial"/>
          <w:color w:val="000000" w:themeColor="text1"/>
          <w:sz w:val="22"/>
          <w:szCs w:val="22"/>
        </w:rPr>
        <w:t>. Such looping is commonly accepted to be the primary m</w:t>
      </w:r>
      <w:r w:rsidR="00DF525A" w:rsidRPr="004D13F9">
        <w:rPr>
          <w:rFonts w:ascii="Arial" w:hAnsi="Arial" w:cs="Arial"/>
          <w:color w:val="000000" w:themeColor="text1"/>
          <w:sz w:val="22"/>
          <w:szCs w:val="22"/>
        </w:rPr>
        <w:t xml:space="preserve">echanism by which enhancers </w:t>
      </w:r>
      <w:r w:rsidR="0015015F" w:rsidRPr="004D13F9">
        <w:rPr>
          <w:rFonts w:ascii="Arial" w:hAnsi="Arial" w:cs="Arial"/>
          <w:color w:val="000000" w:themeColor="text1"/>
          <w:sz w:val="22"/>
          <w:szCs w:val="22"/>
        </w:rPr>
        <w:t>physically interface with promoters to enable transcriptional activation.</w:t>
      </w:r>
      <w:r w:rsidR="0074613F">
        <w:rPr>
          <w:rFonts w:ascii="Arial" w:hAnsi="Arial" w:cs="Arial"/>
          <w:color w:val="000000" w:themeColor="text1"/>
          <w:sz w:val="22"/>
          <w:szCs w:val="22"/>
        </w:rPr>
        <w:fldChar w:fldCharType="begin">
          <w:fldData xml:space="preserve">PEVuZE5vdGU+PENpdGU+PEF1dGhvcj5FaWRlbTwvQXV0aG9yPjxZZWFyPjIwMTY8L1llYXI+PFJl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==
</w:fldData>
        </w:fldChar>
      </w:r>
      <w:r w:rsidR="0074613F">
        <w:rPr>
          <w:rFonts w:ascii="Arial" w:hAnsi="Arial" w:cs="Arial"/>
          <w:color w:val="000000" w:themeColor="text1"/>
          <w:sz w:val="22"/>
          <w:szCs w:val="22"/>
        </w:rPr>
        <w:instrText xml:space="preserve"> ADDIN EN.CITE </w:instrText>
      </w:r>
      <w:r w:rsidR="0074613F">
        <w:rPr>
          <w:rFonts w:ascii="Arial" w:hAnsi="Arial" w:cs="Arial"/>
          <w:color w:val="000000" w:themeColor="text1"/>
          <w:sz w:val="22"/>
          <w:szCs w:val="22"/>
        </w:rPr>
        <w:fldChar w:fldCharType="begin">
          <w:fldData xml:space="preserve">PEVuZE5vdGU+PENpdGU+PEF1dGhvcj5FaWRlbTwvQXV0aG9yPjxZZWFyPjIwMTY8L1llYXI+PFJl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==
</w:fldData>
        </w:fldChar>
      </w:r>
      <w:r w:rsidR="0074613F">
        <w:rPr>
          <w:rFonts w:ascii="Arial" w:hAnsi="Arial" w:cs="Arial"/>
          <w:color w:val="000000" w:themeColor="text1"/>
          <w:sz w:val="22"/>
          <w:szCs w:val="22"/>
        </w:rPr>
        <w:instrText xml:space="preserve"> ADDIN EN.CITE.DATA </w:instrText>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74613F" w:rsidRPr="0074613F">
        <w:rPr>
          <w:rFonts w:ascii="Arial" w:hAnsi="Arial" w:cs="Arial"/>
          <w:noProof/>
          <w:color w:val="000000" w:themeColor="text1"/>
          <w:sz w:val="22"/>
          <w:szCs w:val="22"/>
          <w:vertAlign w:val="superscript"/>
        </w:rPr>
        <w:t>31-34</w:t>
      </w:r>
      <w:r w:rsidR="0074613F">
        <w:rPr>
          <w:rFonts w:ascii="Arial" w:hAnsi="Arial" w:cs="Arial"/>
          <w:color w:val="000000" w:themeColor="text1"/>
          <w:sz w:val="22"/>
          <w:szCs w:val="22"/>
        </w:rPr>
        <w:fldChar w:fldCharType="end"/>
      </w:r>
      <w:r w:rsidR="0015015F" w:rsidRPr="004D13F9">
        <w:rPr>
          <w:rFonts w:ascii="Arial" w:hAnsi="Arial" w:cs="Arial"/>
          <w:color w:val="000000" w:themeColor="text1"/>
          <w:sz w:val="22"/>
          <w:szCs w:val="22"/>
        </w:rPr>
        <w:t xml:space="preserve"> In this regard, an activating group of e</w:t>
      </w:r>
      <w:r w:rsidR="0060679A" w:rsidRPr="004D13F9">
        <w:rPr>
          <w:rFonts w:ascii="Arial" w:hAnsi="Arial" w:cs="Arial"/>
          <w:color w:val="000000" w:themeColor="text1"/>
          <w:sz w:val="22"/>
          <w:szCs w:val="22"/>
        </w:rPr>
        <w:t xml:space="preserve">nhancer </w:t>
      </w:r>
      <w:r w:rsidR="001E2CA6">
        <w:rPr>
          <w:rFonts w:ascii="Arial" w:hAnsi="Arial" w:cs="Arial"/>
          <w:color w:val="000000" w:themeColor="text1"/>
          <w:sz w:val="22"/>
          <w:szCs w:val="22"/>
        </w:rPr>
        <w:t>lnc</w:t>
      </w:r>
      <w:r w:rsidR="0015015F" w:rsidRPr="004D13F9">
        <w:rPr>
          <w:rFonts w:ascii="Arial" w:hAnsi="Arial" w:cs="Arial"/>
          <w:color w:val="000000" w:themeColor="text1"/>
          <w:sz w:val="22"/>
          <w:szCs w:val="22"/>
        </w:rPr>
        <w:t>RNAs have b</w:t>
      </w:r>
      <w:r w:rsidR="00A223A7" w:rsidRPr="004D13F9">
        <w:rPr>
          <w:rFonts w:ascii="Arial" w:hAnsi="Arial" w:cs="Arial"/>
          <w:color w:val="000000" w:themeColor="text1"/>
          <w:sz w:val="22"/>
          <w:szCs w:val="22"/>
        </w:rPr>
        <w:t>een shown to interact with the m</w:t>
      </w:r>
      <w:r w:rsidR="0015015F" w:rsidRPr="004D13F9">
        <w:rPr>
          <w:rFonts w:ascii="Arial" w:hAnsi="Arial" w:cs="Arial"/>
          <w:color w:val="000000" w:themeColor="text1"/>
          <w:sz w:val="22"/>
          <w:szCs w:val="22"/>
        </w:rPr>
        <w:t>ediator complex to promote looping complex formation and promote transcription.</w:t>
      </w:r>
      <w:r w:rsidR="0074613F">
        <w:rPr>
          <w:rFonts w:ascii="Arial" w:hAnsi="Arial" w:cs="Arial"/>
          <w:color w:val="000000" w:themeColor="text1"/>
          <w:sz w:val="22"/>
          <w:szCs w:val="22"/>
        </w:rPr>
        <w:fldChar w:fldCharType="begin">
          <w:fldData xml:space="preserve">PEVuZE5vdGU+PENpdGU+PEF1dGhvcj5MYWk8L0F1dGhvcj48WWVhcj4yMDE1PC9ZZWFyPjxSZWNO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</w:fldData>
        </w:fldChar>
      </w:r>
      <w:r w:rsidR="0074613F">
        <w:rPr>
          <w:rFonts w:ascii="Arial" w:hAnsi="Arial" w:cs="Arial"/>
          <w:color w:val="000000" w:themeColor="text1"/>
          <w:sz w:val="22"/>
          <w:szCs w:val="22"/>
        </w:rPr>
        <w:instrText xml:space="preserve"> ADDIN EN.CITE </w:instrText>
      </w:r>
      <w:r w:rsidR="0074613F">
        <w:rPr>
          <w:rFonts w:ascii="Arial" w:hAnsi="Arial" w:cs="Arial"/>
          <w:color w:val="000000" w:themeColor="text1"/>
          <w:sz w:val="22"/>
          <w:szCs w:val="22"/>
        </w:rPr>
        <w:fldChar w:fldCharType="begin">
          <w:fldData xml:space="preserve">PEVuZE5vdGU+PENpdGU+PEF1dGhvcj5MYWk8L0F1dGhvcj48WWVhcj4yMDE1PC9ZZWFyPjxSZWNO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</w:fldData>
        </w:fldChar>
      </w:r>
      <w:r w:rsidR="0074613F">
        <w:rPr>
          <w:rFonts w:ascii="Arial" w:hAnsi="Arial" w:cs="Arial"/>
          <w:color w:val="000000" w:themeColor="text1"/>
          <w:sz w:val="22"/>
          <w:szCs w:val="22"/>
        </w:rPr>
        <w:instrText xml:space="preserve"> ADDIN EN.CITE.DATA </w:instrText>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74613F" w:rsidRPr="0074613F">
        <w:rPr>
          <w:rFonts w:ascii="Arial" w:hAnsi="Arial" w:cs="Arial"/>
          <w:noProof/>
          <w:color w:val="000000" w:themeColor="text1"/>
          <w:sz w:val="22"/>
          <w:szCs w:val="22"/>
          <w:vertAlign w:val="superscript"/>
        </w:rPr>
        <w:t>35</w:t>
      </w:r>
      <w:r w:rsidR="0074613F">
        <w:rPr>
          <w:rFonts w:ascii="Arial" w:hAnsi="Arial" w:cs="Arial"/>
          <w:color w:val="000000" w:themeColor="text1"/>
          <w:sz w:val="22"/>
          <w:szCs w:val="22"/>
        </w:rPr>
        <w:fldChar w:fldCharType="end"/>
      </w:r>
      <w:r w:rsidR="0015015F" w:rsidRPr="004D13F9">
        <w:rPr>
          <w:rFonts w:ascii="Arial" w:hAnsi="Arial" w:cs="Arial"/>
          <w:color w:val="000000" w:themeColor="text1"/>
          <w:sz w:val="22"/>
          <w:szCs w:val="22"/>
        </w:rPr>
        <w:t xml:space="preserve"> Further, Tan et al.</w:t>
      </w:r>
      <w:r w:rsidR="00DE1FBF" w:rsidRPr="004D13F9">
        <w:rPr>
          <w:rFonts w:ascii="Arial" w:hAnsi="Arial" w:cs="Arial"/>
          <w:color w:val="000000" w:themeColor="text1"/>
          <w:sz w:val="22"/>
          <w:szCs w:val="22"/>
        </w:rPr>
        <w:t xml:space="preserve"> have shown that genetically regulated</w:t>
      </w:r>
      <w:r w:rsidR="0015015F" w:rsidRPr="004D13F9">
        <w:rPr>
          <w:rFonts w:ascii="Arial" w:hAnsi="Arial" w:cs="Arial"/>
          <w:color w:val="000000" w:themeColor="text1"/>
          <w:sz w:val="22"/>
          <w:szCs w:val="22"/>
        </w:rPr>
        <w:t xml:space="preserve"> lncRNAs are clustered at transcriptional activation domains (TADs) in conjunction with CTCF binding sites and found that the density of chromosomal contacts is significantly higher for TADs conta</w:t>
      </w:r>
      <w:r w:rsidR="00EB52E0" w:rsidRPr="004D13F9">
        <w:rPr>
          <w:rFonts w:ascii="Arial" w:hAnsi="Arial" w:cs="Arial"/>
          <w:color w:val="000000" w:themeColor="text1"/>
          <w:sz w:val="22"/>
          <w:szCs w:val="22"/>
        </w:rPr>
        <w:t xml:space="preserve">ining such </w:t>
      </w:r>
      <w:r w:rsidR="006D4EE9" w:rsidRPr="004D13F9">
        <w:rPr>
          <w:rFonts w:ascii="Arial" w:hAnsi="Arial" w:cs="Arial"/>
          <w:color w:val="000000" w:themeColor="text1"/>
          <w:sz w:val="22"/>
          <w:szCs w:val="22"/>
        </w:rPr>
        <w:t>l</w:t>
      </w:r>
      <w:r w:rsidR="0015015F" w:rsidRPr="004D13F9">
        <w:rPr>
          <w:rFonts w:ascii="Arial" w:hAnsi="Arial" w:cs="Arial"/>
          <w:color w:val="000000" w:themeColor="text1"/>
          <w:sz w:val="22"/>
          <w:szCs w:val="22"/>
        </w:rPr>
        <w:t>ncRNAs.</w:t>
      </w:r>
      <w:r w:rsidR="0074613F">
        <w:rPr>
          <w:rFonts w:ascii="Arial" w:hAnsi="Arial" w:cs="Arial"/>
          <w:color w:val="000000" w:themeColor="text1"/>
          <w:sz w:val="22"/>
          <w:szCs w:val="22"/>
        </w:rPr>
        <w:fldChar w:fldCharType="begin">
          <w:fldData xml:space="preserve">PEVuZE5vdGU+PENpdGU+PEF1dGhvcj5UYW48L0F1dGhvcj48WWVhcj4yMDE3PC9ZZWFyPjxSZWNO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</w:fldData>
        </w:fldChar>
      </w:r>
      <w:r w:rsidR="0074613F">
        <w:rPr>
          <w:rFonts w:ascii="Arial" w:hAnsi="Arial" w:cs="Arial"/>
          <w:color w:val="000000" w:themeColor="text1"/>
          <w:sz w:val="22"/>
          <w:szCs w:val="22"/>
        </w:rPr>
        <w:instrText xml:space="preserve"> ADDIN EN.CITE </w:instrText>
      </w:r>
      <w:r w:rsidR="0074613F">
        <w:rPr>
          <w:rFonts w:ascii="Arial" w:hAnsi="Arial" w:cs="Arial"/>
          <w:color w:val="000000" w:themeColor="text1"/>
          <w:sz w:val="22"/>
          <w:szCs w:val="22"/>
        </w:rPr>
        <w:fldChar w:fldCharType="begin">
          <w:fldData xml:space="preserve">PEVuZE5vdGU+PENpdGU+PEF1dGhvcj5UYW48L0F1dGhvcj48WWVhcj4yMDE3PC9ZZWFyPjxSZWNO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</w:fldData>
        </w:fldChar>
      </w:r>
      <w:r w:rsidR="0074613F">
        <w:rPr>
          <w:rFonts w:ascii="Arial" w:hAnsi="Arial" w:cs="Arial"/>
          <w:color w:val="000000" w:themeColor="text1"/>
          <w:sz w:val="22"/>
          <w:szCs w:val="22"/>
        </w:rPr>
        <w:instrText xml:space="preserve"> ADDIN EN.CITE.DATA </w:instrText>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74613F" w:rsidRPr="0074613F">
        <w:rPr>
          <w:rFonts w:ascii="Arial" w:hAnsi="Arial" w:cs="Arial"/>
          <w:noProof/>
          <w:color w:val="000000" w:themeColor="text1"/>
          <w:sz w:val="22"/>
          <w:szCs w:val="22"/>
          <w:vertAlign w:val="superscript"/>
        </w:rPr>
        <w:t>36</w:t>
      </w:r>
      <w:r w:rsidR="0074613F">
        <w:rPr>
          <w:rFonts w:ascii="Arial" w:hAnsi="Arial" w:cs="Arial"/>
          <w:color w:val="000000" w:themeColor="text1"/>
          <w:sz w:val="22"/>
          <w:szCs w:val="22"/>
        </w:rPr>
        <w:fldChar w:fldCharType="end"/>
      </w:r>
      <w:r w:rsidR="0015015F" w:rsidRPr="004D13F9">
        <w:rPr>
          <w:rFonts w:ascii="Arial" w:hAnsi="Arial" w:cs="Arial"/>
          <w:color w:val="000000" w:themeColor="text1"/>
          <w:sz w:val="22"/>
          <w:szCs w:val="22"/>
        </w:rPr>
        <w:t xml:space="preserve"> There are numerous examples of specific lncRNAs that mediate or participate in looping, including </w:t>
      </w:r>
      <w:r w:rsidR="0015015F" w:rsidRPr="00296238">
        <w:rPr>
          <w:rFonts w:ascii="Arial" w:hAnsi="Arial" w:cs="Arial"/>
          <w:color w:val="000000" w:themeColor="text1"/>
          <w:sz w:val="22"/>
          <w:szCs w:val="22"/>
        </w:rPr>
        <w:t>CCAT1-L</w:t>
      </w:r>
      <w:r w:rsidR="0015015F" w:rsidRPr="004D13F9">
        <w:rPr>
          <w:rFonts w:ascii="Arial" w:hAnsi="Arial" w:cs="Arial"/>
          <w:color w:val="000000" w:themeColor="text1"/>
          <w:sz w:val="22"/>
          <w:szCs w:val="22"/>
        </w:rPr>
        <w:t xml:space="preserve"> that mediates </w:t>
      </w:r>
      <w:r w:rsidR="0016179E" w:rsidRPr="004D13F9">
        <w:rPr>
          <w:rFonts w:ascii="Arial" w:hAnsi="Arial" w:cs="Arial"/>
          <w:color w:val="000000" w:themeColor="text1"/>
          <w:sz w:val="22"/>
          <w:szCs w:val="22"/>
        </w:rPr>
        <w:t>long-range interaction</w:t>
      </w:r>
      <w:r w:rsidR="0015015F" w:rsidRPr="004D13F9">
        <w:rPr>
          <w:rFonts w:ascii="Arial" w:hAnsi="Arial" w:cs="Arial"/>
          <w:color w:val="000000" w:themeColor="text1"/>
          <w:sz w:val="22"/>
          <w:szCs w:val="22"/>
        </w:rPr>
        <w:t xml:space="preserve"> between </w:t>
      </w:r>
      <w:r w:rsidR="000D15F0" w:rsidRPr="004D13F9">
        <w:rPr>
          <w:rFonts w:ascii="Arial" w:hAnsi="Arial" w:cs="Arial"/>
          <w:color w:val="000000" w:themeColor="text1"/>
          <w:sz w:val="22"/>
          <w:szCs w:val="22"/>
        </w:rPr>
        <w:t xml:space="preserve">its </w:t>
      </w:r>
      <w:r w:rsidR="0015015F" w:rsidRPr="004D13F9">
        <w:rPr>
          <w:rFonts w:ascii="Arial" w:hAnsi="Arial" w:cs="Arial"/>
          <w:color w:val="000000" w:themeColor="text1"/>
          <w:sz w:val="22"/>
          <w:szCs w:val="22"/>
        </w:rPr>
        <w:t xml:space="preserve">locus and the distal </w:t>
      </w:r>
      <w:r w:rsidR="0015015F" w:rsidRPr="002A45D3">
        <w:rPr>
          <w:rFonts w:ascii="Arial" w:hAnsi="Arial" w:cs="Arial"/>
          <w:i/>
          <w:color w:val="000000" w:themeColor="text1"/>
          <w:sz w:val="22"/>
          <w:szCs w:val="22"/>
        </w:rPr>
        <w:t>MYC</w:t>
      </w:r>
      <w:r w:rsidR="0015015F" w:rsidRPr="004D13F9">
        <w:rPr>
          <w:rFonts w:ascii="Arial" w:hAnsi="Arial" w:cs="Arial"/>
          <w:color w:val="000000" w:themeColor="text1"/>
          <w:sz w:val="22"/>
          <w:szCs w:val="22"/>
        </w:rPr>
        <w:t xml:space="preserve"> gene</w:t>
      </w:r>
      <w:r w:rsidR="0074613F">
        <w:rPr>
          <w:color w:val="000000" w:themeColor="text1"/>
        </w:rPr>
        <w:fldChar w:fldCharType="begin">
          <w:fldData xml:space="preserve">PEVuZE5vdGU+PENpdGU+PEF1dGhvcj5YaWFuZzwvQXV0aG9yPjxZZWFyPjIwMTQ8L1llYXI+PFJl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</w:fldData>
        </w:fldChar>
      </w:r>
      <w:r w:rsidR="0074613F">
        <w:rPr>
          <w:color w:val="000000" w:themeColor="text1"/>
        </w:rPr>
        <w:instrText xml:space="preserve"> ADDIN EN.CITE </w:instrText>
      </w:r>
      <w:r w:rsidR="0074613F">
        <w:rPr>
          <w:color w:val="000000" w:themeColor="text1"/>
        </w:rPr>
        <w:fldChar w:fldCharType="begin">
          <w:fldData xml:space="preserve">PEVuZE5vdGU+PENpdGU+PEF1dGhvcj5YaWFuZzwvQXV0aG9yPjxZZWFyPjIwMTQ8L1llYXI+PFJl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</w:fldData>
        </w:fldChar>
      </w:r>
      <w:r w:rsidR="0074613F">
        <w:rPr>
          <w:color w:val="000000" w:themeColor="text1"/>
        </w:rPr>
        <w:instrText xml:space="preserve"> ADDIN EN.CITE.DATA </w:instrText>
      </w:r>
      <w:r w:rsidR="0074613F">
        <w:rPr>
          <w:color w:val="000000" w:themeColor="text1"/>
        </w:rPr>
      </w:r>
      <w:r w:rsidR="0074613F">
        <w:rPr>
          <w:color w:val="000000" w:themeColor="text1"/>
        </w:rPr>
        <w:fldChar w:fldCharType="end"/>
      </w:r>
      <w:r w:rsidR="0074613F">
        <w:rPr>
          <w:color w:val="000000" w:themeColor="text1"/>
        </w:rPr>
      </w:r>
      <w:r w:rsidR="0074613F">
        <w:rPr>
          <w:color w:val="000000" w:themeColor="text1"/>
        </w:rPr>
        <w:fldChar w:fldCharType="separate"/>
      </w:r>
      <w:r w:rsidR="0074613F" w:rsidRPr="0074613F">
        <w:rPr>
          <w:noProof/>
          <w:color w:val="000000" w:themeColor="text1"/>
          <w:vertAlign w:val="superscript"/>
        </w:rPr>
        <w:t>37</w:t>
      </w:r>
      <w:r w:rsidR="0074613F">
        <w:rPr>
          <w:color w:val="000000" w:themeColor="text1"/>
        </w:rPr>
        <w:fldChar w:fldCharType="end"/>
      </w:r>
      <w:r w:rsidR="0015015F" w:rsidRPr="004D13F9">
        <w:rPr>
          <w:rFonts w:ascii="Arial" w:hAnsi="Arial" w:cs="Arial"/>
          <w:color w:val="000000" w:themeColor="text1"/>
          <w:sz w:val="22"/>
          <w:szCs w:val="22"/>
        </w:rPr>
        <w:t xml:space="preserve">, and the lncRNA </w:t>
      </w:r>
      <w:r w:rsidR="0015015F" w:rsidRPr="002A45D3">
        <w:rPr>
          <w:rFonts w:ascii="Arial" w:hAnsi="Arial" w:cs="Arial"/>
          <w:color w:val="000000" w:themeColor="text1"/>
          <w:sz w:val="22"/>
          <w:szCs w:val="22"/>
        </w:rPr>
        <w:t>HOTTIP</w:t>
      </w:r>
      <w:r w:rsidR="0015015F" w:rsidRPr="004D13F9">
        <w:rPr>
          <w:rFonts w:ascii="Arial" w:hAnsi="Arial" w:cs="Arial"/>
          <w:color w:val="000000" w:themeColor="text1"/>
          <w:sz w:val="22"/>
          <w:szCs w:val="22"/>
        </w:rPr>
        <w:t xml:space="preserve"> </w:t>
      </w:r>
      <w:r w:rsidR="00DC1934" w:rsidRPr="004D13F9">
        <w:rPr>
          <w:rFonts w:ascii="Arial" w:hAnsi="Arial" w:cs="Arial"/>
          <w:color w:val="000000" w:themeColor="text1"/>
          <w:sz w:val="22"/>
          <w:szCs w:val="22"/>
        </w:rPr>
        <w:t xml:space="preserve">which functions to organize chromatin domains to coordinate long-range gene activation </w:t>
      </w:r>
      <w:r w:rsidR="0015015F" w:rsidRPr="004D13F9">
        <w:rPr>
          <w:rFonts w:ascii="Arial" w:hAnsi="Arial" w:cs="Arial"/>
          <w:color w:val="000000" w:themeColor="text1"/>
          <w:sz w:val="22"/>
          <w:szCs w:val="22"/>
        </w:rPr>
        <w:t xml:space="preserve">in the </w:t>
      </w:r>
      <w:r w:rsidR="0015015F" w:rsidRPr="004D13F9">
        <w:rPr>
          <w:rFonts w:ascii="Arial" w:hAnsi="Arial" w:cs="Arial"/>
          <w:i/>
          <w:color w:val="000000" w:themeColor="text1"/>
          <w:sz w:val="22"/>
          <w:szCs w:val="22"/>
        </w:rPr>
        <w:t>HOXA</w:t>
      </w:r>
      <w:r w:rsidR="00524D4E" w:rsidRPr="004D13F9">
        <w:rPr>
          <w:rFonts w:ascii="Arial" w:hAnsi="Arial" w:cs="Arial"/>
          <w:color w:val="000000" w:themeColor="text1"/>
          <w:sz w:val="22"/>
          <w:szCs w:val="22"/>
        </w:rPr>
        <w:t xml:space="preserve"> locus</w:t>
      </w:r>
      <w:r w:rsidR="0015015F" w:rsidRPr="004D13F9">
        <w:rPr>
          <w:rFonts w:ascii="Arial" w:hAnsi="Arial" w:cs="Arial"/>
          <w:color w:val="000000" w:themeColor="text1"/>
          <w:sz w:val="22"/>
          <w:szCs w:val="22"/>
        </w:rPr>
        <w:t>.</w:t>
      </w:r>
      <w:r w:rsidR="0074613F">
        <w:rPr>
          <w:rFonts w:ascii="Arial" w:hAnsi="Arial" w:cs="Arial"/>
          <w:color w:val="000000" w:themeColor="text1"/>
          <w:sz w:val="22"/>
          <w:szCs w:val="22"/>
        </w:rPr>
        <w:fldChar w:fldCharType="begin">
          <w:fldData xml:space="preserve">PEVuZE5vdGU+PENpdGU+PEF1dGhvcj5XYW5nPC9BdXRob3I+PFllYXI+MjAxMTwvWWVhcj48UmVj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</w:fldData>
        </w:fldChar>
      </w:r>
      <w:r w:rsidR="0074613F">
        <w:rPr>
          <w:rFonts w:ascii="Arial" w:hAnsi="Arial" w:cs="Arial"/>
          <w:color w:val="000000" w:themeColor="text1"/>
          <w:sz w:val="22"/>
          <w:szCs w:val="22"/>
        </w:rPr>
        <w:instrText xml:space="preserve"> ADDIN EN.CITE </w:instrText>
      </w:r>
      <w:r w:rsidR="0074613F">
        <w:rPr>
          <w:rFonts w:ascii="Arial" w:hAnsi="Arial" w:cs="Arial"/>
          <w:color w:val="000000" w:themeColor="text1"/>
          <w:sz w:val="22"/>
          <w:szCs w:val="22"/>
        </w:rPr>
        <w:fldChar w:fldCharType="begin">
          <w:fldData xml:space="preserve">PEVuZE5vdGU+PENpdGU+PEF1dGhvcj5XYW5nPC9BdXRob3I+PFllYXI+MjAxMTwvWWVhcj48UmVj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</w:fldData>
        </w:fldChar>
      </w:r>
      <w:r w:rsidR="0074613F">
        <w:rPr>
          <w:rFonts w:ascii="Arial" w:hAnsi="Arial" w:cs="Arial"/>
          <w:color w:val="000000" w:themeColor="text1"/>
          <w:sz w:val="22"/>
          <w:szCs w:val="22"/>
        </w:rPr>
        <w:instrText xml:space="preserve"> ADDIN EN.CITE.DATA </w:instrText>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74613F" w:rsidRPr="0074613F">
        <w:rPr>
          <w:rFonts w:ascii="Arial" w:hAnsi="Arial" w:cs="Arial"/>
          <w:noProof/>
          <w:color w:val="000000" w:themeColor="text1"/>
          <w:sz w:val="22"/>
          <w:szCs w:val="22"/>
          <w:vertAlign w:val="superscript"/>
        </w:rPr>
        <w:t>38</w:t>
      </w:r>
      <w:r w:rsidR="0074613F">
        <w:rPr>
          <w:rFonts w:ascii="Arial" w:hAnsi="Arial" w:cs="Arial"/>
          <w:color w:val="000000" w:themeColor="text1"/>
          <w:sz w:val="22"/>
          <w:szCs w:val="22"/>
        </w:rPr>
        <w:fldChar w:fldCharType="end"/>
      </w:r>
      <w:r w:rsidR="0015015F" w:rsidRPr="004D13F9">
        <w:rPr>
          <w:rFonts w:ascii="Arial" w:hAnsi="Arial" w:cs="Arial"/>
          <w:color w:val="000000" w:themeColor="text1"/>
          <w:sz w:val="22"/>
          <w:szCs w:val="22"/>
        </w:rPr>
        <w:t xml:space="preserve"> The lncRNA </w:t>
      </w:r>
      <w:r w:rsidR="0015015F" w:rsidRPr="004B7978">
        <w:rPr>
          <w:rFonts w:ascii="Arial" w:hAnsi="Arial" w:cs="Arial"/>
          <w:color w:val="000000" w:themeColor="text1"/>
          <w:sz w:val="22"/>
          <w:szCs w:val="22"/>
        </w:rPr>
        <w:t>Firre</w:t>
      </w:r>
      <w:r w:rsidR="0015015F" w:rsidRPr="004D13F9">
        <w:rPr>
          <w:rFonts w:ascii="Arial" w:hAnsi="Arial" w:cs="Arial"/>
          <w:color w:val="000000" w:themeColor="text1"/>
          <w:sz w:val="22"/>
          <w:szCs w:val="22"/>
        </w:rPr>
        <w:t xml:space="preserve"> has been shown to mediate looping between multip</w:t>
      </w:r>
      <w:r w:rsidR="00391257" w:rsidRPr="004D13F9">
        <w:rPr>
          <w:rFonts w:ascii="Arial" w:hAnsi="Arial" w:cs="Arial"/>
          <w:color w:val="000000" w:themeColor="text1"/>
          <w:sz w:val="22"/>
          <w:szCs w:val="22"/>
        </w:rPr>
        <w:t>le loci covering ~5 Mb of the X-</w:t>
      </w:r>
      <w:r w:rsidR="0015015F" w:rsidRPr="004D13F9">
        <w:rPr>
          <w:rFonts w:ascii="Arial" w:hAnsi="Arial" w:cs="Arial"/>
          <w:color w:val="000000" w:themeColor="text1"/>
          <w:sz w:val="22"/>
          <w:szCs w:val="22"/>
        </w:rPr>
        <w:t>chromosome.</w:t>
      </w:r>
      <w:r w:rsidR="0074613F">
        <w:rPr>
          <w:rFonts w:ascii="Arial" w:hAnsi="Arial" w:cs="Arial"/>
          <w:color w:val="000000" w:themeColor="text1"/>
          <w:sz w:val="22"/>
          <w:szCs w:val="22"/>
        </w:rPr>
        <w:fldChar w:fldCharType="begin">
          <w:fldData xml:space="preserve">PEVuZE5vdGU+PENpdGU+PEF1dGhvcj5IYWNpc3VsZXltYW48L0F1dGhvcj48WWVhcj4yMDE0PC9Z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</w:fldData>
        </w:fldChar>
      </w:r>
      <w:r w:rsidR="0074613F">
        <w:rPr>
          <w:rFonts w:ascii="Arial" w:hAnsi="Arial" w:cs="Arial"/>
          <w:color w:val="000000" w:themeColor="text1"/>
          <w:sz w:val="22"/>
          <w:szCs w:val="22"/>
        </w:rPr>
        <w:instrText xml:space="preserve"> ADDIN EN.CITE </w:instrText>
      </w:r>
      <w:r w:rsidR="0074613F">
        <w:rPr>
          <w:rFonts w:ascii="Arial" w:hAnsi="Arial" w:cs="Arial"/>
          <w:color w:val="000000" w:themeColor="text1"/>
          <w:sz w:val="22"/>
          <w:szCs w:val="22"/>
        </w:rPr>
        <w:fldChar w:fldCharType="begin">
          <w:fldData xml:space="preserve">PEVuZE5vdGU+PENpdGU+PEF1dGhvcj5IYWNpc3VsZXltYW48L0F1dGhvcj48WWVhcj4yMDE0PC9Z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</w:fldData>
        </w:fldChar>
      </w:r>
      <w:r w:rsidR="0074613F">
        <w:rPr>
          <w:rFonts w:ascii="Arial" w:hAnsi="Arial" w:cs="Arial"/>
          <w:color w:val="000000" w:themeColor="text1"/>
          <w:sz w:val="22"/>
          <w:szCs w:val="22"/>
        </w:rPr>
        <w:instrText xml:space="preserve"> ADDIN EN.CITE.DATA </w:instrText>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74613F" w:rsidRPr="0074613F">
        <w:rPr>
          <w:rFonts w:ascii="Arial" w:hAnsi="Arial" w:cs="Arial"/>
          <w:noProof/>
          <w:color w:val="000000" w:themeColor="text1"/>
          <w:sz w:val="22"/>
          <w:szCs w:val="22"/>
          <w:vertAlign w:val="superscript"/>
        </w:rPr>
        <w:t>39</w:t>
      </w:r>
      <w:r w:rsidR="0074613F">
        <w:rPr>
          <w:rFonts w:ascii="Arial" w:hAnsi="Arial" w:cs="Arial"/>
          <w:color w:val="000000" w:themeColor="text1"/>
          <w:sz w:val="22"/>
          <w:szCs w:val="22"/>
        </w:rPr>
        <w:fldChar w:fldCharType="end"/>
      </w:r>
      <w:r w:rsidR="0015015F" w:rsidRPr="004D13F9">
        <w:rPr>
          <w:rFonts w:ascii="Arial" w:hAnsi="Arial" w:cs="Arial"/>
          <w:color w:val="000000" w:themeColor="text1"/>
          <w:sz w:val="22"/>
          <w:szCs w:val="22"/>
        </w:rPr>
        <w:t xml:space="preserve"> In view of the general ability of lncRNAs to tether at their site of transcription, and to interact with various transcriptional regulatory elements, we hypothesize </w:t>
      </w:r>
      <w:r w:rsidR="00391257" w:rsidRPr="004D13F9">
        <w:rPr>
          <w:rFonts w:ascii="Arial" w:hAnsi="Arial" w:cs="Arial"/>
          <w:color w:val="000000" w:themeColor="text1"/>
          <w:sz w:val="22"/>
          <w:szCs w:val="22"/>
        </w:rPr>
        <w:t xml:space="preserve">that such activity will be </w:t>
      </w:r>
      <w:r w:rsidR="0015015F" w:rsidRPr="004D13F9">
        <w:rPr>
          <w:rFonts w:ascii="Arial" w:hAnsi="Arial" w:cs="Arial"/>
          <w:color w:val="000000" w:themeColor="text1"/>
          <w:sz w:val="22"/>
          <w:szCs w:val="22"/>
        </w:rPr>
        <w:t>more commonly recognized as lnc</w:t>
      </w:r>
      <w:r w:rsidR="00517712" w:rsidRPr="004D13F9">
        <w:rPr>
          <w:rFonts w:ascii="Arial" w:hAnsi="Arial" w:cs="Arial"/>
          <w:color w:val="000000" w:themeColor="text1"/>
          <w:sz w:val="22"/>
          <w:szCs w:val="22"/>
        </w:rPr>
        <w:t xml:space="preserve">RNA function is </w:t>
      </w:r>
      <w:r w:rsidR="0015015F" w:rsidRPr="004D13F9">
        <w:rPr>
          <w:rFonts w:ascii="Arial" w:hAnsi="Arial" w:cs="Arial"/>
          <w:color w:val="000000" w:themeColor="text1"/>
          <w:sz w:val="22"/>
          <w:szCs w:val="22"/>
        </w:rPr>
        <w:t>investigated with newer high throughput methods such as HiChIP that allow rapid and compr</w:t>
      </w:r>
      <w:r w:rsidR="00793068" w:rsidRPr="004D13F9">
        <w:rPr>
          <w:rFonts w:ascii="Arial" w:hAnsi="Arial" w:cs="Arial"/>
          <w:color w:val="000000" w:themeColor="text1"/>
          <w:sz w:val="22"/>
          <w:szCs w:val="22"/>
        </w:rPr>
        <w:t>ehensive evaluation of chromosomal</w:t>
      </w:r>
      <w:r w:rsidR="0015015F" w:rsidRPr="004D13F9">
        <w:rPr>
          <w:rFonts w:ascii="Arial" w:hAnsi="Arial" w:cs="Arial"/>
          <w:color w:val="000000" w:themeColor="text1"/>
          <w:sz w:val="22"/>
          <w:szCs w:val="22"/>
        </w:rPr>
        <w:t xml:space="preserve"> interactions.</w:t>
      </w:r>
      <w:r w:rsidR="0074613F">
        <w:rPr>
          <w:rFonts w:ascii="Arial" w:hAnsi="Arial" w:cs="Arial"/>
          <w:color w:val="000000" w:themeColor="text1"/>
          <w:sz w:val="22"/>
          <w:szCs w:val="22"/>
        </w:rPr>
        <w:fldChar w:fldCharType="begin">
          <w:fldData xml:space="preserve">PEVuZE5vdGU+PENpdGU+PEF1dGhvcj5NdW1iYWNoPC9BdXRob3I+PFllYXI+MjAxNjwvWWVhcj48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</w:fldData>
        </w:fldChar>
      </w:r>
      <w:r w:rsidR="0074613F">
        <w:rPr>
          <w:rFonts w:ascii="Arial" w:hAnsi="Arial" w:cs="Arial"/>
          <w:color w:val="000000" w:themeColor="text1"/>
          <w:sz w:val="22"/>
          <w:szCs w:val="22"/>
        </w:rPr>
        <w:instrText xml:space="preserve"> ADDIN EN.CITE </w:instrText>
      </w:r>
      <w:r w:rsidR="0074613F">
        <w:rPr>
          <w:rFonts w:ascii="Arial" w:hAnsi="Arial" w:cs="Arial"/>
          <w:color w:val="000000" w:themeColor="text1"/>
          <w:sz w:val="22"/>
          <w:szCs w:val="22"/>
        </w:rPr>
        <w:fldChar w:fldCharType="begin">
          <w:fldData xml:space="preserve">PEVuZE5vdGU+PENpdGU+PEF1dGhvcj5NdW1iYWNoPC9BdXRob3I+PFllYXI+MjAxNjwvWWVhcj48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</w:fldData>
        </w:fldChar>
      </w:r>
      <w:r w:rsidR="0074613F">
        <w:rPr>
          <w:rFonts w:ascii="Arial" w:hAnsi="Arial" w:cs="Arial"/>
          <w:color w:val="000000" w:themeColor="text1"/>
          <w:sz w:val="22"/>
          <w:szCs w:val="22"/>
        </w:rPr>
        <w:instrText xml:space="preserve"> ADDIN EN.CITE.DATA </w:instrText>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74613F" w:rsidRPr="0074613F">
        <w:rPr>
          <w:rFonts w:ascii="Arial" w:hAnsi="Arial" w:cs="Arial"/>
          <w:noProof/>
          <w:color w:val="000000" w:themeColor="text1"/>
          <w:sz w:val="22"/>
          <w:szCs w:val="22"/>
          <w:vertAlign w:val="superscript"/>
        </w:rPr>
        <w:t>40, 41</w:t>
      </w:r>
      <w:r w:rsidR="0074613F">
        <w:rPr>
          <w:rFonts w:ascii="Arial" w:hAnsi="Arial" w:cs="Arial"/>
          <w:color w:val="000000" w:themeColor="text1"/>
          <w:sz w:val="22"/>
          <w:szCs w:val="22"/>
        </w:rPr>
        <w:fldChar w:fldCharType="end"/>
      </w:r>
    </w:p>
    <w:p w14:paraId="4B7938E9" w14:textId="3FC38CA3" w:rsidR="004E67A1" w:rsidRPr="004D13F9" w:rsidRDefault="00180B08" w:rsidP="004E67A1">
      <w:pPr>
        <w:spacing w:line="240" w:lineRule="exact"/>
        <w:rPr>
          <w:rFonts w:ascii="Arial" w:hAnsi="Arial" w:cs="Arial"/>
          <w:color w:val="000000" w:themeColor="text1"/>
          <w:sz w:val="22"/>
          <w:szCs w:val="22"/>
        </w:rPr>
      </w:pPr>
      <w:r w:rsidRPr="004D13F9">
        <w:rPr>
          <w:rFonts w:ascii="Arial" w:hAnsi="Arial" w:cs="Arial"/>
          <w:b/>
          <w:i/>
          <w:color w:val="000000" w:themeColor="text1"/>
          <w:sz w:val="22"/>
          <w:szCs w:val="22"/>
        </w:rPr>
        <w:tab/>
      </w:r>
      <w:r w:rsidR="003D1FA9" w:rsidRPr="004D13F9">
        <w:rPr>
          <w:rFonts w:ascii="Arial" w:hAnsi="Arial" w:cs="Arial"/>
          <w:b/>
          <w:i/>
          <w:color w:val="000000" w:themeColor="text1"/>
          <w:sz w:val="22"/>
          <w:szCs w:val="22"/>
          <w:u w:val="single"/>
        </w:rPr>
        <w:t xml:space="preserve">lncRNA transcription is regulated by </w:t>
      </w:r>
      <w:r w:rsidR="00BD218F" w:rsidRPr="004D13F9">
        <w:rPr>
          <w:rFonts w:ascii="Arial" w:hAnsi="Arial" w:cs="Arial"/>
          <w:b/>
          <w:i/>
          <w:color w:val="000000" w:themeColor="text1"/>
          <w:sz w:val="22"/>
          <w:szCs w:val="22"/>
          <w:u w:val="single"/>
        </w:rPr>
        <w:t>epigenetic and genetic mechanisms</w:t>
      </w:r>
      <w:r w:rsidR="000E431B" w:rsidRPr="004D13F9">
        <w:rPr>
          <w:rFonts w:ascii="Arial" w:hAnsi="Arial" w:cs="Arial"/>
          <w:b/>
          <w:i/>
          <w:color w:val="000000" w:themeColor="text1"/>
          <w:sz w:val="22"/>
          <w:szCs w:val="22"/>
          <w:u w:val="single"/>
        </w:rPr>
        <w:t xml:space="preserve"> </w:t>
      </w:r>
      <w:r w:rsidR="004E67A1" w:rsidRPr="004D13F9">
        <w:rPr>
          <w:rFonts w:ascii="Arial" w:hAnsi="Arial" w:cs="Arial"/>
          <w:b/>
          <w:color w:val="000000" w:themeColor="text1"/>
          <w:sz w:val="22"/>
          <w:szCs w:val="22"/>
        </w:rPr>
        <w:t>-</w:t>
      </w:r>
      <w:r w:rsidR="004E67A1" w:rsidRPr="004D13F9">
        <w:rPr>
          <w:rFonts w:ascii="Arial" w:hAnsi="Arial" w:cs="Arial"/>
          <w:color w:val="000000" w:themeColor="text1"/>
          <w:sz w:val="22"/>
          <w:szCs w:val="22"/>
        </w:rPr>
        <w:t xml:space="preserve"> lncRNAs show spatial- and temporal-specific patterns of expression, indicatin</w:t>
      </w:r>
      <w:r w:rsidR="000C1D22" w:rsidRPr="004D13F9">
        <w:rPr>
          <w:rFonts w:ascii="Arial" w:hAnsi="Arial" w:cs="Arial"/>
          <w:color w:val="000000" w:themeColor="text1"/>
          <w:sz w:val="22"/>
          <w:szCs w:val="22"/>
        </w:rPr>
        <w:t>g that lncRNA transcription</w:t>
      </w:r>
      <w:r w:rsidR="004C6141" w:rsidRPr="004D13F9">
        <w:rPr>
          <w:rFonts w:ascii="Arial" w:hAnsi="Arial" w:cs="Arial"/>
          <w:color w:val="000000" w:themeColor="text1"/>
          <w:sz w:val="22"/>
          <w:szCs w:val="22"/>
        </w:rPr>
        <w:t xml:space="preserve"> is high</w:t>
      </w:r>
      <w:r w:rsidR="004E67A1" w:rsidRPr="004D13F9">
        <w:rPr>
          <w:rFonts w:ascii="Arial" w:hAnsi="Arial" w:cs="Arial"/>
          <w:color w:val="000000" w:themeColor="text1"/>
          <w:sz w:val="22"/>
          <w:szCs w:val="22"/>
        </w:rPr>
        <w:t>ly regulated.</w:t>
      </w:r>
      <w:r w:rsidR="0074613F">
        <w:rPr>
          <w:rFonts w:ascii="Arial" w:hAnsi="Arial" w:cs="Arial"/>
          <w:color w:val="000000" w:themeColor="text1"/>
          <w:sz w:val="22"/>
          <w:szCs w:val="22"/>
        </w:rPr>
        <w:fldChar w:fldCharType="begin"/>
      </w:r>
      <w:r w:rsidR="0074613F">
        <w:rPr>
          <w:rFonts w:ascii="Arial" w:hAnsi="Arial" w:cs="Arial"/>
          <w:color w:val="000000" w:themeColor="text1"/>
          <w:sz w:val="22"/>
          <w:szCs w:val="22"/>
        </w:rPr>
        <w:instrText xml:space="preserve"> ADDIN EN.CITE &lt;EndNote&gt;&lt;Cite&gt;&lt;Author&gt;Wapinski&lt;/Author&gt;&lt;Year&gt;2011&lt;/Year&gt;&lt;RecNum&gt;1457&lt;/RecNum&gt;&lt;DisplayText&gt;&lt;style face="superscript"&gt;42&lt;/style&gt;&lt;/DisplayText&gt;&lt;record&gt;&lt;rec-number&gt;1457&lt;/rec-number&gt;&lt;foreign-keys&gt;&lt;key app="EN" db-id="59a5vzd2ztztp3e2prax0va3f0xxvp0exvff" timestamp="1515638488"&gt;1457&lt;/key&gt;&lt;/foreign-keys&gt;&lt;ref-type name="Journal Article"&gt;17&lt;/ref-type&gt;&lt;contributors&gt;&lt;authors&gt;&lt;author&gt;Wapinski, O.&lt;/author&gt;&lt;author&gt;Chang, H. Y.&lt;/author&gt;&lt;/authors&gt;&lt;/contributors&gt;&lt;auth-address&gt;Howard Hughes Medical Institute and Program in Epithelial Biology, Stanford, CA 94305, USA.&lt;/auth-address&gt;&lt;titles&gt;&lt;title&gt;Long noncoding RNAs and human disease&lt;/title&gt;&lt;secondary-title&gt;Trends Cell Biol&lt;/secondary-title&gt;&lt;/titles&gt;&lt;periodical&gt;&lt;full-title&gt;Trends Cell Biol&lt;/full-title&gt;&lt;/periodical&gt;&lt;pages&gt;354-61&lt;/pages&gt;&lt;volume&gt;21&lt;/volume&gt;&lt;number&gt;6&lt;/number&gt;&lt;keywords&gt;&lt;keyword&gt;Animals&lt;/keyword&gt;&lt;keyword&gt;Apoptosis&lt;/keyword&gt;&lt;keyword&gt;Epigenesis, Genetic&lt;/keyword&gt;&lt;keyword&gt;Humans&lt;/keyword&gt;&lt;keyword&gt;Mutation&lt;/keyword&gt;&lt;keyword&gt;Protein Biosynthesis&lt;/keyword&gt;&lt;keyword&gt;RNA Splicing&lt;/keyword&gt;&lt;keyword&gt;RNA, Untranslated/*genetics&lt;/keyword&gt;&lt;/keywords&gt;&lt;dates&gt;&lt;year&gt;2011&lt;/year&gt;&lt;pub-dates&gt;&lt;date&gt;Jun&lt;/date&gt;&lt;/pub-dates&gt;&lt;/dates&gt;&lt;isbn&gt;1879-3088 (Electronic)&amp;#xD;0962-8924 (Linking)&lt;/isbn&gt;&lt;accession-num&gt;21550244&lt;/accession-num&gt;&lt;urls&gt;&lt;related-urls&gt;&lt;url&gt;https://www.ncbi.nlm.nih.gov/pubmed/21550244&lt;/url&gt;&lt;/related-urls&gt;&lt;/urls&gt;&lt;electronic-resource-num&gt;10.1016/j.tcb.2011.04.001&lt;/electronic-resource-num&gt;&lt;/record&gt;&lt;/Cite&gt;&lt;/EndNote&gt;</w:instrText>
      </w:r>
      <w:r w:rsidR="0074613F">
        <w:rPr>
          <w:rFonts w:ascii="Arial" w:hAnsi="Arial" w:cs="Arial"/>
          <w:color w:val="000000" w:themeColor="text1"/>
          <w:sz w:val="22"/>
          <w:szCs w:val="22"/>
        </w:rPr>
        <w:fldChar w:fldCharType="separate"/>
      </w:r>
      <w:r w:rsidR="0074613F" w:rsidRPr="0074613F">
        <w:rPr>
          <w:rFonts w:ascii="Arial" w:hAnsi="Arial" w:cs="Arial"/>
          <w:noProof/>
          <w:color w:val="000000" w:themeColor="text1"/>
          <w:sz w:val="22"/>
          <w:szCs w:val="22"/>
          <w:vertAlign w:val="superscript"/>
        </w:rPr>
        <w:t>42</w:t>
      </w:r>
      <w:r w:rsidR="0074613F">
        <w:rPr>
          <w:rFonts w:ascii="Arial" w:hAnsi="Arial" w:cs="Arial"/>
          <w:color w:val="000000" w:themeColor="text1"/>
          <w:sz w:val="22"/>
          <w:szCs w:val="22"/>
        </w:rPr>
        <w:fldChar w:fldCharType="end"/>
      </w:r>
      <w:r w:rsidR="004E67A1" w:rsidRPr="004D13F9">
        <w:rPr>
          <w:rFonts w:ascii="Arial" w:hAnsi="Arial" w:cs="Arial"/>
          <w:color w:val="000000" w:themeColor="text1"/>
          <w:sz w:val="22"/>
          <w:szCs w:val="22"/>
        </w:rPr>
        <w:t xml:space="preserve"> </w:t>
      </w:r>
      <w:r w:rsidR="00D765E3" w:rsidRPr="004D13F9">
        <w:rPr>
          <w:rFonts w:ascii="Arial" w:hAnsi="Arial" w:cs="Arial"/>
          <w:color w:val="000000" w:themeColor="text1"/>
          <w:sz w:val="22"/>
          <w:szCs w:val="22"/>
        </w:rPr>
        <w:t>They</w:t>
      </w:r>
      <w:r w:rsidR="004E67A1" w:rsidRPr="004D13F9">
        <w:rPr>
          <w:rFonts w:ascii="Arial" w:hAnsi="Arial" w:cs="Arial"/>
          <w:color w:val="000000" w:themeColor="text1"/>
          <w:sz w:val="22"/>
          <w:szCs w:val="22"/>
        </w:rPr>
        <w:t xml:space="preserve"> have similar but</w:t>
      </w:r>
      <w:r w:rsidR="00ED5F02" w:rsidRPr="004D13F9">
        <w:rPr>
          <w:rFonts w:ascii="Arial" w:hAnsi="Arial" w:cs="Arial"/>
          <w:color w:val="000000" w:themeColor="text1"/>
          <w:sz w:val="22"/>
          <w:szCs w:val="22"/>
        </w:rPr>
        <w:t xml:space="preserve"> more compact promoter regions</w:t>
      </w:r>
      <w:r w:rsidR="00540A27" w:rsidRPr="004D13F9">
        <w:rPr>
          <w:rFonts w:ascii="Arial" w:hAnsi="Arial" w:cs="Arial"/>
          <w:color w:val="000000" w:themeColor="text1"/>
          <w:sz w:val="22"/>
          <w:szCs w:val="22"/>
        </w:rPr>
        <w:t xml:space="preserve"> than </w:t>
      </w:r>
      <w:r w:rsidR="00F51FBC" w:rsidRPr="004D13F9">
        <w:rPr>
          <w:rFonts w:ascii="Arial" w:hAnsi="Arial" w:cs="Arial"/>
          <w:color w:val="000000" w:themeColor="text1"/>
          <w:sz w:val="22"/>
          <w:szCs w:val="22"/>
        </w:rPr>
        <w:t>pcGene</w:t>
      </w:r>
      <w:r w:rsidR="00540A27" w:rsidRPr="004D13F9">
        <w:rPr>
          <w:rFonts w:ascii="Arial" w:hAnsi="Arial" w:cs="Arial"/>
          <w:color w:val="000000" w:themeColor="text1"/>
          <w:sz w:val="22"/>
          <w:szCs w:val="22"/>
        </w:rPr>
        <w:t>s</w:t>
      </w:r>
      <w:r w:rsidR="00ED5F02" w:rsidRPr="004D13F9">
        <w:rPr>
          <w:rFonts w:ascii="Arial" w:hAnsi="Arial" w:cs="Arial"/>
          <w:color w:val="000000" w:themeColor="text1"/>
          <w:sz w:val="22"/>
          <w:szCs w:val="22"/>
        </w:rPr>
        <w:t xml:space="preserve">, </w:t>
      </w:r>
      <w:r w:rsidR="004E67A1" w:rsidRPr="004D13F9">
        <w:rPr>
          <w:rFonts w:ascii="Arial" w:hAnsi="Arial" w:cs="Arial"/>
          <w:color w:val="000000" w:themeColor="text1"/>
          <w:sz w:val="22"/>
          <w:szCs w:val="22"/>
        </w:rPr>
        <w:t>marked by H3K4me3 histone modifications</w:t>
      </w:r>
      <w:r w:rsidR="0074613F">
        <w:rPr>
          <w:rFonts w:ascii="Arial" w:hAnsi="Arial" w:cs="Arial"/>
          <w:color w:val="000000" w:themeColor="text1"/>
          <w:sz w:val="22"/>
          <w:szCs w:val="22"/>
        </w:rPr>
        <w:fldChar w:fldCharType="begin">
          <w:fldData xml:space="preserve">PEVuZE5vdGU+PENpdGU+PEF1dGhvcj5Nb3JhbjwvQXV0aG9yPjxZZWFyPjIwMTI8L1llYXI+PFJl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==
</w:fldData>
        </w:fldChar>
      </w:r>
      <w:r w:rsidR="0074613F">
        <w:rPr>
          <w:rFonts w:ascii="Arial" w:hAnsi="Arial" w:cs="Arial"/>
          <w:color w:val="000000" w:themeColor="text1"/>
          <w:sz w:val="22"/>
          <w:szCs w:val="22"/>
        </w:rPr>
        <w:instrText xml:space="preserve"> ADDIN EN.CITE </w:instrText>
      </w:r>
      <w:r w:rsidR="0074613F">
        <w:rPr>
          <w:rFonts w:ascii="Arial" w:hAnsi="Arial" w:cs="Arial"/>
          <w:color w:val="000000" w:themeColor="text1"/>
          <w:sz w:val="22"/>
          <w:szCs w:val="22"/>
        </w:rPr>
        <w:fldChar w:fldCharType="begin">
          <w:fldData xml:space="preserve">PEVuZE5vdGU+PENpdGU+PEF1dGhvcj5Nb3JhbjwvQXV0aG9yPjxZZWFyPjIwMTI8L1llYXI+PFJl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==
</w:fldData>
        </w:fldChar>
      </w:r>
      <w:r w:rsidR="0074613F">
        <w:rPr>
          <w:rFonts w:ascii="Arial" w:hAnsi="Arial" w:cs="Arial"/>
          <w:color w:val="000000" w:themeColor="text1"/>
          <w:sz w:val="22"/>
          <w:szCs w:val="22"/>
        </w:rPr>
        <w:instrText xml:space="preserve"> ADDIN EN.CITE.DATA </w:instrText>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74613F" w:rsidRPr="0074613F">
        <w:rPr>
          <w:rFonts w:ascii="Arial" w:hAnsi="Arial" w:cs="Arial"/>
          <w:noProof/>
          <w:color w:val="000000" w:themeColor="text1"/>
          <w:sz w:val="22"/>
          <w:szCs w:val="22"/>
          <w:vertAlign w:val="superscript"/>
        </w:rPr>
        <w:t>36, 43</w:t>
      </w:r>
      <w:r w:rsidR="0074613F">
        <w:rPr>
          <w:rFonts w:ascii="Arial" w:hAnsi="Arial" w:cs="Arial"/>
          <w:color w:val="000000" w:themeColor="text1"/>
          <w:sz w:val="22"/>
          <w:szCs w:val="22"/>
        </w:rPr>
        <w:fldChar w:fldCharType="end"/>
      </w:r>
      <w:r w:rsidR="004E67A1" w:rsidRPr="004D13F9">
        <w:rPr>
          <w:rFonts w:ascii="Arial" w:hAnsi="Arial" w:cs="Arial"/>
          <w:color w:val="000000" w:themeColor="text1"/>
          <w:sz w:val="22"/>
          <w:szCs w:val="22"/>
        </w:rPr>
        <w:t>, and characterized by open chromatin configuration in cel</w:t>
      </w:r>
      <w:r w:rsidR="00460F46" w:rsidRPr="004D13F9">
        <w:rPr>
          <w:rFonts w:ascii="Arial" w:hAnsi="Arial" w:cs="Arial"/>
          <w:color w:val="000000" w:themeColor="text1"/>
          <w:sz w:val="22"/>
          <w:szCs w:val="22"/>
        </w:rPr>
        <w:t>ls and tissues where the lncRNAs are</w:t>
      </w:r>
      <w:r w:rsidR="004E67A1" w:rsidRPr="004D13F9">
        <w:rPr>
          <w:rFonts w:ascii="Arial" w:hAnsi="Arial" w:cs="Arial"/>
          <w:color w:val="000000" w:themeColor="text1"/>
          <w:sz w:val="22"/>
          <w:szCs w:val="22"/>
        </w:rPr>
        <w:t xml:space="preserve"> expressed. Ad</w:t>
      </w:r>
      <w:r w:rsidR="002A71EA" w:rsidRPr="004D13F9">
        <w:rPr>
          <w:rFonts w:ascii="Arial" w:hAnsi="Arial" w:cs="Arial"/>
          <w:color w:val="000000" w:themeColor="text1"/>
          <w:sz w:val="22"/>
          <w:szCs w:val="22"/>
        </w:rPr>
        <w:t>ditionally, lncRNAs are</w:t>
      </w:r>
      <w:r w:rsidR="004E67A1" w:rsidRPr="004D13F9">
        <w:rPr>
          <w:rFonts w:ascii="Arial" w:hAnsi="Arial" w:cs="Arial"/>
          <w:color w:val="000000" w:themeColor="text1"/>
          <w:sz w:val="22"/>
          <w:szCs w:val="22"/>
        </w:rPr>
        <w:t xml:space="preserve"> regulated by enhancer regions, similar to mRNA</w:t>
      </w:r>
      <w:r w:rsidR="004B5B21" w:rsidRPr="004D13F9">
        <w:rPr>
          <w:rFonts w:ascii="Arial" w:hAnsi="Arial" w:cs="Arial"/>
          <w:color w:val="000000" w:themeColor="text1"/>
          <w:sz w:val="22"/>
          <w:szCs w:val="22"/>
        </w:rPr>
        <w:t xml:space="preserve"> gene</w:t>
      </w:r>
      <w:r w:rsidR="004E67A1" w:rsidRPr="004D13F9">
        <w:rPr>
          <w:rFonts w:ascii="Arial" w:hAnsi="Arial" w:cs="Arial"/>
          <w:color w:val="000000" w:themeColor="text1"/>
          <w:sz w:val="22"/>
          <w:szCs w:val="22"/>
        </w:rPr>
        <w:t>s, and thes</w:t>
      </w:r>
      <w:r w:rsidR="00460F46" w:rsidRPr="004D13F9">
        <w:rPr>
          <w:rFonts w:ascii="Arial" w:hAnsi="Arial" w:cs="Arial"/>
          <w:color w:val="000000" w:themeColor="text1"/>
          <w:sz w:val="22"/>
          <w:szCs w:val="22"/>
        </w:rPr>
        <w:t>e appear to be in close proximity</w:t>
      </w:r>
      <w:r w:rsidR="004E67A1" w:rsidRPr="004D13F9">
        <w:rPr>
          <w:rFonts w:ascii="Arial" w:hAnsi="Arial" w:cs="Arial"/>
          <w:color w:val="000000" w:themeColor="text1"/>
          <w:sz w:val="22"/>
          <w:szCs w:val="22"/>
        </w:rPr>
        <w:t xml:space="preserve"> to the structural gene and to be marked by open chromatin and enhancer marks suc</w:t>
      </w:r>
      <w:r w:rsidR="001E1B37" w:rsidRPr="004D13F9">
        <w:rPr>
          <w:rFonts w:ascii="Arial" w:hAnsi="Arial" w:cs="Arial"/>
          <w:color w:val="000000" w:themeColor="text1"/>
          <w:sz w:val="22"/>
          <w:szCs w:val="22"/>
        </w:rPr>
        <w:t>h as H3K4me1 and H3K27Ac.</w:t>
      </w:r>
      <w:r w:rsidR="0074613F">
        <w:rPr>
          <w:rFonts w:ascii="Arial" w:hAnsi="Arial" w:cs="Arial"/>
          <w:color w:val="000000" w:themeColor="text1"/>
          <w:sz w:val="22"/>
          <w:szCs w:val="22"/>
        </w:rPr>
        <w:fldChar w:fldCharType="begin">
          <w:fldData xml:space="preserve">PEVuZE5vdGU+PENpdGU+PEF1dGhvcj5UYW48L0F1dGhvcj48WWVhcj4yMDE3PC9ZZWFyPjxSZWNO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</w:fldData>
        </w:fldChar>
      </w:r>
      <w:r w:rsidR="0074613F">
        <w:rPr>
          <w:rFonts w:ascii="Arial" w:hAnsi="Arial" w:cs="Arial"/>
          <w:color w:val="000000" w:themeColor="text1"/>
          <w:sz w:val="22"/>
          <w:szCs w:val="22"/>
        </w:rPr>
        <w:instrText xml:space="preserve"> ADDIN EN.CITE </w:instrText>
      </w:r>
      <w:r w:rsidR="0074613F">
        <w:rPr>
          <w:rFonts w:ascii="Arial" w:hAnsi="Arial" w:cs="Arial"/>
          <w:color w:val="000000" w:themeColor="text1"/>
          <w:sz w:val="22"/>
          <w:szCs w:val="22"/>
        </w:rPr>
        <w:fldChar w:fldCharType="begin">
          <w:fldData xml:space="preserve">PEVuZE5vdGU+PENpdGU+PEF1dGhvcj5UYW48L0F1dGhvcj48WWVhcj4yMDE3PC9ZZWFyPjxSZWNO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</w:fldData>
        </w:fldChar>
      </w:r>
      <w:r w:rsidR="0074613F">
        <w:rPr>
          <w:rFonts w:ascii="Arial" w:hAnsi="Arial" w:cs="Arial"/>
          <w:color w:val="000000" w:themeColor="text1"/>
          <w:sz w:val="22"/>
          <w:szCs w:val="22"/>
        </w:rPr>
        <w:instrText xml:space="preserve"> ADDIN EN.CITE.DATA </w:instrText>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74613F" w:rsidRPr="0074613F">
        <w:rPr>
          <w:rFonts w:ascii="Arial" w:hAnsi="Arial" w:cs="Arial"/>
          <w:noProof/>
          <w:color w:val="000000" w:themeColor="text1"/>
          <w:sz w:val="22"/>
          <w:szCs w:val="22"/>
          <w:vertAlign w:val="superscript"/>
        </w:rPr>
        <w:t>36</w:t>
      </w:r>
      <w:r w:rsidR="0074613F">
        <w:rPr>
          <w:rFonts w:ascii="Arial" w:hAnsi="Arial" w:cs="Arial"/>
          <w:color w:val="000000" w:themeColor="text1"/>
          <w:sz w:val="22"/>
          <w:szCs w:val="22"/>
        </w:rPr>
        <w:fldChar w:fldCharType="end"/>
      </w:r>
      <w:r w:rsidR="001E1B37" w:rsidRPr="004D13F9">
        <w:rPr>
          <w:rFonts w:ascii="Arial" w:hAnsi="Arial" w:cs="Arial"/>
          <w:color w:val="000000" w:themeColor="text1"/>
          <w:sz w:val="22"/>
          <w:szCs w:val="22"/>
        </w:rPr>
        <w:t xml:space="preserve"> Also</w:t>
      </w:r>
      <w:r w:rsidR="00BD7B55" w:rsidRPr="004D13F9">
        <w:rPr>
          <w:rFonts w:ascii="Arial" w:hAnsi="Arial" w:cs="Arial"/>
          <w:color w:val="000000" w:themeColor="text1"/>
          <w:sz w:val="22"/>
          <w:szCs w:val="22"/>
        </w:rPr>
        <w:t>,</w:t>
      </w:r>
      <w:r w:rsidR="001E1B37" w:rsidRPr="004D13F9">
        <w:rPr>
          <w:rFonts w:ascii="Arial" w:hAnsi="Arial" w:cs="Arial"/>
          <w:color w:val="000000" w:themeColor="text1"/>
          <w:sz w:val="22"/>
          <w:szCs w:val="22"/>
        </w:rPr>
        <w:t xml:space="preserve"> s</w:t>
      </w:r>
      <w:r w:rsidR="00460F46" w:rsidRPr="004D13F9">
        <w:rPr>
          <w:rFonts w:ascii="Arial" w:hAnsi="Arial" w:cs="Arial"/>
          <w:color w:val="000000" w:themeColor="text1"/>
          <w:sz w:val="22"/>
          <w:szCs w:val="22"/>
        </w:rPr>
        <w:t>imilar to</w:t>
      </w:r>
      <w:r w:rsidR="004E67A1" w:rsidRPr="004D13F9">
        <w:rPr>
          <w:rFonts w:ascii="Arial" w:hAnsi="Arial" w:cs="Arial"/>
          <w:color w:val="000000" w:themeColor="text1"/>
          <w:sz w:val="22"/>
          <w:szCs w:val="22"/>
        </w:rPr>
        <w:t xml:space="preserve"> mRNA genes, variation in </w:t>
      </w:r>
      <w:r w:rsidR="0078041B" w:rsidRPr="004D13F9">
        <w:rPr>
          <w:rFonts w:ascii="Arial" w:hAnsi="Arial" w:cs="Arial"/>
          <w:color w:val="000000" w:themeColor="text1"/>
          <w:sz w:val="22"/>
          <w:szCs w:val="22"/>
        </w:rPr>
        <w:t xml:space="preserve">lncRNA gene </w:t>
      </w:r>
      <w:r w:rsidR="004E67A1" w:rsidRPr="004D13F9">
        <w:rPr>
          <w:rFonts w:ascii="Arial" w:hAnsi="Arial" w:cs="Arial"/>
          <w:color w:val="000000" w:themeColor="text1"/>
          <w:sz w:val="22"/>
          <w:szCs w:val="22"/>
        </w:rPr>
        <w:t>expression resul</w:t>
      </w:r>
      <w:r w:rsidR="00361BCB" w:rsidRPr="004D13F9">
        <w:rPr>
          <w:rFonts w:ascii="Arial" w:hAnsi="Arial" w:cs="Arial"/>
          <w:color w:val="000000" w:themeColor="text1"/>
          <w:sz w:val="22"/>
          <w:szCs w:val="22"/>
        </w:rPr>
        <w:t>ts from common SNPs</w:t>
      </w:r>
      <w:r w:rsidR="00791CFF" w:rsidRPr="004D13F9">
        <w:rPr>
          <w:rFonts w:ascii="Arial" w:hAnsi="Arial" w:cs="Arial"/>
          <w:color w:val="000000" w:themeColor="text1"/>
          <w:sz w:val="22"/>
          <w:szCs w:val="22"/>
        </w:rPr>
        <w:t xml:space="preserve"> that modulate</w:t>
      </w:r>
      <w:r w:rsidR="004E67A1" w:rsidRPr="004D13F9">
        <w:rPr>
          <w:rFonts w:ascii="Arial" w:hAnsi="Arial" w:cs="Arial"/>
          <w:color w:val="000000" w:themeColor="text1"/>
          <w:sz w:val="22"/>
          <w:szCs w:val="22"/>
        </w:rPr>
        <w:t xml:space="preserve"> the binding of transcription factors and other chromatin regulating factors that determine enhancer-promoter interactions. </w:t>
      </w:r>
      <w:r w:rsidR="00086ECF" w:rsidRPr="004D13F9">
        <w:rPr>
          <w:rFonts w:ascii="Arial" w:hAnsi="Arial" w:cs="Arial"/>
          <w:color w:val="000000" w:themeColor="text1"/>
          <w:sz w:val="22"/>
          <w:szCs w:val="22"/>
        </w:rPr>
        <w:t>Such regulatory variation is commonly referred to as expression quantitative trait loci (eQTL)</w:t>
      </w:r>
      <w:r w:rsidR="00347A40" w:rsidRPr="004D13F9">
        <w:rPr>
          <w:rFonts w:ascii="Arial" w:hAnsi="Arial" w:cs="Arial"/>
          <w:color w:val="000000" w:themeColor="text1"/>
          <w:sz w:val="22"/>
          <w:szCs w:val="22"/>
        </w:rPr>
        <w:t xml:space="preserve">, which may function in </w:t>
      </w:r>
      <w:r w:rsidR="00347A40" w:rsidRPr="004D13F9">
        <w:rPr>
          <w:rFonts w:ascii="Arial" w:hAnsi="Arial" w:cs="Arial"/>
          <w:i/>
          <w:color w:val="000000" w:themeColor="text1"/>
          <w:sz w:val="22"/>
          <w:szCs w:val="22"/>
        </w:rPr>
        <w:t>cis</w:t>
      </w:r>
      <w:r w:rsidR="00347A40" w:rsidRPr="004D13F9">
        <w:rPr>
          <w:rFonts w:ascii="Arial" w:hAnsi="Arial" w:cs="Arial"/>
          <w:color w:val="000000" w:themeColor="text1"/>
          <w:sz w:val="22"/>
          <w:szCs w:val="22"/>
        </w:rPr>
        <w:t xml:space="preserve"> or </w:t>
      </w:r>
      <w:r w:rsidR="00347A40" w:rsidRPr="004D13F9">
        <w:rPr>
          <w:rFonts w:ascii="Arial" w:hAnsi="Arial" w:cs="Arial"/>
          <w:i/>
          <w:color w:val="000000" w:themeColor="text1"/>
          <w:sz w:val="22"/>
          <w:szCs w:val="22"/>
        </w:rPr>
        <w:t>trans</w:t>
      </w:r>
      <w:r w:rsidR="00086ECF" w:rsidRPr="004D13F9">
        <w:rPr>
          <w:rFonts w:ascii="Arial" w:hAnsi="Arial" w:cs="Arial"/>
          <w:color w:val="000000" w:themeColor="text1"/>
          <w:sz w:val="22"/>
          <w:szCs w:val="22"/>
        </w:rPr>
        <w:t>.</w:t>
      </w:r>
      <w:r w:rsidR="0074613F">
        <w:rPr>
          <w:rFonts w:ascii="Arial" w:hAnsi="Arial" w:cs="Arial"/>
          <w:color w:val="000000" w:themeColor="text1"/>
          <w:sz w:val="22"/>
          <w:szCs w:val="22"/>
        </w:rPr>
        <w:fldChar w:fldCharType="begin">
          <w:fldData xml:space="preserve">PEVuZE5vdGU+PENpdGU+PEF1dGhvcj5NaWxsZXI8L0F1dGhvcj48WWVhcj4yMDE1PC9ZZWFyPjxS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</w:fldData>
        </w:fldChar>
      </w:r>
      <w:r w:rsidR="0074613F">
        <w:rPr>
          <w:rFonts w:ascii="Arial" w:hAnsi="Arial" w:cs="Arial"/>
          <w:color w:val="000000" w:themeColor="text1"/>
          <w:sz w:val="22"/>
          <w:szCs w:val="22"/>
        </w:rPr>
        <w:instrText xml:space="preserve"> ADDIN EN.CITE </w:instrText>
      </w:r>
      <w:r w:rsidR="0074613F">
        <w:rPr>
          <w:rFonts w:ascii="Arial" w:hAnsi="Arial" w:cs="Arial"/>
          <w:color w:val="000000" w:themeColor="text1"/>
          <w:sz w:val="22"/>
          <w:szCs w:val="22"/>
        </w:rPr>
        <w:fldChar w:fldCharType="begin">
          <w:fldData xml:space="preserve">PEVuZE5vdGU+PENpdGU+PEF1dGhvcj5NaWxsZXI8L0F1dGhvcj48WWVhcj4yMDE1PC9ZZWFyPjxS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</w:fldData>
        </w:fldChar>
      </w:r>
      <w:r w:rsidR="0074613F">
        <w:rPr>
          <w:rFonts w:ascii="Arial" w:hAnsi="Arial" w:cs="Arial"/>
          <w:color w:val="000000" w:themeColor="text1"/>
          <w:sz w:val="22"/>
          <w:szCs w:val="22"/>
        </w:rPr>
        <w:instrText xml:space="preserve"> ADDIN EN.CITE.DATA </w:instrText>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74613F" w:rsidRPr="0074613F">
        <w:rPr>
          <w:rFonts w:ascii="Arial" w:hAnsi="Arial" w:cs="Arial"/>
          <w:noProof/>
          <w:color w:val="000000" w:themeColor="text1"/>
          <w:sz w:val="22"/>
          <w:szCs w:val="22"/>
          <w:vertAlign w:val="superscript"/>
        </w:rPr>
        <w:t>44, 45</w:t>
      </w:r>
      <w:r w:rsidR="0074613F">
        <w:rPr>
          <w:rFonts w:ascii="Arial" w:hAnsi="Arial" w:cs="Arial"/>
          <w:color w:val="000000" w:themeColor="text1"/>
          <w:sz w:val="22"/>
          <w:szCs w:val="22"/>
        </w:rPr>
        <w:fldChar w:fldCharType="end"/>
      </w:r>
      <w:r w:rsidR="00086ECF" w:rsidRPr="004D13F9">
        <w:rPr>
          <w:rFonts w:ascii="Arial" w:hAnsi="Arial" w:cs="Arial"/>
          <w:color w:val="000000" w:themeColor="text1"/>
          <w:sz w:val="22"/>
          <w:szCs w:val="22"/>
        </w:rPr>
        <w:t xml:space="preserve"> </w:t>
      </w:r>
      <w:r w:rsidR="004E67A1" w:rsidRPr="004D13F9">
        <w:rPr>
          <w:rFonts w:ascii="Arial" w:hAnsi="Arial" w:cs="Arial"/>
          <w:color w:val="000000" w:themeColor="text1"/>
          <w:sz w:val="22"/>
          <w:szCs w:val="22"/>
        </w:rPr>
        <w:t xml:space="preserve">eQTL analysis, associating differences in gene expression with genomic variation, revealed that lncRNAs have more </w:t>
      </w:r>
      <w:r w:rsidR="004E67A1" w:rsidRPr="00442FC2">
        <w:rPr>
          <w:rFonts w:ascii="Arial" w:hAnsi="Arial" w:cs="Arial"/>
          <w:i/>
          <w:color w:val="000000" w:themeColor="text1"/>
          <w:sz w:val="22"/>
          <w:szCs w:val="22"/>
        </w:rPr>
        <w:t>cis</w:t>
      </w:r>
      <w:r w:rsidR="004E67A1" w:rsidRPr="004D13F9">
        <w:rPr>
          <w:rFonts w:ascii="Arial" w:hAnsi="Arial" w:cs="Arial"/>
          <w:color w:val="000000" w:themeColor="text1"/>
          <w:sz w:val="22"/>
          <w:szCs w:val="22"/>
        </w:rPr>
        <w:t>-eQTLs than do equal</w:t>
      </w:r>
      <w:r w:rsidR="00896B84" w:rsidRPr="004D13F9">
        <w:rPr>
          <w:rFonts w:ascii="Arial" w:hAnsi="Arial" w:cs="Arial"/>
          <w:color w:val="000000" w:themeColor="text1"/>
          <w:sz w:val="22"/>
          <w:szCs w:val="22"/>
        </w:rPr>
        <w:t xml:space="preserve">ly expressed </w:t>
      </w:r>
      <w:r w:rsidR="00F51FBC" w:rsidRPr="004D13F9">
        <w:rPr>
          <w:rFonts w:ascii="Arial" w:hAnsi="Arial" w:cs="Arial"/>
          <w:color w:val="000000" w:themeColor="text1"/>
          <w:sz w:val="22"/>
          <w:szCs w:val="22"/>
        </w:rPr>
        <w:t>pcGene</w:t>
      </w:r>
      <w:r w:rsidR="00E05610" w:rsidRPr="004D13F9">
        <w:rPr>
          <w:rFonts w:ascii="Arial" w:hAnsi="Arial" w:cs="Arial"/>
          <w:color w:val="000000" w:themeColor="text1"/>
          <w:sz w:val="22"/>
          <w:szCs w:val="22"/>
        </w:rPr>
        <w:t>s with the same exon number</w:t>
      </w:r>
      <w:r w:rsidR="0074613F">
        <w:rPr>
          <w:rFonts w:ascii="Arial" w:hAnsi="Arial" w:cs="Arial"/>
          <w:color w:val="000000" w:themeColor="text1"/>
          <w:sz w:val="22"/>
          <w:szCs w:val="22"/>
        </w:rPr>
        <w:fldChar w:fldCharType="begin"/>
      </w:r>
      <w:r w:rsidR="0074613F">
        <w:rPr>
          <w:rFonts w:ascii="Arial" w:hAnsi="Arial" w:cs="Arial"/>
          <w:color w:val="000000" w:themeColor="text1"/>
          <w:sz w:val="22"/>
          <w:szCs w:val="22"/>
        </w:rPr>
        <w:instrText xml:space="preserve"> ADDIN EN.CITE &lt;EndNote&gt;&lt;Cite&gt;&lt;Author&gt;Popadin&lt;/Author&gt;&lt;Year&gt;2013&lt;/Year&gt;&lt;RecNum&gt;895&lt;/RecNum&gt;&lt;DisplayText&gt;&lt;style face="superscript"&gt;46&lt;/style&gt;&lt;/DisplayText&gt;&lt;record&gt;&lt;rec-number&gt;895&lt;/rec-number&gt;&lt;foreign-keys&gt;&lt;key app="EN" db-id="59a5vzd2ztztp3e2prax0va3f0xxvp0exvff" timestamp="1388790519"&gt;895&lt;/key&gt;&lt;/foreign-keys&gt;&lt;ref-type name="Journal Article"&gt;17&lt;/ref-type&gt;&lt;contributors&gt;&lt;authors&gt;&lt;author&gt;Popadin, K.&lt;/author&gt;&lt;author&gt;Gutierrez-Arcelus, M.&lt;/author&gt;&lt;author&gt;Dermitzakis, E. T.&lt;/author&gt;&lt;author&gt;Antonarakis, S. E.&lt;/author&gt;&lt;/authors&gt;&lt;/contributors&gt;&lt;auth-address&gt;Department of Genetic Medicine and Development, University of Geneva Medical School, 1 rue Michel-Servet, 1211 Geneva, Switzerland; Institute of Genetics and Genomics in Geneva (iGE3), 1211 Geneva, Switzerland; Institute for Information Transmission Problems (Kharkevich Institute), Russian Academy of Sciences, Moscow 127994, Russia.&lt;/auth-address&gt;&lt;titles&gt;&lt;title&gt;Genetic and Epigenetic Regulation of Human lincRNA Gene Expression&lt;/title&gt;&lt;secondary-title&gt;Am J Hum Genet&lt;/secondary-title&gt;&lt;alt-title&gt;American journal of human genetics&lt;/alt-title&gt;&lt;/titles&gt;&lt;periodical&gt;&lt;full-title&gt;Am J Hum Genet&lt;/full-title&gt;&lt;/periodical&gt;&lt;pages&gt;1015-26&lt;/pages&gt;&lt;volume&gt;93&lt;/volume&gt;&lt;number&gt;6&lt;/number&gt;&lt;edition&gt;2013/11/26&lt;/edition&gt;&lt;dates&gt;&lt;year&gt;2013&lt;/year&gt;&lt;pub-dates&gt;&lt;date&gt;Dec 5&lt;/date&gt;&lt;/pub-dates&gt;&lt;/dates&gt;&lt;isbn&gt;1537-6605 (Electronic)&amp;#xD;0002-9297 (Linking)&lt;/isbn&gt;&lt;accession-num&gt;24268656&lt;/accession-num&gt;&lt;urls&gt;&lt;related-urls&gt;&lt;url&gt;http://www.ncbi.nlm.nih.gov/pubmed/24268656&lt;/url&gt;&lt;/related-urls&gt;&lt;/urls&gt;&lt;custom2&gt;3852921&lt;/custom2&gt;&lt;electronic-resource-num&gt;10.1016/j.ajhg.2013.10.022&lt;/electronic-resource-num&gt;&lt;language&gt;eng&lt;/language&gt;&lt;/record&gt;&lt;/Cite&gt;&lt;/EndNote&gt;</w:instrText>
      </w:r>
      <w:r w:rsidR="0074613F">
        <w:rPr>
          <w:rFonts w:ascii="Arial" w:hAnsi="Arial" w:cs="Arial"/>
          <w:color w:val="000000" w:themeColor="text1"/>
          <w:sz w:val="22"/>
          <w:szCs w:val="22"/>
        </w:rPr>
        <w:fldChar w:fldCharType="separate"/>
      </w:r>
      <w:r w:rsidR="0074613F" w:rsidRPr="0074613F">
        <w:rPr>
          <w:rFonts w:ascii="Arial" w:hAnsi="Arial" w:cs="Arial"/>
          <w:noProof/>
          <w:color w:val="000000" w:themeColor="text1"/>
          <w:sz w:val="22"/>
          <w:szCs w:val="22"/>
          <w:vertAlign w:val="superscript"/>
        </w:rPr>
        <w:t>46</w:t>
      </w:r>
      <w:r w:rsidR="0074613F">
        <w:rPr>
          <w:rFonts w:ascii="Arial" w:hAnsi="Arial" w:cs="Arial"/>
          <w:color w:val="000000" w:themeColor="text1"/>
          <w:sz w:val="22"/>
          <w:szCs w:val="22"/>
        </w:rPr>
        <w:fldChar w:fldCharType="end"/>
      </w:r>
      <w:r w:rsidR="004E67A1" w:rsidRPr="004D13F9">
        <w:rPr>
          <w:rFonts w:ascii="Arial" w:hAnsi="Arial" w:cs="Arial"/>
          <w:color w:val="000000" w:themeColor="text1"/>
          <w:sz w:val="22"/>
          <w:szCs w:val="22"/>
        </w:rPr>
        <w:t xml:space="preserve">, </w:t>
      </w:r>
      <w:r w:rsidR="001C441F" w:rsidRPr="004D13F9">
        <w:rPr>
          <w:rFonts w:ascii="Arial" w:hAnsi="Arial" w:cs="Arial"/>
          <w:color w:val="000000" w:themeColor="text1"/>
          <w:sz w:val="22"/>
          <w:szCs w:val="22"/>
        </w:rPr>
        <w:t>b</w:t>
      </w:r>
      <w:r w:rsidR="00302684" w:rsidRPr="004D13F9">
        <w:rPr>
          <w:rFonts w:ascii="Arial" w:hAnsi="Arial" w:cs="Arial"/>
          <w:color w:val="000000" w:themeColor="text1"/>
          <w:sz w:val="22"/>
          <w:szCs w:val="22"/>
        </w:rPr>
        <w:t>ut</w:t>
      </w:r>
      <w:r w:rsidR="001C441F" w:rsidRPr="004D13F9">
        <w:rPr>
          <w:rFonts w:ascii="Arial" w:hAnsi="Arial" w:cs="Arial"/>
          <w:color w:val="000000" w:themeColor="text1"/>
          <w:sz w:val="22"/>
          <w:szCs w:val="22"/>
        </w:rPr>
        <w:t xml:space="preserve"> </w:t>
      </w:r>
      <w:r w:rsidR="00571A81" w:rsidRPr="004D13F9">
        <w:rPr>
          <w:rFonts w:ascii="Arial" w:hAnsi="Arial" w:cs="Arial"/>
          <w:color w:val="000000" w:themeColor="text1"/>
          <w:sz w:val="22"/>
          <w:szCs w:val="22"/>
        </w:rPr>
        <w:t xml:space="preserve">that </w:t>
      </w:r>
      <w:r w:rsidR="00581651" w:rsidRPr="004D13F9">
        <w:rPr>
          <w:rFonts w:ascii="Arial" w:hAnsi="Arial" w:cs="Arial"/>
          <w:color w:val="000000" w:themeColor="text1"/>
          <w:sz w:val="22"/>
          <w:szCs w:val="22"/>
        </w:rPr>
        <w:t xml:space="preserve">lncRNA eQTLs are often missed because of </w:t>
      </w:r>
      <w:r w:rsidR="004E67A1" w:rsidRPr="004D13F9">
        <w:rPr>
          <w:rFonts w:ascii="Arial" w:hAnsi="Arial" w:cs="Arial"/>
          <w:color w:val="000000" w:themeColor="text1"/>
          <w:sz w:val="22"/>
          <w:szCs w:val="22"/>
        </w:rPr>
        <w:t xml:space="preserve">low </w:t>
      </w:r>
      <w:r w:rsidR="002F0902" w:rsidRPr="004D13F9">
        <w:rPr>
          <w:rFonts w:ascii="Arial" w:hAnsi="Arial" w:cs="Arial"/>
          <w:color w:val="000000" w:themeColor="text1"/>
          <w:sz w:val="22"/>
          <w:szCs w:val="22"/>
        </w:rPr>
        <w:lastRenderedPageBreak/>
        <w:t xml:space="preserve">RNA </w:t>
      </w:r>
      <w:r w:rsidR="004E67A1" w:rsidRPr="004D13F9">
        <w:rPr>
          <w:rFonts w:ascii="Arial" w:hAnsi="Arial" w:cs="Arial"/>
          <w:color w:val="000000" w:themeColor="text1"/>
          <w:sz w:val="22"/>
          <w:szCs w:val="22"/>
        </w:rPr>
        <w:t>sequencing depth.</w:t>
      </w:r>
      <w:r w:rsidR="0074613F">
        <w:rPr>
          <w:rFonts w:ascii="Arial" w:hAnsi="Arial" w:cs="Arial"/>
          <w:color w:val="000000" w:themeColor="text1"/>
          <w:sz w:val="22"/>
          <w:szCs w:val="22"/>
        </w:rPr>
        <w:fldChar w:fldCharType="begin">
          <w:fldData xml:space="preserve">PEVuZE5vdGU+PENpdGU+PEF1dGhvcj5UYW48L0F1dGhvcj48WWVhcj4yMDE3PC9ZZWFyPjxSZWNO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</w:fldData>
        </w:fldChar>
      </w:r>
      <w:r w:rsidR="0074613F">
        <w:rPr>
          <w:rFonts w:ascii="Arial" w:hAnsi="Arial" w:cs="Arial"/>
          <w:color w:val="000000" w:themeColor="text1"/>
          <w:sz w:val="22"/>
          <w:szCs w:val="22"/>
        </w:rPr>
        <w:instrText xml:space="preserve"> ADDIN EN.CITE </w:instrText>
      </w:r>
      <w:r w:rsidR="0074613F">
        <w:rPr>
          <w:rFonts w:ascii="Arial" w:hAnsi="Arial" w:cs="Arial"/>
          <w:color w:val="000000" w:themeColor="text1"/>
          <w:sz w:val="22"/>
          <w:szCs w:val="22"/>
        </w:rPr>
        <w:fldChar w:fldCharType="begin">
          <w:fldData xml:space="preserve">PEVuZE5vdGU+PENpdGU+PEF1dGhvcj5UYW48L0F1dGhvcj48WWVhcj4yMDE3PC9ZZWFyPjxSZWNO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</w:fldData>
        </w:fldChar>
      </w:r>
      <w:r w:rsidR="0074613F">
        <w:rPr>
          <w:rFonts w:ascii="Arial" w:hAnsi="Arial" w:cs="Arial"/>
          <w:color w:val="000000" w:themeColor="text1"/>
          <w:sz w:val="22"/>
          <w:szCs w:val="22"/>
        </w:rPr>
        <w:instrText xml:space="preserve"> ADDIN EN.CITE.DATA </w:instrText>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74613F" w:rsidRPr="0074613F">
        <w:rPr>
          <w:rFonts w:ascii="Arial" w:hAnsi="Arial" w:cs="Arial"/>
          <w:noProof/>
          <w:color w:val="000000" w:themeColor="text1"/>
          <w:sz w:val="22"/>
          <w:szCs w:val="22"/>
          <w:vertAlign w:val="superscript"/>
        </w:rPr>
        <w:t>36</w:t>
      </w:r>
      <w:r w:rsidR="0074613F">
        <w:rPr>
          <w:rFonts w:ascii="Arial" w:hAnsi="Arial" w:cs="Arial"/>
          <w:color w:val="000000" w:themeColor="text1"/>
          <w:sz w:val="22"/>
          <w:szCs w:val="22"/>
        </w:rPr>
        <w:fldChar w:fldCharType="end"/>
      </w:r>
      <w:r w:rsidR="004E67A1" w:rsidRPr="004D13F9">
        <w:rPr>
          <w:rFonts w:ascii="Arial" w:hAnsi="Arial" w:cs="Arial"/>
          <w:color w:val="000000" w:themeColor="text1"/>
          <w:sz w:val="22"/>
          <w:szCs w:val="22"/>
        </w:rPr>
        <w:t xml:space="preserve"> </w:t>
      </w:r>
      <w:r w:rsidR="00494668" w:rsidRPr="004D13F9">
        <w:rPr>
          <w:rFonts w:ascii="Arial" w:hAnsi="Arial" w:cs="Arial"/>
          <w:color w:val="000000" w:themeColor="text1"/>
          <w:sz w:val="22"/>
          <w:szCs w:val="22"/>
        </w:rPr>
        <w:t xml:space="preserve">lncRNA </w:t>
      </w:r>
      <w:r w:rsidR="00494668" w:rsidRPr="00442FC2">
        <w:rPr>
          <w:rFonts w:ascii="Arial" w:hAnsi="Arial" w:cs="Arial"/>
          <w:i/>
          <w:color w:val="000000" w:themeColor="text1"/>
          <w:sz w:val="22"/>
          <w:szCs w:val="22"/>
        </w:rPr>
        <w:t>cis</w:t>
      </w:r>
      <w:r w:rsidR="00494668" w:rsidRPr="004D13F9">
        <w:rPr>
          <w:rFonts w:ascii="Arial" w:hAnsi="Arial" w:cs="Arial"/>
          <w:color w:val="000000" w:themeColor="text1"/>
          <w:sz w:val="22"/>
          <w:szCs w:val="22"/>
        </w:rPr>
        <w:t xml:space="preserve">-eQTLs are located closer to transcription start sites and their effect sizes are greater than </w:t>
      </w:r>
      <w:r w:rsidR="00494668" w:rsidRPr="00442FC2">
        <w:rPr>
          <w:rFonts w:ascii="Arial" w:hAnsi="Arial" w:cs="Arial"/>
          <w:i/>
          <w:color w:val="000000" w:themeColor="text1"/>
          <w:sz w:val="22"/>
          <w:szCs w:val="22"/>
        </w:rPr>
        <w:t>cis</w:t>
      </w:r>
      <w:r w:rsidR="00494668" w:rsidRPr="004D13F9">
        <w:rPr>
          <w:rFonts w:ascii="Arial" w:hAnsi="Arial" w:cs="Arial"/>
          <w:color w:val="000000" w:themeColor="text1"/>
          <w:sz w:val="22"/>
          <w:szCs w:val="22"/>
        </w:rPr>
        <w:t>-eQTLs found for pcGenes.</w:t>
      </w:r>
      <w:r w:rsidR="0074613F">
        <w:rPr>
          <w:rFonts w:ascii="Arial" w:hAnsi="Arial" w:cs="Arial"/>
          <w:color w:val="000000" w:themeColor="text1"/>
          <w:sz w:val="22"/>
          <w:szCs w:val="22"/>
        </w:rPr>
        <w:fldChar w:fldCharType="begin"/>
      </w:r>
      <w:r w:rsidR="0074613F">
        <w:rPr>
          <w:rFonts w:ascii="Arial" w:hAnsi="Arial" w:cs="Arial"/>
          <w:color w:val="000000" w:themeColor="text1"/>
          <w:sz w:val="22"/>
          <w:szCs w:val="22"/>
        </w:rPr>
        <w:instrText xml:space="preserve"> ADDIN EN.CITE &lt;EndNote&gt;&lt;Cite&gt;&lt;Author&gt;Popadin&lt;/Author&gt;&lt;Year&gt;2013&lt;/Year&gt;&lt;RecNum&gt;895&lt;/RecNum&gt;&lt;DisplayText&gt;&lt;style face="superscript"&gt;46&lt;/style&gt;&lt;/DisplayText&gt;&lt;record&gt;&lt;rec-number&gt;895&lt;/rec-number&gt;&lt;foreign-keys&gt;&lt;key app="EN" db-id="59a5vzd2ztztp3e2prax0va3f0xxvp0exvff" timestamp="1388790519"&gt;895&lt;/key&gt;&lt;/foreign-keys&gt;&lt;ref-type name="Journal Article"&gt;17&lt;/ref-type&gt;&lt;contributors&gt;&lt;authors&gt;&lt;author&gt;Popadin, K.&lt;/author&gt;&lt;author&gt;Gutierrez-Arcelus, M.&lt;/author&gt;&lt;author&gt;Dermitzakis, E. T.&lt;/author&gt;&lt;author&gt;Antonarakis, S. E.&lt;/author&gt;&lt;/authors&gt;&lt;/contributors&gt;&lt;auth-address&gt;Department of Genetic Medicine and Development, University of Geneva Medical School, 1 rue Michel-Servet, 1211 Geneva, Switzerland; Institute of Genetics and Genomics in Geneva (iGE3), 1211 Geneva, Switzerland; Institute for Information Transmission Problems (Kharkevich Institute), Russian Academy of Sciences, Moscow 127994, Russia.&lt;/auth-address&gt;&lt;titles&gt;&lt;title&gt;Genetic and Epigenetic Regulation of Human lincRNA Gene Expression&lt;/title&gt;&lt;secondary-title&gt;Am J Hum Genet&lt;/secondary-title&gt;&lt;alt-title&gt;American journal of human genetics&lt;/alt-title&gt;&lt;/titles&gt;&lt;periodical&gt;&lt;full-title&gt;Am J Hum Genet&lt;/full-title&gt;&lt;/periodical&gt;&lt;pages&gt;1015-26&lt;/pages&gt;&lt;volume&gt;93&lt;/volume&gt;&lt;number&gt;6&lt;/number&gt;&lt;edition&gt;2013/11/26&lt;/edition&gt;&lt;dates&gt;&lt;year&gt;2013&lt;/year&gt;&lt;pub-dates&gt;&lt;date&gt;Dec 5&lt;/date&gt;&lt;/pub-dates&gt;&lt;/dates&gt;&lt;isbn&gt;1537-6605 (Electronic)&amp;#xD;0002-9297 (Linking)&lt;/isbn&gt;&lt;accession-num&gt;24268656&lt;/accession-num&gt;&lt;urls&gt;&lt;related-urls&gt;&lt;url&gt;http://www.ncbi.nlm.nih.gov/pubmed/24268656&lt;/url&gt;&lt;/related-urls&gt;&lt;/urls&gt;&lt;custom2&gt;3852921&lt;/custom2&gt;&lt;electronic-resource-num&gt;10.1016/j.ajhg.2013.10.022&lt;/electronic-resource-num&gt;&lt;language&gt;eng&lt;/language&gt;&lt;/record&gt;&lt;/Cite&gt;&lt;/EndNote&gt;</w:instrText>
      </w:r>
      <w:r w:rsidR="0074613F">
        <w:rPr>
          <w:rFonts w:ascii="Arial" w:hAnsi="Arial" w:cs="Arial"/>
          <w:color w:val="000000" w:themeColor="text1"/>
          <w:sz w:val="22"/>
          <w:szCs w:val="22"/>
        </w:rPr>
        <w:fldChar w:fldCharType="separate"/>
      </w:r>
      <w:r w:rsidR="0074613F" w:rsidRPr="0074613F">
        <w:rPr>
          <w:rFonts w:ascii="Arial" w:hAnsi="Arial" w:cs="Arial"/>
          <w:noProof/>
          <w:color w:val="000000" w:themeColor="text1"/>
          <w:sz w:val="22"/>
          <w:szCs w:val="22"/>
          <w:vertAlign w:val="superscript"/>
        </w:rPr>
        <w:t>46</w:t>
      </w:r>
      <w:r w:rsidR="0074613F">
        <w:rPr>
          <w:rFonts w:ascii="Arial" w:hAnsi="Arial" w:cs="Arial"/>
          <w:color w:val="000000" w:themeColor="text1"/>
          <w:sz w:val="22"/>
          <w:szCs w:val="22"/>
        </w:rPr>
        <w:fldChar w:fldCharType="end"/>
      </w:r>
      <w:r w:rsidR="00494668" w:rsidRPr="004D13F9">
        <w:rPr>
          <w:rFonts w:ascii="Arial" w:hAnsi="Arial" w:cs="Arial"/>
          <w:color w:val="000000" w:themeColor="text1"/>
          <w:sz w:val="22"/>
          <w:szCs w:val="22"/>
        </w:rPr>
        <w:t xml:space="preserve"> </w:t>
      </w:r>
      <w:r w:rsidR="00877D64" w:rsidRPr="004D13F9">
        <w:rPr>
          <w:rFonts w:ascii="Arial" w:hAnsi="Arial" w:cs="Arial"/>
          <w:color w:val="000000" w:themeColor="text1"/>
          <w:sz w:val="22"/>
          <w:szCs w:val="22"/>
        </w:rPr>
        <w:t>The GTEx project fou</w:t>
      </w:r>
      <w:r w:rsidR="00C223CF" w:rsidRPr="004D13F9">
        <w:rPr>
          <w:rFonts w:ascii="Arial" w:hAnsi="Arial" w:cs="Arial"/>
          <w:color w:val="000000" w:themeColor="text1"/>
          <w:sz w:val="22"/>
          <w:szCs w:val="22"/>
        </w:rPr>
        <w:t>nd that ~50% of all annotated l</w:t>
      </w:r>
      <w:r w:rsidR="00877D64" w:rsidRPr="004D13F9">
        <w:rPr>
          <w:rFonts w:ascii="Arial" w:hAnsi="Arial" w:cs="Arial"/>
          <w:color w:val="000000" w:themeColor="text1"/>
          <w:sz w:val="22"/>
          <w:szCs w:val="22"/>
        </w:rPr>
        <w:t xml:space="preserve">ncRNAs have a </w:t>
      </w:r>
      <w:r w:rsidR="00877D64" w:rsidRPr="004D13F9">
        <w:rPr>
          <w:rFonts w:ascii="Arial" w:hAnsi="Arial" w:cs="Arial"/>
          <w:i/>
          <w:color w:val="000000" w:themeColor="text1"/>
          <w:sz w:val="22"/>
          <w:szCs w:val="22"/>
        </w:rPr>
        <w:t>cis-</w:t>
      </w:r>
      <w:r w:rsidR="00877D64" w:rsidRPr="004D13F9">
        <w:rPr>
          <w:rFonts w:ascii="Arial" w:hAnsi="Arial" w:cs="Arial"/>
          <w:color w:val="000000" w:themeColor="text1"/>
          <w:sz w:val="22"/>
          <w:szCs w:val="22"/>
        </w:rPr>
        <w:t>eQTL</w:t>
      </w:r>
      <w:r w:rsidR="007F45D7" w:rsidRPr="004D13F9">
        <w:rPr>
          <w:rFonts w:ascii="Arial" w:hAnsi="Arial" w:cs="Arial"/>
          <w:color w:val="000000" w:themeColor="text1"/>
          <w:sz w:val="22"/>
          <w:szCs w:val="22"/>
        </w:rPr>
        <w:t>,</w:t>
      </w:r>
      <w:r w:rsidR="00877D64" w:rsidRPr="004D13F9">
        <w:rPr>
          <w:rFonts w:ascii="Arial" w:hAnsi="Arial" w:cs="Arial"/>
          <w:color w:val="000000" w:themeColor="text1"/>
          <w:sz w:val="22"/>
          <w:szCs w:val="22"/>
        </w:rPr>
        <w:t xml:space="preserve"> indicating a widespread effect of genetic variation on lncRNA expression.</w:t>
      </w:r>
      <w:r w:rsidR="0074613F">
        <w:rPr>
          <w:rFonts w:ascii="Arial" w:hAnsi="Arial" w:cs="Arial"/>
          <w:color w:val="000000" w:themeColor="text1"/>
          <w:sz w:val="22"/>
          <w:szCs w:val="22"/>
        </w:rPr>
        <w:fldChar w:fldCharType="begin">
          <w:fldData xml:space="preserve">PEVuZE5vdGU+PENpdGU+PEF1dGhvcj5Db25zb3J0aXVtPC9BdXRob3I+PFllYXI+MjAxNzwvWWVh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</w:fldData>
        </w:fldChar>
      </w:r>
      <w:r w:rsidR="0074613F">
        <w:rPr>
          <w:rFonts w:ascii="Arial" w:hAnsi="Arial" w:cs="Arial"/>
          <w:color w:val="000000" w:themeColor="text1"/>
          <w:sz w:val="22"/>
          <w:szCs w:val="22"/>
        </w:rPr>
        <w:instrText xml:space="preserve"> ADDIN EN.CITE </w:instrText>
      </w:r>
      <w:r w:rsidR="0074613F">
        <w:rPr>
          <w:rFonts w:ascii="Arial" w:hAnsi="Arial" w:cs="Arial"/>
          <w:color w:val="000000" w:themeColor="text1"/>
          <w:sz w:val="22"/>
          <w:szCs w:val="22"/>
        </w:rPr>
        <w:fldChar w:fldCharType="begin">
          <w:fldData xml:space="preserve">PEVuZE5vdGU+PENpdGU+PEF1dGhvcj5Db25zb3J0aXVtPC9BdXRob3I+PFllYXI+MjAxNzwvWWVh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</w:fldData>
        </w:fldChar>
      </w:r>
      <w:r w:rsidR="0074613F">
        <w:rPr>
          <w:rFonts w:ascii="Arial" w:hAnsi="Arial" w:cs="Arial"/>
          <w:color w:val="000000" w:themeColor="text1"/>
          <w:sz w:val="22"/>
          <w:szCs w:val="22"/>
        </w:rPr>
        <w:instrText xml:space="preserve"> ADDIN EN.CITE.DATA </w:instrText>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74613F" w:rsidRPr="0074613F">
        <w:rPr>
          <w:rFonts w:ascii="Arial" w:hAnsi="Arial" w:cs="Arial"/>
          <w:noProof/>
          <w:color w:val="000000" w:themeColor="text1"/>
          <w:sz w:val="22"/>
          <w:szCs w:val="22"/>
          <w:vertAlign w:val="superscript"/>
        </w:rPr>
        <w:t>47</w:t>
      </w:r>
      <w:r w:rsidR="0074613F">
        <w:rPr>
          <w:rFonts w:ascii="Arial" w:hAnsi="Arial" w:cs="Arial"/>
          <w:color w:val="000000" w:themeColor="text1"/>
          <w:sz w:val="22"/>
          <w:szCs w:val="22"/>
        </w:rPr>
        <w:fldChar w:fldCharType="end"/>
      </w:r>
      <w:r w:rsidR="00010205" w:rsidRPr="004D13F9">
        <w:rPr>
          <w:rFonts w:ascii="Arial" w:hAnsi="Arial" w:cs="Arial"/>
          <w:color w:val="000000" w:themeColor="text1"/>
          <w:sz w:val="22"/>
          <w:szCs w:val="22"/>
        </w:rPr>
        <w:t xml:space="preserve"> </w:t>
      </w:r>
    </w:p>
    <w:p w14:paraId="34076F2F" w14:textId="448862E9" w:rsidR="00DE1D0A" w:rsidRPr="004D13F9" w:rsidRDefault="000E431B" w:rsidP="00F555FE">
      <w:pPr>
        <w:spacing w:line="240" w:lineRule="exact"/>
        <w:rPr>
          <w:rFonts w:ascii="Arial" w:hAnsi="Arial" w:cs="Arial"/>
          <w:color w:val="000000" w:themeColor="text1"/>
          <w:sz w:val="22"/>
          <w:szCs w:val="22"/>
        </w:rPr>
      </w:pPr>
      <w:r w:rsidRPr="004D13F9">
        <w:rPr>
          <w:rFonts w:ascii="Arial" w:hAnsi="Arial" w:cs="Arial"/>
          <w:b/>
          <w:i/>
          <w:color w:val="000000" w:themeColor="text1"/>
          <w:sz w:val="22"/>
          <w:szCs w:val="22"/>
        </w:rPr>
        <w:tab/>
      </w:r>
      <w:r w:rsidR="00BC46C7" w:rsidRPr="004D13F9">
        <w:rPr>
          <w:rFonts w:ascii="Arial" w:hAnsi="Arial" w:cs="Arial"/>
          <w:b/>
          <w:i/>
          <w:color w:val="000000" w:themeColor="text1"/>
          <w:sz w:val="22"/>
          <w:szCs w:val="22"/>
          <w:u w:val="single"/>
        </w:rPr>
        <w:t xml:space="preserve">lncRNA regulatory SNPs alter CAD risk by modulating expression of disease causal </w:t>
      </w:r>
      <w:r w:rsidR="00F51FBC" w:rsidRPr="004D13F9">
        <w:rPr>
          <w:rFonts w:ascii="Arial" w:hAnsi="Arial" w:cs="Arial"/>
          <w:b/>
          <w:i/>
          <w:color w:val="000000" w:themeColor="text1"/>
          <w:sz w:val="22"/>
          <w:szCs w:val="22"/>
          <w:u w:val="single"/>
        </w:rPr>
        <w:t>pcGene</w:t>
      </w:r>
      <w:r w:rsidR="00BC46C7" w:rsidRPr="004D13F9">
        <w:rPr>
          <w:rFonts w:ascii="Arial" w:hAnsi="Arial" w:cs="Arial"/>
          <w:b/>
          <w:i/>
          <w:color w:val="000000" w:themeColor="text1"/>
          <w:sz w:val="22"/>
          <w:szCs w:val="22"/>
          <w:u w:val="single"/>
        </w:rPr>
        <w:t>s</w:t>
      </w:r>
      <w:r w:rsidR="00BC46C7" w:rsidRPr="004D13F9">
        <w:rPr>
          <w:rFonts w:ascii="Arial" w:hAnsi="Arial" w:cs="Arial"/>
          <w:color w:val="000000" w:themeColor="text1"/>
          <w:sz w:val="22"/>
          <w:szCs w:val="22"/>
        </w:rPr>
        <w:t xml:space="preserve"> </w:t>
      </w:r>
      <w:r w:rsidR="00AC39A9" w:rsidRPr="004D13F9">
        <w:rPr>
          <w:rFonts w:ascii="Arial" w:hAnsi="Arial" w:cs="Arial"/>
          <w:color w:val="000000" w:themeColor="text1"/>
          <w:sz w:val="22"/>
          <w:szCs w:val="22"/>
        </w:rPr>
        <w:t>–GWAS</w:t>
      </w:r>
      <w:r w:rsidR="000272E9" w:rsidRPr="004D13F9">
        <w:rPr>
          <w:rFonts w:ascii="Arial" w:hAnsi="Arial" w:cs="Arial"/>
          <w:color w:val="000000" w:themeColor="text1"/>
          <w:sz w:val="22"/>
          <w:szCs w:val="22"/>
        </w:rPr>
        <w:t xml:space="preserve"> </w:t>
      </w:r>
      <w:r w:rsidR="00DD5CE9" w:rsidRPr="004D13F9">
        <w:rPr>
          <w:rFonts w:ascii="Arial" w:hAnsi="Arial" w:cs="Arial"/>
          <w:color w:val="000000" w:themeColor="text1"/>
          <w:sz w:val="22"/>
          <w:szCs w:val="22"/>
        </w:rPr>
        <w:t>over the past decade</w:t>
      </w:r>
      <w:r w:rsidR="00F63096" w:rsidRPr="004D13F9">
        <w:rPr>
          <w:rFonts w:ascii="Arial" w:hAnsi="Arial" w:cs="Arial"/>
          <w:color w:val="000000" w:themeColor="text1"/>
          <w:sz w:val="22"/>
          <w:szCs w:val="22"/>
        </w:rPr>
        <w:t xml:space="preserve"> </w:t>
      </w:r>
      <w:r w:rsidR="000272E9" w:rsidRPr="004D13F9">
        <w:rPr>
          <w:rFonts w:ascii="Arial" w:hAnsi="Arial" w:cs="Arial"/>
          <w:color w:val="000000" w:themeColor="text1"/>
          <w:sz w:val="22"/>
          <w:szCs w:val="22"/>
        </w:rPr>
        <w:t xml:space="preserve">with ever increasing numbers of </w:t>
      </w:r>
      <w:r w:rsidR="00A44DE4" w:rsidRPr="004D13F9">
        <w:rPr>
          <w:rFonts w:ascii="Arial" w:hAnsi="Arial" w:cs="Arial"/>
          <w:color w:val="000000" w:themeColor="text1"/>
          <w:sz w:val="22"/>
          <w:szCs w:val="22"/>
        </w:rPr>
        <w:t>study participants</w:t>
      </w:r>
      <w:r w:rsidR="004648BE" w:rsidRPr="004D13F9">
        <w:rPr>
          <w:rFonts w:ascii="Arial" w:hAnsi="Arial" w:cs="Arial"/>
          <w:color w:val="000000" w:themeColor="text1"/>
          <w:sz w:val="22"/>
          <w:szCs w:val="22"/>
        </w:rPr>
        <w:t xml:space="preserve"> have identified </w:t>
      </w:r>
      <w:r w:rsidR="00AC39A9" w:rsidRPr="004D13F9">
        <w:rPr>
          <w:rFonts w:ascii="Arial" w:hAnsi="Arial" w:cs="Arial"/>
          <w:color w:val="000000" w:themeColor="text1"/>
          <w:sz w:val="22"/>
          <w:szCs w:val="22"/>
        </w:rPr>
        <w:t xml:space="preserve">hundreds of CAD </w:t>
      </w:r>
      <w:r w:rsidR="000272E9" w:rsidRPr="004D13F9">
        <w:rPr>
          <w:rFonts w:ascii="Arial" w:hAnsi="Arial" w:cs="Arial"/>
          <w:color w:val="000000" w:themeColor="text1"/>
          <w:sz w:val="22"/>
          <w:szCs w:val="22"/>
        </w:rPr>
        <w:t>locus associations.</w:t>
      </w:r>
      <w:r w:rsidR="0074613F">
        <w:rPr>
          <w:rFonts w:ascii="Arial" w:hAnsi="Arial" w:cs="Arial"/>
          <w:color w:val="000000" w:themeColor="text1"/>
          <w:sz w:val="22"/>
          <w:szCs w:val="22"/>
        </w:rPr>
        <w:fldChar w:fldCharType="begin"/>
      </w:r>
      <w:r w:rsidR="00A00176">
        <w:rPr>
          <w:rFonts w:ascii="Arial" w:hAnsi="Arial" w:cs="Arial"/>
          <w:color w:val="000000" w:themeColor="text1"/>
          <w:sz w:val="22"/>
          <w:szCs w:val="22"/>
        </w:rPr>
        <w:instrText xml:space="preserve"> ADDIN EN.CITE &lt;EndNote&gt;&lt;Cite&gt;&lt;Author&gt;!!! INVALID CITATION !!! 5, 6, 48, 49&lt;/Author&gt;&lt;RecNum&gt;0&lt;/RecNum&gt;&lt;DisplayText&gt;&lt;style face="superscript"&gt;48&lt;/style&gt;&lt;/DisplayText&gt;&lt;record&gt;&lt;dates&gt;&lt;year&gt;!!! INVALID CITATION !!! 5, 6, 48, 49&lt;/year&gt;&lt;/dates&gt;&lt;/record&gt;&lt;/Cite&gt;&lt;/EndNote&gt;</w:instrText>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48</w:t>
      </w:r>
      <w:r w:rsidR="0074613F">
        <w:rPr>
          <w:rFonts w:ascii="Arial" w:hAnsi="Arial" w:cs="Arial"/>
          <w:color w:val="000000" w:themeColor="text1"/>
          <w:sz w:val="22"/>
          <w:szCs w:val="22"/>
        </w:rPr>
        <w:fldChar w:fldCharType="end"/>
      </w:r>
      <w:r w:rsidR="000272E9" w:rsidRPr="004D13F9">
        <w:rPr>
          <w:rFonts w:ascii="Arial" w:hAnsi="Arial" w:cs="Arial"/>
          <w:color w:val="000000" w:themeColor="text1"/>
          <w:sz w:val="22"/>
          <w:szCs w:val="22"/>
        </w:rPr>
        <w:t xml:space="preserve"> </w:t>
      </w:r>
      <w:r w:rsidR="00A865B0" w:rsidRPr="004D13F9">
        <w:rPr>
          <w:rFonts w:ascii="Arial" w:hAnsi="Arial" w:cs="Arial"/>
          <w:color w:val="000000" w:themeColor="text1"/>
          <w:sz w:val="22"/>
          <w:szCs w:val="22"/>
          <w:u w:val="single"/>
        </w:rPr>
        <w:t>Despite this very significant advance in knowledge regarding the genetic risk of CAD, there have be</w:t>
      </w:r>
      <w:r w:rsidR="006B753D" w:rsidRPr="004D13F9">
        <w:rPr>
          <w:rFonts w:ascii="Arial" w:hAnsi="Arial" w:cs="Arial"/>
          <w:color w:val="000000" w:themeColor="text1"/>
          <w:sz w:val="22"/>
          <w:szCs w:val="22"/>
          <w:u w:val="single"/>
        </w:rPr>
        <w:t xml:space="preserve">en very few studies detailing </w:t>
      </w:r>
      <w:r w:rsidR="00A865B0" w:rsidRPr="004D13F9">
        <w:rPr>
          <w:rFonts w:ascii="Arial" w:hAnsi="Arial" w:cs="Arial"/>
          <w:color w:val="000000" w:themeColor="text1"/>
          <w:sz w:val="22"/>
          <w:szCs w:val="22"/>
          <w:u w:val="single"/>
        </w:rPr>
        <w:t>the mechanisms by which causal variants mediate disease epigenomic signaling and causal genes mediate vessel wall disease pathways</w:t>
      </w:r>
      <w:r w:rsidR="00A865B0" w:rsidRPr="004D13F9">
        <w:rPr>
          <w:rFonts w:ascii="Arial" w:hAnsi="Arial" w:cs="Arial"/>
          <w:color w:val="000000" w:themeColor="text1"/>
          <w:sz w:val="22"/>
          <w:szCs w:val="22"/>
        </w:rPr>
        <w:t xml:space="preserve">. </w:t>
      </w:r>
      <w:r w:rsidR="00154785" w:rsidRPr="004D13F9">
        <w:rPr>
          <w:rFonts w:ascii="Arial" w:hAnsi="Arial" w:cs="Arial"/>
          <w:color w:val="000000" w:themeColor="text1"/>
          <w:sz w:val="22"/>
          <w:szCs w:val="22"/>
        </w:rPr>
        <w:t>This is due to the fact that</w:t>
      </w:r>
      <w:r w:rsidR="00D21BF0" w:rsidRPr="004D13F9">
        <w:rPr>
          <w:rFonts w:ascii="Arial" w:hAnsi="Arial" w:cs="Arial"/>
          <w:color w:val="000000" w:themeColor="text1"/>
          <w:sz w:val="22"/>
          <w:szCs w:val="22"/>
        </w:rPr>
        <w:t xml:space="preserve"> only 7% of disease-associated SNPs</w:t>
      </w:r>
      <w:r w:rsidR="00154785" w:rsidRPr="004D13F9">
        <w:rPr>
          <w:rFonts w:ascii="Arial" w:hAnsi="Arial" w:cs="Arial"/>
          <w:color w:val="000000" w:themeColor="text1"/>
          <w:sz w:val="22"/>
          <w:szCs w:val="22"/>
        </w:rPr>
        <w:t xml:space="preserve"> are exonic, while the remaining 93% are located in gene regulatory or intergenic regions.</w:t>
      </w:r>
      <w:r w:rsidR="0074613F">
        <w:rPr>
          <w:rFonts w:ascii="Arial" w:hAnsi="Arial" w:cs="Arial"/>
          <w:color w:val="000000" w:themeColor="text1"/>
          <w:sz w:val="22"/>
          <w:szCs w:val="22"/>
        </w:rPr>
        <w:fldChar w:fldCharType="begin"/>
      </w:r>
      <w:r w:rsidR="00A00176">
        <w:rPr>
          <w:rFonts w:ascii="Arial" w:hAnsi="Arial" w:cs="Arial"/>
          <w:color w:val="000000" w:themeColor="text1"/>
          <w:sz w:val="22"/>
          <w:szCs w:val="22"/>
        </w:rPr>
        <w:instrText xml:space="preserve"> ADDIN EN.CITE &lt;EndNote&gt;&lt;Cite&gt;&lt;Author&gt;Pennisi&lt;/Author&gt;&lt;Year&gt;2011&lt;/Year&gt;&lt;RecNum&gt;1447&lt;/RecNum&gt;&lt;DisplayText&gt;&lt;style face="superscript"&gt;49&lt;/style&gt;&lt;/DisplayText&gt;&lt;record&gt;&lt;rec-number&gt;1447&lt;/rec-number&gt;&lt;foreign-keys&gt;&lt;key app="EN" db-id="59a5vzd2ztztp3e2prax0va3f0xxvp0exvff" timestamp="1515276424"&gt;1447&lt;/key&gt;&lt;/foreign-keys&gt;&lt;ref-type name="Journal Article"&gt;17&lt;/ref-type&gt;&lt;contributors&gt;&lt;authors&gt;&lt;author&gt;Pennisi, E.&lt;/author&gt;&lt;/authors&gt;&lt;/contributors&gt;&lt;titles&gt;&lt;title&gt;The Biology of Genomes. Disease risk links to gene regulation&lt;/title&gt;&lt;secondary-title&gt;Science&lt;/secondary-title&gt;&lt;/titles&gt;&lt;periodical&gt;&lt;full-title&gt;Science&lt;/full-title&gt;&lt;/periodical&gt;&lt;pages&gt;1031&lt;/pages&gt;&lt;volume&gt;332&lt;/volume&gt;&lt;number&gt;6033&lt;/number&gt;&lt;keywords&gt;&lt;keyword&gt;Deoxyribonuclease I/metabolism&lt;/keyword&gt;&lt;keyword&gt;*Gene Expression Regulation&lt;/keyword&gt;&lt;keyword&gt;*Genetic Predisposition to Disease&lt;/keyword&gt;&lt;keyword&gt;Genome, Human&lt;/keyword&gt;&lt;keyword&gt;Genome-Wide Association Study&lt;/keyword&gt;&lt;keyword&gt;Humans&lt;/keyword&gt;&lt;keyword&gt;*Polymorphism, Single Nucleotide&lt;/keyword&gt;&lt;keyword&gt;*Regulatory Sequences, Nucleic Acid&lt;/keyword&gt;&lt;/keywords&gt;&lt;dates&gt;&lt;year&gt;2011&lt;/year&gt;&lt;pub-dates&gt;&lt;date&gt;May 27&lt;/date&gt;&lt;/pub-dates&gt;&lt;/dates&gt;&lt;isbn&gt;1095-9203 (Electronic)&amp;#xD;0036-8075 (Linking)&lt;/isbn&gt;&lt;accession-num&gt;21617055&lt;/accession-num&gt;&lt;urls&gt;&lt;related-urls&gt;&lt;url&gt;https://www.ncbi.nlm.nih.gov/pubmed/21617055&lt;/url&gt;&lt;/related-urls&gt;&lt;/urls&gt;&lt;electronic-resource-num&gt;10.1126/science.332.6033.1031&lt;/electronic-resource-num&gt;&lt;/record&gt;&lt;/Cite&gt;&lt;/EndNote&gt;</w:instrText>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49</w:t>
      </w:r>
      <w:r w:rsidR="0074613F">
        <w:rPr>
          <w:rFonts w:ascii="Arial" w:hAnsi="Arial" w:cs="Arial"/>
          <w:color w:val="000000" w:themeColor="text1"/>
          <w:sz w:val="22"/>
          <w:szCs w:val="22"/>
        </w:rPr>
        <w:fldChar w:fldCharType="end"/>
      </w:r>
      <w:r w:rsidR="00154785" w:rsidRPr="004D13F9">
        <w:rPr>
          <w:rFonts w:ascii="Arial" w:hAnsi="Arial" w:cs="Arial"/>
          <w:color w:val="000000" w:themeColor="text1"/>
          <w:sz w:val="22"/>
          <w:szCs w:val="22"/>
        </w:rPr>
        <w:t xml:space="preserve"> </w:t>
      </w:r>
      <w:r w:rsidR="00E7080F" w:rsidRPr="004D13F9">
        <w:rPr>
          <w:rFonts w:ascii="Arial" w:hAnsi="Arial" w:cs="Arial"/>
          <w:color w:val="000000" w:themeColor="text1"/>
          <w:sz w:val="22"/>
          <w:szCs w:val="22"/>
        </w:rPr>
        <w:t>Indeed</w:t>
      </w:r>
      <w:r w:rsidR="00154785" w:rsidRPr="004D13F9">
        <w:rPr>
          <w:rFonts w:ascii="Arial" w:hAnsi="Arial" w:cs="Arial"/>
          <w:color w:val="000000" w:themeColor="text1"/>
          <w:sz w:val="22"/>
          <w:szCs w:val="22"/>
        </w:rPr>
        <w:t xml:space="preserve">, extensive </w:t>
      </w:r>
      <w:r w:rsidR="00F51FBC" w:rsidRPr="004D13F9">
        <w:rPr>
          <w:rFonts w:ascii="Arial" w:hAnsi="Arial" w:cs="Arial"/>
          <w:color w:val="000000" w:themeColor="text1"/>
          <w:sz w:val="22"/>
          <w:szCs w:val="22"/>
        </w:rPr>
        <w:t>pcGene</w:t>
      </w:r>
      <w:r w:rsidR="00154785" w:rsidRPr="004D13F9">
        <w:rPr>
          <w:rFonts w:ascii="Arial" w:hAnsi="Arial" w:cs="Arial"/>
          <w:color w:val="000000" w:themeColor="text1"/>
          <w:sz w:val="22"/>
          <w:szCs w:val="22"/>
        </w:rPr>
        <w:t xml:space="preserve"> exon sequencing has not been able to identify </w:t>
      </w:r>
      <w:r w:rsidR="00647115" w:rsidRPr="004D13F9">
        <w:rPr>
          <w:rFonts w:ascii="Arial" w:hAnsi="Arial" w:cs="Arial"/>
          <w:color w:val="000000" w:themeColor="text1"/>
          <w:sz w:val="22"/>
          <w:szCs w:val="22"/>
        </w:rPr>
        <w:t xml:space="preserve">novel </w:t>
      </w:r>
      <w:r w:rsidR="00154785" w:rsidRPr="004D13F9">
        <w:rPr>
          <w:rFonts w:ascii="Arial" w:hAnsi="Arial" w:cs="Arial"/>
          <w:color w:val="000000" w:themeColor="text1"/>
          <w:sz w:val="22"/>
          <w:szCs w:val="22"/>
        </w:rPr>
        <w:t>significant CAD associating variants.</w:t>
      </w:r>
      <w:r w:rsidR="0074613F">
        <w:rPr>
          <w:rFonts w:ascii="Arial" w:hAnsi="Arial" w:cs="Arial"/>
          <w:color w:val="000000" w:themeColor="text1"/>
          <w:sz w:val="22"/>
          <w:szCs w:val="22"/>
        </w:rPr>
        <w:fldChar w:fldCharType="begin">
          <w:fldData xml:space="preserve">PEVuZE5vdGU+PENpdGU+PEF1dGhvcj5NY1BoZXJzb248L0F1dGhvcj48WWVhcj4yMDE2PC9ZZWFy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</w:fldData>
        </w:fldChar>
      </w:r>
      <w:r w:rsidR="00A00176">
        <w:rPr>
          <w:rFonts w:ascii="Arial" w:hAnsi="Arial" w:cs="Arial"/>
          <w:color w:val="000000" w:themeColor="text1"/>
          <w:sz w:val="22"/>
          <w:szCs w:val="22"/>
        </w:rPr>
        <w:instrText xml:space="preserve"> ADDIN EN.CITE </w:instrText>
      </w:r>
      <w:r w:rsidR="00A00176">
        <w:rPr>
          <w:rFonts w:ascii="Arial" w:hAnsi="Arial" w:cs="Arial"/>
          <w:color w:val="000000" w:themeColor="text1"/>
          <w:sz w:val="22"/>
          <w:szCs w:val="22"/>
        </w:rPr>
        <w:fldChar w:fldCharType="begin">
          <w:fldData xml:space="preserve">PEVuZE5vdGU+PENpdGU+PEF1dGhvcj5NY1BoZXJzb248L0F1dGhvcj48WWVhcj4yMDE2PC9ZZWFy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</w:fldData>
        </w:fldChar>
      </w:r>
      <w:r w:rsidR="00A00176">
        <w:rPr>
          <w:rFonts w:ascii="Arial" w:hAnsi="Arial" w:cs="Arial"/>
          <w:color w:val="000000" w:themeColor="text1"/>
          <w:sz w:val="22"/>
          <w:szCs w:val="22"/>
        </w:rPr>
        <w:instrText xml:space="preserve"> ADDIN EN.CITE.DATA </w:instrText>
      </w:r>
      <w:r w:rsidR="00A00176">
        <w:rPr>
          <w:rFonts w:ascii="Arial" w:hAnsi="Arial" w:cs="Arial"/>
          <w:color w:val="000000" w:themeColor="text1"/>
          <w:sz w:val="22"/>
          <w:szCs w:val="22"/>
        </w:rPr>
      </w:r>
      <w:r w:rsidR="00A00176">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50</w:t>
      </w:r>
      <w:r w:rsidR="0074613F">
        <w:rPr>
          <w:rFonts w:ascii="Arial" w:hAnsi="Arial" w:cs="Arial"/>
          <w:color w:val="000000" w:themeColor="text1"/>
          <w:sz w:val="22"/>
          <w:szCs w:val="22"/>
        </w:rPr>
        <w:fldChar w:fldCharType="end"/>
      </w:r>
      <w:r w:rsidR="00154785" w:rsidRPr="004D13F9">
        <w:rPr>
          <w:rFonts w:ascii="Arial" w:hAnsi="Arial" w:cs="Arial"/>
          <w:color w:val="000000" w:themeColor="text1"/>
          <w:sz w:val="22"/>
          <w:szCs w:val="22"/>
        </w:rPr>
        <w:t xml:space="preserve"> </w:t>
      </w:r>
      <w:r w:rsidR="0098160A" w:rsidRPr="004D13F9">
        <w:rPr>
          <w:rFonts w:ascii="Arial" w:hAnsi="Arial" w:cs="Arial"/>
          <w:color w:val="000000" w:themeColor="text1"/>
          <w:sz w:val="22"/>
          <w:szCs w:val="22"/>
        </w:rPr>
        <w:t xml:space="preserve">Poor annotation of the regulatory genome, and lack of understanding regarding </w:t>
      </w:r>
      <w:r w:rsidR="00362444" w:rsidRPr="004D13F9">
        <w:rPr>
          <w:rFonts w:ascii="Arial" w:hAnsi="Arial" w:cs="Arial"/>
          <w:color w:val="000000" w:themeColor="text1"/>
          <w:sz w:val="22"/>
          <w:szCs w:val="22"/>
        </w:rPr>
        <w:t xml:space="preserve">transcriptional </w:t>
      </w:r>
      <w:r w:rsidR="0098160A" w:rsidRPr="004D13F9">
        <w:rPr>
          <w:rFonts w:ascii="Arial" w:hAnsi="Arial" w:cs="Arial"/>
          <w:color w:val="000000" w:themeColor="text1"/>
          <w:sz w:val="22"/>
          <w:szCs w:val="22"/>
        </w:rPr>
        <w:t>regulatory networks are the fundamental reason</w:t>
      </w:r>
      <w:r w:rsidR="00FF6E78" w:rsidRPr="004D13F9">
        <w:rPr>
          <w:rFonts w:ascii="Arial" w:hAnsi="Arial" w:cs="Arial"/>
          <w:color w:val="000000" w:themeColor="text1"/>
          <w:sz w:val="22"/>
          <w:szCs w:val="22"/>
        </w:rPr>
        <w:t>s</w:t>
      </w:r>
      <w:r w:rsidR="0098160A" w:rsidRPr="004D13F9">
        <w:rPr>
          <w:rFonts w:ascii="Arial" w:hAnsi="Arial" w:cs="Arial"/>
          <w:color w:val="000000" w:themeColor="text1"/>
          <w:sz w:val="22"/>
          <w:szCs w:val="22"/>
        </w:rPr>
        <w:t xml:space="preserve"> for lack of progress in the field. </w:t>
      </w:r>
    </w:p>
    <w:p w14:paraId="6496DCEE" w14:textId="7F33EC28" w:rsidR="00FB6E4A" w:rsidRPr="004D13F9" w:rsidRDefault="00D21BF0" w:rsidP="00FB6E4A">
      <w:pPr>
        <w:spacing w:line="240" w:lineRule="exact"/>
        <w:rPr>
          <w:rFonts w:ascii="Arial" w:hAnsi="Arial" w:cs="Arial"/>
          <w:color w:val="7030A0"/>
          <w:sz w:val="22"/>
          <w:szCs w:val="22"/>
        </w:rPr>
      </w:pPr>
      <w:r w:rsidRPr="004D13F9">
        <w:rPr>
          <w:rFonts w:ascii="Arial" w:hAnsi="Arial" w:cs="Arial"/>
          <w:color w:val="000000" w:themeColor="text1"/>
          <w:sz w:val="22"/>
          <w:szCs w:val="22"/>
        </w:rPr>
        <w:tab/>
        <w:t>Interest</w:t>
      </w:r>
      <w:r w:rsidR="00FB6E4A" w:rsidRPr="004D13F9">
        <w:rPr>
          <w:rFonts w:ascii="Arial" w:hAnsi="Arial" w:cs="Arial"/>
          <w:color w:val="000000" w:themeColor="text1"/>
          <w:sz w:val="22"/>
          <w:szCs w:val="22"/>
        </w:rPr>
        <w:t xml:space="preserve">ingly, </w:t>
      </w:r>
      <w:r w:rsidR="001E2CA6">
        <w:rPr>
          <w:rFonts w:ascii="Arial" w:hAnsi="Arial" w:cs="Arial"/>
          <w:color w:val="000000" w:themeColor="text1"/>
          <w:sz w:val="22"/>
          <w:szCs w:val="22"/>
        </w:rPr>
        <w:t>many</w:t>
      </w:r>
      <w:r w:rsidR="00FB6E4A" w:rsidRPr="004D13F9">
        <w:rPr>
          <w:rFonts w:ascii="Arial" w:hAnsi="Arial" w:cs="Arial"/>
          <w:color w:val="000000" w:themeColor="text1"/>
          <w:sz w:val="22"/>
          <w:szCs w:val="22"/>
        </w:rPr>
        <w:t xml:space="preserve"> </w:t>
      </w:r>
      <w:r w:rsidRPr="004D13F9">
        <w:rPr>
          <w:rFonts w:ascii="Arial" w:hAnsi="Arial" w:cs="Arial"/>
          <w:color w:val="000000" w:themeColor="text1"/>
          <w:sz w:val="22"/>
          <w:szCs w:val="22"/>
        </w:rPr>
        <w:t xml:space="preserve">CAD </w:t>
      </w:r>
      <w:r w:rsidR="00FB6E4A" w:rsidRPr="004D13F9">
        <w:rPr>
          <w:rFonts w:ascii="Arial" w:hAnsi="Arial" w:cs="Arial"/>
          <w:color w:val="000000" w:themeColor="text1"/>
          <w:sz w:val="22"/>
          <w:szCs w:val="22"/>
        </w:rPr>
        <w:t>SNPs that map t</w:t>
      </w:r>
      <w:r w:rsidR="002C21A3" w:rsidRPr="004D13F9">
        <w:rPr>
          <w:rFonts w:ascii="Arial" w:hAnsi="Arial" w:cs="Arial"/>
          <w:color w:val="000000" w:themeColor="text1"/>
          <w:sz w:val="22"/>
          <w:szCs w:val="22"/>
        </w:rPr>
        <w:t>o non-coding intervals have been</w:t>
      </w:r>
      <w:r w:rsidR="00FB6E4A" w:rsidRPr="004D13F9">
        <w:rPr>
          <w:rFonts w:ascii="Arial" w:hAnsi="Arial" w:cs="Arial"/>
          <w:color w:val="000000" w:themeColor="text1"/>
          <w:sz w:val="22"/>
          <w:szCs w:val="22"/>
        </w:rPr>
        <w:t xml:space="preserve"> associated with lncRNAs </w:t>
      </w:r>
      <w:r w:rsidR="00FB6E4A" w:rsidRPr="004D13F9">
        <w:rPr>
          <w:rFonts w:ascii="Arial" w:hAnsi="Arial" w:cs="Arial"/>
          <w:b/>
          <w:color w:val="000000" w:themeColor="text1"/>
          <w:sz w:val="22"/>
          <w:szCs w:val="22"/>
        </w:rPr>
        <w:t>(Fig. 1)</w:t>
      </w:r>
      <w:r w:rsidR="00FB6E4A" w:rsidRPr="004D13F9">
        <w:rPr>
          <w:rFonts w:ascii="Arial" w:hAnsi="Arial" w:cs="Arial"/>
          <w:color w:val="000000" w:themeColor="text1"/>
          <w:sz w:val="22"/>
          <w:szCs w:val="22"/>
        </w:rPr>
        <w:t xml:space="preserve">, and through </w:t>
      </w:r>
      <w:r w:rsidRPr="004D13F9">
        <w:rPr>
          <w:rFonts w:ascii="Arial" w:hAnsi="Arial" w:cs="Arial"/>
          <w:color w:val="000000" w:themeColor="text1"/>
          <w:sz w:val="22"/>
          <w:szCs w:val="22"/>
        </w:rPr>
        <w:t>study of</w:t>
      </w:r>
      <w:r w:rsidR="00FB6E4A" w:rsidRPr="004D13F9">
        <w:rPr>
          <w:rFonts w:ascii="Arial" w:hAnsi="Arial" w:cs="Arial"/>
          <w:color w:val="000000" w:themeColor="text1"/>
          <w:sz w:val="22"/>
          <w:szCs w:val="22"/>
        </w:rPr>
        <w:t xml:space="preserve"> eQTL, histone modification, and chromatin accessibility data, along with in vitro function</w:t>
      </w:r>
      <w:r w:rsidR="000068D3" w:rsidRPr="004D13F9">
        <w:rPr>
          <w:rFonts w:ascii="Arial" w:hAnsi="Arial" w:cs="Arial"/>
          <w:color w:val="000000" w:themeColor="text1"/>
          <w:sz w:val="22"/>
          <w:szCs w:val="22"/>
        </w:rPr>
        <w:t xml:space="preserve">al studies, </w:t>
      </w:r>
      <w:r w:rsidR="00B07A3A" w:rsidRPr="004D13F9">
        <w:rPr>
          <w:rFonts w:ascii="Arial" w:hAnsi="Arial" w:cs="Arial"/>
          <w:color w:val="000000" w:themeColor="text1"/>
          <w:sz w:val="22"/>
          <w:szCs w:val="22"/>
        </w:rPr>
        <w:t xml:space="preserve">a number of </w:t>
      </w:r>
      <w:r w:rsidR="00FB6E4A" w:rsidRPr="004D13F9">
        <w:rPr>
          <w:rFonts w:ascii="Arial" w:hAnsi="Arial" w:cs="Arial"/>
          <w:color w:val="000000" w:themeColor="text1"/>
          <w:sz w:val="22"/>
          <w:szCs w:val="22"/>
        </w:rPr>
        <w:t xml:space="preserve">causal </w:t>
      </w:r>
      <w:r w:rsidR="00570FA2" w:rsidRPr="004D13F9">
        <w:rPr>
          <w:rFonts w:ascii="Arial" w:hAnsi="Arial" w:cs="Arial"/>
          <w:color w:val="000000" w:themeColor="text1"/>
          <w:sz w:val="22"/>
          <w:szCs w:val="22"/>
        </w:rPr>
        <w:t>lncRNA gene</w:t>
      </w:r>
      <w:r w:rsidR="00FB6E4A" w:rsidRPr="004D13F9">
        <w:rPr>
          <w:rFonts w:ascii="Arial" w:hAnsi="Arial" w:cs="Arial"/>
          <w:color w:val="000000" w:themeColor="text1"/>
          <w:sz w:val="22"/>
          <w:szCs w:val="22"/>
        </w:rPr>
        <w:t>s have been identified.</w:t>
      </w:r>
      <w:r w:rsidR="00FB6E4A" w:rsidRPr="004D13F9">
        <w:rPr>
          <w:rFonts w:ascii="Arial" w:hAnsi="Arial" w:cs="Arial"/>
          <w:color w:val="7030A0"/>
          <w:sz w:val="22"/>
          <w:szCs w:val="22"/>
        </w:rPr>
        <w:t xml:space="preserve"> </w:t>
      </w:r>
      <w:r w:rsidR="00FB6E4A" w:rsidRPr="004D13F9">
        <w:rPr>
          <w:rFonts w:ascii="Arial" w:hAnsi="Arial" w:cs="Arial"/>
          <w:color w:val="000000" w:themeColor="text1"/>
          <w:sz w:val="22"/>
          <w:szCs w:val="22"/>
        </w:rPr>
        <w:t>This is true for the 9p2</w:t>
      </w:r>
      <w:r w:rsidR="001722DD" w:rsidRPr="004D13F9">
        <w:rPr>
          <w:rFonts w:ascii="Arial" w:hAnsi="Arial" w:cs="Arial"/>
          <w:color w:val="000000" w:themeColor="text1"/>
          <w:sz w:val="22"/>
          <w:szCs w:val="22"/>
        </w:rPr>
        <w:t xml:space="preserve">1.3 CAD associated locus, </w:t>
      </w:r>
      <w:r w:rsidR="00FB6E4A" w:rsidRPr="004D13F9">
        <w:rPr>
          <w:rFonts w:ascii="Arial" w:hAnsi="Arial" w:cs="Arial"/>
          <w:color w:val="000000" w:themeColor="text1"/>
          <w:sz w:val="22"/>
          <w:szCs w:val="22"/>
        </w:rPr>
        <w:t>with the identification of</w:t>
      </w:r>
      <w:r w:rsidR="008B1AA1" w:rsidRPr="004D13F9">
        <w:rPr>
          <w:rFonts w:ascii="Arial" w:hAnsi="Arial" w:cs="Arial"/>
          <w:color w:val="000000" w:themeColor="text1"/>
          <w:sz w:val="22"/>
          <w:szCs w:val="22"/>
        </w:rPr>
        <w:t xml:space="preserve"> the lncRNA</w:t>
      </w:r>
      <w:r w:rsidR="00FB6E4A" w:rsidRPr="004D13F9">
        <w:rPr>
          <w:rFonts w:ascii="Arial" w:hAnsi="Arial" w:cs="Arial"/>
          <w:color w:val="000000" w:themeColor="text1"/>
          <w:sz w:val="22"/>
          <w:szCs w:val="22"/>
        </w:rPr>
        <w:t xml:space="preserve"> </w:t>
      </w:r>
      <w:r w:rsidR="00FB6E4A" w:rsidRPr="002E4F7E">
        <w:rPr>
          <w:rFonts w:ascii="Arial" w:hAnsi="Arial" w:cs="Arial"/>
          <w:i/>
          <w:color w:val="000000" w:themeColor="text1"/>
          <w:sz w:val="22"/>
          <w:szCs w:val="22"/>
        </w:rPr>
        <w:t>ANRIL</w:t>
      </w:r>
      <w:r w:rsidR="00FB6E4A" w:rsidRPr="004D13F9">
        <w:rPr>
          <w:rFonts w:ascii="Arial" w:hAnsi="Arial" w:cs="Arial"/>
          <w:color w:val="000000" w:themeColor="text1"/>
          <w:sz w:val="22"/>
          <w:szCs w:val="22"/>
        </w:rPr>
        <w:t xml:space="preserve"> </w:t>
      </w:r>
      <w:r w:rsidR="00A35D69">
        <w:rPr>
          <w:rFonts w:ascii="Arial" w:hAnsi="Arial" w:cs="Arial"/>
          <w:color w:val="000000" w:themeColor="text1"/>
          <w:sz w:val="22"/>
          <w:szCs w:val="22"/>
        </w:rPr>
        <w:t>gene as casual.</w:t>
      </w:r>
      <w:r w:rsidR="0074613F">
        <w:rPr>
          <w:rFonts w:ascii="Arial" w:hAnsi="Arial" w:cs="Arial"/>
          <w:color w:val="000000" w:themeColor="text1"/>
          <w:sz w:val="22"/>
          <w:szCs w:val="22"/>
        </w:rPr>
        <w:fldChar w:fldCharType="begin">
          <w:fldData xml:space="preserve">PEVuZE5vdGU+PENpdGU+PEF1dGhvcj5Db25ncmFpbnM8L0F1dGhvcj48WWVhcj4yMDEyPC9ZZWFy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</w:fldData>
        </w:fldChar>
      </w:r>
      <w:r w:rsidR="00A00176">
        <w:rPr>
          <w:rFonts w:ascii="Arial" w:hAnsi="Arial" w:cs="Arial"/>
          <w:color w:val="000000" w:themeColor="text1"/>
          <w:sz w:val="22"/>
          <w:szCs w:val="22"/>
        </w:rPr>
        <w:instrText xml:space="preserve"> ADDIN EN.CITE </w:instrText>
      </w:r>
      <w:r w:rsidR="00A00176">
        <w:rPr>
          <w:rFonts w:ascii="Arial" w:hAnsi="Arial" w:cs="Arial"/>
          <w:color w:val="000000" w:themeColor="text1"/>
          <w:sz w:val="22"/>
          <w:szCs w:val="22"/>
        </w:rPr>
        <w:fldChar w:fldCharType="begin">
          <w:fldData xml:space="preserve">PEVuZE5vdGU+PENpdGU+PEF1dGhvcj5Db25ncmFpbnM8L0F1dGhvcj48WWVhcj4yMDEyPC9ZZWFy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</w:fldData>
        </w:fldChar>
      </w:r>
      <w:r w:rsidR="00A00176">
        <w:rPr>
          <w:rFonts w:ascii="Arial" w:hAnsi="Arial" w:cs="Arial"/>
          <w:color w:val="000000" w:themeColor="text1"/>
          <w:sz w:val="22"/>
          <w:szCs w:val="22"/>
        </w:rPr>
        <w:instrText xml:space="preserve"> ADDIN EN.CITE.DATA </w:instrText>
      </w:r>
      <w:r w:rsidR="00A00176">
        <w:rPr>
          <w:rFonts w:ascii="Arial" w:hAnsi="Arial" w:cs="Arial"/>
          <w:color w:val="000000" w:themeColor="text1"/>
          <w:sz w:val="22"/>
          <w:szCs w:val="22"/>
        </w:rPr>
      </w:r>
      <w:r w:rsidR="00A00176">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28, 51-55</w:t>
      </w:r>
      <w:r w:rsidR="0074613F">
        <w:rPr>
          <w:rFonts w:ascii="Arial" w:hAnsi="Arial" w:cs="Arial"/>
          <w:color w:val="000000" w:themeColor="text1"/>
          <w:sz w:val="22"/>
          <w:szCs w:val="22"/>
        </w:rPr>
        <w:fldChar w:fldCharType="end"/>
      </w:r>
      <w:r w:rsidR="00B96A15" w:rsidRPr="004D13F9">
        <w:rPr>
          <w:rFonts w:ascii="Arial" w:hAnsi="Arial" w:cs="Arial"/>
          <w:color w:val="000000" w:themeColor="text1"/>
          <w:sz w:val="22"/>
          <w:szCs w:val="22"/>
        </w:rPr>
        <w:t xml:space="preserve"> Our</w:t>
      </w:r>
      <w:r w:rsidR="00A71769" w:rsidRPr="004D13F9">
        <w:rPr>
          <w:rFonts w:ascii="Arial" w:hAnsi="Arial" w:cs="Arial"/>
          <w:color w:val="000000" w:themeColor="text1"/>
          <w:sz w:val="22"/>
          <w:szCs w:val="22"/>
        </w:rPr>
        <w:t xml:space="preserve"> lab identified </w:t>
      </w:r>
      <w:r w:rsidR="00A71769" w:rsidRPr="004D13F9">
        <w:rPr>
          <w:rFonts w:ascii="Arial" w:hAnsi="Arial" w:cs="Arial"/>
          <w:i/>
          <w:color w:val="000000" w:themeColor="text1"/>
          <w:sz w:val="22"/>
          <w:szCs w:val="22"/>
        </w:rPr>
        <w:t>CDKN2B</w:t>
      </w:r>
      <w:r w:rsidR="00A71769" w:rsidRPr="004D13F9">
        <w:rPr>
          <w:rFonts w:ascii="Arial" w:hAnsi="Arial" w:cs="Arial"/>
          <w:color w:val="000000" w:themeColor="text1"/>
          <w:sz w:val="22"/>
          <w:szCs w:val="22"/>
        </w:rPr>
        <w:t xml:space="preserve"> as a key </w:t>
      </w:r>
      <w:r w:rsidR="00F51FBC" w:rsidRPr="004D13F9">
        <w:rPr>
          <w:rFonts w:ascii="Arial" w:hAnsi="Arial" w:cs="Arial"/>
          <w:color w:val="000000" w:themeColor="text1"/>
          <w:sz w:val="22"/>
          <w:szCs w:val="22"/>
        </w:rPr>
        <w:t>pcGene</w:t>
      </w:r>
      <w:r w:rsidR="00A71769" w:rsidRPr="004D13F9">
        <w:rPr>
          <w:rFonts w:ascii="Arial" w:hAnsi="Arial" w:cs="Arial"/>
          <w:color w:val="000000" w:themeColor="text1"/>
          <w:sz w:val="22"/>
          <w:szCs w:val="22"/>
        </w:rPr>
        <w:t xml:space="preserve"> target of </w:t>
      </w:r>
      <w:r w:rsidR="00A71769" w:rsidRPr="00A35D69">
        <w:rPr>
          <w:rFonts w:ascii="Arial" w:hAnsi="Arial" w:cs="Arial"/>
          <w:color w:val="000000" w:themeColor="text1"/>
          <w:sz w:val="22"/>
          <w:szCs w:val="22"/>
        </w:rPr>
        <w:t>ANRIL,</w:t>
      </w:r>
      <w:r w:rsidR="00A71769" w:rsidRPr="004D13F9">
        <w:rPr>
          <w:rFonts w:ascii="Arial" w:hAnsi="Arial" w:cs="Arial"/>
          <w:color w:val="000000" w:themeColor="text1"/>
          <w:sz w:val="22"/>
          <w:szCs w:val="22"/>
        </w:rPr>
        <w:t xml:space="preserve"> and established a role for this gene in the </w:t>
      </w:r>
      <w:r w:rsidR="00924304" w:rsidRPr="004D13F9">
        <w:rPr>
          <w:rFonts w:ascii="Arial" w:hAnsi="Arial" w:cs="Arial"/>
          <w:color w:val="000000" w:themeColor="text1"/>
          <w:sz w:val="22"/>
          <w:szCs w:val="22"/>
        </w:rPr>
        <w:t>smooth muscle cell (</w:t>
      </w:r>
      <w:r w:rsidR="00A71769" w:rsidRPr="004D13F9">
        <w:rPr>
          <w:rFonts w:ascii="Arial" w:hAnsi="Arial" w:cs="Arial"/>
          <w:color w:val="000000" w:themeColor="text1"/>
          <w:sz w:val="22"/>
          <w:szCs w:val="22"/>
        </w:rPr>
        <w:t>SM</w:t>
      </w:r>
      <w:r w:rsidR="00BC035C" w:rsidRPr="004D13F9">
        <w:rPr>
          <w:rFonts w:ascii="Arial" w:hAnsi="Arial" w:cs="Arial"/>
          <w:color w:val="000000" w:themeColor="text1"/>
          <w:sz w:val="22"/>
          <w:szCs w:val="22"/>
        </w:rPr>
        <w:t>C</w:t>
      </w:r>
      <w:r w:rsidR="00924304" w:rsidRPr="004D13F9">
        <w:rPr>
          <w:rFonts w:ascii="Arial" w:hAnsi="Arial" w:cs="Arial"/>
          <w:color w:val="000000" w:themeColor="text1"/>
          <w:sz w:val="22"/>
          <w:szCs w:val="22"/>
        </w:rPr>
        <w:t>)</w:t>
      </w:r>
      <w:r w:rsidR="00BC035C" w:rsidRPr="004D13F9">
        <w:rPr>
          <w:rFonts w:ascii="Arial" w:hAnsi="Arial" w:cs="Arial"/>
          <w:color w:val="000000" w:themeColor="text1"/>
          <w:sz w:val="22"/>
          <w:szCs w:val="22"/>
        </w:rPr>
        <w:t xml:space="preserve"> response to vascular stress.</w:t>
      </w:r>
      <w:r w:rsidR="0074613F">
        <w:rPr>
          <w:rFonts w:ascii="Arial" w:hAnsi="Arial" w:cs="Arial"/>
          <w:color w:val="000000" w:themeColor="text1"/>
          <w:sz w:val="22"/>
          <w:szCs w:val="22"/>
        </w:rPr>
        <w:fldChar w:fldCharType="begin">
          <w:fldData xml:space="preserve">PEVuZE5vdGU+PENpdGU+PEF1dGhvcj5Lb2ppbWE8L0F1dGhvcj48WWVhcj4yMDE0PC9ZZWFyPjxS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</w:fldData>
        </w:fldChar>
      </w:r>
      <w:r w:rsidR="00A00176">
        <w:rPr>
          <w:rFonts w:ascii="Arial" w:hAnsi="Arial" w:cs="Arial"/>
          <w:color w:val="000000" w:themeColor="text1"/>
          <w:sz w:val="22"/>
          <w:szCs w:val="22"/>
        </w:rPr>
        <w:instrText xml:space="preserve"> ADDIN EN.CITE </w:instrText>
      </w:r>
      <w:r w:rsidR="00A00176">
        <w:rPr>
          <w:rFonts w:ascii="Arial" w:hAnsi="Arial" w:cs="Arial"/>
          <w:color w:val="000000" w:themeColor="text1"/>
          <w:sz w:val="22"/>
          <w:szCs w:val="22"/>
        </w:rPr>
        <w:fldChar w:fldCharType="begin">
          <w:fldData xml:space="preserve">PEVuZE5vdGU+PENpdGU+PEF1dGhvcj5Lb2ppbWE8L0F1dGhvcj48WWVhcj4yMDE0PC9ZZWFyPjxS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</w:fldData>
        </w:fldChar>
      </w:r>
      <w:r w:rsidR="00A00176">
        <w:rPr>
          <w:rFonts w:ascii="Arial" w:hAnsi="Arial" w:cs="Arial"/>
          <w:color w:val="000000" w:themeColor="text1"/>
          <w:sz w:val="22"/>
          <w:szCs w:val="22"/>
        </w:rPr>
        <w:instrText xml:space="preserve"> ADDIN EN.CITE.DATA </w:instrText>
      </w:r>
      <w:r w:rsidR="00A00176">
        <w:rPr>
          <w:rFonts w:ascii="Arial" w:hAnsi="Arial" w:cs="Arial"/>
          <w:color w:val="000000" w:themeColor="text1"/>
          <w:sz w:val="22"/>
          <w:szCs w:val="22"/>
        </w:rPr>
      </w:r>
      <w:r w:rsidR="00A00176">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56, 57</w:t>
      </w:r>
      <w:r w:rsidR="0074613F">
        <w:rPr>
          <w:rFonts w:ascii="Arial" w:hAnsi="Arial" w:cs="Arial"/>
          <w:color w:val="000000" w:themeColor="text1"/>
          <w:sz w:val="22"/>
          <w:szCs w:val="22"/>
        </w:rPr>
        <w:fldChar w:fldCharType="end"/>
      </w:r>
      <w:r w:rsidR="00A71769" w:rsidRPr="004D13F9">
        <w:rPr>
          <w:rFonts w:ascii="Arial" w:hAnsi="Arial" w:cs="Arial"/>
          <w:color w:val="000000" w:themeColor="text1"/>
          <w:sz w:val="22"/>
          <w:szCs w:val="22"/>
        </w:rPr>
        <w:t xml:space="preserve"> </w:t>
      </w:r>
      <w:r w:rsidR="00AB02FD" w:rsidRPr="004D13F9">
        <w:rPr>
          <w:rFonts w:ascii="Arial" w:hAnsi="Arial" w:cs="Arial"/>
          <w:color w:val="000000" w:themeColor="text1"/>
          <w:sz w:val="22"/>
          <w:szCs w:val="22"/>
        </w:rPr>
        <w:t>In another highly replicated CAD locus at 6q2</w:t>
      </w:r>
      <w:r w:rsidR="002927B8" w:rsidRPr="004D13F9">
        <w:rPr>
          <w:rFonts w:ascii="Arial" w:hAnsi="Arial" w:cs="Arial"/>
          <w:color w:val="000000" w:themeColor="text1"/>
          <w:sz w:val="22"/>
          <w:szCs w:val="22"/>
        </w:rPr>
        <w:t xml:space="preserve">3.2 disease variants are eQTLs </w:t>
      </w:r>
      <w:r w:rsidR="00AB02FD" w:rsidRPr="004D13F9">
        <w:rPr>
          <w:rFonts w:ascii="Arial" w:hAnsi="Arial" w:cs="Arial"/>
          <w:color w:val="000000" w:themeColor="text1"/>
          <w:sz w:val="22"/>
          <w:szCs w:val="22"/>
        </w:rPr>
        <w:t>f</w:t>
      </w:r>
      <w:r w:rsidR="002927B8" w:rsidRPr="004D13F9">
        <w:rPr>
          <w:rFonts w:ascii="Arial" w:hAnsi="Arial" w:cs="Arial"/>
          <w:color w:val="000000" w:themeColor="text1"/>
          <w:sz w:val="22"/>
          <w:szCs w:val="22"/>
        </w:rPr>
        <w:t>or</w:t>
      </w:r>
      <w:r w:rsidR="00AB02FD" w:rsidRPr="004D13F9">
        <w:rPr>
          <w:rFonts w:ascii="Arial" w:hAnsi="Arial" w:cs="Arial"/>
          <w:color w:val="000000" w:themeColor="text1"/>
          <w:sz w:val="22"/>
          <w:szCs w:val="22"/>
        </w:rPr>
        <w:t xml:space="preserve"> the antisense lncRNA </w:t>
      </w:r>
      <w:r w:rsidR="00AB02FD" w:rsidRPr="00442FC2">
        <w:rPr>
          <w:rFonts w:ascii="Arial" w:hAnsi="Arial" w:cs="Arial"/>
          <w:color w:val="000000" w:themeColor="text1"/>
          <w:sz w:val="22"/>
          <w:szCs w:val="22"/>
        </w:rPr>
        <w:t>TARID</w:t>
      </w:r>
      <w:r w:rsidR="00AB02FD" w:rsidRPr="004D13F9">
        <w:rPr>
          <w:rFonts w:ascii="Arial" w:hAnsi="Arial" w:cs="Arial"/>
          <w:color w:val="000000" w:themeColor="text1"/>
          <w:sz w:val="22"/>
          <w:szCs w:val="22"/>
        </w:rPr>
        <w:t>, which regulate</w:t>
      </w:r>
      <w:r w:rsidR="00B16864" w:rsidRPr="004D13F9">
        <w:rPr>
          <w:rFonts w:ascii="Arial" w:hAnsi="Arial" w:cs="Arial"/>
          <w:color w:val="000000" w:themeColor="text1"/>
          <w:sz w:val="22"/>
          <w:szCs w:val="22"/>
        </w:rPr>
        <w:t>s</w:t>
      </w:r>
      <w:r w:rsidR="00AB02FD" w:rsidRPr="004D13F9">
        <w:rPr>
          <w:rFonts w:ascii="Arial" w:hAnsi="Arial" w:cs="Arial"/>
          <w:color w:val="000000" w:themeColor="text1"/>
          <w:sz w:val="22"/>
          <w:szCs w:val="22"/>
        </w:rPr>
        <w:t xml:space="preserve"> expression of </w:t>
      </w:r>
      <w:r w:rsidR="00AB02FD" w:rsidRPr="004D13F9">
        <w:rPr>
          <w:rFonts w:ascii="Arial" w:hAnsi="Arial" w:cs="Arial"/>
          <w:i/>
          <w:color w:val="000000" w:themeColor="text1"/>
          <w:sz w:val="22"/>
          <w:szCs w:val="22"/>
        </w:rPr>
        <w:t>TCF21</w:t>
      </w:r>
      <w:r w:rsidR="00AB02FD" w:rsidRPr="004D13F9">
        <w:rPr>
          <w:rFonts w:ascii="Arial" w:hAnsi="Arial" w:cs="Arial"/>
          <w:color w:val="000000" w:themeColor="text1"/>
          <w:sz w:val="22"/>
          <w:szCs w:val="22"/>
        </w:rPr>
        <w:t xml:space="preserve">. Again, we have established a </w:t>
      </w:r>
      <w:r w:rsidR="008528C3" w:rsidRPr="004D13F9">
        <w:rPr>
          <w:rFonts w:ascii="Arial" w:hAnsi="Arial" w:cs="Arial"/>
          <w:color w:val="000000" w:themeColor="text1"/>
          <w:sz w:val="22"/>
          <w:szCs w:val="22"/>
        </w:rPr>
        <w:t xml:space="preserve">functional role for </w:t>
      </w:r>
      <w:r w:rsidR="008528C3" w:rsidRPr="004D13F9">
        <w:rPr>
          <w:rFonts w:ascii="Arial" w:hAnsi="Arial" w:cs="Arial"/>
          <w:i/>
          <w:color w:val="000000" w:themeColor="text1"/>
          <w:sz w:val="22"/>
          <w:szCs w:val="22"/>
        </w:rPr>
        <w:t>TCF21</w:t>
      </w:r>
      <w:r w:rsidR="008528C3" w:rsidRPr="004D13F9">
        <w:rPr>
          <w:rFonts w:ascii="Arial" w:hAnsi="Arial" w:cs="Arial"/>
          <w:color w:val="000000" w:themeColor="text1"/>
          <w:sz w:val="22"/>
          <w:szCs w:val="22"/>
        </w:rPr>
        <w:t xml:space="preserve"> in t</w:t>
      </w:r>
      <w:r w:rsidR="000068D3" w:rsidRPr="004D13F9">
        <w:rPr>
          <w:rFonts w:ascii="Arial" w:hAnsi="Arial" w:cs="Arial"/>
          <w:color w:val="000000" w:themeColor="text1"/>
          <w:sz w:val="22"/>
          <w:szCs w:val="22"/>
        </w:rPr>
        <w:t xml:space="preserve">he regulation of </w:t>
      </w:r>
      <w:r w:rsidR="008528C3" w:rsidRPr="004D13F9">
        <w:rPr>
          <w:rFonts w:ascii="Arial" w:hAnsi="Arial" w:cs="Arial"/>
          <w:color w:val="000000" w:themeColor="text1"/>
          <w:sz w:val="22"/>
          <w:szCs w:val="22"/>
        </w:rPr>
        <w:t>SMC phenotypic response to disease stimuli.</w:t>
      </w:r>
      <w:r w:rsidR="0074613F">
        <w:rPr>
          <w:rFonts w:ascii="Arial" w:hAnsi="Arial" w:cs="Arial"/>
          <w:color w:val="000000" w:themeColor="text1"/>
          <w:sz w:val="22"/>
          <w:szCs w:val="22"/>
        </w:rPr>
        <w:fldChar w:fldCharType="begin">
          <w:fldData xml:space="preserve">PEVuZE5vdGU+PENpdGU+PEF1dGhvcj5NaWxsZXI8L0F1dGhvcj48WWVhcj4yMDEzPC9ZZWFyPjxS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</w:fldData>
        </w:fldChar>
      </w:r>
      <w:r w:rsidR="0074613F">
        <w:rPr>
          <w:rFonts w:ascii="Arial" w:hAnsi="Arial" w:cs="Arial"/>
          <w:color w:val="000000" w:themeColor="text1"/>
          <w:sz w:val="22"/>
          <w:szCs w:val="22"/>
        </w:rPr>
        <w:instrText xml:space="preserve"> ADDIN EN.CITE </w:instrText>
      </w:r>
      <w:r w:rsidR="0074613F">
        <w:rPr>
          <w:rFonts w:ascii="Arial" w:hAnsi="Arial" w:cs="Arial"/>
          <w:color w:val="000000" w:themeColor="text1"/>
          <w:sz w:val="22"/>
          <w:szCs w:val="22"/>
        </w:rPr>
        <w:fldChar w:fldCharType="begin">
          <w:fldData xml:space="preserve">PEVuZE5vdGU+PENpdGU+PEF1dGhvcj5NaWxsZXI8L0F1dGhvcj48WWVhcj4yMDEzPC9ZZWFyPjxS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</w:fldData>
        </w:fldChar>
      </w:r>
      <w:r w:rsidR="0074613F">
        <w:rPr>
          <w:rFonts w:ascii="Arial" w:hAnsi="Arial" w:cs="Arial"/>
          <w:color w:val="000000" w:themeColor="text1"/>
          <w:sz w:val="22"/>
          <w:szCs w:val="22"/>
        </w:rPr>
        <w:instrText xml:space="preserve"> ADDIN EN.CITE.DATA </w:instrText>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74613F" w:rsidRPr="0074613F">
        <w:rPr>
          <w:rFonts w:ascii="Arial" w:hAnsi="Arial" w:cs="Arial"/>
          <w:noProof/>
          <w:color w:val="000000" w:themeColor="text1"/>
          <w:sz w:val="22"/>
          <w:szCs w:val="22"/>
          <w:vertAlign w:val="superscript"/>
        </w:rPr>
        <w:t>11, 13, 14</w:t>
      </w:r>
      <w:r w:rsidR="0074613F">
        <w:rPr>
          <w:rFonts w:ascii="Arial" w:hAnsi="Arial" w:cs="Arial"/>
          <w:color w:val="000000" w:themeColor="text1"/>
          <w:sz w:val="22"/>
          <w:szCs w:val="22"/>
        </w:rPr>
        <w:fldChar w:fldCharType="end"/>
      </w:r>
      <w:r w:rsidR="008528C3" w:rsidRPr="004D13F9">
        <w:rPr>
          <w:rFonts w:ascii="Arial" w:hAnsi="Arial" w:cs="Arial"/>
          <w:color w:val="000000" w:themeColor="text1"/>
          <w:sz w:val="22"/>
          <w:szCs w:val="22"/>
        </w:rPr>
        <w:t xml:space="preserve"> </w:t>
      </w:r>
      <w:r w:rsidR="00531E55" w:rsidRPr="004D13F9">
        <w:rPr>
          <w:rFonts w:ascii="Arial" w:hAnsi="Arial" w:cs="Arial"/>
          <w:color w:val="000000" w:themeColor="text1"/>
          <w:sz w:val="22"/>
          <w:szCs w:val="22"/>
        </w:rPr>
        <w:t xml:space="preserve">In </w:t>
      </w:r>
      <w:r w:rsidR="00EB17F3" w:rsidRPr="004D13F9">
        <w:rPr>
          <w:rFonts w:ascii="Arial" w:hAnsi="Arial" w:cs="Arial"/>
          <w:color w:val="000000" w:themeColor="text1"/>
          <w:sz w:val="22"/>
          <w:szCs w:val="22"/>
        </w:rPr>
        <w:t xml:space="preserve">our pilot studies, an average </w:t>
      </w:r>
      <w:r w:rsidR="00621EEA" w:rsidRPr="004D13F9">
        <w:rPr>
          <w:rFonts w:ascii="Arial" w:hAnsi="Arial" w:cs="Arial"/>
          <w:color w:val="000000" w:themeColor="text1"/>
          <w:sz w:val="22"/>
          <w:szCs w:val="22"/>
        </w:rPr>
        <w:t>~1.1</w:t>
      </w:r>
      <w:r w:rsidR="00EB17F3" w:rsidRPr="004D13F9">
        <w:rPr>
          <w:rFonts w:ascii="Arial" w:hAnsi="Arial" w:cs="Arial"/>
          <w:color w:val="000000" w:themeColor="text1"/>
          <w:sz w:val="22"/>
          <w:szCs w:val="22"/>
        </w:rPr>
        <w:t xml:space="preserve"> l</w:t>
      </w:r>
      <w:r w:rsidR="00F07EDC" w:rsidRPr="004D13F9">
        <w:rPr>
          <w:rFonts w:ascii="Arial" w:hAnsi="Arial" w:cs="Arial"/>
          <w:color w:val="000000" w:themeColor="text1"/>
          <w:sz w:val="22"/>
          <w:szCs w:val="22"/>
        </w:rPr>
        <w:t>ncRNAs we</w:t>
      </w:r>
      <w:r w:rsidR="00857190" w:rsidRPr="004D13F9">
        <w:rPr>
          <w:rFonts w:ascii="Arial" w:hAnsi="Arial" w:cs="Arial"/>
          <w:color w:val="000000" w:themeColor="text1"/>
          <w:sz w:val="22"/>
          <w:szCs w:val="22"/>
        </w:rPr>
        <w:t xml:space="preserve">re found </w:t>
      </w:r>
      <w:r w:rsidR="00A55282" w:rsidRPr="004D13F9">
        <w:rPr>
          <w:rFonts w:ascii="Arial" w:hAnsi="Arial" w:cs="Arial"/>
          <w:color w:val="000000" w:themeColor="text1"/>
          <w:sz w:val="22"/>
          <w:szCs w:val="22"/>
        </w:rPr>
        <w:t>in each CAD locus</w:t>
      </w:r>
      <w:r w:rsidR="00E32835" w:rsidRPr="004D13F9">
        <w:rPr>
          <w:rFonts w:ascii="Arial" w:hAnsi="Arial" w:cs="Arial"/>
          <w:color w:val="000000" w:themeColor="text1"/>
          <w:sz w:val="22"/>
          <w:szCs w:val="22"/>
        </w:rPr>
        <w:t xml:space="preserve"> (see </w:t>
      </w:r>
      <w:r w:rsidR="00E32835" w:rsidRPr="004D13F9">
        <w:rPr>
          <w:rFonts w:ascii="Arial" w:hAnsi="Arial" w:cs="Arial"/>
          <w:b/>
          <w:color w:val="000000" w:themeColor="text1"/>
          <w:sz w:val="22"/>
          <w:szCs w:val="22"/>
        </w:rPr>
        <w:t>Aim 1</w:t>
      </w:r>
      <w:r w:rsidR="00E32835" w:rsidRPr="004D13F9">
        <w:rPr>
          <w:rFonts w:ascii="Arial" w:hAnsi="Arial" w:cs="Arial"/>
          <w:color w:val="000000" w:themeColor="text1"/>
          <w:sz w:val="22"/>
          <w:szCs w:val="22"/>
        </w:rPr>
        <w:t>)</w:t>
      </w:r>
      <w:r w:rsidR="00EB17F3" w:rsidRPr="004D13F9">
        <w:rPr>
          <w:rFonts w:ascii="Arial" w:hAnsi="Arial" w:cs="Arial"/>
          <w:color w:val="000000" w:themeColor="text1"/>
          <w:sz w:val="22"/>
          <w:szCs w:val="22"/>
        </w:rPr>
        <w:t xml:space="preserve">, and </w:t>
      </w:r>
      <w:r w:rsidR="00531E55" w:rsidRPr="004D13F9">
        <w:rPr>
          <w:rFonts w:ascii="Arial" w:hAnsi="Arial" w:cs="Arial"/>
          <w:color w:val="000000" w:themeColor="text1"/>
          <w:sz w:val="22"/>
          <w:szCs w:val="22"/>
        </w:rPr>
        <w:t xml:space="preserve">recent </w:t>
      </w:r>
      <w:r w:rsidR="006C1D54" w:rsidRPr="004D13F9">
        <w:rPr>
          <w:rFonts w:ascii="Arial" w:hAnsi="Arial" w:cs="Arial"/>
          <w:color w:val="000000" w:themeColor="text1"/>
          <w:sz w:val="22"/>
          <w:szCs w:val="22"/>
        </w:rPr>
        <w:t xml:space="preserve">CAD </w:t>
      </w:r>
      <w:r w:rsidR="00531E55" w:rsidRPr="004D13F9">
        <w:rPr>
          <w:rFonts w:ascii="Arial" w:hAnsi="Arial" w:cs="Arial"/>
          <w:color w:val="000000" w:themeColor="text1"/>
          <w:sz w:val="22"/>
          <w:szCs w:val="22"/>
        </w:rPr>
        <w:t xml:space="preserve">meta-analyses </w:t>
      </w:r>
      <w:r w:rsidR="00206227" w:rsidRPr="004D13F9">
        <w:rPr>
          <w:rFonts w:ascii="Arial" w:hAnsi="Arial" w:cs="Arial"/>
          <w:color w:val="000000" w:themeColor="text1"/>
          <w:sz w:val="22"/>
          <w:szCs w:val="22"/>
        </w:rPr>
        <w:t xml:space="preserve">have found </w:t>
      </w:r>
      <w:r w:rsidR="00531E55" w:rsidRPr="004D13F9">
        <w:rPr>
          <w:rFonts w:ascii="Arial" w:hAnsi="Arial" w:cs="Arial"/>
          <w:color w:val="000000" w:themeColor="text1"/>
          <w:sz w:val="22"/>
          <w:szCs w:val="22"/>
        </w:rPr>
        <w:t xml:space="preserve">numerous lncRNA eQTLs </w:t>
      </w:r>
      <w:r w:rsidR="006C1D54" w:rsidRPr="004D13F9">
        <w:rPr>
          <w:rFonts w:ascii="Arial" w:hAnsi="Arial" w:cs="Arial"/>
          <w:color w:val="000000" w:themeColor="text1"/>
          <w:sz w:val="22"/>
          <w:szCs w:val="22"/>
        </w:rPr>
        <w:t>primarily associated</w:t>
      </w:r>
      <w:r w:rsidR="002954B2" w:rsidRPr="004D13F9">
        <w:rPr>
          <w:rFonts w:ascii="Arial" w:hAnsi="Arial" w:cs="Arial"/>
          <w:color w:val="000000" w:themeColor="text1"/>
          <w:sz w:val="22"/>
          <w:szCs w:val="22"/>
        </w:rPr>
        <w:t xml:space="preserve"> with disease</w:t>
      </w:r>
      <w:r w:rsidR="00472713" w:rsidRPr="004D13F9">
        <w:rPr>
          <w:rFonts w:ascii="Arial" w:hAnsi="Arial" w:cs="Arial"/>
          <w:color w:val="000000" w:themeColor="text1"/>
          <w:sz w:val="22"/>
          <w:szCs w:val="22"/>
        </w:rPr>
        <w:t xml:space="preserve">, including for example </w:t>
      </w:r>
      <w:r w:rsidR="00472713" w:rsidRPr="004D13F9">
        <w:rPr>
          <w:rFonts w:ascii="Arial" w:hAnsi="Arial" w:cs="Arial"/>
          <w:i/>
          <w:color w:val="000000" w:themeColor="text1"/>
          <w:sz w:val="22"/>
          <w:szCs w:val="22"/>
        </w:rPr>
        <w:t>TEX41</w:t>
      </w:r>
      <w:r w:rsidR="00472713" w:rsidRPr="004D13F9">
        <w:rPr>
          <w:rFonts w:ascii="Arial" w:hAnsi="Arial" w:cs="Arial"/>
          <w:color w:val="000000" w:themeColor="text1"/>
          <w:sz w:val="22"/>
          <w:szCs w:val="22"/>
        </w:rPr>
        <w:t xml:space="preserve"> in the </w:t>
      </w:r>
      <w:r w:rsidR="00472713" w:rsidRPr="004D13F9">
        <w:rPr>
          <w:rFonts w:ascii="Arial" w:hAnsi="Arial" w:cs="Arial"/>
          <w:i/>
          <w:color w:val="000000" w:themeColor="text1"/>
          <w:sz w:val="22"/>
          <w:szCs w:val="22"/>
        </w:rPr>
        <w:t>ZEB2</w:t>
      </w:r>
      <w:r w:rsidR="00472713" w:rsidRPr="004D13F9">
        <w:rPr>
          <w:rFonts w:ascii="Arial" w:hAnsi="Arial" w:cs="Arial"/>
          <w:color w:val="000000" w:themeColor="text1"/>
          <w:sz w:val="22"/>
          <w:szCs w:val="22"/>
        </w:rPr>
        <w:t xml:space="preserve"> locus.</w:t>
      </w:r>
      <w:r w:rsidR="0074613F">
        <w:rPr>
          <w:rFonts w:ascii="Arial" w:hAnsi="Arial" w:cs="Arial"/>
          <w:color w:val="000000" w:themeColor="text1"/>
          <w:sz w:val="22"/>
          <w:szCs w:val="22"/>
        </w:rPr>
        <w:fldChar w:fldCharType="begin">
          <w:fldData xml:space="preserve">PEVuZE5vdGU+PENpdGU+PEF1dGhvcj5OZWxzb248L0F1dGhvcj48WWVhcj4yMDE3PC9ZZWFyPjxS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</w:fldData>
        </w:fldChar>
      </w:r>
      <w:r w:rsidR="00A00176">
        <w:rPr>
          <w:rFonts w:ascii="Arial" w:hAnsi="Arial" w:cs="Arial"/>
          <w:color w:val="000000" w:themeColor="text1"/>
          <w:sz w:val="22"/>
          <w:szCs w:val="22"/>
        </w:rPr>
        <w:instrText xml:space="preserve"> ADDIN EN.CITE </w:instrText>
      </w:r>
      <w:r w:rsidR="00A00176">
        <w:rPr>
          <w:rFonts w:ascii="Arial" w:hAnsi="Arial" w:cs="Arial"/>
          <w:color w:val="000000" w:themeColor="text1"/>
          <w:sz w:val="22"/>
          <w:szCs w:val="22"/>
        </w:rPr>
        <w:fldChar w:fldCharType="begin">
          <w:fldData xml:space="preserve">PEVuZE5vdGU+PENpdGU+PEF1dGhvcj5OZWxzb248L0F1dGhvcj48WWVhcj4yMDE3PC9ZZWFyPjxS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</w:fldData>
        </w:fldChar>
      </w:r>
      <w:r w:rsidR="00A00176">
        <w:rPr>
          <w:rFonts w:ascii="Arial" w:hAnsi="Arial" w:cs="Arial"/>
          <w:color w:val="000000" w:themeColor="text1"/>
          <w:sz w:val="22"/>
          <w:szCs w:val="22"/>
        </w:rPr>
        <w:instrText xml:space="preserve"> ADDIN EN.CITE.DATA </w:instrText>
      </w:r>
      <w:r w:rsidR="00A00176">
        <w:rPr>
          <w:rFonts w:ascii="Arial" w:hAnsi="Arial" w:cs="Arial"/>
          <w:color w:val="000000" w:themeColor="text1"/>
          <w:sz w:val="22"/>
          <w:szCs w:val="22"/>
        </w:rPr>
      </w:r>
      <w:r w:rsidR="00A00176">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58</w:t>
      </w:r>
      <w:r w:rsidR="0074613F">
        <w:rPr>
          <w:rFonts w:ascii="Arial" w:hAnsi="Arial" w:cs="Arial"/>
          <w:color w:val="000000" w:themeColor="text1"/>
          <w:sz w:val="22"/>
          <w:szCs w:val="22"/>
        </w:rPr>
        <w:fldChar w:fldCharType="end"/>
      </w:r>
      <w:r w:rsidR="006C1D54" w:rsidRPr="004D13F9">
        <w:rPr>
          <w:rFonts w:ascii="Arial" w:hAnsi="Arial" w:cs="Arial"/>
          <w:color w:val="000000" w:themeColor="text1"/>
          <w:sz w:val="22"/>
          <w:szCs w:val="22"/>
        </w:rPr>
        <w:t xml:space="preserve"> </w:t>
      </w:r>
      <w:r w:rsidR="00B966EB" w:rsidRPr="004D13F9">
        <w:rPr>
          <w:rFonts w:ascii="Arial" w:hAnsi="Arial" w:cs="Arial"/>
          <w:color w:val="000000" w:themeColor="text1"/>
          <w:sz w:val="22"/>
          <w:szCs w:val="22"/>
        </w:rPr>
        <w:t xml:space="preserve">The involvement of lncRNAs in CAD genetic risk is substantiated by the role of lncRNAs in </w:t>
      </w:r>
      <w:r w:rsidR="00FB6E4A" w:rsidRPr="004D13F9">
        <w:rPr>
          <w:rFonts w:ascii="Arial" w:hAnsi="Arial" w:cs="Arial"/>
          <w:color w:val="000000" w:themeColor="text1"/>
          <w:sz w:val="22"/>
          <w:szCs w:val="22"/>
        </w:rPr>
        <w:t>a number of other complex diseases including numerous forms of cancer where lncRNAs have been identified as the target of variant-related expression differences.</w:t>
      </w:r>
      <w:r w:rsidR="0074613F">
        <w:rPr>
          <w:rFonts w:ascii="Arial" w:hAnsi="Arial" w:cs="Arial"/>
          <w:color w:val="000000" w:themeColor="text1"/>
          <w:sz w:val="22"/>
          <w:szCs w:val="22"/>
        </w:rPr>
        <w:fldChar w:fldCharType="begin">
          <w:fldData xml:space="preserve">PEVuZE5vdGU+PENpdGU+PEF1dGhvcj5SdXNzZWxsPC9BdXRob3I+PFllYXI+MjAxNTwvWWVhcj48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</w:fldData>
        </w:fldChar>
      </w:r>
      <w:r w:rsidR="0074613F">
        <w:rPr>
          <w:rFonts w:ascii="Arial" w:hAnsi="Arial" w:cs="Arial"/>
          <w:color w:val="000000" w:themeColor="text1"/>
          <w:sz w:val="22"/>
          <w:szCs w:val="22"/>
        </w:rPr>
        <w:instrText xml:space="preserve"> ADDIN EN.CITE </w:instrText>
      </w:r>
      <w:r w:rsidR="0074613F">
        <w:rPr>
          <w:rFonts w:ascii="Arial" w:hAnsi="Arial" w:cs="Arial"/>
          <w:color w:val="000000" w:themeColor="text1"/>
          <w:sz w:val="22"/>
          <w:szCs w:val="22"/>
        </w:rPr>
        <w:fldChar w:fldCharType="begin">
          <w:fldData xml:space="preserve">PEVuZE5vdGU+PENpdGU+PEF1dGhvcj5SdXNzZWxsPC9BdXRob3I+PFllYXI+MjAxNTwvWWVhcj48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</w:fldData>
        </w:fldChar>
      </w:r>
      <w:r w:rsidR="0074613F">
        <w:rPr>
          <w:rFonts w:ascii="Arial" w:hAnsi="Arial" w:cs="Arial"/>
          <w:color w:val="000000" w:themeColor="text1"/>
          <w:sz w:val="22"/>
          <w:szCs w:val="22"/>
        </w:rPr>
        <w:instrText xml:space="preserve"> ADDIN EN.CITE.DATA </w:instrText>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74613F" w:rsidRPr="0074613F">
        <w:rPr>
          <w:rFonts w:ascii="Arial" w:hAnsi="Arial" w:cs="Arial"/>
          <w:noProof/>
          <w:color w:val="000000" w:themeColor="text1"/>
          <w:sz w:val="22"/>
          <w:szCs w:val="22"/>
          <w:vertAlign w:val="superscript"/>
        </w:rPr>
        <w:t>37, 59-62</w:t>
      </w:r>
      <w:r w:rsidR="0074613F">
        <w:rPr>
          <w:rFonts w:ascii="Arial" w:hAnsi="Arial" w:cs="Arial"/>
          <w:color w:val="000000" w:themeColor="text1"/>
          <w:sz w:val="22"/>
          <w:szCs w:val="22"/>
        </w:rPr>
        <w:fldChar w:fldCharType="end"/>
      </w:r>
      <w:r w:rsidR="00FB6E4A" w:rsidRPr="004D13F9">
        <w:rPr>
          <w:rFonts w:ascii="Arial" w:hAnsi="Arial" w:cs="Arial"/>
          <w:color w:val="000000" w:themeColor="text1"/>
          <w:sz w:val="22"/>
          <w:szCs w:val="22"/>
        </w:rPr>
        <w:t xml:space="preserve"> </w:t>
      </w:r>
    </w:p>
    <w:p w14:paraId="7B185637" w14:textId="19CBC757" w:rsidR="00DE1D0A" w:rsidRPr="004D13F9" w:rsidRDefault="008575D9" w:rsidP="00F555FE">
      <w:pPr>
        <w:spacing w:line="240" w:lineRule="exact"/>
        <w:rPr>
          <w:rFonts w:ascii="Arial" w:hAnsi="Arial" w:cs="Arial"/>
          <w:color w:val="000000" w:themeColor="text1"/>
          <w:sz w:val="22"/>
          <w:szCs w:val="22"/>
        </w:rPr>
      </w:pPr>
      <w:r w:rsidRPr="004D13F9">
        <w:rPr>
          <w:rFonts w:ascii="Arial" w:hAnsi="Arial" w:cs="Arial"/>
          <w:color w:val="000000" w:themeColor="text1"/>
          <w:sz w:val="22"/>
          <w:szCs w:val="22"/>
        </w:rPr>
        <w:tab/>
        <w:t>It is thus our hypot</w:t>
      </w:r>
      <w:r w:rsidR="00A007D4" w:rsidRPr="004D13F9">
        <w:rPr>
          <w:rFonts w:ascii="Arial" w:hAnsi="Arial" w:cs="Arial"/>
          <w:color w:val="000000" w:themeColor="text1"/>
          <w:sz w:val="22"/>
          <w:szCs w:val="22"/>
        </w:rPr>
        <w:t>hesis that lncRNAs are an important</w:t>
      </w:r>
      <w:r w:rsidRPr="004D13F9">
        <w:rPr>
          <w:rFonts w:ascii="Arial" w:hAnsi="Arial" w:cs="Arial"/>
          <w:color w:val="000000" w:themeColor="text1"/>
          <w:sz w:val="22"/>
          <w:szCs w:val="22"/>
        </w:rPr>
        <w:t xml:space="preserve"> intermediate between causal CAD associated allelic variation and disease related modulation of causal </w:t>
      </w:r>
      <w:r w:rsidR="00F51FBC" w:rsidRPr="004D13F9">
        <w:rPr>
          <w:rFonts w:ascii="Arial" w:hAnsi="Arial" w:cs="Arial"/>
          <w:color w:val="000000" w:themeColor="text1"/>
          <w:sz w:val="22"/>
          <w:szCs w:val="22"/>
        </w:rPr>
        <w:t>pcGene</w:t>
      </w:r>
      <w:r w:rsidRPr="004D13F9">
        <w:rPr>
          <w:rFonts w:ascii="Arial" w:hAnsi="Arial" w:cs="Arial"/>
          <w:color w:val="000000" w:themeColor="text1"/>
          <w:sz w:val="22"/>
          <w:szCs w:val="22"/>
        </w:rPr>
        <w:t xml:space="preserve"> gene expression. This hypothesis is based on the observations that: </w:t>
      </w:r>
      <w:r w:rsidRPr="004D13F9">
        <w:rPr>
          <w:rFonts w:ascii="Arial" w:hAnsi="Arial" w:cs="Arial"/>
          <w:i/>
          <w:color w:val="000000" w:themeColor="text1"/>
          <w:sz w:val="22"/>
          <w:szCs w:val="22"/>
        </w:rPr>
        <w:t>i)</w:t>
      </w:r>
      <w:r w:rsidRPr="004D13F9">
        <w:rPr>
          <w:rFonts w:ascii="Arial" w:hAnsi="Arial" w:cs="Arial"/>
          <w:color w:val="000000" w:themeColor="text1"/>
          <w:sz w:val="22"/>
          <w:szCs w:val="22"/>
        </w:rPr>
        <w:t xml:space="preserve"> there are more eQTLs regulating expression of individual lncRNAs compared to </w:t>
      </w:r>
      <w:r w:rsidR="00D80C71">
        <w:rPr>
          <w:rFonts w:ascii="Arial" w:hAnsi="Arial" w:cs="Arial"/>
          <w:noProof/>
          <w:color w:val="000000" w:themeColor="text1"/>
          <w:sz w:val="22"/>
          <w:szCs w:val="22"/>
        </w:rPr>
        <mc:AlternateContent>
          <mc:Choice Requires="wps">
            <w:drawing>
              <wp:anchor distT="0" distB="0" distL="114300" distR="114300" simplePos="0" relativeHeight="251659264" behindDoc="0" locked="0" layoutInCell="1" allowOverlap="1" wp14:anchorId="39AB0D07" wp14:editId="721F96C3">
                <wp:simplePos x="0" y="0"/>
                <wp:positionH relativeFrom="column">
                  <wp:posOffset>-68580</wp:posOffset>
                </wp:positionH>
                <wp:positionV relativeFrom="paragraph">
                  <wp:posOffset>223520</wp:posOffset>
                </wp:positionV>
                <wp:extent cx="3358515" cy="2059940"/>
                <wp:effectExtent l="0" t="0" r="0" b="0"/>
                <wp:wrapTight wrapText="bothSides">
                  <wp:wrapPolygon edited="0">
                    <wp:start x="163" y="0"/>
                    <wp:lineTo x="163" y="21307"/>
                    <wp:lineTo x="21400" y="21307"/>
                    <wp:lineTo x="21400" y="0"/>
                    <wp:lineTo x="163" y="0"/>
                  </wp:wrapPolygon>
                </wp:wrapTight>
                <wp:docPr id="1" name="Text Box 1"/>
                <wp:cNvGraphicFramePr/>
                <a:graphic xmlns:a="http://schemas.openxmlformats.org/drawingml/2006/main">
                  <a:graphicData uri="http://schemas.microsoft.com/office/word/2010/wordprocessingShape">
                    <wps:wsp>
                      <wps:cNvSpPr txBox="1"/>
                      <wps:spPr>
                        <a:xfrm>
                          <a:off x="0" y="0"/>
                          <a:ext cx="3358515" cy="20599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35C806" w14:textId="77777777" w:rsidR="00B31808" w:rsidRPr="008A155E" w:rsidRDefault="00B31808" w:rsidP="00D80C71">
                            <w:pPr>
                              <w:rPr>
                                <w:rFonts w:ascii="Arial" w:hAnsi="Arial" w:cs="Arial"/>
                                <w:sz w:val="16"/>
                                <w:szCs w:val="16"/>
                              </w:rPr>
                            </w:pPr>
                            <w:r>
                              <w:rPr>
                                <w:rFonts w:ascii="Arial" w:hAnsi="Arial" w:cs="Arial"/>
                                <w:noProof/>
                                <w:sz w:val="16"/>
                                <w:szCs w:val="16"/>
                              </w:rPr>
                              <w:drawing>
                                <wp:inline distT="0" distB="0" distL="0" distR="0" wp14:anchorId="2948FB62" wp14:editId="6FE0AFF9">
                                  <wp:extent cx="3273802" cy="132842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 1-lncRNA mxns fxn.jpg"/>
                                          <pic:cNvPicPr/>
                                        </pic:nvPicPr>
                                        <pic:blipFill>
                                          <a:blip r:embed="rId10">
                                            <a:extLst>
                                              <a:ext uri="{28A0092B-C50C-407E-A947-70E740481C1C}">
                                                <a14:useLocalDpi xmlns:a14="http://schemas.microsoft.com/office/drawing/2010/main" val="0"/>
                                              </a:ext>
                                            </a:extLst>
                                          </a:blip>
                                          <a:stretch>
                                            <a:fillRect/>
                                          </a:stretch>
                                        </pic:blipFill>
                                        <pic:spPr>
                                          <a:xfrm>
                                            <a:off x="0" y="0"/>
                                            <a:ext cx="3285387" cy="1333121"/>
                                          </a:xfrm>
                                          <a:prstGeom prst="rect">
                                            <a:avLst/>
                                          </a:prstGeom>
                                        </pic:spPr>
                                      </pic:pic>
                                    </a:graphicData>
                                  </a:graphic>
                                </wp:inline>
                              </w:drawing>
                            </w:r>
                          </w:p>
                          <w:p w14:paraId="6C4757E8" w14:textId="0F31205F" w:rsidR="00B31808" w:rsidRPr="004A2EDE" w:rsidRDefault="00B31808" w:rsidP="00D80C71">
                            <w:pPr>
                              <w:pStyle w:val="p1"/>
                              <w:spacing w:line="160" w:lineRule="exact"/>
                              <w:rPr>
                                <w:rFonts w:ascii="Arial" w:hAnsi="Arial" w:cs="Arial"/>
                                <w:sz w:val="16"/>
                                <w:szCs w:val="16"/>
                              </w:rPr>
                            </w:pPr>
                            <w:r w:rsidRPr="004A2EDE">
                              <w:rPr>
                                <w:rFonts w:ascii="Arial" w:hAnsi="Arial" w:cs="Arial"/>
                                <w:b/>
                                <w:bCs/>
                                <w:sz w:val="16"/>
                                <w:szCs w:val="16"/>
                              </w:rPr>
                              <w:t>Fig. 1. Mechanisms of lncRNA regulation and function.</w:t>
                            </w:r>
                            <w:r w:rsidRPr="004A2EDE">
                              <w:rPr>
                                <w:rFonts w:ascii="Arial" w:hAnsi="Arial" w:cs="Arial"/>
                                <w:sz w:val="16"/>
                                <w:szCs w:val="16"/>
                              </w:rPr>
                              <w:t xml:space="preserve"> Allelic variation (X) regulates lncRNA</w:t>
                            </w:r>
                            <w:r>
                              <w:rPr>
                                <w:rFonts w:ascii="Arial" w:hAnsi="Arial" w:cs="Arial"/>
                                <w:sz w:val="16"/>
                                <w:szCs w:val="16"/>
                              </w:rPr>
                              <w:t xml:space="preserve"> expression, which regulates pcGene</w:t>
                            </w:r>
                            <w:r w:rsidRPr="004A2EDE">
                              <w:rPr>
                                <w:rFonts w:ascii="Arial" w:hAnsi="Arial" w:cs="Arial"/>
                                <w:sz w:val="16"/>
                                <w:szCs w:val="16"/>
                              </w:rPr>
                              <w:t xml:space="preserve"> expression, and through various functions of lncRNAs affects CAD risk</w:t>
                            </w:r>
                            <w:r w:rsidRPr="004A2EDE">
                              <w:rPr>
                                <w:rStyle w:val="apple-converted-space"/>
                                <w:rFonts w:ascii="Arial" w:hAnsi="Arial" w:cs="Arial"/>
                                <w:sz w:val="16"/>
                                <w:szCs w:val="16"/>
                              </w:rPr>
                              <w:t> </w:t>
                            </w:r>
                            <w:r w:rsidRPr="004A2EDE">
                              <w:rPr>
                                <w:rFonts w:ascii="Arial" w:hAnsi="Arial" w:cs="Arial"/>
                                <w:sz w:val="16"/>
                                <w:szCs w:val="16"/>
                              </w:rPr>
                              <w:t>and chromosomal features such as looping. Abbreviations: eQTL, expression quantit</w:t>
                            </w:r>
                            <w:r>
                              <w:rPr>
                                <w:rFonts w:ascii="Arial" w:hAnsi="Arial" w:cs="Arial"/>
                                <w:sz w:val="16"/>
                                <w:szCs w:val="16"/>
                              </w:rPr>
                              <w:t>ative trait locus (variant); PCG</w:t>
                            </w:r>
                            <w:r w:rsidRPr="004A2EDE">
                              <w:rPr>
                                <w:rFonts w:ascii="Arial" w:hAnsi="Arial" w:cs="Arial"/>
                                <w:sz w:val="16"/>
                                <w:szCs w:val="16"/>
                              </w:rPr>
                              <w:t>, protein coding gene; me3, histone 3 lysine 27 trimethylation (repressive histone modification); TF, transcription factor.</w:t>
                            </w:r>
                            <w:r w:rsidRPr="004A2EDE">
                              <w:rPr>
                                <w:rStyle w:val="apple-converted-space"/>
                                <w:rFonts w:ascii="Arial" w:hAnsi="Arial" w:cs="Arial"/>
                                <w:sz w:val="16"/>
                                <w:szCs w:val="16"/>
                              </w:rPr>
                              <w:t> </w:t>
                            </w:r>
                          </w:p>
                        </w:txbxContent>
                      </wps:txbx>
                      <wps:bodyPr rot="0" spcFirstLastPara="0" vertOverflow="overflow" horzOverflow="overflow" vert="horz" wrap="square" lIns="91440" tIns="9144" rIns="9144" bIns="914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AB0D07" id="_x0000_t202" coordsize="21600,21600" o:spt="202" path="m0,0l0,21600,21600,21600,21600,0xe">
                <v:stroke joinstyle="miter"/>
                <v:path gradientshapeok="t" o:connecttype="rect"/>
              </v:shapetype>
              <v:shape id="Text Box 1" o:spid="_x0000_s1026" type="#_x0000_t202" style="position:absolute;margin-left:-5.4pt;margin-top:17.6pt;width:264.45pt;height:162.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" filled="f" stroked="f">
                <v:textbox inset=",.72pt,.72pt,.72pt">
                  <w:txbxContent>
                    <w:p w14:paraId="2A35C806" w14:textId="77777777" w:rsidR="00B31808" w:rsidRPr="008A155E" w:rsidRDefault="00B31808" w:rsidP="00D80C71">
                      <w:pPr>
                        <w:rPr>
                          <w:rFonts w:ascii="Arial" w:hAnsi="Arial" w:cs="Arial"/>
                          <w:sz w:val="16"/>
                          <w:szCs w:val="16"/>
                        </w:rPr>
                      </w:pPr>
                      <w:r>
                        <w:rPr>
                          <w:rFonts w:ascii="Arial" w:hAnsi="Arial" w:cs="Arial"/>
                          <w:noProof/>
                          <w:sz w:val="16"/>
                          <w:szCs w:val="16"/>
                        </w:rPr>
                        <w:drawing>
                          <wp:inline distT="0" distB="0" distL="0" distR="0" wp14:anchorId="2948FB62" wp14:editId="6FE0AFF9">
                            <wp:extent cx="3273802" cy="132842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 1-lncRNA mxns fxn.jpg"/>
                                    <pic:cNvPicPr/>
                                  </pic:nvPicPr>
                                  <pic:blipFill>
                                    <a:blip r:embed="rId11">
                                      <a:extLst>
                                        <a:ext uri="{28A0092B-C50C-407E-A947-70E740481C1C}">
                                          <a14:useLocalDpi xmlns:a14="http://schemas.microsoft.com/office/drawing/2010/main" val="0"/>
                                        </a:ext>
                                      </a:extLst>
                                    </a:blip>
                                    <a:stretch>
                                      <a:fillRect/>
                                    </a:stretch>
                                  </pic:blipFill>
                                  <pic:spPr>
                                    <a:xfrm>
                                      <a:off x="0" y="0"/>
                                      <a:ext cx="3285387" cy="1333121"/>
                                    </a:xfrm>
                                    <a:prstGeom prst="rect">
                                      <a:avLst/>
                                    </a:prstGeom>
                                  </pic:spPr>
                                </pic:pic>
                              </a:graphicData>
                            </a:graphic>
                          </wp:inline>
                        </w:drawing>
                      </w:r>
                    </w:p>
                    <w:p w14:paraId="6C4757E8" w14:textId="0F31205F" w:rsidR="00B31808" w:rsidRPr="004A2EDE" w:rsidRDefault="00B31808" w:rsidP="00D80C71">
                      <w:pPr>
                        <w:pStyle w:val="p1"/>
                        <w:spacing w:line="160" w:lineRule="exact"/>
                        <w:rPr>
                          <w:rFonts w:ascii="Arial" w:hAnsi="Arial" w:cs="Arial"/>
                          <w:sz w:val="16"/>
                          <w:szCs w:val="16"/>
                        </w:rPr>
                      </w:pPr>
                      <w:r w:rsidRPr="004A2EDE">
                        <w:rPr>
                          <w:rFonts w:ascii="Arial" w:hAnsi="Arial" w:cs="Arial"/>
                          <w:b/>
                          <w:bCs/>
                          <w:sz w:val="16"/>
                          <w:szCs w:val="16"/>
                        </w:rPr>
                        <w:t>Fig. 1. Mechanisms of lncRNA regulation and function.</w:t>
                      </w:r>
                      <w:r w:rsidRPr="004A2EDE">
                        <w:rPr>
                          <w:rFonts w:ascii="Arial" w:hAnsi="Arial" w:cs="Arial"/>
                          <w:sz w:val="16"/>
                          <w:szCs w:val="16"/>
                        </w:rPr>
                        <w:t xml:space="preserve"> Allelic variation (X) regulates lncRNA</w:t>
                      </w:r>
                      <w:r>
                        <w:rPr>
                          <w:rFonts w:ascii="Arial" w:hAnsi="Arial" w:cs="Arial"/>
                          <w:sz w:val="16"/>
                          <w:szCs w:val="16"/>
                        </w:rPr>
                        <w:t xml:space="preserve"> expression, which regulates pcGene</w:t>
                      </w:r>
                      <w:r w:rsidRPr="004A2EDE">
                        <w:rPr>
                          <w:rFonts w:ascii="Arial" w:hAnsi="Arial" w:cs="Arial"/>
                          <w:sz w:val="16"/>
                          <w:szCs w:val="16"/>
                        </w:rPr>
                        <w:t xml:space="preserve"> expression, and through various functions of lncRNAs affects CAD risk</w:t>
                      </w:r>
                      <w:r w:rsidRPr="004A2EDE">
                        <w:rPr>
                          <w:rStyle w:val="apple-converted-space"/>
                          <w:rFonts w:ascii="Arial" w:hAnsi="Arial" w:cs="Arial"/>
                          <w:sz w:val="16"/>
                          <w:szCs w:val="16"/>
                        </w:rPr>
                        <w:t> </w:t>
                      </w:r>
                      <w:r w:rsidRPr="004A2EDE">
                        <w:rPr>
                          <w:rFonts w:ascii="Arial" w:hAnsi="Arial" w:cs="Arial"/>
                          <w:sz w:val="16"/>
                          <w:szCs w:val="16"/>
                        </w:rPr>
                        <w:t>and chromosomal features such as looping. Abbreviations: eQTL, expression quantit</w:t>
                      </w:r>
                      <w:r>
                        <w:rPr>
                          <w:rFonts w:ascii="Arial" w:hAnsi="Arial" w:cs="Arial"/>
                          <w:sz w:val="16"/>
                          <w:szCs w:val="16"/>
                        </w:rPr>
                        <w:t>ative trait locus (variant); PCG</w:t>
                      </w:r>
                      <w:r w:rsidRPr="004A2EDE">
                        <w:rPr>
                          <w:rFonts w:ascii="Arial" w:hAnsi="Arial" w:cs="Arial"/>
                          <w:sz w:val="16"/>
                          <w:szCs w:val="16"/>
                        </w:rPr>
                        <w:t>, protein coding gene; me3, histone 3 lysine 27 trimethylation (repressive histone modification); TF, transcription factor.</w:t>
                      </w:r>
                      <w:r w:rsidRPr="004A2EDE">
                        <w:rPr>
                          <w:rStyle w:val="apple-converted-space"/>
                          <w:rFonts w:ascii="Arial" w:hAnsi="Arial" w:cs="Arial"/>
                          <w:sz w:val="16"/>
                          <w:szCs w:val="16"/>
                        </w:rPr>
                        <w:t> </w:t>
                      </w:r>
                    </w:p>
                  </w:txbxContent>
                </v:textbox>
                <w10:wrap type="tight"/>
              </v:shape>
            </w:pict>
          </mc:Fallback>
        </mc:AlternateContent>
      </w:r>
      <w:r w:rsidRPr="004D13F9">
        <w:rPr>
          <w:rFonts w:ascii="Arial" w:hAnsi="Arial" w:cs="Arial"/>
          <w:color w:val="000000" w:themeColor="text1"/>
          <w:sz w:val="22"/>
          <w:szCs w:val="22"/>
        </w:rPr>
        <w:t xml:space="preserve">individual </w:t>
      </w:r>
      <w:r w:rsidR="00F51FBC" w:rsidRPr="004D13F9">
        <w:rPr>
          <w:rFonts w:ascii="Arial" w:hAnsi="Arial" w:cs="Arial"/>
          <w:color w:val="000000" w:themeColor="text1"/>
          <w:sz w:val="22"/>
          <w:szCs w:val="22"/>
        </w:rPr>
        <w:t>pcGene</w:t>
      </w:r>
      <w:r w:rsidRPr="004D13F9">
        <w:rPr>
          <w:rFonts w:ascii="Arial" w:hAnsi="Arial" w:cs="Arial"/>
          <w:color w:val="000000" w:themeColor="text1"/>
          <w:sz w:val="22"/>
          <w:szCs w:val="22"/>
        </w:rPr>
        <w:t>s</w:t>
      </w:r>
      <w:r w:rsidR="0074613F">
        <w:rPr>
          <w:rFonts w:ascii="Arial" w:hAnsi="Arial" w:cs="Arial"/>
          <w:color w:val="000000" w:themeColor="text1"/>
          <w:sz w:val="22"/>
          <w:szCs w:val="22"/>
        </w:rPr>
        <w:fldChar w:fldCharType="begin"/>
      </w:r>
      <w:r w:rsidR="0074613F">
        <w:rPr>
          <w:rFonts w:ascii="Arial" w:hAnsi="Arial" w:cs="Arial"/>
          <w:color w:val="000000" w:themeColor="text1"/>
          <w:sz w:val="22"/>
          <w:szCs w:val="22"/>
        </w:rPr>
        <w:instrText xml:space="preserve"> ADDIN EN.CITE &lt;EndNote&gt;&lt;Cite&gt;&lt;Author&gt;Popadin&lt;/Author&gt;&lt;Year&gt;2013&lt;/Year&gt;&lt;RecNum&gt;895&lt;/RecNum&gt;&lt;DisplayText&gt;&lt;style face="superscript"&gt;46&lt;/style&gt;&lt;/DisplayText&gt;&lt;record&gt;&lt;rec-number&gt;895&lt;/rec-number&gt;&lt;foreign-keys&gt;&lt;key app="EN" db-id="59a5vzd2ztztp3e2prax0va3f0xxvp0exvff" timestamp="1388790519"&gt;895&lt;/key&gt;&lt;/foreign-keys&gt;&lt;ref-type name="Journal Article"&gt;17&lt;/ref-type&gt;&lt;contributors&gt;&lt;authors&gt;&lt;author&gt;Popadin, K.&lt;/author&gt;&lt;author&gt;Gutierrez-Arcelus, M.&lt;/author&gt;&lt;author&gt;Dermitzakis, E. T.&lt;/author&gt;&lt;author&gt;Antonarakis, S. E.&lt;/author&gt;&lt;/authors&gt;&lt;/contributors&gt;&lt;auth-address&gt;Department of Genetic Medicine and Development, University of Geneva Medical School, 1 rue Michel-Servet, 1211 Geneva, Switzerland; Institute of Genetics and Genomics in Geneva (iGE3), 1211 Geneva, Switzerland; Institute for Information Transmission Problems (Kharkevich Institute), Russian Academy of Sciences, Moscow 127994, Russia.&lt;/auth-address&gt;&lt;titles&gt;&lt;title&gt;Genetic and Epigenetic Regulation of Human lincRNA Gene Expression&lt;/title&gt;&lt;secondary-title&gt;Am J Hum Genet&lt;/secondary-title&gt;&lt;alt-title&gt;American journal of human genetics&lt;/alt-title&gt;&lt;/titles&gt;&lt;periodical&gt;&lt;full-title&gt;Am J Hum Genet&lt;/full-title&gt;&lt;/periodical&gt;&lt;pages&gt;1015-26&lt;/pages&gt;&lt;volume&gt;93&lt;/volume&gt;&lt;number&gt;6&lt;/number&gt;&lt;edition&gt;2013/11/26&lt;/edition&gt;&lt;dates&gt;&lt;year&gt;2013&lt;/year&gt;&lt;pub-dates&gt;&lt;date&gt;Dec 5&lt;/date&gt;&lt;/pub-dates&gt;&lt;/dates&gt;&lt;isbn&gt;1537-6605 (Electronic)&amp;#xD;0002-9297 (Linking)&lt;/isbn&gt;&lt;accession-num&gt;24268656&lt;/accession-num&gt;&lt;urls&gt;&lt;related-urls&gt;&lt;url&gt;http://www.ncbi.nlm.nih.gov/pubmed/24268656&lt;/url&gt;&lt;/related-urls&gt;&lt;/urls&gt;&lt;custom2&gt;3852921&lt;/custom2&gt;&lt;electronic-resource-num&gt;10.1016/j.ajhg.2013.10.022&lt;/electronic-resource-num&gt;&lt;language&gt;eng&lt;/language&gt;&lt;/record&gt;&lt;/Cite&gt;&lt;/EndNote&gt;</w:instrText>
      </w:r>
      <w:r w:rsidR="0074613F">
        <w:rPr>
          <w:rFonts w:ascii="Arial" w:hAnsi="Arial" w:cs="Arial"/>
          <w:color w:val="000000" w:themeColor="text1"/>
          <w:sz w:val="22"/>
          <w:szCs w:val="22"/>
        </w:rPr>
        <w:fldChar w:fldCharType="separate"/>
      </w:r>
      <w:r w:rsidR="0074613F" w:rsidRPr="0074613F">
        <w:rPr>
          <w:rFonts w:ascii="Arial" w:hAnsi="Arial" w:cs="Arial"/>
          <w:noProof/>
          <w:color w:val="000000" w:themeColor="text1"/>
          <w:sz w:val="22"/>
          <w:szCs w:val="22"/>
          <w:vertAlign w:val="superscript"/>
        </w:rPr>
        <w:t>46</w:t>
      </w:r>
      <w:r w:rsidR="0074613F">
        <w:rPr>
          <w:rFonts w:ascii="Arial" w:hAnsi="Arial" w:cs="Arial"/>
          <w:color w:val="000000" w:themeColor="text1"/>
          <w:sz w:val="22"/>
          <w:szCs w:val="22"/>
        </w:rPr>
        <w:fldChar w:fldCharType="end"/>
      </w:r>
      <w:r w:rsidRPr="004D13F9">
        <w:rPr>
          <w:rFonts w:ascii="Arial" w:hAnsi="Arial" w:cs="Arial"/>
          <w:color w:val="000000" w:themeColor="text1"/>
          <w:sz w:val="22"/>
          <w:szCs w:val="22"/>
        </w:rPr>
        <w:t xml:space="preserve">, so more opportunity for disruption of regulatory circuits, </w:t>
      </w:r>
      <w:r w:rsidRPr="004D13F9">
        <w:rPr>
          <w:rFonts w:ascii="Arial" w:hAnsi="Arial" w:cs="Arial"/>
          <w:i/>
          <w:color w:val="000000" w:themeColor="text1"/>
          <w:sz w:val="22"/>
          <w:szCs w:val="22"/>
        </w:rPr>
        <w:t>ii)</w:t>
      </w:r>
      <w:r w:rsidRPr="004D13F9">
        <w:rPr>
          <w:rFonts w:ascii="Arial" w:hAnsi="Arial" w:cs="Arial"/>
          <w:color w:val="000000" w:themeColor="text1"/>
          <w:sz w:val="22"/>
          <w:szCs w:val="22"/>
        </w:rPr>
        <w:t xml:space="preserve"> there are at least 5-times more lncRNAs compared to </w:t>
      </w:r>
      <w:r w:rsidR="00F51FBC" w:rsidRPr="004D13F9">
        <w:rPr>
          <w:rFonts w:ascii="Arial" w:hAnsi="Arial" w:cs="Arial"/>
          <w:color w:val="000000" w:themeColor="text1"/>
          <w:sz w:val="22"/>
          <w:szCs w:val="22"/>
        </w:rPr>
        <w:t>pcGene</w:t>
      </w:r>
      <w:r w:rsidRPr="004D13F9">
        <w:rPr>
          <w:rFonts w:ascii="Arial" w:hAnsi="Arial" w:cs="Arial"/>
          <w:color w:val="000000" w:themeColor="text1"/>
          <w:sz w:val="22"/>
          <w:szCs w:val="22"/>
        </w:rPr>
        <w:t>s, further contributing to the total number of lncRNA regulatory variants that may be disrupted, and resulting in greater genomic exposure to spontaneous variation</w:t>
      </w:r>
      <w:r w:rsidR="00E73B82" w:rsidRPr="004D13F9">
        <w:rPr>
          <w:rFonts w:ascii="Arial" w:hAnsi="Arial" w:cs="Arial"/>
          <w:color w:val="000000" w:themeColor="text1"/>
          <w:sz w:val="22"/>
          <w:szCs w:val="22"/>
        </w:rPr>
        <w:t xml:space="preserve"> (LNCipedia)</w:t>
      </w:r>
      <w:r w:rsidRPr="004D13F9">
        <w:rPr>
          <w:rFonts w:ascii="Arial" w:hAnsi="Arial" w:cs="Arial"/>
          <w:color w:val="000000" w:themeColor="text1"/>
          <w:sz w:val="22"/>
          <w:szCs w:val="22"/>
        </w:rPr>
        <w:t>,</w:t>
      </w:r>
      <w:r w:rsidRPr="004D13F9">
        <w:rPr>
          <w:rFonts w:ascii="Arial" w:hAnsi="Arial" w:cs="Arial"/>
          <w:i/>
          <w:color w:val="000000" w:themeColor="text1"/>
          <w:sz w:val="22"/>
          <w:szCs w:val="22"/>
        </w:rPr>
        <w:t xml:space="preserve"> iii)</w:t>
      </w:r>
      <w:r w:rsidRPr="004D13F9">
        <w:rPr>
          <w:rFonts w:ascii="Arial" w:hAnsi="Arial" w:cs="Arial"/>
          <w:color w:val="000000" w:themeColor="text1"/>
          <w:sz w:val="22"/>
          <w:szCs w:val="22"/>
        </w:rPr>
        <w:t xml:space="preserve"> the primary focus of lncRNAs is to mediate cell type and environmental influences on </w:t>
      </w:r>
      <w:r w:rsidR="00F51FBC" w:rsidRPr="004D13F9">
        <w:rPr>
          <w:rFonts w:ascii="Arial" w:hAnsi="Arial" w:cs="Arial"/>
          <w:color w:val="000000" w:themeColor="text1"/>
          <w:sz w:val="22"/>
          <w:szCs w:val="22"/>
        </w:rPr>
        <w:t>pcGene</w:t>
      </w:r>
      <w:r w:rsidRPr="004D13F9">
        <w:rPr>
          <w:rFonts w:ascii="Arial" w:hAnsi="Arial" w:cs="Arial"/>
          <w:color w:val="000000" w:themeColor="text1"/>
          <w:sz w:val="22"/>
          <w:szCs w:val="22"/>
        </w:rPr>
        <w:t xml:space="preserve"> expression, processes</w:t>
      </w:r>
      <w:r w:rsidR="001722DD" w:rsidRPr="004D13F9">
        <w:rPr>
          <w:rFonts w:ascii="Arial" w:hAnsi="Arial" w:cs="Arial"/>
          <w:color w:val="000000" w:themeColor="text1"/>
          <w:sz w:val="22"/>
          <w:szCs w:val="22"/>
        </w:rPr>
        <w:t xml:space="preserve"> directly relevant</w:t>
      </w:r>
      <w:r w:rsidRPr="004D13F9">
        <w:rPr>
          <w:rFonts w:ascii="Arial" w:hAnsi="Arial" w:cs="Arial"/>
          <w:color w:val="000000" w:themeColor="text1"/>
          <w:sz w:val="22"/>
          <w:szCs w:val="22"/>
        </w:rPr>
        <w:t xml:space="preserve"> to disease etiology</w:t>
      </w:r>
      <w:r w:rsidR="0074613F">
        <w:rPr>
          <w:rFonts w:ascii="Arial" w:hAnsi="Arial" w:cs="Arial"/>
          <w:color w:val="000000" w:themeColor="text1"/>
          <w:sz w:val="22"/>
          <w:szCs w:val="22"/>
        </w:rPr>
        <w:fldChar w:fldCharType="begin">
          <w:fldData xml:space="preserve">PEVuZE5vdGU+PENpdGU+PEF1dGhvcj5XYW5nPC9BdXRob3I+PFllYXI+MjAxMTwvWWVhcj48UmVj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</w:fldData>
        </w:fldChar>
      </w:r>
      <w:r w:rsidR="0074613F">
        <w:rPr>
          <w:rFonts w:ascii="Arial" w:hAnsi="Arial" w:cs="Arial"/>
          <w:color w:val="000000" w:themeColor="text1"/>
          <w:sz w:val="22"/>
          <w:szCs w:val="22"/>
        </w:rPr>
        <w:instrText xml:space="preserve"> ADDIN EN.CITE </w:instrText>
      </w:r>
      <w:r w:rsidR="0074613F">
        <w:rPr>
          <w:rFonts w:ascii="Arial" w:hAnsi="Arial" w:cs="Arial"/>
          <w:color w:val="000000" w:themeColor="text1"/>
          <w:sz w:val="22"/>
          <w:szCs w:val="22"/>
        </w:rPr>
        <w:fldChar w:fldCharType="begin">
          <w:fldData xml:space="preserve">PEVuZE5vdGU+PENpdGU+PEF1dGhvcj5XYW5nPC9BdXRob3I+PFllYXI+MjAxMTwvWWVhcj48UmVj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</w:fldData>
        </w:fldChar>
      </w:r>
      <w:r w:rsidR="0074613F">
        <w:rPr>
          <w:rFonts w:ascii="Arial" w:hAnsi="Arial" w:cs="Arial"/>
          <w:color w:val="000000" w:themeColor="text1"/>
          <w:sz w:val="22"/>
          <w:szCs w:val="22"/>
        </w:rPr>
        <w:instrText xml:space="preserve"> ADDIN EN.CITE.DATA </w:instrText>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74613F" w:rsidRPr="0074613F">
        <w:rPr>
          <w:rFonts w:ascii="Arial" w:hAnsi="Arial" w:cs="Arial"/>
          <w:noProof/>
          <w:color w:val="000000" w:themeColor="text1"/>
          <w:sz w:val="22"/>
          <w:szCs w:val="22"/>
          <w:vertAlign w:val="superscript"/>
        </w:rPr>
        <w:t>22, 42, 63</w:t>
      </w:r>
      <w:r w:rsidR="0074613F">
        <w:rPr>
          <w:rFonts w:ascii="Arial" w:hAnsi="Arial" w:cs="Arial"/>
          <w:color w:val="000000" w:themeColor="text1"/>
          <w:sz w:val="22"/>
          <w:szCs w:val="22"/>
        </w:rPr>
        <w:fldChar w:fldCharType="end"/>
      </w:r>
      <w:r w:rsidRPr="004D13F9">
        <w:rPr>
          <w:rFonts w:ascii="Arial" w:hAnsi="Arial" w:cs="Arial"/>
          <w:color w:val="000000" w:themeColor="text1"/>
          <w:sz w:val="22"/>
          <w:szCs w:val="22"/>
        </w:rPr>
        <w:t xml:space="preserve">, </w:t>
      </w:r>
      <w:r w:rsidRPr="004D13F9">
        <w:rPr>
          <w:rFonts w:ascii="Arial" w:hAnsi="Arial" w:cs="Arial"/>
          <w:i/>
          <w:color w:val="000000" w:themeColor="text1"/>
          <w:sz w:val="22"/>
          <w:szCs w:val="22"/>
        </w:rPr>
        <w:t>iv)</w:t>
      </w:r>
      <w:r w:rsidRPr="004D13F9">
        <w:rPr>
          <w:rFonts w:ascii="Arial" w:hAnsi="Arial" w:cs="Arial"/>
          <w:color w:val="000000" w:themeColor="text1"/>
          <w:sz w:val="22"/>
          <w:szCs w:val="22"/>
        </w:rPr>
        <w:t xml:space="preserve"> lncRNAs show greater cell-specificity than </w:t>
      </w:r>
      <w:r w:rsidR="00F51FBC" w:rsidRPr="004D13F9">
        <w:rPr>
          <w:rFonts w:ascii="Arial" w:hAnsi="Arial" w:cs="Arial"/>
          <w:color w:val="000000" w:themeColor="text1"/>
          <w:sz w:val="22"/>
          <w:szCs w:val="22"/>
        </w:rPr>
        <w:t>pcGene</w:t>
      </w:r>
      <w:r w:rsidRPr="004D13F9">
        <w:rPr>
          <w:rFonts w:ascii="Arial" w:hAnsi="Arial" w:cs="Arial"/>
          <w:color w:val="000000" w:themeColor="text1"/>
          <w:sz w:val="22"/>
          <w:szCs w:val="22"/>
        </w:rPr>
        <w:t xml:space="preserve">s, </w:t>
      </w:r>
      <w:r w:rsidR="00616ED0" w:rsidRPr="004D13F9">
        <w:rPr>
          <w:rFonts w:ascii="Arial" w:hAnsi="Arial" w:cs="Arial"/>
          <w:color w:val="000000" w:themeColor="text1"/>
          <w:sz w:val="22"/>
          <w:szCs w:val="22"/>
        </w:rPr>
        <w:t>as do complex human diseases</w:t>
      </w:r>
      <w:r w:rsidR="0074613F">
        <w:rPr>
          <w:rFonts w:ascii="Arial" w:hAnsi="Arial" w:cs="Arial"/>
          <w:color w:val="000000" w:themeColor="text1"/>
          <w:sz w:val="22"/>
          <w:szCs w:val="22"/>
        </w:rPr>
        <w:fldChar w:fldCharType="begin">
          <w:fldData xml:space="preserve">PEVuZE5vdGU+PENpdGU+PEF1dGhvcj5DYWJpbGk8L0F1dGhvcj48WWVhcj4yMDExPC9ZZWFyPjxS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</w:fldData>
        </w:fldChar>
      </w:r>
      <w:r w:rsidR="0074613F">
        <w:rPr>
          <w:rFonts w:ascii="Arial" w:hAnsi="Arial" w:cs="Arial"/>
          <w:color w:val="000000" w:themeColor="text1"/>
          <w:sz w:val="22"/>
          <w:szCs w:val="22"/>
        </w:rPr>
        <w:instrText xml:space="preserve"> ADDIN EN.CITE </w:instrText>
      </w:r>
      <w:r w:rsidR="0074613F">
        <w:rPr>
          <w:rFonts w:ascii="Arial" w:hAnsi="Arial" w:cs="Arial"/>
          <w:color w:val="000000" w:themeColor="text1"/>
          <w:sz w:val="22"/>
          <w:szCs w:val="22"/>
        </w:rPr>
        <w:fldChar w:fldCharType="begin">
          <w:fldData xml:space="preserve">PEVuZE5vdGU+PENpdGU+PEF1dGhvcj5DYWJpbGk8L0F1dGhvcj48WWVhcj4yMDExPC9ZZWFyPjxS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</w:fldData>
        </w:fldChar>
      </w:r>
      <w:r w:rsidR="0074613F">
        <w:rPr>
          <w:rFonts w:ascii="Arial" w:hAnsi="Arial" w:cs="Arial"/>
          <w:color w:val="000000" w:themeColor="text1"/>
          <w:sz w:val="22"/>
          <w:szCs w:val="22"/>
        </w:rPr>
        <w:instrText xml:space="preserve"> ADDIN EN.CITE.DATA </w:instrText>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74613F" w:rsidRPr="0074613F">
        <w:rPr>
          <w:rFonts w:ascii="Arial" w:hAnsi="Arial" w:cs="Arial"/>
          <w:noProof/>
          <w:color w:val="000000" w:themeColor="text1"/>
          <w:sz w:val="22"/>
          <w:szCs w:val="22"/>
          <w:vertAlign w:val="superscript"/>
        </w:rPr>
        <w:t>10, 24, 64-67</w:t>
      </w:r>
      <w:r w:rsidR="0074613F">
        <w:rPr>
          <w:rFonts w:ascii="Arial" w:hAnsi="Arial" w:cs="Arial"/>
          <w:color w:val="000000" w:themeColor="text1"/>
          <w:sz w:val="22"/>
          <w:szCs w:val="22"/>
        </w:rPr>
        <w:fldChar w:fldCharType="end"/>
      </w:r>
      <w:r w:rsidRPr="004D13F9">
        <w:rPr>
          <w:rFonts w:ascii="Arial" w:hAnsi="Arial" w:cs="Arial"/>
          <w:color w:val="000000" w:themeColor="text1"/>
          <w:sz w:val="22"/>
          <w:szCs w:val="22"/>
        </w:rPr>
        <w:t xml:space="preserve">, and </w:t>
      </w:r>
      <w:r w:rsidRPr="004D13F9">
        <w:rPr>
          <w:rFonts w:ascii="Arial" w:hAnsi="Arial" w:cs="Arial"/>
          <w:i/>
          <w:color w:val="000000" w:themeColor="text1"/>
          <w:sz w:val="22"/>
          <w:szCs w:val="22"/>
        </w:rPr>
        <w:t>v)</w:t>
      </w:r>
      <w:r w:rsidRPr="004D13F9">
        <w:rPr>
          <w:rFonts w:ascii="Arial" w:hAnsi="Arial" w:cs="Arial"/>
          <w:color w:val="000000" w:themeColor="text1"/>
          <w:sz w:val="22"/>
          <w:szCs w:val="22"/>
        </w:rPr>
        <w:t xml:space="preserve"> they appear to be an integral component of chromatin architecture and more highly regul</w:t>
      </w:r>
      <w:r w:rsidR="001E121E" w:rsidRPr="004D13F9">
        <w:rPr>
          <w:rFonts w:ascii="Arial" w:hAnsi="Arial" w:cs="Arial"/>
          <w:color w:val="000000" w:themeColor="text1"/>
          <w:sz w:val="22"/>
          <w:szCs w:val="22"/>
        </w:rPr>
        <w:t>ated by chromosomal elements.</w:t>
      </w:r>
      <w:r w:rsidR="0074613F">
        <w:rPr>
          <w:rFonts w:ascii="Arial" w:hAnsi="Arial" w:cs="Arial"/>
          <w:color w:val="000000" w:themeColor="text1"/>
          <w:sz w:val="22"/>
          <w:szCs w:val="22"/>
        </w:rPr>
        <w:fldChar w:fldCharType="begin">
          <w:fldData xml:space="preserve">PEVuZE5vdGU+PENpdGU+PEF1dGhvcj5Cb2htZG9yZmVyPC9BdXRob3I+PFllYXI+MjAxNTwvWWVh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=
</w:fldData>
        </w:fldChar>
      </w:r>
      <w:r w:rsidR="0074613F">
        <w:rPr>
          <w:rFonts w:ascii="Arial" w:hAnsi="Arial" w:cs="Arial"/>
          <w:color w:val="000000" w:themeColor="text1"/>
          <w:sz w:val="22"/>
          <w:szCs w:val="22"/>
        </w:rPr>
        <w:instrText xml:space="preserve"> ADDIN EN.CITE </w:instrText>
      </w:r>
      <w:r w:rsidR="0074613F">
        <w:rPr>
          <w:rFonts w:ascii="Arial" w:hAnsi="Arial" w:cs="Arial"/>
          <w:color w:val="000000" w:themeColor="text1"/>
          <w:sz w:val="22"/>
          <w:szCs w:val="22"/>
        </w:rPr>
        <w:fldChar w:fldCharType="begin">
          <w:fldData xml:space="preserve">PEVuZE5vdGU+PENpdGU+PEF1dGhvcj5Cb2htZG9yZmVyPC9BdXRob3I+PFllYXI+MjAxNTwvWWVh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=
</w:fldData>
        </w:fldChar>
      </w:r>
      <w:r w:rsidR="0074613F">
        <w:rPr>
          <w:rFonts w:ascii="Arial" w:hAnsi="Arial" w:cs="Arial"/>
          <w:color w:val="000000" w:themeColor="text1"/>
          <w:sz w:val="22"/>
          <w:szCs w:val="22"/>
        </w:rPr>
        <w:instrText xml:space="preserve"> ADDIN EN.CITE.DATA </w:instrText>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74613F" w:rsidRPr="0074613F">
        <w:rPr>
          <w:rFonts w:ascii="Arial" w:hAnsi="Arial" w:cs="Arial"/>
          <w:noProof/>
          <w:color w:val="000000" w:themeColor="text1"/>
          <w:sz w:val="22"/>
          <w:szCs w:val="22"/>
          <w:vertAlign w:val="superscript"/>
        </w:rPr>
        <w:t>68, 69</w:t>
      </w:r>
      <w:r w:rsidR="0074613F">
        <w:rPr>
          <w:rFonts w:ascii="Arial" w:hAnsi="Arial" w:cs="Arial"/>
          <w:color w:val="000000" w:themeColor="text1"/>
          <w:sz w:val="22"/>
          <w:szCs w:val="22"/>
        </w:rPr>
        <w:fldChar w:fldCharType="end"/>
      </w:r>
      <w:r w:rsidRPr="004D13F9">
        <w:rPr>
          <w:rFonts w:ascii="Arial" w:hAnsi="Arial" w:cs="Arial"/>
          <w:color w:val="000000" w:themeColor="text1"/>
          <w:sz w:val="22"/>
          <w:szCs w:val="22"/>
        </w:rPr>
        <w:t xml:space="preserve"> </w:t>
      </w:r>
    </w:p>
    <w:p w14:paraId="7DB71F12" w14:textId="6EA9CA64" w:rsidR="00374AB7" w:rsidRPr="004D13F9" w:rsidRDefault="009641AF" w:rsidP="00636D5D">
      <w:pPr>
        <w:spacing w:line="240" w:lineRule="exact"/>
        <w:rPr>
          <w:rFonts w:ascii="Arial" w:hAnsi="Arial" w:cs="Arial"/>
          <w:color w:val="000000" w:themeColor="text1"/>
          <w:sz w:val="22"/>
          <w:szCs w:val="22"/>
        </w:rPr>
      </w:pPr>
      <w:r w:rsidRPr="004D13F9">
        <w:rPr>
          <w:rFonts w:ascii="Arial" w:hAnsi="Arial" w:cs="Arial"/>
          <w:i/>
          <w:color w:val="000000" w:themeColor="text1"/>
          <w:sz w:val="22"/>
          <w:szCs w:val="22"/>
        </w:rPr>
        <w:tab/>
      </w:r>
      <w:r w:rsidR="00A91AC5" w:rsidRPr="004D13F9">
        <w:rPr>
          <w:rFonts w:ascii="Arial" w:hAnsi="Arial" w:cs="Arial"/>
          <w:b/>
          <w:i/>
          <w:color w:val="000000" w:themeColor="text1"/>
          <w:sz w:val="22"/>
          <w:szCs w:val="22"/>
          <w:u w:val="single"/>
        </w:rPr>
        <w:t>Smooth muscle cell p</w:t>
      </w:r>
      <w:r w:rsidRPr="004D13F9">
        <w:rPr>
          <w:rFonts w:ascii="Arial" w:hAnsi="Arial" w:cs="Arial"/>
          <w:b/>
          <w:i/>
          <w:color w:val="000000" w:themeColor="text1"/>
          <w:sz w:val="22"/>
          <w:szCs w:val="22"/>
          <w:u w:val="single"/>
        </w:rPr>
        <w:t>hen</w:t>
      </w:r>
      <w:r w:rsidR="00D41133" w:rsidRPr="004D13F9">
        <w:rPr>
          <w:rFonts w:ascii="Arial" w:hAnsi="Arial" w:cs="Arial"/>
          <w:b/>
          <w:i/>
          <w:color w:val="000000" w:themeColor="text1"/>
          <w:sz w:val="22"/>
          <w:szCs w:val="22"/>
          <w:u w:val="single"/>
        </w:rPr>
        <w:t>otype</w:t>
      </w:r>
      <w:r w:rsidR="00C526D7" w:rsidRPr="004D13F9">
        <w:rPr>
          <w:rFonts w:ascii="Arial" w:hAnsi="Arial" w:cs="Arial"/>
          <w:b/>
          <w:i/>
          <w:color w:val="000000" w:themeColor="text1"/>
          <w:sz w:val="22"/>
          <w:szCs w:val="22"/>
          <w:u w:val="single"/>
        </w:rPr>
        <w:t xml:space="preserve"> as a </w:t>
      </w:r>
      <w:r w:rsidRPr="004D13F9">
        <w:rPr>
          <w:rFonts w:ascii="Arial" w:hAnsi="Arial" w:cs="Arial"/>
          <w:b/>
          <w:i/>
          <w:color w:val="000000" w:themeColor="text1"/>
          <w:sz w:val="22"/>
          <w:szCs w:val="22"/>
          <w:u w:val="single"/>
        </w:rPr>
        <w:t xml:space="preserve">mechanism of </w:t>
      </w:r>
      <w:r w:rsidR="00A91AC5" w:rsidRPr="004D13F9">
        <w:rPr>
          <w:rFonts w:ascii="Arial" w:hAnsi="Arial" w:cs="Arial"/>
          <w:b/>
          <w:i/>
          <w:color w:val="000000" w:themeColor="text1"/>
          <w:sz w:val="22"/>
          <w:szCs w:val="22"/>
          <w:u w:val="single"/>
        </w:rPr>
        <w:t xml:space="preserve">genetic </w:t>
      </w:r>
      <w:r w:rsidRPr="004D13F9">
        <w:rPr>
          <w:rFonts w:ascii="Arial" w:hAnsi="Arial" w:cs="Arial"/>
          <w:b/>
          <w:i/>
          <w:color w:val="000000" w:themeColor="text1"/>
          <w:sz w:val="22"/>
          <w:szCs w:val="22"/>
          <w:u w:val="single"/>
        </w:rPr>
        <w:t>CAD risk</w:t>
      </w:r>
      <w:r w:rsidRPr="004D13F9">
        <w:rPr>
          <w:rFonts w:ascii="Arial" w:hAnsi="Arial" w:cs="Arial"/>
          <w:b/>
          <w:color w:val="000000" w:themeColor="text1"/>
          <w:sz w:val="22"/>
          <w:szCs w:val="22"/>
        </w:rPr>
        <w:t xml:space="preserve"> -</w:t>
      </w:r>
      <w:r w:rsidRPr="004D13F9">
        <w:rPr>
          <w:rFonts w:ascii="Arial" w:hAnsi="Arial" w:cs="Arial"/>
          <w:color w:val="000000" w:themeColor="text1"/>
          <w:sz w:val="22"/>
          <w:szCs w:val="22"/>
        </w:rPr>
        <w:t xml:space="preserve"> The risk of CAD events is inversely correlated to the number of SMC in atherosclerotic plaque, and it is speculated that this cell type stabilizes the lesion to protect against plaque rupture and myocardial infarction.</w:t>
      </w:r>
      <w:r w:rsidR="0074613F">
        <w:rPr>
          <w:rFonts w:ascii="Arial" w:hAnsi="Arial" w:cs="Arial"/>
          <w:color w:val="000000" w:themeColor="text1"/>
          <w:sz w:val="22"/>
          <w:szCs w:val="22"/>
        </w:rPr>
        <w:fldChar w:fldCharType="begin">
          <w:fldData xml:space="preserve">PEVuZE5vdGU+PENpdGU+PEF1dGhvcj5DbGFya2U8L0F1dGhvcj48WWVhcj4yMDA2PC9ZZWFyPjxS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</w:fldData>
        </w:fldChar>
      </w:r>
      <w:r w:rsidR="0074613F">
        <w:rPr>
          <w:rFonts w:ascii="Arial" w:hAnsi="Arial" w:cs="Arial"/>
          <w:color w:val="000000" w:themeColor="text1"/>
          <w:sz w:val="22"/>
          <w:szCs w:val="22"/>
        </w:rPr>
        <w:instrText xml:space="preserve"> ADDIN EN.CITE </w:instrText>
      </w:r>
      <w:r w:rsidR="0074613F">
        <w:rPr>
          <w:rFonts w:ascii="Arial" w:hAnsi="Arial" w:cs="Arial"/>
          <w:color w:val="000000" w:themeColor="text1"/>
          <w:sz w:val="22"/>
          <w:szCs w:val="22"/>
        </w:rPr>
        <w:fldChar w:fldCharType="begin">
          <w:fldData xml:space="preserve">PEVuZE5vdGU+PENpdGU+PEF1dGhvcj5DbGFya2U8L0F1dGhvcj48WWVhcj4yMDA2PC9ZZWFyPjxS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</w:fldData>
        </w:fldChar>
      </w:r>
      <w:r w:rsidR="0074613F">
        <w:rPr>
          <w:rFonts w:ascii="Arial" w:hAnsi="Arial" w:cs="Arial"/>
          <w:color w:val="000000" w:themeColor="text1"/>
          <w:sz w:val="22"/>
          <w:szCs w:val="22"/>
        </w:rPr>
        <w:instrText xml:space="preserve"> ADDIN EN.CITE.DATA </w:instrText>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74613F" w:rsidRPr="0074613F">
        <w:rPr>
          <w:rFonts w:ascii="Arial" w:hAnsi="Arial" w:cs="Arial"/>
          <w:noProof/>
          <w:color w:val="000000" w:themeColor="text1"/>
          <w:sz w:val="22"/>
          <w:szCs w:val="22"/>
          <w:vertAlign w:val="superscript"/>
        </w:rPr>
        <w:t>70-74</w:t>
      </w:r>
      <w:r w:rsidR="0074613F">
        <w:rPr>
          <w:rFonts w:ascii="Arial" w:hAnsi="Arial" w:cs="Arial"/>
          <w:color w:val="000000" w:themeColor="text1"/>
          <w:sz w:val="22"/>
          <w:szCs w:val="22"/>
        </w:rPr>
        <w:fldChar w:fldCharType="end"/>
      </w:r>
      <w:r w:rsidR="00573EED" w:rsidRPr="004D13F9">
        <w:rPr>
          <w:rFonts w:ascii="Arial" w:hAnsi="Arial" w:cs="Arial"/>
          <w:color w:val="000000" w:themeColor="text1"/>
          <w:sz w:val="22"/>
          <w:szCs w:val="22"/>
        </w:rPr>
        <w:t xml:space="preserve"> SMC contribute over</w:t>
      </w:r>
      <w:r w:rsidRPr="004D13F9">
        <w:rPr>
          <w:rFonts w:ascii="Arial" w:hAnsi="Arial" w:cs="Arial"/>
          <w:color w:val="000000" w:themeColor="text1"/>
          <w:sz w:val="22"/>
          <w:szCs w:val="22"/>
        </w:rPr>
        <w:t xml:space="preserve"> </w:t>
      </w:r>
      <w:r w:rsidR="00573EED" w:rsidRPr="004D13F9">
        <w:rPr>
          <w:rFonts w:ascii="Arial" w:hAnsi="Arial" w:cs="Arial"/>
          <w:color w:val="000000" w:themeColor="text1"/>
          <w:sz w:val="22"/>
          <w:szCs w:val="22"/>
        </w:rPr>
        <w:t>5</w:t>
      </w:r>
      <w:r w:rsidR="008C25A9" w:rsidRPr="004D13F9">
        <w:rPr>
          <w:rFonts w:ascii="Arial" w:hAnsi="Arial" w:cs="Arial"/>
          <w:color w:val="000000" w:themeColor="text1"/>
          <w:sz w:val="22"/>
          <w:szCs w:val="22"/>
        </w:rPr>
        <w:t>0</w:t>
      </w:r>
      <w:r w:rsidRPr="004D13F9">
        <w:rPr>
          <w:rFonts w:ascii="Arial" w:hAnsi="Arial" w:cs="Arial"/>
          <w:color w:val="000000" w:themeColor="text1"/>
          <w:sz w:val="22"/>
          <w:szCs w:val="22"/>
        </w:rPr>
        <w:t>% of cells in atherosclerotic plaque</w:t>
      </w:r>
      <w:r w:rsidR="0074613F">
        <w:rPr>
          <w:rFonts w:ascii="Arial" w:hAnsi="Arial" w:cs="Arial"/>
          <w:color w:val="000000" w:themeColor="text1"/>
          <w:sz w:val="22"/>
          <w:szCs w:val="22"/>
        </w:rPr>
        <w:fldChar w:fldCharType="begin">
          <w:fldData xml:space="preserve">PEVuZE5vdGU+PENpdGU+PEF1dGhvcj5TaGFua21hbjwvQXV0aG9yPjxZZWFyPjIwMTU8L1llYXI+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</w:fldData>
        </w:fldChar>
      </w:r>
      <w:r w:rsidR="0074613F">
        <w:rPr>
          <w:rFonts w:ascii="Arial" w:hAnsi="Arial" w:cs="Arial"/>
          <w:color w:val="000000" w:themeColor="text1"/>
          <w:sz w:val="22"/>
          <w:szCs w:val="22"/>
        </w:rPr>
        <w:instrText xml:space="preserve"> ADDIN EN.CITE </w:instrText>
      </w:r>
      <w:r w:rsidR="0074613F">
        <w:rPr>
          <w:rFonts w:ascii="Arial" w:hAnsi="Arial" w:cs="Arial"/>
          <w:color w:val="000000" w:themeColor="text1"/>
          <w:sz w:val="22"/>
          <w:szCs w:val="22"/>
        </w:rPr>
        <w:fldChar w:fldCharType="begin">
          <w:fldData xml:space="preserve">PEVuZE5vdGU+PENpdGU+PEF1dGhvcj5TaGFua21hbjwvQXV0aG9yPjxZZWFyPjIwMTU8L1llYXI+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</w:fldData>
        </w:fldChar>
      </w:r>
      <w:r w:rsidR="0074613F">
        <w:rPr>
          <w:rFonts w:ascii="Arial" w:hAnsi="Arial" w:cs="Arial"/>
          <w:color w:val="000000" w:themeColor="text1"/>
          <w:sz w:val="22"/>
          <w:szCs w:val="22"/>
        </w:rPr>
        <w:instrText xml:space="preserve"> ADDIN EN.CITE.DATA </w:instrText>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74613F" w:rsidRPr="0074613F">
        <w:rPr>
          <w:rFonts w:ascii="Arial" w:hAnsi="Arial" w:cs="Arial"/>
          <w:noProof/>
          <w:color w:val="000000" w:themeColor="text1"/>
          <w:sz w:val="22"/>
          <w:szCs w:val="22"/>
          <w:vertAlign w:val="superscript"/>
        </w:rPr>
        <w:t>75</w:t>
      </w:r>
      <w:r w:rsidR="0074613F">
        <w:rPr>
          <w:rFonts w:ascii="Arial" w:hAnsi="Arial" w:cs="Arial"/>
          <w:color w:val="000000" w:themeColor="text1"/>
          <w:sz w:val="22"/>
          <w:szCs w:val="22"/>
        </w:rPr>
        <w:fldChar w:fldCharType="end"/>
      </w:r>
      <w:r w:rsidRPr="004D13F9">
        <w:rPr>
          <w:rFonts w:ascii="Arial" w:hAnsi="Arial" w:cs="Arial"/>
          <w:color w:val="000000" w:themeColor="text1"/>
          <w:sz w:val="22"/>
          <w:szCs w:val="22"/>
        </w:rPr>
        <w:t xml:space="preserve"> and express a majority of CAD-assoc</w:t>
      </w:r>
      <w:r w:rsidR="00DF5EAB" w:rsidRPr="004D13F9">
        <w:rPr>
          <w:rFonts w:ascii="Arial" w:hAnsi="Arial" w:cs="Arial"/>
          <w:color w:val="000000" w:themeColor="text1"/>
          <w:sz w:val="22"/>
          <w:szCs w:val="22"/>
        </w:rPr>
        <w:t>iated genes.</w:t>
      </w:r>
      <w:r w:rsidR="0074613F">
        <w:rPr>
          <w:rFonts w:ascii="Arial" w:hAnsi="Arial" w:cs="Arial"/>
          <w:color w:val="000000" w:themeColor="text1"/>
          <w:sz w:val="22"/>
          <w:szCs w:val="22"/>
        </w:rPr>
        <w:fldChar w:fldCharType="begin"/>
      </w:r>
      <w:r w:rsidR="0074613F">
        <w:rPr>
          <w:rFonts w:ascii="Arial" w:hAnsi="Arial" w:cs="Arial"/>
          <w:color w:val="000000" w:themeColor="text1"/>
          <w:sz w:val="22"/>
          <w:szCs w:val="22"/>
        </w:rPr>
        <w:instrText xml:space="preserve"> ADDIN EN.CITE &lt;EndNote&gt;&lt;Cite&gt;&lt;Author&gt;Nurnberg&lt;/Author&gt;&lt;Year&gt;2015&lt;/Year&gt;&lt;RecNum&gt;1092&lt;/RecNum&gt;&lt;DisplayText&gt;&lt;style face="superscript"&gt;11&lt;/style&gt;&lt;/DisplayText&gt;&lt;record&gt;&lt;rec-number&gt;1092&lt;/rec-number&gt;&lt;foreign-keys&gt;&lt;key app="EN" db-id="59a5vzd2ztztp3e2prax0va3f0xxvp0exvff" timestamp="1426982873"&gt;1092&lt;/key&gt;&lt;/foreign-keys&gt;&lt;ref-type name="Journal Article"&gt;17&lt;/ref-type&gt;&lt;contributors&gt;&lt;authors&gt;&lt;author&gt;Nurnberg, S. T.&lt;/author&gt;&lt;author&gt;Cheng, K.&lt;/author&gt;&lt;author&gt;Raiesdana, A.&lt;/author&gt;&lt;author&gt;Kundu, R.&lt;/author&gt;&lt;author&gt;Miller, C. L.&lt;/author&gt;&lt;author&gt;Kim, J. B.&lt;/author&gt;&lt;author&gt;Arora, K.&lt;/author&gt;&lt;author&gt;Carcamo-Orive, I.&lt;/author&gt;&lt;author&gt;Xiong, Y.&lt;/author&gt;&lt;author&gt;Tellakula, N.&lt;/author&gt;&lt;author&gt;Nanda, V.&lt;/author&gt;&lt;author&gt;Murthy, N.&lt;/author&gt;&lt;author&gt;Boisvert, W. A.&lt;/author&gt;&lt;author&gt;Hedin, U.&lt;/author&gt;&lt;author&gt;Perisic, L.&lt;/author&gt;&lt;author&gt;Aldi, S.&lt;/author&gt;&lt;author&gt;Maegdefessel, L.&lt;/author&gt;&lt;author&gt;Pjanic, M.&lt;/author&gt;&lt;author&gt;Owens, G. K.&lt;/author&gt;&lt;author&gt;Tallquist, M. D.&lt;/author&gt;&lt;author&gt;Quertermous, T.&lt;/author&gt;&lt;/authors&gt;&lt;/contributors&gt;&lt;titles&gt;&lt;title&gt;Coronary artery disease associated transcription factor TCF21 regulates smooth muscle precursor cells that contribute to the fibrous cap&lt;/title&gt;&lt;secondary-title&gt;PLoS Genet&lt;/secondary-title&gt;&lt;/titles&gt;&lt;periodical&gt;&lt;full-title&gt;PLoS Genet&lt;/full-title&gt;&lt;/periodical&gt;&lt;volume&gt;11&lt;/volume&gt;&lt;number&gt;5&lt;/number&gt;&lt;section&gt;1005155&lt;/section&gt;&lt;dates&gt;&lt;year&gt;2015&lt;/year&gt;&lt;/dates&gt;&lt;urls&gt;&lt;/urls&gt;&lt;custom2&gt;in process.&lt;/custom2&gt;&lt;/record&gt;&lt;/Cite&gt;&lt;/EndNote&gt;</w:instrText>
      </w:r>
      <w:r w:rsidR="0074613F">
        <w:rPr>
          <w:rFonts w:ascii="Arial" w:hAnsi="Arial" w:cs="Arial"/>
          <w:color w:val="000000" w:themeColor="text1"/>
          <w:sz w:val="22"/>
          <w:szCs w:val="22"/>
        </w:rPr>
        <w:fldChar w:fldCharType="separate"/>
      </w:r>
      <w:r w:rsidR="0074613F" w:rsidRPr="0074613F">
        <w:rPr>
          <w:rFonts w:ascii="Arial" w:hAnsi="Arial" w:cs="Arial"/>
          <w:noProof/>
          <w:color w:val="000000" w:themeColor="text1"/>
          <w:sz w:val="22"/>
          <w:szCs w:val="22"/>
          <w:vertAlign w:val="superscript"/>
        </w:rPr>
        <w:t>11</w:t>
      </w:r>
      <w:r w:rsidR="0074613F">
        <w:rPr>
          <w:rFonts w:ascii="Arial" w:hAnsi="Arial" w:cs="Arial"/>
          <w:color w:val="000000" w:themeColor="text1"/>
          <w:sz w:val="22"/>
          <w:szCs w:val="22"/>
        </w:rPr>
        <w:fldChar w:fldCharType="end"/>
      </w:r>
      <w:r w:rsidRPr="004D13F9">
        <w:rPr>
          <w:rFonts w:ascii="Arial" w:hAnsi="Arial" w:cs="Arial"/>
          <w:color w:val="000000" w:themeColor="text1"/>
          <w:sz w:val="22"/>
          <w:szCs w:val="22"/>
        </w:rPr>
        <w:t xml:space="preserve"> </w:t>
      </w:r>
      <w:r w:rsidR="00A64949" w:rsidRPr="004D13F9">
        <w:rPr>
          <w:rFonts w:ascii="Arial" w:hAnsi="Arial" w:cs="Arial"/>
          <w:color w:val="000000" w:themeColor="text1"/>
          <w:sz w:val="22"/>
          <w:szCs w:val="22"/>
        </w:rPr>
        <w:t>Also, SMC etiology has been identified in Mendelian forms of early onset CAD through the mapping of causal gene mutations to SMC-specific genes</w:t>
      </w:r>
      <w:r w:rsidR="0094378D" w:rsidRPr="004D13F9">
        <w:rPr>
          <w:rFonts w:ascii="Arial" w:hAnsi="Arial" w:cs="Arial"/>
          <w:color w:val="000000" w:themeColor="text1"/>
          <w:sz w:val="22"/>
          <w:szCs w:val="22"/>
        </w:rPr>
        <w:t xml:space="preserve"> (</w:t>
      </w:r>
      <w:r w:rsidR="00F3183E" w:rsidRPr="004D13F9">
        <w:rPr>
          <w:rFonts w:ascii="Arial" w:hAnsi="Arial" w:cs="Arial"/>
          <w:color w:val="000000" w:themeColor="text1"/>
          <w:sz w:val="22"/>
          <w:szCs w:val="22"/>
        </w:rPr>
        <w:t xml:space="preserve">e.g., </w:t>
      </w:r>
      <w:r w:rsidR="0094378D" w:rsidRPr="004D13F9">
        <w:rPr>
          <w:rFonts w:ascii="Arial" w:hAnsi="Arial" w:cs="Arial"/>
          <w:i/>
          <w:color w:val="000000" w:themeColor="text1"/>
          <w:sz w:val="22"/>
          <w:szCs w:val="22"/>
        </w:rPr>
        <w:t xml:space="preserve">ACTA2, </w:t>
      </w:r>
      <w:r w:rsidR="00F3183E" w:rsidRPr="004D13F9">
        <w:rPr>
          <w:rFonts w:ascii="Arial" w:hAnsi="Arial" w:cs="Arial"/>
          <w:i/>
          <w:color w:val="000000" w:themeColor="text1"/>
          <w:sz w:val="22"/>
          <w:szCs w:val="22"/>
        </w:rPr>
        <w:t>LRP6</w:t>
      </w:r>
      <w:r w:rsidR="00F3183E" w:rsidRPr="004D13F9">
        <w:rPr>
          <w:rFonts w:ascii="Arial" w:hAnsi="Arial" w:cs="Arial"/>
          <w:color w:val="000000" w:themeColor="text1"/>
          <w:sz w:val="22"/>
          <w:szCs w:val="22"/>
        </w:rPr>
        <w:t>)</w:t>
      </w:r>
      <w:r w:rsidR="00A64949" w:rsidRPr="004D13F9">
        <w:rPr>
          <w:rFonts w:ascii="Arial" w:hAnsi="Arial" w:cs="Arial"/>
          <w:color w:val="000000" w:themeColor="text1"/>
          <w:sz w:val="22"/>
          <w:szCs w:val="22"/>
        </w:rPr>
        <w:t xml:space="preserve"> </w:t>
      </w:r>
      <w:r w:rsidRPr="004D13F9">
        <w:rPr>
          <w:rFonts w:ascii="Arial" w:hAnsi="Arial" w:cs="Arial"/>
          <w:color w:val="000000" w:themeColor="text1"/>
          <w:sz w:val="22"/>
          <w:szCs w:val="22"/>
        </w:rPr>
        <w:t>and these mutations shown to affect fundamental SMC phenotypic properties.</w:t>
      </w:r>
      <w:r w:rsidR="0074613F">
        <w:rPr>
          <w:rFonts w:ascii="Arial" w:hAnsi="Arial" w:cs="Arial"/>
          <w:color w:val="000000" w:themeColor="text1"/>
          <w:sz w:val="22"/>
          <w:szCs w:val="22"/>
        </w:rPr>
        <w:fldChar w:fldCharType="begin">
          <w:fldData xml:space="preserve">PEVuZE5vdGU+PENpdGU+PEF1dGhvcj5NaWxld2ljejwvQXV0aG9yPjxZZWFyPjIwMTA8L1llYXI+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</w:fldData>
        </w:fldChar>
      </w:r>
      <w:r w:rsidR="0074613F">
        <w:rPr>
          <w:rFonts w:ascii="Arial" w:hAnsi="Arial" w:cs="Arial"/>
          <w:color w:val="000000" w:themeColor="text1"/>
          <w:sz w:val="22"/>
          <w:szCs w:val="22"/>
        </w:rPr>
        <w:instrText xml:space="preserve"> ADDIN EN.CITE </w:instrText>
      </w:r>
      <w:r w:rsidR="0074613F">
        <w:rPr>
          <w:rFonts w:ascii="Arial" w:hAnsi="Arial" w:cs="Arial"/>
          <w:color w:val="000000" w:themeColor="text1"/>
          <w:sz w:val="22"/>
          <w:szCs w:val="22"/>
        </w:rPr>
        <w:fldChar w:fldCharType="begin">
          <w:fldData xml:space="preserve">PEVuZE5vdGU+PENpdGU+PEF1dGhvcj5NaWxld2ljejwvQXV0aG9yPjxZZWFyPjIwMTA8L1llYXI+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</w:fldData>
        </w:fldChar>
      </w:r>
      <w:r w:rsidR="0074613F">
        <w:rPr>
          <w:rFonts w:ascii="Arial" w:hAnsi="Arial" w:cs="Arial"/>
          <w:color w:val="000000" w:themeColor="text1"/>
          <w:sz w:val="22"/>
          <w:szCs w:val="22"/>
        </w:rPr>
        <w:instrText xml:space="preserve"> ADDIN EN.CITE.DATA </w:instrText>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74613F" w:rsidRPr="0074613F">
        <w:rPr>
          <w:rFonts w:ascii="Arial" w:hAnsi="Arial" w:cs="Arial"/>
          <w:noProof/>
          <w:color w:val="000000" w:themeColor="text1"/>
          <w:sz w:val="22"/>
          <w:szCs w:val="22"/>
          <w:vertAlign w:val="superscript"/>
        </w:rPr>
        <w:t>76-79</w:t>
      </w:r>
      <w:r w:rsidR="0074613F">
        <w:rPr>
          <w:rFonts w:ascii="Arial" w:hAnsi="Arial" w:cs="Arial"/>
          <w:color w:val="000000" w:themeColor="text1"/>
          <w:sz w:val="22"/>
          <w:szCs w:val="22"/>
        </w:rPr>
        <w:fldChar w:fldCharType="end"/>
      </w:r>
      <w:r w:rsidRPr="004D13F9">
        <w:rPr>
          <w:rFonts w:ascii="Arial" w:hAnsi="Arial" w:cs="Arial"/>
          <w:color w:val="000000" w:themeColor="text1"/>
          <w:sz w:val="22"/>
          <w:szCs w:val="22"/>
        </w:rPr>
        <w:t xml:space="preserve"> </w:t>
      </w:r>
      <w:r w:rsidR="00662C86" w:rsidRPr="004D13F9">
        <w:rPr>
          <w:rFonts w:ascii="Arial" w:hAnsi="Arial" w:cs="Arial"/>
          <w:color w:val="000000" w:themeColor="text1"/>
          <w:sz w:val="22"/>
          <w:szCs w:val="22"/>
        </w:rPr>
        <w:t xml:space="preserve">Further, there are numerous </w:t>
      </w:r>
      <w:r w:rsidR="00C73CE2" w:rsidRPr="004D13F9">
        <w:rPr>
          <w:rFonts w:ascii="Arial" w:hAnsi="Arial" w:cs="Arial"/>
          <w:color w:val="000000" w:themeColor="text1"/>
          <w:sz w:val="22"/>
          <w:szCs w:val="22"/>
        </w:rPr>
        <w:t xml:space="preserve">genes in CAD loci that </w:t>
      </w:r>
      <w:r w:rsidR="00662C86" w:rsidRPr="004D13F9">
        <w:rPr>
          <w:rFonts w:ascii="Arial" w:hAnsi="Arial" w:cs="Arial"/>
          <w:color w:val="000000" w:themeColor="text1"/>
          <w:sz w:val="22"/>
          <w:szCs w:val="22"/>
        </w:rPr>
        <w:t>have been convincingly identified as causal that are</w:t>
      </w:r>
      <w:r w:rsidR="00C73CE2" w:rsidRPr="004D13F9">
        <w:rPr>
          <w:rFonts w:ascii="Arial" w:hAnsi="Arial" w:cs="Arial"/>
          <w:color w:val="000000" w:themeColor="text1"/>
          <w:sz w:val="22"/>
          <w:szCs w:val="22"/>
        </w:rPr>
        <w:t xml:space="preserve"> known to be involved in SMC disease processes</w:t>
      </w:r>
      <w:r w:rsidR="0074613F">
        <w:rPr>
          <w:rFonts w:ascii="Arial" w:hAnsi="Arial" w:cs="Arial"/>
          <w:color w:val="000000" w:themeColor="text1"/>
          <w:sz w:val="22"/>
          <w:szCs w:val="22"/>
        </w:rPr>
        <w:fldChar w:fldCharType="begin">
          <w:fldData xml:space="preserve">dCBvZiBHZW5ldGljcyBhbmQgR2Vub21pYyBTY2llbmNlcywgSWNhaG4gSW5zdGl0dXRlIGZvciBH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</w:fldData>
        </w:fldChar>
      </w:r>
      <w:r w:rsidR="00A00176">
        <w:rPr>
          <w:rFonts w:ascii="Arial" w:hAnsi="Arial" w:cs="Arial"/>
          <w:color w:val="000000" w:themeColor="text1"/>
          <w:sz w:val="22"/>
          <w:szCs w:val="22"/>
        </w:rPr>
        <w:instrText xml:space="preserve"> ADDIN EN.CITE </w:instrText>
      </w:r>
      <w:r w:rsidR="00A00176">
        <w:rPr>
          <w:rFonts w:ascii="Arial" w:hAnsi="Arial" w:cs="Arial"/>
          <w:color w:val="000000" w:themeColor="text1"/>
          <w:sz w:val="22"/>
          <w:szCs w:val="22"/>
        </w:rPr>
        <w:fldChar w:fldCharType="begin">
          <w:fldData xml:space="preserve">PEVuZE5vdGU+PENpdGU+PEF1dGhvcj5EZWxvdWthczwvQXV0aG9yPjxZZWFyPjIwMTI8L1llYXI+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==
</w:fldData>
        </w:fldChar>
      </w:r>
      <w:r w:rsidR="00A00176">
        <w:rPr>
          <w:rFonts w:ascii="Arial" w:hAnsi="Arial" w:cs="Arial"/>
          <w:color w:val="000000" w:themeColor="text1"/>
          <w:sz w:val="22"/>
          <w:szCs w:val="22"/>
        </w:rPr>
        <w:instrText xml:space="preserve"> ADDIN EN.CITE.DATA </w:instrText>
      </w:r>
      <w:r w:rsidR="00A00176">
        <w:rPr>
          <w:rFonts w:ascii="Arial" w:hAnsi="Arial" w:cs="Arial"/>
          <w:color w:val="000000" w:themeColor="text1"/>
          <w:sz w:val="22"/>
          <w:szCs w:val="22"/>
        </w:rPr>
      </w:r>
      <w:r w:rsidR="00A00176">
        <w:rPr>
          <w:rFonts w:ascii="Arial" w:hAnsi="Arial" w:cs="Arial"/>
          <w:color w:val="000000" w:themeColor="text1"/>
          <w:sz w:val="22"/>
          <w:szCs w:val="22"/>
        </w:rPr>
        <w:fldChar w:fldCharType="end"/>
      </w:r>
      <w:r w:rsidR="00A00176">
        <w:rPr>
          <w:rFonts w:ascii="Arial" w:hAnsi="Arial" w:cs="Arial"/>
          <w:color w:val="000000" w:themeColor="text1"/>
          <w:sz w:val="22"/>
          <w:szCs w:val="22"/>
        </w:rPr>
        <w:fldChar w:fldCharType="begin">
          <w:fldData xml:space="preserve">dCBvZiBHZW5ldGljcyBhbmQgR2Vub21pYyBTY2llbmNlcywgSWNhaG4gSW5zdGl0dXRlIGZvciBH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</w:fldData>
        </w:fldChar>
      </w:r>
      <w:r w:rsidR="00A00176">
        <w:rPr>
          <w:rFonts w:ascii="Arial" w:hAnsi="Arial" w:cs="Arial"/>
          <w:color w:val="000000" w:themeColor="text1"/>
          <w:sz w:val="22"/>
          <w:szCs w:val="22"/>
        </w:rPr>
        <w:instrText xml:space="preserve"> ADDIN EN.CITE.DATA </w:instrText>
      </w:r>
      <w:r w:rsidR="00A00176">
        <w:rPr>
          <w:rFonts w:ascii="Arial" w:hAnsi="Arial" w:cs="Arial"/>
          <w:color w:val="000000" w:themeColor="text1"/>
          <w:sz w:val="22"/>
          <w:szCs w:val="22"/>
        </w:rPr>
      </w:r>
      <w:r w:rsidR="00A00176">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5, 9, 58, 80-82</w:t>
      </w:r>
      <w:r w:rsidR="0074613F">
        <w:rPr>
          <w:rFonts w:ascii="Arial" w:hAnsi="Arial" w:cs="Arial"/>
          <w:color w:val="000000" w:themeColor="text1"/>
          <w:sz w:val="22"/>
          <w:szCs w:val="22"/>
        </w:rPr>
        <w:fldChar w:fldCharType="end"/>
      </w:r>
      <w:r w:rsidR="00C73CE2" w:rsidRPr="004D13F9">
        <w:rPr>
          <w:rFonts w:ascii="Arial" w:hAnsi="Arial" w:cs="Arial"/>
          <w:color w:val="000000" w:themeColor="text1"/>
          <w:sz w:val="22"/>
          <w:szCs w:val="22"/>
        </w:rPr>
        <w:t xml:space="preserve">, e.g., </w:t>
      </w:r>
      <w:r w:rsidR="00C73CE2" w:rsidRPr="004D13F9">
        <w:rPr>
          <w:rFonts w:ascii="Arial" w:hAnsi="Arial" w:cs="Arial"/>
          <w:i/>
          <w:color w:val="000000" w:themeColor="text1"/>
          <w:sz w:val="22"/>
          <w:szCs w:val="22"/>
        </w:rPr>
        <w:t>LMOD1</w:t>
      </w:r>
      <w:r w:rsidR="0074613F">
        <w:rPr>
          <w:rFonts w:ascii="Arial" w:hAnsi="Arial" w:cs="Arial"/>
          <w:color w:val="000000" w:themeColor="text1"/>
          <w:sz w:val="22"/>
          <w:szCs w:val="22"/>
        </w:rPr>
        <w:fldChar w:fldCharType="begin">
          <w:fldData xml:space="preserve">PEVuZE5vdGU+PENpdGU+PEF1dGhvcj5OYW5kYTwvQXV0aG9yPjxZZWFyPjIwMTI8L1llYXI+PFJl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</w:fldData>
        </w:fldChar>
      </w:r>
      <w:r w:rsidR="00A00176">
        <w:rPr>
          <w:rFonts w:ascii="Arial" w:hAnsi="Arial" w:cs="Arial"/>
          <w:color w:val="000000" w:themeColor="text1"/>
          <w:sz w:val="22"/>
          <w:szCs w:val="22"/>
        </w:rPr>
        <w:instrText xml:space="preserve"> ADDIN EN.CITE </w:instrText>
      </w:r>
      <w:r w:rsidR="00A00176">
        <w:rPr>
          <w:rFonts w:ascii="Arial" w:hAnsi="Arial" w:cs="Arial"/>
          <w:color w:val="000000" w:themeColor="text1"/>
          <w:sz w:val="22"/>
          <w:szCs w:val="22"/>
        </w:rPr>
        <w:fldChar w:fldCharType="begin">
          <w:fldData xml:space="preserve">PEVuZE5vdGU+PENpdGU+PEF1dGhvcj5OYW5kYTwvQXV0aG9yPjxZZWFyPjIwMTI8L1llYXI+PFJl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</w:fldData>
        </w:fldChar>
      </w:r>
      <w:r w:rsidR="00A00176">
        <w:rPr>
          <w:rFonts w:ascii="Arial" w:hAnsi="Arial" w:cs="Arial"/>
          <w:color w:val="000000" w:themeColor="text1"/>
          <w:sz w:val="22"/>
          <w:szCs w:val="22"/>
        </w:rPr>
        <w:instrText xml:space="preserve"> ADDIN EN.CITE.DATA </w:instrText>
      </w:r>
      <w:r w:rsidR="00A00176">
        <w:rPr>
          <w:rFonts w:ascii="Arial" w:hAnsi="Arial" w:cs="Arial"/>
          <w:color w:val="000000" w:themeColor="text1"/>
          <w:sz w:val="22"/>
          <w:szCs w:val="22"/>
        </w:rPr>
      </w:r>
      <w:r w:rsidR="00A00176">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83</w:t>
      </w:r>
      <w:r w:rsidR="0074613F">
        <w:rPr>
          <w:rFonts w:ascii="Arial" w:hAnsi="Arial" w:cs="Arial"/>
          <w:color w:val="000000" w:themeColor="text1"/>
          <w:sz w:val="22"/>
          <w:szCs w:val="22"/>
        </w:rPr>
        <w:fldChar w:fldCharType="end"/>
      </w:r>
      <w:r w:rsidR="00C73CE2" w:rsidRPr="004D13F9">
        <w:rPr>
          <w:rFonts w:ascii="Arial" w:hAnsi="Arial" w:cs="Arial"/>
          <w:color w:val="000000" w:themeColor="text1"/>
          <w:sz w:val="22"/>
          <w:szCs w:val="22"/>
        </w:rPr>
        <w:t xml:space="preserve">, </w:t>
      </w:r>
      <w:r w:rsidR="00C73CE2" w:rsidRPr="004D13F9">
        <w:rPr>
          <w:rFonts w:ascii="Arial" w:hAnsi="Arial" w:cs="Arial"/>
          <w:i/>
          <w:color w:val="000000" w:themeColor="text1"/>
          <w:sz w:val="22"/>
          <w:szCs w:val="22"/>
        </w:rPr>
        <w:t>EDNRA</w:t>
      </w:r>
      <w:r w:rsidR="0074613F">
        <w:rPr>
          <w:rFonts w:ascii="Arial" w:hAnsi="Arial" w:cs="Arial"/>
          <w:color w:val="000000" w:themeColor="text1"/>
          <w:sz w:val="22"/>
          <w:szCs w:val="22"/>
        </w:rPr>
        <w:fldChar w:fldCharType="begin">
          <w:fldData xml:space="preserve">PEVuZE5vdGU+PENpdGU+PEF1dGhvcj5EYXJyYWg8L0F1dGhvcj48WWVhcj4yMDEwPC9ZZWFyPjxS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</w:fldData>
        </w:fldChar>
      </w:r>
      <w:r w:rsidR="00A00176">
        <w:rPr>
          <w:rFonts w:ascii="Arial" w:hAnsi="Arial" w:cs="Arial"/>
          <w:color w:val="000000" w:themeColor="text1"/>
          <w:sz w:val="22"/>
          <w:szCs w:val="22"/>
        </w:rPr>
        <w:instrText xml:space="preserve"> ADDIN EN.CITE </w:instrText>
      </w:r>
      <w:r w:rsidR="00A00176">
        <w:rPr>
          <w:rFonts w:ascii="Arial" w:hAnsi="Arial" w:cs="Arial"/>
          <w:color w:val="000000" w:themeColor="text1"/>
          <w:sz w:val="22"/>
          <w:szCs w:val="22"/>
        </w:rPr>
        <w:fldChar w:fldCharType="begin">
          <w:fldData xml:space="preserve">PEVuZE5vdGU+PENpdGU+PEF1dGhvcj5EYXJyYWg8L0F1dGhvcj48WWVhcj4yMDEwPC9ZZWFyPjxS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</w:fldData>
        </w:fldChar>
      </w:r>
      <w:r w:rsidR="00A00176">
        <w:rPr>
          <w:rFonts w:ascii="Arial" w:hAnsi="Arial" w:cs="Arial"/>
          <w:color w:val="000000" w:themeColor="text1"/>
          <w:sz w:val="22"/>
          <w:szCs w:val="22"/>
        </w:rPr>
        <w:instrText xml:space="preserve"> ADDIN EN.CITE.DATA </w:instrText>
      </w:r>
      <w:r w:rsidR="00A00176">
        <w:rPr>
          <w:rFonts w:ascii="Arial" w:hAnsi="Arial" w:cs="Arial"/>
          <w:color w:val="000000" w:themeColor="text1"/>
          <w:sz w:val="22"/>
          <w:szCs w:val="22"/>
        </w:rPr>
      </w:r>
      <w:r w:rsidR="00A00176">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84</w:t>
      </w:r>
      <w:r w:rsidR="0074613F">
        <w:rPr>
          <w:rFonts w:ascii="Arial" w:hAnsi="Arial" w:cs="Arial"/>
          <w:color w:val="000000" w:themeColor="text1"/>
          <w:sz w:val="22"/>
          <w:szCs w:val="22"/>
        </w:rPr>
        <w:fldChar w:fldCharType="end"/>
      </w:r>
      <w:r w:rsidR="00C73CE2" w:rsidRPr="004D13F9">
        <w:rPr>
          <w:rFonts w:ascii="Arial" w:hAnsi="Arial" w:cs="Arial"/>
          <w:color w:val="000000" w:themeColor="text1"/>
          <w:sz w:val="22"/>
          <w:szCs w:val="22"/>
        </w:rPr>
        <w:t xml:space="preserve">, </w:t>
      </w:r>
      <w:r w:rsidR="00C73CE2" w:rsidRPr="004D13F9">
        <w:rPr>
          <w:rFonts w:ascii="Arial" w:hAnsi="Arial" w:cs="Arial"/>
          <w:i/>
          <w:color w:val="000000" w:themeColor="text1"/>
          <w:sz w:val="22"/>
          <w:szCs w:val="22"/>
        </w:rPr>
        <w:t>PDGFD</w:t>
      </w:r>
      <w:r w:rsidR="0074613F">
        <w:rPr>
          <w:rFonts w:ascii="Arial" w:hAnsi="Arial" w:cs="Arial"/>
          <w:color w:val="000000" w:themeColor="text1"/>
          <w:sz w:val="22"/>
          <w:szCs w:val="22"/>
        </w:rPr>
        <w:fldChar w:fldCharType="begin">
          <w:fldData xml:space="preserve">PEVuZE5vdGU+PENpdGU+PEF1dGhvcj5UaG9tYXM8L0F1dGhvcj48WWVhcj4yMDA5PC9ZZWFyPjxS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</w:fldData>
        </w:fldChar>
      </w:r>
      <w:r w:rsidR="00A00176">
        <w:rPr>
          <w:rFonts w:ascii="Arial" w:hAnsi="Arial" w:cs="Arial"/>
          <w:color w:val="000000" w:themeColor="text1"/>
          <w:sz w:val="22"/>
          <w:szCs w:val="22"/>
        </w:rPr>
        <w:instrText xml:space="preserve"> ADDIN EN.CITE </w:instrText>
      </w:r>
      <w:r w:rsidR="00A00176">
        <w:rPr>
          <w:rFonts w:ascii="Arial" w:hAnsi="Arial" w:cs="Arial"/>
          <w:color w:val="000000" w:themeColor="text1"/>
          <w:sz w:val="22"/>
          <w:szCs w:val="22"/>
        </w:rPr>
        <w:fldChar w:fldCharType="begin">
          <w:fldData xml:space="preserve">PEVuZE5vdGU+PENpdGU+PEF1dGhvcj5UaG9tYXM8L0F1dGhvcj48WWVhcj4yMDA5PC9ZZWFyPjxS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</w:fldData>
        </w:fldChar>
      </w:r>
      <w:r w:rsidR="00A00176">
        <w:rPr>
          <w:rFonts w:ascii="Arial" w:hAnsi="Arial" w:cs="Arial"/>
          <w:color w:val="000000" w:themeColor="text1"/>
          <w:sz w:val="22"/>
          <w:szCs w:val="22"/>
        </w:rPr>
        <w:instrText xml:space="preserve"> ADDIN EN.CITE.DATA </w:instrText>
      </w:r>
      <w:r w:rsidR="00A00176">
        <w:rPr>
          <w:rFonts w:ascii="Arial" w:hAnsi="Arial" w:cs="Arial"/>
          <w:color w:val="000000" w:themeColor="text1"/>
          <w:sz w:val="22"/>
          <w:szCs w:val="22"/>
        </w:rPr>
      </w:r>
      <w:r w:rsidR="00A00176">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85</w:t>
      </w:r>
      <w:r w:rsidR="0074613F">
        <w:rPr>
          <w:rFonts w:ascii="Arial" w:hAnsi="Arial" w:cs="Arial"/>
          <w:color w:val="000000" w:themeColor="text1"/>
          <w:sz w:val="22"/>
          <w:szCs w:val="22"/>
        </w:rPr>
        <w:fldChar w:fldCharType="end"/>
      </w:r>
      <w:r w:rsidR="00C73CE2" w:rsidRPr="004D13F9">
        <w:rPr>
          <w:rFonts w:ascii="Arial" w:hAnsi="Arial" w:cs="Arial"/>
          <w:color w:val="000000" w:themeColor="text1"/>
          <w:sz w:val="22"/>
          <w:szCs w:val="22"/>
        </w:rPr>
        <w:t xml:space="preserve">, </w:t>
      </w:r>
      <w:r w:rsidR="00D95F04" w:rsidRPr="004D13F9">
        <w:rPr>
          <w:rFonts w:ascii="Arial" w:hAnsi="Arial" w:cs="Arial"/>
          <w:i/>
          <w:color w:val="000000" w:themeColor="text1"/>
          <w:sz w:val="22"/>
          <w:szCs w:val="22"/>
        </w:rPr>
        <w:t>KLF4</w:t>
      </w:r>
      <w:r w:rsidR="0074613F">
        <w:rPr>
          <w:rFonts w:ascii="Arial" w:hAnsi="Arial" w:cs="Arial"/>
          <w:color w:val="000000" w:themeColor="text1"/>
          <w:sz w:val="22"/>
          <w:szCs w:val="22"/>
        </w:rPr>
        <w:fldChar w:fldCharType="begin">
          <w:fldData xml:space="preserve">PEVuZE5vdGU+PENpdGU+PEF1dGhvcj52YW4gZGVyIEhhcnN0PC9BdXRob3I+PFllYXI+MjAxNzwv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</w:fldData>
        </w:fldChar>
      </w:r>
      <w:r w:rsidR="00A00176">
        <w:rPr>
          <w:rFonts w:ascii="Arial" w:hAnsi="Arial" w:cs="Arial"/>
          <w:color w:val="000000" w:themeColor="text1"/>
          <w:sz w:val="22"/>
          <w:szCs w:val="22"/>
        </w:rPr>
        <w:instrText xml:space="preserve"> ADDIN EN.CITE </w:instrText>
      </w:r>
      <w:r w:rsidR="00A00176">
        <w:rPr>
          <w:rFonts w:ascii="Arial" w:hAnsi="Arial" w:cs="Arial"/>
          <w:color w:val="000000" w:themeColor="text1"/>
          <w:sz w:val="22"/>
          <w:szCs w:val="22"/>
        </w:rPr>
        <w:fldChar w:fldCharType="begin">
          <w:fldData xml:space="preserve">PEVuZE5vdGU+PENpdGU+PEF1dGhvcj52YW4gZGVyIEhhcnN0PC9BdXRob3I+PFllYXI+MjAxNzwv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</w:fldData>
        </w:fldChar>
      </w:r>
      <w:r w:rsidR="00A00176">
        <w:rPr>
          <w:rFonts w:ascii="Arial" w:hAnsi="Arial" w:cs="Arial"/>
          <w:color w:val="000000" w:themeColor="text1"/>
          <w:sz w:val="22"/>
          <w:szCs w:val="22"/>
        </w:rPr>
        <w:instrText xml:space="preserve"> ADDIN EN.CITE.DATA </w:instrText>
      </w:r>
      <w:r w:rsidR="00A00176">
        <w:rPr>
          <w:rFonts w:ascii="Arial" w:hAnsi="Arial" w:cs="Arial"/>
          <w:color w:val="000000" w:themeColor="text1"/>
          <w:sz w:val="22"/>
          <w:szCs w:val="22"/>
        </w:rPr>
      </w:r>
      <w:r w:rsidR="00A00176">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75, 82</w:t>
      </w:r>
      <w:r w:rsidR="0074613F">
        <w:rPr>
          <w:rFonts w:ascii="Arial" w:hAnsi="Arial" w:cs="Arial"/>
          <w:color w:val="000000" w:themeColor="text1"/>
          <w:sz w:val="22"/>
          <w:szCs w:val="22"/>
        </w:rPr>
        <w:fldChar w:fldCharType="end"/>
      </w:r>
      <w:r w:rsidR="00D95F04" w:rsidRPr="004D13F9">
        <w:rPr>
          <w:rFonts w:ascii="Arial" w:hAnsi="Arial" w:cs="Arial"/>
          <w:color w:val="000000" w:themeColor="text1"/>
          <w:sz w:val="22"/>
          <w:szCs w:val="22"/>
        </w:rPr>
        <w:t xml:space="preserve">, </w:t>
      </w:r>
      <w:r w:rsidR="00C73CE2" w:rsidRPr="004D13F9">
        <w:rPr>
          <w:rFonts w:ascii="Arial" w:hAnsi="Arial" w:cs="Arial"/>
          <w:color w:val="000000" w:themeColor="text1"/>
          <w:sz w:val="22"/>
          <w:szCs w:val="22"/>
        </w:rPr>
        <w:t xml:space="preserve">and </w:t>
      </w:r>
      <w:r w:rsidR="00C73CE2" w:rsidRPr="004D13F9">
        <w:rPr>
          <w:rFonts w:ascii="Arial" w:hAnsi="Arial" w:cs="Arial"/>
          <w:i/>
          <w:color w:val="000000" w:themeColor="text1"/>
          <w:sz w:val="22"/>
          <w:szCs w:val="22"/>
        </w:rPr>
        <w:t>REST</w:t>
      </w:r>
      <w:r w:rsidR="0074613F">
        <w:rPr>
          <w:rFonts w:ascii="Arial" w:hAnsi="Arial" w:cs="Arial"/>
          <w:color w:val="000000" w:themeColor="text1"/>
          <w:sz w:val="22"/>
          <w:szCs w:val="22"/>
        </w:rPr>
        <w:fldChar w:fldCharType="begin"/>
      </w:r>
      <w:r w:rsidR="00A00176">
        <w:rPr>
          <w:rFonts w:ascii="Arial" w:hAnsi="Arial" w:cs="Arial"/>
          <w:color w:val="000000" w:themeColor="text1"/>
          <w:sz w:val="22"/>
          <w:szCs w:val="22"/>
        </w:rPr>
        <w:instrText xml:space="preserve"> ADDIN EN.CITE &lt;EndNote&gt;&lt;Cite&gt;&lt;Author&gt;Cheong&lt;/Author&gt;&lt;Year&gt;2006&lt;/Year&gt;&lt;RecNum&gt;1254&lt;/RecNum&gt;&lt;DisplayText&gt;&lt;style face="superscript"&gt;86&lt;/style&gt;&lt;/DisplayText&gt;&lt;record&gt;&lt;rec-number&gt;1254&lt;/rec-number&gt;&lt;foreign-keys&gt;&lt;key app="EN" db-id="59a5vzd2ztztp3e2prax0va3f0xxvp0exvff" timestamp="1453151657"&gt;1254&lt;/key&gt;&lt;/foreign-keys&gt;&lt;ref-type name="Journal Article"&gt;17&lt;/ref-type&gt;&lt;contributors&gt;&lt;authors&gt;&lt;author&gt;Cheong, A.&lt;/author&gt;&lt;author&gt;Wood, I. C.&lt;/author&gt;&lt;author&gt;Beech, D. J.&lt;/author&gt;&lt;/authors&gt;&lt;/contributors&gt;&lt;auth-address&gt;Institute of Membrane and Systems Biology, Garstang Building, University of Leeds, Leeds, UK.&lt;/auth-address&gt;&lt;titles&gt;&lt;title&gt;Less REST, more vascular disease? Regulation of cell cycle and migration of vascular smooth muscle cells&lt;/title&gt;&lt;secondary-title&gt;Cell Cycle&lt;/secondary-title&gt;&lt;/titles&gt;&lt;periodical&gt;&lt;full-title&gt;Cell Cycle&lt;/full-title&gt;&lt;/periodical&gt;&lt;pages&gt;129-31&lt;/pages&gt;&lt;volume&gt;5&lt;/volume&gt;&lt;number&gt;2&lt;/number&gt;&lt;keywords&gt;&lt;keyword&gt;*Cell Cycle&lt;/keyword&gt;&lt;keyword&gt;Cell Movement/*physiology&lt;/keyword&gt;&lt;keyword&gt;Down-Regulation/genetics&lt;/keyword&gt;&lt;keyword&gt;Humans&lt;/keyword&gt;&lt;keyword&gt;Muscle, Smooth, Vascular/*cytology/*metabolism&lt;/keyword&gt;&lt;keyword&gt;Repressor Proteins/*metabolism&lt;/keyword&gt;&lt;keyword&gt;Transcription Factors/*metabolism&lt;/keyword&gt;&lt;/keywords&gt;&lt;dates&gt;&lt;year&gt;2006&lt;/year&gt;&lt;pub-dates&gt;&lt;date&gt;Jan&lt;/date&gt;&lt;/pub-dates&gt;&lt;/dates&gt;&lt;isbn&gt;1551-4005 (Electronic)&amp;#xD;1551-4005 (Linking)&lt;/isbn&gt;&lt;accession-num&gt;16357530&lt;/accession-num&gt;&lt;urls&gt;&lt;related-urls&gt;&lt;url&gt;http://www.ncbi.nlm.nih.gov/pubmed/16357530&lt;/url&gt;&lt;/related-urls&gt;&lt;/urls&gt;&lt;/record&gt;&lt;/Cite&gt;&lt;/EndNote&gt;</w:instrText>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86</w:t>
      </w:r>
      <w:r w:rsidR="0074613F">
        <w:rPr>
          <w:rFonts w:ascii="Arial" w:hAnsi="Arial" w:cs="Arial"/>
          <w:color w:val="000000" w:themeColor="text1"/>
          <w:sz w:val="22"/>
          <w:szCs w:val="22"/>
        </w:rPr>
        <w:fldChar w:fldCharType="end"/>
      </w:r>
      <w:r w:rsidR="00C73CE2" w:rsidRPr="004D13F9">
        <w:rPr>
          <w:rFonts w:ascii="Arial" w:hAnsi="Arial" w:cs="Arial"/>
          <w:color w:val="000000" w:themeColor="text1"/>
          <w:sz w:val="22"/>
          <w:szCs w:val="22"/>
        </w:rPr>
        <w:t>.</w:t>
      </w:r>
      <w:r w:rsidR="00A44A77" w:rsidRPr="004D13F9">
        <w:rPr>
          <w:rFonts w:ascii="Arial" w:hAnsi="Arial" w:cs="Arial"/>
          <w:color w:val="000000" w:themeColor="text1"/>
          <w:sz w:val="22"/>
          <w:szCs w:val="22"/>
        </w:rPr>
        <w:t xml:space="preserve"> </w:t>
      </w:r>
      <w:r w:rsidRPr="004D13F9">
        <w:rPr>
          <w:rFonts w:ascii="Arial" w:hAnsi="Arial" w:cs="Arial"/>
          <w:color w:val="000000" w:themeColor="text1"/>
          <w:sz w:val="22"/>
          <w:szCs w:val="22"/>
        </w:rPr>
        <w:t>Importantly, SMC can undergo a process of epigenetic reprogramming, termed “phenotypic modulation,” that is characterized by</w:t>
      </w:r>
      <w:r w:rsidR="00B02826" w:rsidRPr="004D13F9">
        <w:rPr>
          <w:rFonts w:ascii="Arial" w:hAnsi="Arial" w:cs="Arial"/>
          <w:color w:val="000000" w:themeColor="text1"/>
          <w:sz w:val="22"/>
          <w:szCs w:val="22"/>
        </w:rPr>
        <w:t xml:space="preserve"> downregulation of lineage marker expression, proliferation, and migration to the luminal surface of the atheroma where these cells contribute to the plaque stabilizing fibrous cap.</w:t>
      </w:r>
      <w:r w:rsidR="0074613F">
        <w:rPr>
          <w:rFonts w:ascii="Arial" w:hAnsi="Arial" w:cs="Arial"/>
          <w:color w:val="000000" w:themeColor="text1"/>
          <w:sz w:val="22"/>
          <w:szCs w:val="22"/>
        </w:rPr>
        <w:fldChar w:fldCharType="begin">
          <w:fldData xml:space="preserve">PEVuZE5vdGU+PENpdGU+PEF1dGhvcj5Hb21lejwvQXV0aG9yPjxZZWFyPjIwMTI8L1llYXI+PFJl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</w:fldData>
        </w:fldChar>
      </w:r>
      <w:r w:rsidR="00A00176">
        <w:rPr>
          <w:rFonts w:ascii="Arial" w:hAnsi="Arial" w:cs="Arial"/>
          <w:color w:val="000000" w:themeColor="text1"/>
          <w:sz w:val="22"/>
          <w:szCs w:val="22"/>
        </w:rPr>
        <w:instrText xml:space="preserve"> ADDIN EN.CITE </w:instrText>
      </w:r>
      <w:r w:rsidR="00A00176">
        <w:rPr>
          <w:rFonts w:ascii="Arial" w:hAnsi="Arial" w:cs="Arial"/>
          <w:color w:val="000000" w:themeColor="text1"/>
          <w:sz w:val="22"/>
          <w:szCs w:val="22"/>
        </w:rPr>
        <w:fldChar w:fldCharType="begin">
          <w:fldData xml:space="preserve">PEVuZE5vdGU+PENpdGU+PEF1dGhvcj5Hb21lejwvQXV0aG9yPjxZZWFyPjIwMTI8L1llYXI+PFJl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</w:fldData>
        </w:fldChar>
      </w:r>
      <w:r w:rsidR="00A00176">
        <w:rPr>
          <w:rFonts w:ascii="Arial" w:hAnsi="Arial" w:cs="Arial"/>
          <w:color w:val="000000" w:themeColor="text1"/>
          <w:sz w:val="22"/>
          <w:szCs w:val="22"/>
        </w:rPr>
        <w:instrText xml:space="preserve"> ADDIN EN.CITE.DATA </w:instrText>
      </w:r>
      <w:r w:rsidR="00A00176">
        <w:rPr>
          <w:rFonts w:ascii="Arial" w:hAnsi="Arial" w:cs="Arial"/>
          <w:color w:val="000000" w:themeColor="text1"/>
          <w:sz w:val="22"/>
          <w:szCs w:val="22"/>
        </w:rPr>
      </w:r>
      <w:r w:rsidR="00A00176">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72, 75, 87</w:t>
      </w:r>
      <w:r w:rsidR="0074613F">
        <w:rPr>
          <w:rFonts w:ascii="Arial" w:hAnsi="Arial" w:cs="Arial"/>
          <w:color w:val="000000" w:themeColor="text1"/>
          <w:sz w:val="22"/>
          <w:szCs w:val="22"/>
        </w:rPr>
        <w:fldChar w:fldCharType="end"/>
      </w:r>
      <w:r w:rsidRPr="004D13F9">
        <w:rPr>
          <w:rFonts w:ascii="Arial" w:hAnsi="Arial" w:cs="Arial"/>
          <w:color w:val="000000" w:themeColor="text1"/>
          <w:sz w:val="22"/>
          <w:szCs w:val="22"/>
        </w:rPr>
        <w:t xml:space="preserve"> </w:t>
      </w:r>
      <w:r w:rsidR="00F3183E" w:rsidRPr="004D13F9">
        <w:rPr>
          <w:rFonts w:ascii="Arial" w:hAnsi="Arial" w:cs="Arial"/>
          <w:color w:val="000000" w:themeColor="text1"/>
          <w:sz w:val="22"/>
          <w:szCs w:val="22"/>
        </w:rPr>
        <w:t>T</w:t>
      </w:r>
      <w:r w:rsidR="00820C89" w:rsidRPr="004D13F9">
        <w:rPr>
          <w:rFonts w:ascii="Arial" w:hAnsi="Arial" w:cs="Arial"/>
          <w:color w:val="000000" w:themeColor="text1"/>
          <w:sz w:val="22"/>
          <w:szCs w:val="22"/>
        </w:rPr>
        <w:t xml:space="preserve">his process is </w:t>
      </w:r>
      <w:r w:rsidR="00831821" w:rsidRPr="004D13F9">
        <w:rPr>
          <w:rFonts w:ascii="Arial" w:hAnsi="Arial" w:cs="Arial"/>
          <w:color w:val="000000" w:themeColor="text1"/>
          <w:sz w:val="22"/>
          <w:szCs w:val="22"/>
        </w:rPr>
        <w:t xml:space="preserve">also </w:t>
      </w:r>
      <w:r w:rsidR="00820C89" w:rsidRPr="004D13F9">
        <w:rPr>
          <w:rFonts w:ascii="Arial" w:hAnsi="Arial" w:cs="Arial"/>
          <w:color w:val="000000" w:themeColor="text1"/>
          <w:sz w:val="22"/>
          <w:szCs w:val="22"/>
        </w:rPr>
        <w:t>increasingly linked to the transdifferentiation of vascular SMC to a macrophage like phenotype</w:t>
      </w:r>
      <w:r w:rsidR="0074613F">
        <w:rPr>
          <w:rFonts w:ascii="Arial" w:hAnsi="Arial" w:cs="Arial"/>
          <w:color w:val="000000" w:themeColor="text1"/>
          <w:sz w:val="22"/>
          <w:szCs w:val="22"/>
        </w:rPr>
        <w:fldChar w:fldCharType="begin">
          <w:fldData xml:space="preserve">PEVuZE5vdGU+PENpdGU+PEF1dGhvcj5DaGFwcGVsbDwvQXV0aG9yPjxZZWFyPjIwMTY8L1llYXI+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=
</w:fldData>
        </w:fldChar>
      </w:r>
      <w:r w:rsidR="00A00176">
        <w:rPr>
          <w:rFonts w:ascii="Arial" w:hAnsi="Arial" w:cs="Arial"/>
          <w:color w:val="000000" w:themeColor="text1"/>
          <w:sz w:val="22"/>
          <w:szCs w:val="22"/>
        </w:rPr>
        <w:instrText xml:space="preserve"> ADDIN EN.CITE </w:instrText>
      </w:r>
      <w:r w:rsidR="00A00176">
        <w:rPr>
          <w:rFonts w:ascii="Arial" w:hAnsi="Arial" w:cs="Arial"/>
          <w:color w:val="000000" w:themeColor="text1"/>
          <w:sz w:val="22"/>
          <w:szCs w:val="22"/>
        </w:rPr>
        <w:fldChar w:fldCharType="begin">
          <w:fldData xml:space="preserve">PEVuZE5vdGU+PENpdGU+PEF1dGhvcj5DaGFwcGVsbDwvQXV0aG9yPjxZZWFyPjIwMTY8L1llYXI+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=
</w:fldData>
        </w:fldChar>
      </w:r>
      <w:r w:rsidR="00A00176">
        <w:rPr>
          <w:rFonts w:ascii="Arial" w:hAnsi="Arial" w:cs="Arial"/>
          <w:color w:val="000000" w:themeColor="text1"/>
          <w:sz w:val="22"/>
          <w:szCs w:val="22"/>
        </w:rPr>
        <w:instrText xml:space="preserve"> ADDIN EN.CITE.DATA </w:instrText>
      </w:r>
      <w:r w:rsidR="00A00176">
        <w:rPr>
          <w:rFonts w:ascii="Arial" w:hAnsi="Arial" w:cs="Arial"/>
          <w:color w:val="000000" w:themeColor="text1"/>
          <w:sz w:val="22"/>
          <w:szCs w:val="22"/>
        </w:rPr>
      </w:r>
      <w:r w:rsidR="00A00176">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75, 88-90</w:t>
      </w:r>
      <w:r w:rsidR="0074613F">
        <w:rPr>
          <w:rFonts w:ascii="Arial" w:hAnsi="Arial" w:cs="Arial"/>
          <w:color w:val="000000" w:themeColor="text1"/>
          <w:sz w:val="22"/>
          <w:szCs w:val="22"/>
        </w:rPr>
        <w:fldChar w:fldCharType="end"/>
      </w:r>
      <w:r w:rsidR="00085613" w:rsidRPr="004D13F9">
        <w:rPr>
          <w:rFonts w:ascii="Arial" w:hAnsi="Arial" w:cs="Arial"/>
          <w:color w:val="000000" w:themeColor="text1"/>
          <w:sz w:val="22"/>
          <w:szCs w:val="22"/>
        </w:rPr>
        <w:t xml:space="preserve">, suggesting complex and competing SMC state changes that might contribute both to </w:t>
      </w:r>
      <w:r w:rsidR="0081573A" w:rsidRPr="004D13F9">
        <w:rPr>
          <w:rFonts w:ascii="Arial" w:hAnsi="Arial" w:cs="Arial"/>
          <w:color w:val="000000" w:themeColor="text1"/>
          <w:sz w:val="22"/>
          <w:szCs w:val="22"/>
        </w:rPr>
        <w:t xml:space="preserve">cellular events that promote an inflammatory milieu but </w:t>
      </w:r>
      <w:r w:rsidR="009E31C7" w:rsidRPr="004D13F9">
        <w:rPr>
          <w:rFonts w:ascii="Arial" w:hAnsi="Arial" w:cs="Arial"/>
          <w:color w:val="000000" w:themeColor="text1"/>
          <w:sz w:val="22"/>
          <w:szCs w:val="22"/>
        </w:rPr>
        <w:t xml:space="preserve">also </w:t>
      </w:r>
      <w:r w:rsidR="0081573A" w:rsidRPr="004D13F9">
        <w:rPr>
          <w:rFonts w:ascii="Arial" w:hAnsi="Arial" w:cs="Arial"/>
          <w:color w:val="000000" w:themeColor="text1"/>
          <w:sz w:val="22"/>
          <w:szCs w:val="22"/>
        </w:rPr>
        <w:t>inhibit plaque rupture</w:t>
      </w:r>
      <w:r w:rsidR="00820C89" w:rsidRPr="004D13F9">
        <w:rPr>
          <w:rFonts w:ascii="Arial" w:hAnsi="Arial" w:cs="Arial"/>
          <w:color w:val="000000" w:themeColor="text1"/>
          <w:sz w:val="22"/>
          <w:szCs w:val="22"/>
        </w:rPr>
        <w:t xml:space="preserve">. </w:t>
      </w:r>
      <w:r w:rsidR="00F3183E" w:rsidRPr="004D13F9">
        <w:rPr>
          <w:rFonts w:ascii="Arial" w:hAnsi="Arial" w:cs="Arial"/>
          <w:color w:val="000000" w:themeColor="text1"/>
          <w:sz w:val="22"/>
          <w:szCs w:val="22"/>
        </w:rPr>
        <w:t>Our studies have shown that</w:t>
      </w:r>
      <w:r w:rsidR="00015BD1" w:rsidRPr="004D13F9">
        <w:rPr>
          <w:rFonts w:ascii="Arial" w:hAnsi="Arial" w:cs="Arial"/>
          <w:color w:val="000000" w:themeColor="text1"/>
          <w:sz w:val="22"/>
          <w:szCs w:val="22"/>
        </w:rPr>
        <w:t xml:space="preserve"> </w:t>
      </w:r>
      <w:r w:rsidR="00F3183E" w:rsidRPr="004D13F9">
        <w:rPr>
          <w:rFonts w:ascii="Arial" w:hAnsi="Arial" w:cs="Arial"/>
          <w:color w:val="000000" w:themeColor="text1"/>
          <w:sz w:val="22"/>
          <w:szCs w:val="22"/>
        </w:rPr>
        <w:t xml:space="preserve">CAD causal gene </w:t>
      </w:r>
      <w:r w:rsidR="00015BD1" w:rsidRPr="004D13F9">
        <w:rPr>
          <w:rFonts w:ascii="Arial" w:hAnsi="Arial" w:cs="Arial"/>
          <w:i/>
          <w:color w:val="000000" w:themeColor="text1"/>
          <w:sz w:val="22"/>
          <w:szCs w:val="22"/>
        </w:rPr>
        <w:t>TCF21</w:t>
      </w:r>
      <w:r w:rsidR="00015BD1" w:rsidRPr="004D13F9">
        <w:rPr>
          <w:rFonts w:ascii="Arial" w:hAnsi="Arial" w:cs="Arial"/>
          <w:color w:val="000000" w:themeColor="text1"/>
          <w:sz w:val="22"/>
          <w:szCs w:val="22"/>
        </w:rPr>
        <w:t xml:space="preserve"> promotes phenotypic modulation</w:t>
      </w:r>
      <w:r w:rsidR="0074613F">
        <w:rPr>
          <w:rFonts w:ascii="Arial" w:hAnsi="Arial" w:cs="Arial"/>
          <w:color w:val="000000" w:themeColor="text1"/>
          <w:sz w:val="22"/>
          <w:szCs w:val="22"/>
        </w:rPr>
        <w:fldChar w:fldCharType="begin"/>
      </w:r>
      <w:r w:rsidR="0074613F">
        <w:rPr>
          <w:rFonts w:ascii="Arial" w:hAnsi="Arial" w:cs="Arial"/>
          <w:color w:val="000000" w:themeColor="text1"/>
          <w:sz w:val="22"/>
          <w:szCs w:val="22"/>
        </w:rPr>
        <w:instrText xml:space="preserve"> ADDIN EN.CITE &lt;EndNote&gt;&lt;Cite&gt;&lt;Author&gt;Nurnberg&lt;/Author&gt;&lt;Year&gt;2015&lt;/Year&gt;&lt;RecNum&gt;1092&lt;/RecNum&gt;&lt;DisplayText&gt;&lt;style face="superscript"&gt;11&lt;/style&gt;&lt;/DisplayText&gt;&lt;record&gt;&lt;rec-number&gt;1092&lt;/rec-number&gt;&lt;foreign-keys&gt;&lt;key app="EN" db-id="59a5vzd2ztztp3e2prax0va3f0xxvp0exvff" timestamp="1426982873"&gt;1092&lt;/key&gt;&lt;/foreign-keys&gt;&lt;ref-type name="Journal Article"&gt;17&lt;/ref-type&gt;&lt;contributors&gt;&lt;authors&gt;&lt;author&gt;Nurnberg, S. T.&lt;/author&gt;&lt;author&gt;Cheng, K.&lt;/author&gt;&lt;author&gt;Raiesdana, A.&lt;/author&gt;&lt;author&gt;Kundu, R.&lt;/author&gt;&lt;author&gt;Miller, C. L.&lt;/author&gt;&lt;author&gt;Kim, J. B.&lt;/author&gt;&lt;author&gt;Arora, K.&lt;/author&gt;&lt;author&gt;Carcamo-Orive, I.&lt;/author&gt;&lt;author&gt;Xiong, Y.&lt;/author&gt;&lt;author&gt;Tellakula, N.&lt;/author&gt;&lt;author&gt;Nanda, V.&lt;/author&gt;&lt;author&gt;Murthy, N.&lt;/author&gt;&lt;author&gt;Boisvert, W. A.&lt;/author&gt;&lt;author&gt;Hedin, U.&lt;/author&gt;&lt;author&gt;Perisic, L.&lt;/author&gt;&lt;author&gt;Aldi, S.&lt;/author&gt;&lt;author&gt;Maegdefessel, L.&lt;/author&gt;&lt;author&gt;Pjanic, M.&lt;/author&gt;&lt;author&gt;Owens, G. K.&lt;/author&gt;&lt;author&gt;Tallquist, M. D.&lt;/author&gt;&lt;author&gt;Quertermous, T.&lt;/author&gt;&lt;/authors&gt;&lt;/contributors&gt;&lt;titles&gt;&lt;title&gt;Coronary artery disease associated transcription factor TCF21 regulates smooth muscle precursor cells that contribute to the fibrous cap&lt;/title&gt;&lt;secondary-title&gt;PLoS Genet&lt;/secondary-title&gt;&lt;/titles&gt;&lt;periodical&gt;&lt;full-title&gt;PLoS Genet&lt;/full-title&gt;&lt;/periodical&gt;&lt;volume&gt;11&lt;/volume&gt;&lt;number&gt;5&lt;/number&gt;&lt;section&gt;1005155&lt;/section&gt;&lt;dates&gt;&lt;year&gt;2015&lt;/year&gt;&lt;/dates&gt;&lt;urls&gt;&lt;/urls&gt;&lt;custom2&gt;in process.&lt;/custom2&gt;&lt;/record&gt;&lt;/Cite&gt;&lt;/EndNote&gt;</w:instrText>
      </w:r>
      <w:r w:rsidR="0074613F">
        <w:rPr>
          <w:rFonts w:ascii="Arial" w:hAnsi="Arial" w:cs="Arial"/>
          <w:color w:val="000000" w:themeColor="text1"/>
          <w:sz w:val="22"/>
          <w:szCs w:val="22"/>
        </w:rPr>
        <w:fldChar w:fldCharType="separate"/>
      </w:r>
      <w:r w:rsidR="0074613F" w:rsidRPr="0074613F">
        <w:rPr>
          <w:rFonts w:ascii="Arial" w:hAnsi="Arial" w:cs="Arial"/>
          <w:noProof/>
          <w:color w:val="000000" w:themeColor="text1"/>
          <w:sz w:val="22"/>
          <w:szCs w:val="22"/>
          <w:vertAlign w:val="superscript"/>
        </w:rPr>
        <w:t>11</w:t>
      </w:r>
      <w:r w:rsidR="0074613F">
        <w:rPr>
          <w:rFonts w:ascii="Arial" w:hAnsi="Arial" w:cs="Arial"/>
          <w:color w:val="000000" w:themeColor="text1"/>
          <w:sz w:val="22"/>
          <w:szCs w:val="22"/>
        </w:rPr>
        <w:fldChar w:fldCharType="end"/>
      </w:r>
      <w:r w:rsidR="00015BD1" w:rsidRPr="004D13F9">
        <w:rPr>
          <w:rFonts w:ascii="Arial" w:hAnsi="Arial" w:cs="Arial"/>
          <w:color w:val="000000" w:themeColor="text1"/>
          <w:sz w:val="22"/>
          <w:szCs w:val="22"/>
        </w:rPr>
        <w:t>, and that</w:t>
      </w:r>
      <w:r w:rsidR="00AC6E6F" w:rsidRPr="004D13F9">
        <w:rPr>
          <w:rFonts w:ascii="Arial" w:hAnsi="Arial" w:cs="Arial"/>
          <w:color w:val="000000" w:themeColor="text1"/>
          <w:sz w:val="22"/>
          <w:szCs w:val="22"/>
        </w:rPr>
        <w:t xml:space="preserve"> CAD GWAS gene</w:t>
      </w:r>
      <w:r w:rsidR="00015BD1" w:rsidRPr="004D13F9">
        <w:rPr>
          <w:rFonts w:ascii="Arial" w:hAnsi="Arial" w:cs="Arial"/>
          <w:i/>
          <w:color w:val="000000" w:themeColor="text1"/>
          <w:sz w:val="22"/>
          <w:szCs w:val="22"/>
        </w:rPr>
        <w:t xml:space="preserve"> SMAD3</w:t>
      </w:r>
      <w:r w:rsidR="00015BD1" w:rsidRPr="004D13F9">
        <w:rPr>
          <w:rFonts w:ascii="Arial" w:hAnsi="Arial" w:cs="Arial"/>
          <w:color w:val="000000" w:themeColor="text1"/>
          <w:sz w:val="22"/>
          <w:szCs w:val="22"/>
        </w:rPr>
        <w:t xml:space="preserve"> opposes this process by promoting a differentiated state in HCASMC</w:t>
      </w:r>
      <w:r w:rsidR="00C86EAA" w:rsidRPr="004D13F9">
        <w:rPr>
          <w:rFonts w:ascii="Arial" w:hAnsi="Arial" w:cs="Arial"/>
          <w:color w:val="000000" w:themeColor="text1"/>
          <w:sz w:val="22"/>
          <w:szCs w:val="22"/>
        </w:rPr>
        <w:t xml:space="preserve"> </w:t>
      </w:r>
      <w:r w:rsidR="00C86EAA" w:rsidRPr="004D13F9">
        <w:rPr>
          <w:rFonts w:ascii="Arial" w:hAnsi="Arial" w:cs="Arial"/>
          <w:b/>
          <w:color w:val="000000" w:themeColor="text1"/>
          <w:sz w:val="22"/>
          <w:szCs w:val="22"/>
        </w:rPr>
        <w:t>(Fig. 2)</w:t>
      </w:r>
      <w:r w:rsidR="00015BD1" w:rsidRPr="004D13F9">
        <w:rPr>
          <w:rFonts w:ascii="Arial" w:hAnsi="Arial" w:cs="Arial"/>
          <w:color w:val="000000" w:themeColor="text1"/>
          <w:sz w:val="22"/>
          <w:szCs w:val="22"/>
        </w:rPr>
        <w:t>.</w:t>
      </w:r>
      <w:r w:rsidR="0074613F">
        <w:rPr>
          <w:rFonts w:ascii="Arial" w:hAnsi="Arial" w:cs="Arial"/>
          <w:color w:val="000000" w:themeColor="text1"/>
          <w:sz w:val="22"/>
          <w:szCs w:val="22"/>
        </w:rPr>
        <w:fldChar w:fldCharType="begin"/>
      </w:r>
      <w:r w:rsidR="00A00176">
        <w:rPr>
          <w:rFonts w:ascii="Arial" w:hAnsi="Arial" w:cs="Arial"/>
          <w:color w:val="000000" w:themeColor="text1"/>
          <w:sz w:val="22"/>
          <w:szCs w:val="22"/>
        </w:rPr>
        <w:instrText xml:space="preserve"> ADDIN EN.CITE &lt;EndNote&gt;&lt;Cite&gt;&lt;Author&gt;Iyer&lt;/Author&gt;&lt;Year&gt;2018&lt;/Year&gt;&lt;RecNum&gt;1502&lt;/RecNum&gt;&lt;DisplayText&gt;&lt;style face="superscript"&gt;91&lt;/style&gt;&lt;/DisplayText&gt;&lt;record&gt;&lt;rec-number&gt;1502&lt;/rec-number&gt;&lt;foreign-keys&gt;&lt;key app="EN" db-id="59a5vzd2ztztp3e2prax0va3f0xxvp0exvff" timestamp="1516660955"&gt;1502&lt;/key&gt;&lt;/foreign-keys&gt;&lt;ref-type name="Journal Article"&gt;17&lt;/ref-type&gt;&lt;contributors&gt;&lt;authors&gt;&lt;author&gt;Iyer, D.&lt;/author&gt;&lt;author&gt;Naravane, Ameay&lt;/author&gt;&lt;author&gt;Wirks, R.&lt;/author&gt;&lt;author&gt;Nguyen, T.&lt;/author&gt;&lt;author&gt;Quertermous, T.&lt;/author&gt;&lt;/authors&gt;&lt;/contributors&gt;&lt;titles&gt;&lt;title&gt;SMAD3 opposes diifferentiation and opposes phenotypic modulation in coronary artery smooth muscle cells&lt;/title&gt;&lt;secondary-title&gt;Submitted.&lt;/secondary-title&gt;&lt;/titles&gt;&lt;periodical&gt;&lt;full-title&gt;Submitted.&lt;/full-title&gt;&lt;/periodical&gt;&lt;dates&gt;&lt;year&gt;2018&lt;/year&gt;&lt;/dates&gt;&lt;urls&gt;&lt;/urls&gt;&lt;/record&gt;&lt;/Cite&gt;&lt;/EndNote&gt;</w:instrText>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91</w:t>
      </w:r>
      <w:r w:rsidR="0074613F">
        <w:rPr>
          <w:rFonts w:ascii="Arial" w:hAnsi="Arial" w:cs="Arial"/>
          <w:color w:val="000000" w:themeColor="text1"/>
          <w:sz w:val="22"/>
          <w:szCs w:val="22"/>
        </w:rPr>
        <w:fldChar w:fldCharType="end"/>
      </w:r>
      <w:r w:rsidR="009928FD" w:rsidRPr="004D13F9">
        <w:rPr>
          <w:rFonts w:ascii="Arial" w:hAnsi="Arial" w:cs="Arial"/>
          <w:color w:val="000000" w:themeColor="text1"/>
          <w:sz w:val="22"/>
          <w:szCs w:val="22"/>
        </w:rPr>
        <w:t xml:space="preserve"> </w:t>
      </w:r>
    </w:p>
    <w:p w14:paraId="2A3B1599" w14:textId="44B3F4C1" w:rsidR="009928FD" w:rsidRPr="004D13F9" w:rsidRDefault="00374AB7" w:rsidP="00636D5D">
      <w:pPr>
        <w:spacing w:line="240" w:lineRule="exact"/>
        <w:rPr>
          <w:rFonts w:ascii="Arial" w:hAnsi="Arial" w:cs="Arial"/>
          <w:color w:val="000000" w:themeColor="text1"/>
          <w:sz w:val="22"/>
          <w:szCs w:val="22"/>
        </w:rPr>
      </w:pPr>
      <w:r w:rsidRPr="004D13F9">
        <w:rPr>
          <w:rFonts w:ascii="Arial" w:hAnsi="Arial" w:cs="Arial"/>
          <w:color w:val="000000" w:themeColor="text1"/>
          <w:sz w:val="22"/>
          <w:szCs w:val="22"/>
        </w:rPr>
        <w:tab/>
      </w:r>
      <w:r w:rsidR="0094378D" w:rsidRPr="004D13F9">
        <w:rPr>
          <w:rFonts w:ascii="Arial" w:hAnsi="Arial" w:cs="Arial"/>
          <w:color w:val="000000" w:themeColor="text1"/>
          <w:sz w:val="22"/>
          <w:szCs w:val="22"/>
        </w:rPr>
        <w:t>T</w:t>
      </w:r>
      <w:r w:rsidR="004232D8" w:rsidRPr="004D13F9">
        <w:rPr>
          <w:rFonts w:ascii="Arial" w:hAnsi="Arial" w:cs="Arial"/>
          <w:color w:val="000000" w:themeColor="text1"/>
          <w:sz w:val="22"/>
          <w:szCs w:val="22"/>
        </w:rPr>
        <w:t>o further support the hypothesis</w:t>
      </w:r>
      <w:r w:rsidRPr="004D13F9">
        <w:rPr>
          <w:rFonts w:ascii="Arial" w:hAnsi="Arial" w:cs="Arial"/>
          <w:color w:val="000000" w:themeColor="text1"/>
          <w:sz w:val="22"/>
          <w:szCs w:val="22"/>
        </w:rPr>
        <w:t xml:space="preserve"> that </w:t>
      </w:r>
      <w:r w:rsidR="004232D8" w:rsidRPr="004D13F9">
        <w:rPr>
          <w:rFonts w:ascii="Arial" w:hAnsi="Arial" w:cs="Arial"/>
          <w:color w:val="000000" w:themeColor="text1"/>
          <w:sz w:val="22"/>
          <w:szCs w:val="22"/>
        </w:rPr>
        <w:t>HCASMC</w:t>
      </w:r>
      <w:r w:rsidRPr="004D13F9">
        <w:rPr>
          <w:rFonts w:ascii="Arial" w:hAnsi="Arial" w:cs="Arial"/>
          <w:color w:val="000000" w:themeColor="text1"/>
          <w:sz w:val="22"/>
          <w:szCs w:val="22"/>
        </w:rPr>
        <w:t xml:space="preserve"> contribute to CAD risk, </w:t>
      </w:r>
      <w:r w:rsidR="004232D8" w:rsidRPr="004D13F9">
        <w:rPr>
          <w:rFonts w:ascii="Arial" w:hAnsi="Arial" w:cs="Arial"/>
          <w:color w:val="000000" w:themeColor="text1"/>
          <w:sz w:val="22"/>
          <w:szCs w:val="22"/>
        </w:rPr>
        <w:t>we conducted a number of genomic studies</w:t>
      </w:r>
      <w:r w:rsidR="00376A88" w:rsidRPr="004D13F9">
        <w:rPr>
          <w:rFonts w:ascii="Arial" w:hAnsi="Arial" w:cs="Arial"/>
          <w:color w:val="000000" w:themeColor="text1"/>
          <w:sz w:val="22"/>
          <w:szCs w:val="22"/>
        </w:rPr>
        <w:t xml:space="preserve">. </w:t>
      </w:r>
      <w:r w:rsidR="0050231E" w:rsidRPr="004D13F9">
        <w:rPr>
          <w:rFonts w:ascii="Arial" w:hAnsi="Arial" w:cs="Arial"/>
          <w:color w:val="000000" w:themeColor="text1"/>
          <w:sz w:val="22"/>
          <w:szCs w:val="22"/>
        </w:rPr>
        <w:t>Linkage</w:t>
      </w:r>
      <w:r w:rsidR="00376A88" w:rsidRPr="004D13F9">
        <w:rPr>
          <w:rFonts w:ascii="Arial" w:hAnsi="Arial" w:cs="Arial"/>
          <w:color w:val="000000" w:themeColor="text1"/>
          <w:sz w:val="22"/>
          <w:szCs w:val="22"/>
        </w:rPr>
        <w:t xml:space="preserve"> disequilibrium</w:t>
      </w:r>
      <w:r w:rsidRPr="004D13F9">
        <w:rPr>
          <w:rFonts w:ascii="Arial" w:hAnsi="Arial" w:cs="Arial"/>
          <w:color w:val="000000" w:themeColor="text1"/>
          <w:sz w:val="22"/>
          <w:szCs w:val="22"/>
        </w:rPr>
        <w:t xml:space="preserve"> score regression</w:t>
      </w:r>
      <w:r w:rsidR="0074613F">
        <w:rPr>
          <w:rFonts w:ascii="Arial" w:hAnsi="Arial" w:cs="Arial"/>
          <w:color w:val="000000" w:themeColor="text1"/>
          <w:sz w:val="22"/>
          <w:szCs w:val="22"/>
        </w:rPr>
        <w:fldChar w:fldCharType="begin">
          <w:fldData xml:space="preserve">PEVuZE5vdGU+PENpdGU+PEF1dGhvcj5GaW51Y2FuZTwvQXV0aG9yPjxZZWFyPjIwMTU8L1llYXI+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</w:fldData>
        </w:fldChar>
      </w:r>
      <w:r w:rsidR="00A00176">
        <w:rPr>
          <w:rFonts w:ascii="Arial" w:hAnsi="Arial" w:cs="Arial"/>
          <w:color w:val="000000" w:themeColor="text1"/>
          <w:sz w:val="22"/>
          <w:szCs w:val="22"/>
        </w:rPr>
        <w:instrText xml:space="preserve"> ADDIN EN.CITE </w:instrText>
      </w:r>
      <w:r w:rsidR="00A00176">
        <w:rPr>
          <w:rFonts w:ascii="Arial" w:hAnsi="Arial" w:cs="Arial"/>
          <w:color w:val="000000" w:themeColor="text1"/>
          <w:sz w:val="22"/>
          <w:szCs w:val="22"/>
        </w:rPr>
        <w:fldChar w:fldCharType="begin">
          <w:fldData xml:space="preserve">PEVuZE5vdGU+PENpdGU+PEF1dGhvcj5GaW51Y2FuZTwvQXV0aG9yPjxZZWFyPjIwMTU8L1llYXI+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</w:fldData>
        </w:fldChar>
      </w:r>
      <w:r w:rsidR="00A00176">
        <w:rPr>
          <w:rFonts w:ascii="Arial" w:hAnsi="Arial" w:cs="Arial"/>
          <w:color w:val="000000" w:themeColor="text1"/>
          <w:sz w:val="22"/>
          <w:szCs w:val="22"/>
        </w:rPr>
        <w:instrText xml:space="preserve"> ADDIN EN.CITE.DATA </w:instrText>
      </w:r>
      <w:r w:rsidR="00A00176">
        <w:rPr>
          <w:rFonts w:ascii="Arial" w:hAnsi="Arial" w:cs="Arial"/>
          <w:color w:val="000000" w:themeColor="text1"/>
          <w:sz w:val="22"/>
          <w:szCs w:val="22"/>
        </w:rPr>
      </w:r>
      <w:r w:rsidR="00A00176">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92</w:t>
      </w:r>
      <w:r w:rsidR="0074613F">
        <w:rPr>
          <w:rFonts w:ascii="Arial" w:hAnsi="Arial" w:cs="Arial"/>
          <w:color w:val="000000" w:themeColor="text1"/>
          <w:sz w:val="22"/>
          <w:szCs w:val="22"/>
        </w:rPr>
        <w:fldChar w:fldCharType="end"/>
      </w:r>
      <w:r w:rsidRPr="004D13F9">
        <w:rPr>
          <w:rFonts w:ascii="Arial" w:hAnsi="Arial" w:cs="Arial"/>
          <w:color w:val="000000" w:themeColor="text1"/>
          <w:sz w:val="22"/>
          <w:szCs w:val="22"/>
        </w:rPr>
        <w:t xml:space="preserve"> indicated that HCASMC, along with coronary artery </w:t>
      </w:r>
      <w:r w:rsidR="005F69AF">
        <w:rPr>
          <w:rFonts w:ascii="Arial" w:hAnsi="Arial" w:cs="Arial"/>
          <w:noProof/>
          <w:color w:val="000000" w:themeColor="text1"/>
          <w:sz w:val="22"/>
          <w:szCs w:val="22"/>
        </w:rPr>
        <w:lastRenderedPageBreak/>
        <mc:AlternateContent>
          <mc:Choice Requires="wps">
            <w:drawing>
              <wp:anchor distT="0" distB="0" distL="114300" distR="114300" simplePos="0" relativeHeight="251685888" behindDoc="0" locked="0" layoutInCell="1" allowOverlap="1" wp14:anchorId="3C2B8CB2" wp14:editId="5FC4D5D5">
                <wp:simplePos x="0" y="0"/>
                <wp:positionH relativeFrom="column">
                  <wp:posOffset>12065</wp:posOffset>
                </wp:positionH>
                <wp:positionV relativeFrom="paragraph">
                  <wp:posOffset>0</wp:posOffset>
                </wp:positionV>
                <wp:extent cx="2515235" cy="2860040"/>
                <wp:effectExtent l="0" t="0" r="0" b="10160"/>
                <wp:wrapTight wrapText="bothSides">
                  <wp:wrapPolygon edited="0">
                    <wp:start x="0" y="0"/>
                    <wp:lineTo x="0" y="21485"/>
                    <wp:lineTo x="21376" y="21485"/>
                    <wp:lineTo x="21376"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2515235" cy="2860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0E5566" w14:textId="77777777" w:rsidR="00B31808" w:rsidRDefault="00B31808" w:rsidP="005F69AF">
                            <w:pPr>
                              <w:rPr>
                                <w:rFonts w:ascii="Arial" w:hAnsi="Arial" w:cs="Arial"/>
                                <w:sz w:val="16"/>
                                <w:szCs w:val="16"/>
                              </w:rPr>
                            </w:pPr>
                            <w:r>
                              <w:rPr>
                                <w:rFonts w:ascii="Arial" w:hAnsi="Arial" w:cs="Arial"/>
                                <w:noProof/>
                                <w:sz w:val="16"/>
                                <w:szCs w:val="16"/>
                              </w:rPr>
                              <w:drawing>
                                <wp:inline distT="0" distB="0" distL="0" distR="0" wp14:anchorId="7F5AACFC" wp14:editId="2457E744">
                                  <wp:extent cx="2553818" cy="1945640"/>
                                  <wp:effectExtent l="0" t="0" r="12065"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 2-TCF21 MYOCD SRF YAP v6.jpg"/>
                                          <pic:cNvPicPr/>
                                        </pic:nvPicPr>
                                        <pic:blipFill>
                                          <a:blip r:embed="rId12">
                                            <a:extLst>
                                              <a:ext uri="{28A0092B-C50C-407E-A947-70E740481C1C}">
                                                <a14:useLocalDpi xmlns:a14="http://schemas.microsoft.com/office/drawing/2010/main" val="0"/>
                                              </a:ext>
                                            </a:extLst>
                                          </a:blip>
                                          <a:stretch>
                                            <a:fillRect/>
                                          </a:stretch>
                                        </pic:blipFill>
                                        <pic:spPr>
                                          <a:xfrm>
                                            <a:off x="0" y="0"/>
                                            <a:ext cx="2583616" cy="1968341"/>
                                          </a:xfrm>
                                          <a:prstGeom prst="rect">
                                            <a:avLst/>
                                          </a:prstGeom>
                                        </pic:spPr>
                                      </pic:pic>
                                    </a:graphicData>
                                  </a:graphic>
                                </wp:inline>
                              </w:drawing>
                            </w:r>
                          </w:p>
                          <w:p w14:paraId="5BEF1DE4" w14:textId="55C437D2" w:rsidR="00B31808" w:rsidRPr="004E14FF" w:rsidRDefault="00B31808" w:rsidP="005F69AF">
                            <w:pPr>
                              <w:pStyle w:val="p1"/>
                              <w:spacing w:line="160" w:lineRule="exact"/>
                              <w:rPr>
                                <w:rFonts w:ascii="Arial" w:hAnsi="Arial" w:cs="Arial"/>
                                <w:sz w:val="16"/>
                                <w:szCs w:val="16"/>
                              </w:rPr>
                            </w:pPr>
                            <w:r w:rsidRPr="004E14FF">
                              <w:rPr>
                                <w:rFonts w:ascii="Arial" w:hAnsi="Arial" w:cs="Arial"/>
                                <w:b/>
                                <w:bCs/>
                                <w:sz w:val="16"/>
                                <w:szCs w:val="16"/>
                              </w:rPr>
                              <w:t xml:space="preserve">Fig. 2. HCASMC transcriptional CAD network based on studies in this laboratory. </w:t>
                            </w:r>
                            <w:r w:rsidRPr="004E14FF">
                              <w:rPr>
                                <w:rFonts w:ascii="Arial" w:hAnsi="Arial" w:cs="Arial"/>
                                <w:sz w:val="16"/>
                                <w:szCs w:val="16"/>
                              </w:rPr>
                              <w:t>GWAS genes identified in CAD associated loci are shown in bold red, transcription factors are shown as ellipses. Yellow shading indicates CAD associated genes in the TGF</w:t>
                            </w:r>
                            <w:r w:rsidRPr="004E14FF">
                              <w:rPr>
                                <w:rFonts w:ascii="Arial" w:hAnsi="Arial" w:cs="Arial"/>
                                <w:sz w:val="16"/>
                                <w:szCs w:val="16"/>
                              </w:rPr>
                              <w:sym w:font="Symbol" w:char="F062"/>
                            </w:r>
                            <w:r w:rsidRPr="004E14FF">
                              <w:rPr>
                                <w:rStyle w:val="s1"/>
                                <w:rFonts w:ascii="Arial" w:hAnsi="Arial" w:cs="Arial"/>
                                <w:sz w:val="16"/>
                                <w:szCs w:val="16"/>
                              </w:rPr>
                              <w:t xml:space="preserve"> </w:t>
                            </w:r>
                            <w:r w:rsidRPr="004E14FF">
                              <w:rPr>
                                <w:rFonts w:ascii="Arial" w:hAnsi="Arial" w:cs="Arial"/>
                                <w:sz w:val="16"/>
                                <w:szCs w:val="16"/>
                              </w:rPr>
                              <w:t>pathway, beige shading more broadly identifies pro-differentiation factors. Blue shading indicates growth factor and transcription pathways that promote de</w:t>
                            </w:r>
                            <w:r>
                              <w:rPr>
                                <w:rFonts w:ascii="Arial" w:hAnsi="Arial" w:cs="Arial"/>
                                <w:sz w:val="16"/>
                                <w:szCs w:val="16"/>
                              </w:rPr>
                              <w:t>-</w:t>
                            </w:r>
                            <w:r w:rsidRPr="004E14FF">
                              <w:rPr>
                                <w:rFonts w:ascii="Arial" w:hAnsi="Arial" w:cs="Arial"/>
                                <w:sz w:val="16"/>
                                <w:szCs w:val="16"/>
                              </w:rPr>
                              <w:t>different</w:t>
                            </w:r>
                            <w:r>
                              <w:rPr>
                                <w:rFonts w:ascii="Arial" w:hAnsi="Arial" w:cs="Arial"/>
                                <w:sz w:val="16"/>
                                <w:szCs w:val="16"/>
                              </w:rPr>
                              <w:t>iation</w:t>
                            </w:r>
                            <w:r w:rsidRPr="004E14FF">
                              <w:rPr>
                                <w:rFonts w:ascii="Arial" w:hAnsi="Arial" w:cs="Arial"/>
                                <w:sz w:val="16"/>
                                <w:szCs w:val="16"/>
                              </w:rPr>
                              <w:t>.</w:t>
                            </w:r>
                          </w:p>
                        </w:txbxContent>
                      </wps:txbx>
                      <wps:bodyPr rot="0" spcFirstLastPara="0" vertOverflow="overflow" horzOverflow="overflow" vert="horz" wrap="square" lIns="914" tIns="914" rIns="914"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B8CB2" id="Text Box 4" o:spid="_x0000_s1027" type="#_x0000_t202" style="position:absolute;margin-left:.95pt;margin-top:0;width:198.05pt;height:225.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" filled="f" stroked="f">
                <v:textbox inset="914emu,914emu,914emu,0">
                  <w:txbxContent>
                    <w:p w14:paraId="570E5566" w14:textId="77777777" w:rsidR="00B31808" w:rsidRDefault="00B31808" w:rsidP="005F69AF">
                      <w:pPr>
                        <w:rPr>
                          <w:rFonts w:ascii="Arial" w:hAnsi="Arial" w:cs="Arial"/>
                          <w:sz w:val="16"/>
                          <w:szCs w:val="16"/>
                        </w:rPr>
                      </w:pPr>
                      <w:r>
                        <w:rPr>
                          <w:rFonts w:ascii="Arial" w:hAnsi="Arial" w:cs="Arial"/>
                          <w:noProof/>
                          <w:sz w:val="16"/>
                          <w:szCs w:val="16"/>
                        </w:rPr>
                        <w:drawing>
                          <wp:inline distT="0" distB="0" distL="0" distR="0" wp14:anchorId="7F5AACFC" wp14:editId="2457E744">
                            <wp:extent cx="2553818" cy="1945640"/>
                            <wp:effectExtent l="0" t="0" r="12065"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 2-TCF21 MYOCD SRF YAP v6.jpg"/>
                                    <pic:cNvPicPr/>
                                  </pic:nvPicPr>
                                  <pic:blipFill>
                                    <a:blip r:embed="rId13">
                                      <a:extLst>
                                        <a:ext uri="{28A0092B-C50C-407E-A947-70E740481C1C}">
                                          <a14:useLocalDpi xmlns:a14="http://schemas.microsoft.com/office/drawing/2010/main" val="0"/>
                                        </a:ext>
                                      </a:extLst>
                                    </a:blip>
                                    <a:stretch>
                                      <a:fillRect/>
                                    </a:stretch>
                                  </pic:blipFill>
                                  <pic:spPr>
                                    <a:xfrm>
                                      <a:off x="0" y="0"/>
                                      <a:ext cx="2583616" cy="1968341"/>
                                    </a:xfrm>
                                    <a:prstGeom prst="rect">
                                      <a:avLst/>
                                    </a:prstGeom>
                                  </pic:spPr>
                                </pic:pic>
                              </a:graphicData>
                            </a:graphic>
                          </wp:inline>
                        </w:drawing>
                      </w:r>
                    </w:p>
                    <w:p w14:paraId="5BEF1DE4" w14:textId="55C437D2" w:rsidR="00B31808" w:rsidRPr="004E14FF" w:rsidRDefault="00B31808" w:rsidP="005F69AF">
                      <w:pPr>
                        <w:pStyle w:val="p1"/>
                        <w:spacing w:line="160" w:lineRule="exact"/>
                        <w:rPr>
                          <w:rFonts w:ascii="Arial" w:hAnsi="Arial" w:cs="Arial"/>
                          <w:sz w:val="16"/>
                          <w:szCs w:val="16"/>
                        </w:rPr>
                      </w:pPr>
                      <w:r w:rsidRPr="004E14FF">
                        <w:rPr>
                          <w:rFonts w:ascii="Arial" w:hAnsi="Arial" w:cs="Arial"/>
                          <w:b/>
                          <w:bCs/>
                          <w:sz w:val="16"/>
                          <w:szCs w:val="16"/>
                        </w:rPr>
                        <w:t xml:space="preserve">Fig. 2. HCASMC transcriptional CAD network based on studies in this laboratory. </w:t>
                      </w:r>
                      <w:r w:rsidRPr="004E14FF">
                        <w:rPr>
                          <w:rFonts w:ascii="Arial" w:hAnsi="Arial" w:cs="Arial"/>
                          <w:sz w:val="16"/>
                          <w:szCs w:val="16"/>
                        </w:rPr>
                        <w:t>GWAS genes identified in CAD associated loci are shown in bold red, transcription factors are shown as ellipses. Yellow shading indicates CAD associated genes in the TGF</w:t>
                      </w:r>
                      <w:r w:rsidRPr="004E14FF">
                        <w:rPr>
                          <w:rFonts w:ascii="Arial" w:hAnsi="Arial" w:cs="Arial"/>
                          <w:sz w:val="16"/>
                          <w:szCs w:val="16"/>
                        </w:rPr>
                        <w:sym w:font="Symbol" w:char="F062"/>
                      </w:r>
                      <w:r w:rsidRPr="004E14FF">
                        <w:rPr>
                          <w:rStyle w:val="s1"/>
                          <w:rFonts w:ascii="Arial" w:hAnsi="Arial" w:cs="Arial"/>
                          <w:sz w:val="16"/>
                          <w:szCs w:val="16"/>
                        </w:rPr>
                        <w:t xml:space="preserve"> </w:t>
                      </w:r>
                      <w:r w:rsidRPr="004E14FF">
                        <w:rPr>
                          <w:rFonts w:ascii="Arial" w:hAnsi="Arial" w:cs="Arial"/>
                          <w:sz w:val="16"/>
                          <w:szCs w:val="16"/>
                        </w:rPr>
                        <w:t>pathway, beige shading more broadly identifies pro-differentiation factors. Blue shading indicates growth factor and transcription pathways that promote de</w:t>
                      </w:r>
                      <w:r>
                        <w:rPr>
                          <w:rFonts w:ascii="Arial" w:hAnsi="Arial" w:cs="Arial"/>
                          <w:sz w:val="16"/>
                          <w:szCs w:val="16"/>
                        </w:rPr>
                        <w:t>-</w:t>
                      </w:r>
                      <w:r w:rsidRPr="004E14FF">
                        <w:rPr>
                          <w:rFonts w:ascii="Arial" w:hAnsi="Arial" w:cs="Arial"/>
                          <w:sz w:val="16"/>
                          <w:szCs w:val="16"/>
                        </w:rPr>
                        <w:t>different</w:t>
                      </w:r>
                      <w:r>
                        <w:rPr>
                          <w:rFonts w:ascii="Arial" w:hAnsi="Arial" w:cs="Arial"/>
                          <w:sz w:val="16"/>
                          <w:szCs w:val="16"/>
                        </w:rPr>
                        <w:t>iation</w:t>
                      </w:r>
                      <w:r w:rsidRPr="004E14FF">
                        <w:rPr>
                          <w:rFonts w:ascii="Arial" w:hAnsi="Arial" w:cs="Arial"/>
                          <w:sz w:val="16"/>
                          <w:szCs w:val="16"/>
                        </w:rPr>
                        <w:t>.</w:t>
                      </w:r>
                    </w:p>
                  </w:txbxContent>
                </v:textbox>
                <w10:wrap type="tight"/>
              </v:shape>
            </w:pict>
          </mc:Fallback>
        </mc:AlternateContent>
      </w:r>
      <w:r w:rsidRPr="004D13F9">
        <w:rPr>
          <w:rFonts w:ascii="Arial" w:hAnsi="Arial" w:cs="Arial"/>
          <w:color w:val="000000" w:themeColor="text1"/>
          <w:sz w:val="22"/>
          <w:szCs w:val="22"/>
        </w:rPr>
        <w:t>tissues (GTEx), make a significant contribution to CAD risk. Also, we estimated the overlap between CAD variants and open chromatin in HCASMC and ENCODE cell types, and found that HCASMC had highly significant overlap, along with endothelial cells.</w:t>
      </w:r>
      <w:r w:rsidR="0074613F">
        <w:rPr>
          <w:rFonts w:ascii="Arial" w:hAnsi="Arial" w:cs="Arial"/>
          <w:color w:val="000000" w:themeColor="text1"/>
          <w:sz w:val="22"/>
          <w:szCs w:val="22"/>
        </w:rPr>
        <w:fldChar w:fldCharType="begin">
          <w:fldData xml:space="preserve">PEVuZE5vdGU+PENpdGU+PEF1dGhvcj5MaXU8L0F1dGhvcj48WWVhcj4yMDE4PC9ZZWFyPjxSZWNO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</w:fldData>
        </w:fldChar>
      </w:r>
      <w:r w:rsidR="00A00176">
        <w:rPr>
          <w:rFonts w:ascii="Arial" w:hAnsi="Arial" w:cs="Arial"/>
          <w:color w:val="000000" w:themeColor="text1"/>
          <w:sz w:val="22"/>
          <w:szCs w:val="22"/>
        </w:rPr>
        <w:instrText xml:space="preserve"> ADDIN EN.CITE </w:instrText>
      </w:r>
      <w:r w:rsidR="00A00176">
        <w:rPr>
          <w:rFonts w:ascii="Arial" w:hAnsi="Arial" w:cs="Arial"/>
          <w:color w:val="000000" w:themeColor="text1"/>
          <w:sz w:val="22"/>
          <w:szCs w:val="22"/>
        </w:rPr>
        <w:fldChar w:fldCharType="begin">
          <w:fldData xml:space="preserve">PEVuZE5vdGU+PENpdGU+PEF1dGhvcj5MaXU8L0F1dGhvcj48WWVhcj4yMDE4PC9ZZWFyPjxSZWNO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</w:fldData>
        </w:fldChar>
      </w:r>
      <w:r w:rsidR="00A00176">
        <w:rPr>
          <w:rFonts w:ascii="Arial" w:hAnsi="Arial" w:cs="Arial"/>
          <w:color w:val="000000" w:themeColor="text1"/>
          <w:sz w:val="22"/>
          <w:szCs w:val="22"/>
        </w:rPr>
        <w:instrText xml:space="preserve"> ADDIN EN.CITE.DATA </w:instrText>
      </w:r>
      <w:r w:rsidR="00A00176">
        <w:rPr>
          <w:rFonts w:ascii="Arial" w:hAnsi="Arial" w:cs="Arial"/>
          <w:color w:val="000000" w:themeColor="text1"/>
          <w:sz w:val="22"/>
          <w:szCs w:val="22"/>
        </w:rPr>
      </w:r>
      <w:r w:rsidR="00A00176">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10, 93</w:t>
      </w:r>
      <w:r w:rsidR="0074613F">
        <w:rPr>
          <w:rFonts w:ascii="Arial" w:hAnsi="Arial" w:cs="Arial"/>
          <w:color w:val="000000" w:themeColor="text1"/>
          <w:sz w:val="22"/>
          <w:szCs w:val="22"/>
        </w:rPr>
        <w:fldChar w:fldCharType="end"/>
      </w:r>
      <w:r w:rsidR="003C4182" w:rsidRPr="004D13F9">
        <w:rPr>
          <w:rFonts w:ascii="Arial" w:hAnsi="Arial" w:cs="Arial"/>
          <w:color w:val="000000" w:themeColor="text1"/>
          <w:sz w:val="22"/>
          <w:szCs w:val="22"/>
        </w:rPr>
        <w:t xml:space="preserve"> </w:t>
      </w:r>
      <w:r w:rsidR="003716B3" w:rsidRPr="004D13F9">
        <w:rPr>
          <w:rFonts w:ascii="Arial" w:hAnsi="Arial" w:cs="Arial"/>
          <w:color w:val="000000" w:themeColor="text1"/>
          <w:sz w:val="22"/>
          <w:szCs w:val="22"/>
        </w:rPr>
        <w:t>Further, i</w:t>
      </w:r>
      <w:r w:rsidR="008D190E" w:rsidRPr="004D13F9">
        <w:rPr>
          <w:rFonts w:ascii="Arial" w:hAnsi="Arial" w:cs="Arial"/>
          <w:color w:val="000000" w:themeColor="text1"/>
          <w:sz w:val="22"/>
          <w:szCs w:val="22"/>
        </w:rPr>
        <w:t>nvestigation of the downstream transcriptional network regulated by TCF21 revealed an enrichment for binding in other CAD loci, implicating additional HCASMC genes in the disease process.</w:t>
      </w:r>
      <w:r w:rsidR="0074613F">
        <w:rPr>
          <w:rFonts w:ascii="Arial" w:hAnsi="Arial" w:cs="Arial"/>
          <w:color w:val="000000" w:themeColor="text1"/>
          <w:sz w:val="22"/>
          <w:szCs w:val="22"/>
        </w:rPr>
        <w:fldChar w:fldCharType="begin"/>
      </w:r>
      <w:r w:rsidR="0074613F">
        <w:rPr>
          <w:rFonts w:ascii="Arial" w:hAnsi="Arial" w:cs="Arial"/>
          <w:color w:val="000000" w:themeColor="text1"/>
          <w:sz w:val="22"/>
          <w:szCs w:val="22"/>
        </w:rPr>
        <w:instrText xml:space="preserve"> ADDIN EN.CITE &lt;EndNote&gt;&lt;Cite&gt;&lt;Author&gt;Sazonova&lt;/Author&gt;&lt;Year&gt;2015&lt;/Year&gt;&lt;RecNum&gt;1117&lt;/RecNum&gt;&lt;DisplayText&gt;&lt;style face="superscript"&gt;12&lt;/style&gt;&lt;/DisplayText&gt;&lt;record&gt;&lt;rec-number&gt;1117&lt;/rec-number&gt;&lt;foreign-keys&gt;&lt;key app="EN" db-id="59a5vzd2ztztp3e2prax0va3f0xxvp0exvff" timestamp="1428965018"&gt;1117&lt;/key&gt;&lt;/foreign-keys&gt;&lt;ref-type name="Journal Article"&gt;17&lt;/ref-type&gt;&lt;contributors&gt;&lt;authors&gt;&lt;author&gt;Sazonova, O.&lt;/author&gt;&lt;author&gt;Zhao, Y.&lt;/author&gt;&lt;author&gt;Nurnberg, S.&lt;/author&gt;&lt;author&gt;Miller, C.&lt;/author&gt;&lt;author&gt;Pjanic, M.&lt;/author&gt;&lt;author&gt;Castano, V. G.&lt;/author&gt;&lt;author&gt;Kim, J. B.&lt;/author&gt;&lt;author&gt;Salfati, E. L.&lt;/author&gt;&lt;author&gt;Kundaje, A. B.&lt;/author&gt;&lt;author&gt;Bejerano, G.&lt;/author&gt;&lt;author&gt;Assimes, T. L.&lt;/author&gt;&lt;author&gt;Yang, X.&lt;/author&gt;&lt;author&gt;Quertermous, T.&lt;/author&gt;&lt;/authors&gt;&lt;/contributors&gt;&lt;titles&gt;&lt;title&gt;Characterization of TCF21 downstream target regions identifies a transcriptional network linking multiple independent coronary artery disease loci&lt;/title&gt;&lt;secondary-title&gt;PLoS Genet&lt;/secondary-title&gt;&lt;/titles&gt;&lt;periodical&gt;&lt;full-title&gt;PLoS Genet&lt;/full-title&gt;&lt;/periodical&gt;&lt;volume&gt;11&lt;/volume&gt;&lt;number&gt;5&lt;/number&gt;&lt;section&gt;e1005202&lt;/section&gt;&lt;dates&gt;&lt;year&gt;2015&lt;/year&gt;&lt;/dates&gt;&lt;urls&gt;&lt;/urls&gt;&lt;custom2&gt;in process.&lt;/custom2&gt;&lt;/record&gt;&lt;/Cite&gt;&lt;/EndNote&gt;</w:instrText>
      </w:r>
      <w:r w:rsidR="0074613F">
        <w:rPr>
          <w:rFonts w:ascii="Arial" w:hAnsi="Arial" w:cs="Arial"/>
          <w:color w:val="000000" w:themeColor="text1"/>
          <w:sz w:val="22"/>
          <w:szCs w:val="22"/>
        </w:rPr>
        <w:fldChar w:fldCharType="separate"/>
      </w:r>
      <w:r w:rsidR="0074613F" w:rsidRPr="0074613F">
        <w:rPr>
          <w:rFonts w:ascii="Arial" w:hAnsi="Arial" w:cs="Arial"/>
          <w:noProof/>
          <w:color w:val="000000" w:themeColor="text1"/>
          <w:sz w:val="22"/>
          <w:szCs w:val="22"/>
          <w:vertAlign w:val="superscript"/>
        </w:rPr>
        <w:t>12</w:t>
      </w:r>
      <w:r w:rsidR="0074613F">
        <w:rPr>
          <w:rFonts w:ascii="Arial" w:hAnsi="Arial" w:cs="Arial"/>
          <w:color w:val="000000" w:themeColor="text1"/>
          <w:sz w:val="22"/>
          <w:szCs w:val="22"/>
        </w:rPr>
        <w:fldChar w:fldCharType="end"/>
      </w:r>
      <w:r w:rsidR="009928FD" w:rsidRPr="004D13F9">
        <w:rPr>
          <w:rFonts w:ascii="Arial" w:hAnsi="Arial" w:cs="Arial"/>
          <w:color w:val="000000" w:themeColor="text1"/>
          <w:sz w:val="22"/>
          <w:szCs w:val="22"/>
        </w:rPr>
        <w:t xml:space="preserve"> </w:t>
      </w:r>
      <w:r w:rsidR="00C4058C" w:rsidRPr="004D13F9">
        <w:rPr>
          <w:rFonts w:ascii="Arial" w:hAnsi="Arial" w:cs="Arial"/>
          <w:color w:val="000000" w:themeColor="text1"/>
          <w:sz w:val="22"/>
          <w:szCs w:val="22"/>
        </w:rPr>
        <w:t xml:space="preserve">Thus a significant portion of CAD risk appears to reside in HCASMC where it is associated with the phenotypic changes in this cell type related to vascular stresses that promote disease risk </w:t>
      </w:r>
      <w:r w:rsidR="00C4058C" w:rsidRPr="004D13F9">
        <w:rPr>
          <w:rFonts w:ascii="Arial" w:hAnsi="Arial" w:cs="Arial"/>
          <w:b/>
          <w:color w:val="000000" w:themeColor="text1"/>
          <w:sz w:val="22"/>
          <w:szCs w:val="22"/>
        </w:rPr>
        <w:t>(Fig. 2)</w:t>
      </w:r>
      <w:r w:rsidR="00C4058C" w:rsidRPr="004D13F9">
        <w:rPr>
          <w:rFonts w:ascii="Arial" w:hAnsi="Arial" w:cs="Arial"/>
          <w:color w:val="000000" w:themeColor="text1"/>
          <w:sz w:val="22"/>
          <w:szCs w:val="22"/>
        </w:rPr>
        <w:t>.</w:t>
      </w:r>
      <w:r w:rsidR="00CD6681" w:rsidRPr="004D13F9">
        <w:rPr>
          <w:rFonts w:ascii="Arial" w:hAnsi="Arial" w:cs="Arial"/>
          <w:color w:val="000000" w:themeColor="text1"/>
          <w:sz w:val="22"/>
          <w:szCs w:val="22"/>
        </w:rPr>
        <w:t xml:space="preserve"> </w:t>
      </w:r>
    </w:p>
    <w:p w14:paraId="4B392BD3" w14:textId="4623D934" w:rsidR="00715167" w:rsidRPr="004D13F9" w:rsidRDefault="00A13784" w:rsidP="00F555FE">
      <w:pPr>
        <w:spacing w:line="240" w:lineRule="exact"/>
        <w:rPr>
          <w:rFonts w:ascii="Arial" w:hAnsi="Arial" w:cs="Arial"/>
          <w:color w:val="000000" w:themeColor="text1"/>
          <w:sz w:val="22"/>
          <w:szCs w:val="22"/>
        </w:rPr>
      </w:pPr>
      <w:r w:rsidRPr="004D13F9">
        <w:rPr>
          <w:rFonts w:ascii="Arial" w:hAnsi="Arial" w:cs="Arial"/>
          <w:b/>
          <w:i/>
          <w:color w:val="000000" w:themeColor="text1"/>
          <w:sz w:val="22"/>
          <w:szCs w:val="22"/>
        </w:rPr>
        <w:tab/>
      </w:r>
      <w:r w:rsidR="00D41133" w:rsidRPr="004D13F9">
        <w:rPr>
          <w:rFonts w:ascii="Arial" w:hAnsi="Arial" w:cs="Arial"/>
          <w:b/>
          <w:i/>
          <w:color w:val="000000" w:themeColor="text1"/>
          <w:sz w:val="22"/>
          <w:szCs w:val="22"/>
          <w:u w:val="single"/>
        </w:rPr>
        <w:t>Extensive g</w:t>
      </w:r>
      <w:r w:rsidR="00DC6675" w:rsidRPr="004D13F9">
        <w:rPr>
          <w:rFonts w:ascii="Arial" w:hAnsi="Arial" w:cs="Arial"/>
          <w:b/>
          <w:i/>
          <w:color w:val="000000" w:themeColor="text1"/>
          <w:sz w:val="22"/>
          <w:szCs w:val="22"/>
          <w:u w:val="single"/>
        </w:rPr>
        <w:t xml:space="preserve">enetic and genomic </w:t>
      </w:r>
      <w:r w:rsidR="00D41133" w:rsidRPr="004D13F9">
        <w:rPr>
          <w:rFonts w:ascii="Arial" w:hAnsi="Arial" w:cs="Arial"/>
          <w:b/>
          <w:i/>
          <w:color w:val="000000" w:themeColor="text1"/>
          <w:sz w:val="22"/>
          <w:szCs w:val="22"/>
          <w:u w:val="single"/>
        </w:rPr>
        <w:t>HCASMC datasets support</w:t>
      </w:r>
      <w:r w:rsidR="001E08BC" w:rsidRPr="004D13F9">
        <w:rPr>
          <w:rFonts w:ascii="Arial" w:hAnsi="Arial" w:cs="Arial"/>
          <w:b/>
          <w:i/>
          <w:color w:val="000000" w:themeColor="text1"/>
          <w:sz w:val="22"/>
          <w:szCs w:val="22"/>
          <w:u w:val="single"/>
        </w:rPr>
        <w:t xml:space="preserve"> studies of</w:t>
      </w:r>
      <w:r w:rsidR="00D41133" w:rsidRPr="004D13F9">
        <w:rPr>
          <w:rFonts w:ascii="Arial" w:hAnsi="Arial" w:cs="Arial"/>
          <w:b/>
          <w:i/>
          <w:color w:val="000000" w:themeColor="text1"/>
          <w:sz w:val="22"/>
          <w:szCs w:val="22"/>
          <w:u w:val="single"/>
        </w:rPr>
        <w:t xml:space="preserve"> </w:t>
      </w:r>
      <w:r w:rsidR="00685091" w:rsidRPr="004D13F9">
        <w:rPr>
          <w:rFonts w:ascii="Arial" w:hAnsi="Arial" w:cs="Arial"/>
          <w:b/>
          <w:i/>
          <w:color w:val="000000" w:themeColor="text1"/>
          <w:sz w:val="22"/>
          <w:szCs w:val="22"/>
          <w:u w:val="single"/>
        </w:rPr>
        <w:t>lncRNA</w:t>
      </w:r>
      <w:r w:rsidR="001E08BC" w:rsidRPr="004D13F9">
        <w:rPr>
          <w:rFonts w:ascii="Arial" w:hAnsi="Arial" w:cs="Arial"/>
          <w:b/>
          <w:i/>
          <w:color w:val="000000" w:themeColor="text1"/>
          <w:sz w:val="22"/>
          <w:szCs w:val="22"/>
          <w:u w:val="single"/>
        </w:rPr>
        <w:t>s in CAD</w:t>
      </w:r>
      <w:r w:rsidR="00915F04" w:rsidRPr="004D13F9">
        <w:rPr>
          <w:rFonts w:ascii="Arial" w:hAnsi="Arial" w:cs="Arial"/>
          <w:b/>
          <w:i/>
          <w:color w:val="000000" w:themeColor="text1"/>
          <w:sz w:val="22"/>
          <w:szCs w:val="22"/>
          <w:u w:val="single"/>
        </w:rPr>
        <w:t xml:space="preserve"> </w:t>
      </w:r>
      <w:r w:rsidR="003F480F" w:rsidRPr="004D13F9">
        <w:rPr>
          <w:rFonts w:ascii="Arial" w:hAnsi="Arial" w:cs="Arial"/>
          <w:i/>
          <w:color w:val="000000" w:themeColor="text1"/>
          <w:sz w:val="22"/>
          <w:szCs w:val="22"/>
          <w:u w:val="single"/>
        </w:rPr>
        <w:t>–</w:t>
      </w:r>
      <w:r w:rsidR="00557799" w:rsidRPr="004D13F9">
        <w:rPr>
          <w:rFonts w:ascii="Arial" w:hAnsi="Arial" w:cs="Arial"/>
          <w:color w:val="000000" w:themeColor="text1"/>
          <w:sz w:val="22"/>
          <w:szCs w:val="22"/>
        </w:rPr>
        <w:t xml:space="preserve"> </w:t>
      </w:r>
      <w:r w:rsidR="003F480F" w:rsidRPr="004D13F9">
        <w:rPr>
          <w:rFonts w:ascii="Arial" w:hAnsi="Arial" w:cs="Arial"/>
          <w:color w:val="000000" w:themeColor="text1"/>
          <w:sz w:val="22"/>
          <w:szCs w:val="22"/>
          <w:u w:val="single"/>
        </w:rPr>
        <w:t>A primary goal of the laboratory is to investigate the fundamental role that is played by lncRNAs</w:t>
      </w:r>
      <w:r w:rsidR="00C63A80" w:rsidRPr="004D13F9">
        <w:rPr>
          <w:rFonts w:ascii="Arial" w:hAnsi="Arial" w:cs="Arial"/>
          <w:color w:val="000000" w:themeColor="text1"/>
          <w:sz w:val="22"/>
          <w:szCs w:val="22"/>
          <w:u w:val="single"/>
        </w:rPr>
        <w:t xml:space="preserve"> </w:t>
      </w:r>
      <w:r w:rsidR="009832A3" w:rsidRPr="004D13F9">
        <w:rPr>
          <w:rFonts w:ascii="Arial" w:hAnsi="Arial" w:cs="Arial"/>
          <w:color w:val="000000" w:themeColor="text1"/>
          <w:sz w:val="22"/>
          <w:szCs w:val="22"/>
          <w:u w:val="single"/>
        </w:rPr>
        <w:t xml:space="preserve">in </w:t>
      </w:r>
      <w:r w:rsidR="00C63A80" w:rsidRPr="004D13F9">
        <w:rPr>
          <w:rFonts w:ascii="Arial" w:hAnsi="Arial" w:cs="Arial"/>
          <w:color w:val="000000" w:themeColor="text1"/>
          <w:sz w:val="22"/>
          <w:szCs w:val="22"/>
          <w:u w:val="single"/>
        </w:rPr>
        <w:t>mediating</w:t>
      </w:r>
      <w:r w:rsidR="003F480F" w:rsidRPr="004D13F9">
        <w:rPr>
          <w:rFonts w:ascii="Arial" w:hAnsi="Arial" w:cs="Arial"/>
          <w:color w:val="000000" w:themeColor="text1"/>
          <w:sz w:val="22"/>
          <w:szCs w:val="22"/>
          <w:u w:val="single"/>
        </w:rPr>
        <w:t xml:space="preserve"> connection</w:t>
      </w:r>
      <w:r w:rsidR="00C63A80" w:rsidRPr="004D13F9">
        <w:rPr>
          <w:rFonts w:ascii="Arial" w:hAnsi="Arial" w:cs="Arial"/>
          <w:color w:val="000000" w:themeColor="text1"/>
          <w:sz w:val="22"/>
          <w:szCs w:val="22"/>
          <w:u w:val="single"/>
        </w:rPr>
        <w:t>s</w:t>
      </w:r>
      <w:r w:rsidR="003F480F" w:rsidRPr="004D13F9">
        <w:rPr>
          <w:rFonts w:ascii="Arial" w:hAnsi="Arial" w:cs="Arial"/>
          <w:color w:val="000000" w:themeColor="text1"/>
          <w:sz w:val="22"/>
          <w:szCs w:val="22"/>
          <w:u w:val="single"/>
        </w:rPr>
        <w:t xml:space="preserve"> between </w:t>
      </w:r>
      <w:r w:rsidR="00C63A80" w:rsidRPr="004D13F9">
        <w:rPr>
          <w:rFonts w:ascii="Arial" w:hAnsi="Arial" w:cs="Arial"/>
          <w:color w:val="000000" w:themeColor="text1"/>
          <w:sz w:val="22"/>
          <w:szCs w:val="22"/>
          <w:u w:val="single"/>
        </w:rPr>
        <w:t xml:space="preserve">the epigenome, </w:t>
      </w:r>
      <w:r w:rsidR="003F480F" w:rsidRPr="004D13F9">
        <w:rPr>
          <w:rFonts w:ascii="Arial" w:hAnsi="Arial" w:cs="Arial"/>
          <w:color w:val="000000" w:themeColor="text1"/>
          <w:sz w:val="22"/>
          <w:szCs w:val="22"/>
          <w:u w:val="single"/>
        </w:rPr>
        <w:t xml:space="preserve">causal variation and causal </w:t>
      </w:r>
      <w:r w:rsidR="00F51FBC" w:rsidRPr="004D13F9">
        <w:rPr>
          <w:rFonts w:ascii="Arial" w:hAnsi="Arial" w:cs="Arial"/>
          <w:color w:val="000000" w:themeColor="text1"/>
          <w:sz w:val="22"/>
          <w:szCs w:val="22"/>
          <w:u w:val="single"/>
        </w:rPr>
        <w:t>pcGene</w:t>
      </w:r>
      <w:r w:rsidR="003F480F" w:rsidRPr="004D13F9">
        <w:rPr>
          <w:rFonts w:ascii="Arial" w:hAnsi="Arial" w:cs="Arial"/>
          <w:color w:val="000000" w:themeColor="text1"/>
          <w:sz w:val="22"/>
          <w:szCs w:val="22"/>
          <w:u w:val="single"/>
        </w:rPr>
        <w:t xml:space="preserve"> regulation in HCASMC</w:t>
      </w:r>
      <w:r w:rsidR="00C63A80" w:rsidRPr="004D13F9">
        <w:rPr>
          <w:rFonts w:ascii="Arial" w:hAnsi="Arial" w:cs="Arial"/>
          <w:color w:val="000000" w:themeColor="text1"/>
          <w:sz w:val="22"/>
          <w:szCs w:val="22"/>
          <w:u w:val="single"/>
        </w:rPr>
        <w:t>. However,</w:t>
      </w:r>
      <w:r w:rsidR="003F480F" w:rsidRPr="004D13F9">
        <w:rPr>
          <w:rFonts w:ascii="Arial" w:hAnsi="Arial" w:cs="Arial"/>
          <w:color w:val="000000" w:themeColor="text1"/>
          <w:sz w:val="22"/>
          <w:szCs w:val="22"/>
          <w:u w:val="single"/>
        </w:rPr>
        <w:t xml:space="preserve"> such studies are impossible without comprehensive mapping of eQTLs, chromatin accessibility, epigenetic state, and </w:t>
      </w:r>
      <w:r w:rsidR="00850BF3" w:rsidRPr="004D13F9">
        <w:rPr>
          <w:rFonts w:ascii="Arial" w:hAnsi="Arial" w:cs="Arial"/>
          <w:color w:val="000000" w:themeColor="text1"/>
          <w:sz w:val="22"/>
          <w:szCs w:val="22"/>
          <w:u w:val="single"/>
        </w:rPr>
        <w:t>the identity of causal variation in associated CAD loci</w:t>
      </w:r>
      <w:r w:rsidR="00850BF3" w:rsidRPr="004D13F9">
        <w:rPr>
          <w:rFonts w:ascii="Arial" w:hAnsi="Arial" w:cs="Arial"/>
          <w:color w:val="000000" w:themeColor="text1"/>
          <w:sz w:val="22"/>
          <w:szCs w:val="22"/>
        </w:rPr>
        <w:t xml:space="preserve">. </w:t>
      </w:r>
      <w:r w:rsidR="005A7052" w:rsidRPr="004D13F9">
        <w:rPr>
          <w:rFonts w:ascii="Arial" w:hAnsi="Arial" w:cs="Arial"/>
          <w:color w:val="000000" w:themeColor="text1"/>
          <w:sz w:val="22"/>
          <w:szCs w:val="22"/>
        </w:rPr>
        <w:t>T</w:t>
      </w:r>
      <w:r w:rsidR="005E0E06" w:rsidRPr="004D13F9">
        <w:rPr>
          <w:rFonts w:ascii="Arial" w:hAnsi="Arial" w:cs="Arial"/>
          <w:color w:val="000000" w:themeColor="text1"/>
          <w:sz w:val="22"/>
          <w:szCs w:val="22"/>
        </w:rPr>
        <w:t xml:space="preserve">hus, </w:t>
      </w:r>
      <w:r w:rsidR="004F34D4" w:rsidRPr="004D13F9">
        <w:rPr>
          <w:rFonts w:ascii="Arial" w:hAnsi="Arial" w:cs="Arial"/>
          <w:color w:val="000000" w:themeColor="text1"/>
          <w:sz w:val="22"/>
          <w:szCs w:val="22"/>
        </w:rPr>
        <w:t>w</w:t>
      </w:r>
      <w:r w:rsidR="00501550" w:rsidRPr="004D13F9">
        <w:rPr>
          <w:rFonts w:ascii="Arial" w:hAnsi="Arial" w:cs="Arial"/>
          <w:color w:val="000000" w:themeColor="text1"/>
          <w:sz w:val="22"/>
          <w:szCs w:val="22"/>
        </w:rPr>
        <w:t>e have collected and perf</w:t>
      </w:r>
      <w:r w:rsidR="00CE692B" w:rsidRPr="004D13F9">
        <w:rPr>
          <w:rFonts w:ascii="Arial" w:hAnsi="Arial" w:cs="Arial"/>
          <w:color w:val="000000" w:themeColor="text1"/>
          <w:sz w:val="22"/>
          <w:szCs w:val="22"/>
        </w:rPr>
        <w:t>ormed whole genome sequencing</w:t>
      </w:r>
      <w:r w:rsidR="004F40FA">
        <w:rPr>
          <w:rFonts w:ascii="Arial" w:hAnsi="Arial" w:cs="Arial"/>
          <w:color w:val="000000" w:themeColor="text1"/>
          <w:sz w:val="22"/>
          <w:szCs w:val="22"/>
        </w:rPr>
        <w:t xml:space="preserve"> in </w:t>
      </w:r>
      <w:r w:rsidR="00307105" w:rsidRPr="004D13F9">
        <w:rPr>
          <w:rFonts w:ascii="Arial" w:hAnsi="Arial" w:cs="Arial"/>
          <w:color w:val="000000" w:themeColor="text1"/>
          <w:sz w:val="22"/>
          <w:szCs w:val="22"/>
        </w:rPr>
        <w:t>60 HCASMC lines</w:t>
      </w:r>
      <w:r w:rsidR="00AF5569" w:rsidRPr="004D13F9">
        <w:rPr>
          <w:rFonts w:ascii="Arial" w:hAnsi="Arial" w:cs="Arial"/>
          <w:color w:val="000000" w:themeColor="text1"/>
          <w:sz w:val="22"/>
          <w:szCs w:val="22"/>
        </w:rPr>
        <w:t>, called variants with</w:t>
      </w:r>
      <w:r w:rsidR="00805950" w:rsidRPr="004D13F9">
        <w:rPr>
          <w:rFonts w:ascii="Arial" w:hAnsi="Arial" w:cs="Arial"/>
          <w:color w:val="000000" w:themeColor="text1"/>
          <w:sz w:val="22"/>
          <w:szCs w:val="22"/>
        </w:rPr>
        <w:t xml:space="preserve"> GATK</w:t>
      </w:r>
      <w:r w:rsidR="00501550" w:rsidRPr="004D13F9">
        <w:rPr>
          <w:rFonts w:ascii="Arial" w:hAnsi="Arial" w:cs="Arial"/>
          <w:color w:val="000000" w:themeColor="text1"/>
          <w:sz w:val="22"/>
          <w:szCs w:val="22"/>
        </w:rPr>
        <w:t xml:space="preserve">, </w:t>
      </w:r>
      <w:r w:rsidR="00D86525" w:rsidRPr="004D13F9">
        <w:rPr>
          <w:rFonts w:ascii="Arial" w:hAnsi="Arial" w:cs="Arial"/>
          <w:color w:val="000000" w:themeColor="text1"/>
          <w:sz w:val="22"/>
          <w:szCs w:val="22"/>
        </w:rPr>
        <w:t xml:space="preserve">and </w:t>
      </w:r>
      <w:r w:rsidR="00501550" w:rsidRPr="004D13F9">
        <w:rPr>
          <w:rFonts w:ascii="Arial" w:hAnsi="Arial" w:cs="Arial"/>
          <w:color w:val="000000" w:themeColor="text1"/>
          <w:sz w:val="22"/>
          <w:szCs w:val="22"/>
        </w:rPr>
        <w:t xml:space="preserve">imputed </w:t>
      </w:r>
      <w:r w:rsidR="000F1D84" w:rsidRPr="004D13F9">
        <w:rPr>
          <w:rFonts w:ascii="Arial" w:hAnsi="Arial" w:cs="Arial"/>
          <w:color w:val="000000" w:themeColor="text1"/>
          <w:sz w:val="22"/>
          <w:szCs w:val="22"/>
        </w:rPr>
        <w:t xml:space="preserve">these data </w:t>
      </w:r>
      <w:r w:rsidR="00501550" w:rsidRPr="004D13F9">
        <w:rPr>
          <w:rFonts w:ascii="Arial" w:hAnsi="Arial" w:cs="Arial"/>
          <w:color w:val="000000" w:themeColor="text1"/>
          <w:sz w:val="22"/>
          <w:szCs w:val="22"/>
        </w:rPr>
        <w:t>to 1000</w:t>
      </w:r>
      <w:r w:rsidR="007A0EB5" w:rsidRPr="004D13F9">
        <w:rPr>
          <w:rFonts w:ascii="Arial" w:hAnsi="Arial" w:cs="Arial"/>
          <w:color w:val="000000" w:themeColor="text1"/>
          <w:sz w:val="22"/>
          <w:szCs w:val="22"/>
        </w:rPr>
        <w:t xml:space="preserve"> </w:t>
      </w:r>
      <w:r w:rsidR="00501550" w:rsidRPr="004D13F9">
        <w:rPr>
          <w:rFonts w:ascii="Arial" w:hAnsi="Arial" w:cs="Arial"/>
          <w:color w:val="000000" w:themeColor="text1"/>
          <w:sz w:val="22"/>
          <w:szCs w:val="22"/>
        </w:rPr>
        <w:t>G</w:t>
      </w:r>
      <w:r w:rsidR="000F1D84" w:rsidRPr="004D13F9">
        <w:rPr>
          <w:rFonts w:ascii="Arial" w:hAnsi="Arial" w:cs="Arial"/>
          <w:color w:val="000000" w:themeColor="text1"/>
          <w:sz w:val="22"/>
          <w:szCs w:val="22"/>
        </w:rPr>
        <w:t>enomes</w:t>
      </w:r>
      <w:r w:rsidR="004A7FFA" w:rsidRPr="004D13F9">
        <w:rPr>
          <w:rFonts w:ascii="Arial" w:hAnsi="Arial" w:cs="Arial"/>
          <w:color w:val="000000" w:themeColor="text1"/>
          <w:sz w:val="22"/>
          <w:szCs w:val="22"/>
        </w:rPr>
        <w:t xml:space="preserve">. </w:t>
      </w:r>
      <w:r w:rsidR="00996E45" w:rsidRPr="004D13F9">
        <w:rPr>
          <w:rFonts w:ascii="Arial" w:hAnsi="Arial" w:cs="Arial"/>
          <w:color w:val="000000" w:themeColor="text1"/>
          <w:sz w:val="22"/>
          <w:szCs w:val="22"/>
        </w:rPr>
        <w:t xml:space="preserve">The algorithm </w:t>
      </w:r>
      <w:r w:rsidR="004A7FFA" w:rsidRPr="004D13F9">
        <w:rPr>
          <w:rFonts w:ascii="Arial" w:hAnsi="Arial" w:cs="Arial"/>
          <w:color w:val="000000" w:themeColor="text1"/>
          <w:sz w:val="22"/>
          <w:szCs w:val="22"/>
        </w:rPr>
        <w:t>RASQUAL</w:t>
      </w:r>
      <w:r w:rsidR="0074613F">
        <w:rPr>
          <w:rFonts w:ascii="Arial" w:hAnsi="Arial" w:cs="Arial"/>
          <w:color w:val="000000" w:themeColor="text1"/>
          <w:sz w:val="22"/>
          <w:szCs w:val="22"/>
        </w:rPr>
        <w:fldChar w:fldCharType="begin"/>
      </w:r>
      <w:r w:rsidR="00A00176">
        <w:rPr>
          <w:rFonts w:ascii="Arial" w:hAnsi="Arial" w:cs="Arial"/>
          <w:color w:val="000000" w:themeColor="text1"/>
          <w:sz w:val="22"/>
          <w:szCs w:val="22"/>
        </w:rPr>
        <w:instrText xml:space="preserve"> ADDIN EN.CITE &lt;EndNote&gt;&lt;Cite&gt;&lt;Author&gt;Kumasaka&lt;/Author&gt;&lt;Year&gt;2015&lt;/Year&gt;&lt;RecNum&gt;1221&lt;/RecNum&gt;&lt;DisplayText&gt;&lt;style face="superscript"&gt;94&lt;/style&gt;&lt;/DisplayText&gt;&lt;record&gt;&lt;rec-number&gt;1221&lt;/rec-number&gt;&lt;foreign-keys&gt;&lt;key app="EN" db-id="59a5vzd2ztztp3e2prax0va3f0xxvp0exvff" timestamp="1450732729"&gt;1221&lt;/key&gt;&lt;/foreign-keys&gt;&lt;ref-type name="Journal Article"&gt;17&lt;/ref-type&gt;&lt;contributors&gt;&lt;authors&gt;&lt;author&gt;Kumasaka, N.&lt;/author&gt;&lt;author&gt;Knights, A. J.&lt;/author&gt;&lt;author&gt;Gaffney, D. J.&lt;/author&gt;&lt;/authors&gt;&lt;/contributors&gt;&lt;auth-address&gt;Wellcome Trust Sanger Institute, Wellcome Genome Campus, Cambridge, UK.&lt;/auth-address&gt;&lt;titles&gt;&lt;title&gt;Fine-mapping cellular QTLs with RASQUAL and ATAC-seq&lt;/title&gt;&lt;secondary-title&gt;Nat Genet&lt;/secondary-title&gt;&lt;/titles&gt;&lt;periodical&gt;&lt;full-title&gt;Nat Genet&lt;/full-title&gt;&lt;/periodical&gt;&lt;dates&gt;&lt;year&gt;2015&lt;/year&gt;&lt;pub-dates&gt;&lt;date&gt;Dec 14&lt;/date&gt;&lt;/pub-dates&gt;&lt;/dates&gt;&lt;isbn&gt;1546-1718 (Electronic)&amp;#xD;1061-4036 (Linking)&lt;/isbn&gt;&lt;accession-num&gt;26656845&lt;/accession-num&gt;&lt;urls&gt;&lt;related-urls&gt;&lt;url&gt;http://www.ncbi.nlm.nih.gov/pubmed/26656845&lt;/url&gt;&lt;/related-urls&gt;&lt;/urls&gt;&lt;electronic-resource-num&gt;10.1038/ng.3467&lt;/electronic-resource-num&gt;&lt;/record&gt;&lt;/Cite&gt;&lt;/EndNote&gt;</w:instrText>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94</w:t>
      </w:r>
      <w:r w:rsidR="0074613F">
        <w:rPr>
          <w:rFonts w:ascii="Arial" w:hAnsi="Arial" w:cs="Arial"/>
          <w:color w:val="000000" w:themeColor="text1"/>
          <w:sz w:val="22"/>
          <w:szCs w:val="22"/>
        </w:rPr>
        <w:fldChar w:fldCharType="end"/>
      </w:r>
      <w:r w:rsidR="00996E45" w:rsidRPr="004D13F9">
        <w:rPr>
          <w:rFonts w:ascii="Arial" w:hAnsi="Arial" w:cs="Arial"/>
          <w:color w:val="000000" w:themeColor="text1"/>
          <w:sz w:val="22"/>
          <w:szCs w:val="22"/>
        </w:rPr>
        <w:t>, that integrates eQTL and allele-specific expression,</w:t>
      </w:r>
      <w:r w:rsidR="004A7FFA" w:rsidRPr="004D13F9">
        <w:rPr>
          <w:rFonts w:ascii="Arial" w:hAnsi="Arial" w:cs="Arial"/>
          <w:color w:val="000000" w:themeColor="text1"/>
          <w:sz w:val="22"/>
          <w:szCs w:val="22"/>
        </w:rPr>
        <w:t xml:space="preserve"> </w:t>
      </w:r>
      <w:r w:rsidR="00E20CAC" w:rsidRPr="004D13F9">
        <w:rPr>
          <w:rFonts w:ascii="Arial" w:hAnsi="Arial" w:cs="Arial"/>
          <w:color w:val="000000" w:themeColor="text1"/>
          <w:sz w:val="22"/>
          <w:szCs w:val="22"/>
        </w:rPr>
        <w:t xml:space="preserve">was </w:t>
      </w:r>
      <w:r w:rsidR="004A7FFA" w:rsidRPr="004D13F9">
        <w:rPr>
          <w:rFonts w:ascii="Arial" w:hAnsi="Arial" w:cs="Arial"/>
          <w:color w:val="000000" w:themeColor="text1"/>
          <w:sz w:val="22"/>
          <w:szCs w:val="22"/>
        </w:rPr>
        <w:t>employed</w:t>
      </w:r>
      <w:r w:rsidR="00370DF5" w:rsidRPr="004D13F9">
        <w:rPr>
          <w:rFonts w:ascii="Arial" w:hAnsi="Arial" w:cs="Arial"/>
          <w:color w:val="000000" w:themeColor="text1"/>
          <w:sz w:val="22"/>
          <w:szCs w:val="22"/>
        </w:rPr>
        <w:t xml:space="preserve"> to identify eQTLs</w:t>
      </w:r>
      <w:r w:rsidR="00996E45" w:rsidRPr="004D13F9">
        <w:rPr>
          <w:rFonts w:ascii="Arial" w:hAnsi="Arial" w:cs="Arial"/>
          <w:color w:val="000000" w:themeColor="text1"/>
          <w:sz w:val="22"/>
          <w:szCs w:val="22"/>
        </w:rPr>
        <w:t xml:space="preserve"> </w:t>
      </w:r>
      <w:r w:rsidR="003E23AF" w:rsidRPr="004D13F9">
        <w:rPr>
          <w:rFonts w:ascii="Arial" w:hAnsi="Arial" w:cs="Arial"/>
          <w:color w:val="000000" w:themeColor="text1"/>
          <w:sz w:val="22"/>
          <w:szCs w:val="22"/>
        </w:rPr>
        <w:t xml:space="preserve">that regulate </w:t>
      </w:r>
      <w:r w:rsidR="00F51FBC" w:rsidRPr="004D13F9">
        <w:rPr>
          <w:rFonts w:ascii="Arial" w:hAnsi="Arial" w:cs="Arial"/>
          <w:color w:val="000000" w:themeColor="text1"/>
          <w:sz w:val="22"/>
          <w:szCs w:val="22"/>
        </w:rPr>
        <w:t>pcGene</w:t>
      </w:r>
      <w:r w:rsidR="00501550" w:rsidRPr="004D13F9">
        <w:rPr>
          <w:rFonts w:ascii="Arial" w:hAnsi="Arial" w:cs="Arial"/>
          <w:color w:val="000000" w:themeColor="text1"/>
          <w:sz w:val="22"/>
          <w:szCs w:val="22"/>
        </w:rPr>
        <w:t xml:space="preserve"> expression in this cell type.</w:t>
      </w:r>
      <w:r w:rsidR="0074613F">
        <w:rPr>
          <w:rFonts w:ascii="Arial" w:hAnsi="Arial" w:cs="Arial"/>
          <w:color w:val="000000" w:themeColor="text1"/>
          <w:sz w:val="22"/>
          <w:szCs w:val="22"/>
        </w:rPr>
        <w:fldChar w:fldCharType="begin"/>
      </w:r>
      <w:r w:rsidR="00A00176">
        <w:rPr>
          <w:rFonts w:ascii="Arial" w:hAnsi="Arial" w:cs="Arial"/>
          <w:color w:val="000000" w:themeColor="text1"/>
          <w:sz w:val="22"/>
          <w:szCs w:val="22"/>
        </w:rPr>
        <w:instrText xml:space="preserve"> ADDIN EN.CITE &lt;EndNote&gt;&lt;Cite&gt;&lt;Author&gt;Liu&lt;/Author&gt;&lt;Year&gt;2018&lt;/Year&gt;&lt;RecNum&gt;1503&lt;/RecNum&gt;&lt;DisplayText&gt;&lt;style face="superscript"&gt;93&lt;/style&gt;&lt;/DisplayText&gt;&lt;record&gt;&lt;rec-number&gt;1503&lt;/rec-number&gt;&lt;foreign-keys&gt;&lt;key app="EN" db-id="59a5vzd2ztztp3e2prax0va3f0xxvp0exvff" timestamp="1516664831"&gt;1503&lt;/key&gt;&lt;/foreign-keys&gt;&lt;ref-type name="Journal Article"&gt;17&lt;/ref-type&gt;&lt;contributors&gt;&lt;authors&gt;&lt;author&gt;Liu, B.&lt;/author&gt;&lt;author&gt;Iyer, D.&lt;/author&gt;&lt;author&gt;Wang, T.&lt;/author&gt;&lt;author&gt;Castano, V. G.&lt;/author&gt;&lt;author&gt;Nguyen, T.&lt;/author&gt;&lt;author&gt;Montgomery, S.&lt;/author&gt;&lt;author&gt;Quertermous, T.&lt;/author&gt;&lt;author&gt;Miller,C.&lt;/author&gt;&lt;/authors&gt;&lt;/contributors&gt;&lt;titles&gt;&lt;title&gt;Rgulatory variation identification in primary human coronary artery smooth muscle cells provides localization of coronary artery disease causal variation &lt;/title&gt;&lt;secondary-title&gt;Submitted.&lt;/secondary-title&gt;&lt;/titles&gt;&lt;periodical&gt;&lt;full-title&gt;Submitted.&lt;/full-title&gt;&lt;/periodical&gt;&lt;dates&gt;&lt;year&gt;2018&lt;/year&gt;&lt;/dates&gt;&lt;urls&gt;&lt;/urls&gt;&lt;/record&gt;&lt;/Cite&gt;&lt;/EndNote&gt;</w:instrText>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93</w:t>
      </w:r>
      <w:r w:rsidR="0074613F">
        <w:rPr>
          <w:rFonts w:ascii="Arial" w:hAnsi="Arial" w:cs="Arial"/>
          <w:color w:val="000000" w:themeColor="text1"/>
          <w:sz w:val="22"/>
          <w:szCs w:val="22"/>
        </w:rPr>
        <w:fldChar w:fldCharType="end"/>
      </w:r>
      <w:r w:rsidR="003F16FC" w:rsidRPr="004D13F9">
        <w:rPr>
          <w:rFonts w:ascii="Arial" w:hAnsi="Arial" w:cs="Arial"/>
          <w:color w:val="000000" w:themeColor="text1"/>
          <w:sz w:val="22"/>
          <w:szCs w:val="22"/>
        </w:rPr>
        <w:t xml:space="preserve">. </w:t>
      </w:r>
      <w:r w:rsidR="00F20679" w:rsidRPr="004D13F9">
        <w:rPr>
          <w:rFonts w:ascii="Arial" w:hAnsi="Arial" w:cs="Arial"/>
          <w:color w:val="000000" w:themeColor="text1"/>
          <w:sz w:val="22"/>
          <w:szCs w:val="22"/>
        </w:rPr>
        <w:t>eCAVIAR</w:t>
      </w:r>
      <w:r w:rsidR="0074613F">
        <w:rPr>
          <w:color w:val="000000" w:themeColor="text1"/>
        </w:rPr>
        <w:fldChar w:fldCharType="begin">
          <w:fldData xml:space="preserve">PEVuZE5vdGU+PENpdGU+PEF1dGhvcj5Ib3Jtb3pkaWFyaTwvQXV0aG9yPjxZZWFyPjIwMTY8L1ll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</w:fldData>
        </w:fldChar>
      </w:r>
      <w:r w:rsidR="00A00176">
        <w:rPr>
          <w:color w:val="000000" w:themeColor="text1"/>
        </w:rPr>
        <w:instrText xml:space="preserve"> ADDIN EN.CITE </w:instrText>
      </w:r>
      <w:r w:rsidR="00A00176">
        <w:rPr>
          <w:color w:val="000000" w:themeColor="text1"/>
        </w:rPr>
        <w:fldChar w:fldCharType="begin">
          <w:fldData xml:space="preserve">PEVuZE5vdGU+PENpdGU+PEF1dGhvcj5Ib3Jtb3pkaWFyaTwvQXV0aG9yPjxZZWFyPjIwMTY8L1ll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</w:fldData>
        </w:fldChar>
      </w:r>
      <w:r w:rsidR="00A00176">
        <w:rPr>
          <w:color w:val="000000" w:themeColor="text1"/>
        </w:rPr>
        <w:instrText xml:space="preserve"> ADDIN EN.CITE.DATA </w:instrText>
      </w:r>
      <w:r w:rsidR="00A00176">
        <w:rPr>
          <w:color w:val="000000" w:themeColor="text1"/>
        </w:rPr>
      </w:r>
      <w:r w:rsidR="00A00176">
        <w:rPr>
          <w:color w:val="000000" w:themeColor="text1"/>
        </w:rPr>
        <w:fldChar w:fldCharType="end"/>
      </w:r>
      <w:r w:rsidR="0074613F">
        <w:rPr>
          <w:color w:val="000000" w:themeColor="text1"/>
        </w:rPr>
      </w:r>
      <w:r w:rsidR="0074613F">
        <w:rPr>
          <w:color w:val="000000" w:themeColor="text1"/>
        </w:rPr>
        <w:fldChar w:fldCharType="separate"/>
      </w:r>
      <w:r w:rsidR="00A00176" w:rsidRPr="00A00176">
        <w:rPr>
          <w:noProof/>
          <w:color w:val="000000" w:themeColor="text1"/>
          <w:vertAlign w:val="superscript"/>
        </w:rPr>
        <w:t>95</w:t>
      </w:r>
      <w:r w:rsidR="0074613F">
        <w:rPr>
          <w:color w:val="000000" w:themeColor="text1"/>
        </w:rPr>
        <w:fldChar w:fldCharType="end"/>
      </w:r>
      <w:r w:rsidR="00F20679" w:rsidRPr="004D13F9">
        <w:rPr>
          <w:rFonts w:ascii="Arial" w:hAnsi="Arial" w:cs="Arial"/>
          <w:color w:val="000000" w:themeColor="text1"/>
          <w:sz w:val="22"/>
          <w:szCs w:val="22"/>
        </w:rPr>
        <w:t xml:space="preserve"> and SMR</w:t>
      </w:r>
      <w:r w:rsidR="0074613F">
        <w:rPr>
          <w:rFonts w:ascii="Arial" w:hAnsi="Arial" w:cs="Arial"/>
          <w:color w:val="000000" w:themeColor="text1"/>
          <w:sz w:val="22"/>
          <w:szCs w:val="22"/>
        </w:rPr>
        <w:fldChar w:fldCharType="begin">
          <w:fldData xml:space="preserve">PEVuZE5vdGU+PENpdGU+PEF1dGhvcj5aaHU8L0F1dGhvcj48WWVhcj4yMDE2PC9ZZWFyPjxSZWNO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</w:fldData>
        </w:fldChar>
      </w:r>
      <w:r w:rsidR="00A00176">
        <w:rPr>
          <w:rFonts w:ascii="Arial" w:hAnsi="Arial" w:cs="Arial"/>
          <w:color w:val="000000" w:themeColor="text1"/>
          <w:sz w:val="22"/>
          <w:szCs w:val="22"/>
        </w:rPr>
        <w:instrText xml:space="preserve"> ADDIN EN.CITE </w:instrText>
      </w:r>
      <w:r w:rsidR="00A00176">
        <w:rPr>
          <w:rFonts w:ascii="Arial" w:hAnsi="Arial" w:cs="Arial"/>
          <w:color w:val="000000" w:themeColor="text1"/>
          <w:sz w:val="22"/>
          <w:szCs w:val="22"/>
        </w:rPr>
        <w:fldChar w:fldCharType="begin">
          <w:fldData xml:space="preserve">PEVuZE5vdGU+PENpdGU+PEF1dGhvcj5aaHU8L0F1dGhvcj48WWVhcj4yMDE2PC9ZZWFyPjxSZWNO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</w:fldData>
        </w:fldChar>
      </w:r>
      <w:r w:rsidR="00A00176">
        <w:rPr>
          <w:rFonts w:ascii="Arial" w:hAnsi="Arial" w:cs="Arial"/>
          <w:color w:val="000000" w:themeColor="text1"/>
          <w:sz w:val="22"/>
          <w:szCs w:val="22"/>
        </w:rPr>
        <w:instrText xml:space="preserve"> ADDIN EN.CITE.DATA </w:instrText>
      </w:r>
      <w:r w:rsidR="00A00176">
        <w:rPr>
          <w:rFonts w:ascii="Arial" w:hAnsi="Arial" w:cs="Arial"/>
          <w:color w:val="000000" w:themeColor="text1"/>
          <w:sz w:val="22"/>
          <w:szCs w:val="22"/>
        </w:rPr>
      </w:r>
      <w:r w:rsidR="00A00176">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96</w:t>
      </w:r>
      <w:r w:rsidR="0074613F">
        <w:rPr>
          <w:rFonts w:ascii="Arial" w:hAnsi="Arial" w:cs="Arial"/>
          <w:color w:val="000000" w:themeColor="text1"/>
          <w:sz w:val="22"/>
          <w:szCs w:val="22"/>
        </w:rPr>
        <w:fldChar w:fldCharType="end"/>
      </w:r>
      <w:r w:rsidR="00045F84" w:rsidRPr="004D13F9">
        <w:rPr>
          <w:rFonts w:ascii="Arial" w:hAnsi="Arial" w:cs="Arial"/>
          <w:color w:val="000000" w:themeColor="text1"/>
          <w:sz w:val="22"/>
          <w:szCs w:val="22"/>
        </w:rPr>
        <w:t xml:space="preserve"> identified colocal</w:t>
      </w:r>
      <w:r w:rsidR="001655B6" w:rsidRPr="004D13F9">
        <w:rPr>
          <w:rFonts w:ascii="Arial" w:hAnsi="Arial" w:cs="Arial"/>
          <w:color w:val="000000" w:themeColor="text1"/>
          <w:sz w:val="22"/>
          <w:szCs w:val="22"/>
        </w:rPr>
        <w:t xml:space="preserve">ization of GWAS </w:t>
      </w:r>
      <w:r w:rsidR="00C63A80" w:rsidRPr="004D13F9">
        <w:rPr>
          <w:rFonts w:ascii="Arial" w:hAnsi="Arial" w:cs="Arial"/>
          <w:color w:val="000000" w:themeColor="text1"/>
          <w:sz w:val="22"/>
          <w:szCs w:val="22"/>
        </w:rPr>
        <w:t xml:space="preserve">SNPs </w:t>
      </w:r>
      <w:r w:rsidR="00923E71" w:rsidRPr="004D13F9">
        <w:rPr>
          <w:rFonts w:ascii="Arial" w:hAnsi="Arial" w:cs="Arial"/>
          <w:color w:val="000000" w:themeColor="text1"/>
          <w:sz w:val="22"/>
          <w:szCs w:val="22"/>
        </w:rPr>
        <w:t>and eQTLs</w:t>
      </w:r>
      <w:r w:rsidR="00045F84" w:rsidRPr="004D13F9">
        <w:rPr>
          <w:rFonts w:ascii="Arial" w:hAnsi="Arial" w:cs="Arial"/>
          <w:color w:val="000000" w:themeColor="text1"/>
          <w:sz w:val="22"/>
          <w:szCs w:val="22"/>
        </w:rPr>
        <w:t xml:space="preserve"> </w:t>
      </w:r>
      <w:r w:rsidR="00A007D4" w:rsidRPr="004D13F9">
        <w:rPr>
          <w:rFonts w:ascii="Arial" w:hAnsi="Arial" w:cs="Arial"/>
          <w:color w:val="000000" w:themeColor="text1"/>
          <w:sz w:val="22"/>
          <w:szCs w:val="22"/>
        </w:rPr>
        <w:t xml:space="preserve">informing high confidence colocalization </w:t>
      </w:r>
      <w:r w:rsidR="00824D53" w:rsidRPr="004D13F9">
        <w:rPr>
          <w:rFonts w:ascii="Arial" w:hAnsi="Arial" w:cs="Arial"/>
          <w:color w:val="000000" w:themeColor="text1"/>
          <w:sz w:val="22"/>
          <w:szCs w:val="22"/>
        </w:rPr>
        <w:t>of</w:t>
      </w:r>
      <w:r w:rsidR="004E3106" w:rsidRPr="004D13F9">
        <w:rPr>
          <w:rFonts w:ascii="Arial" w:hAnsi="Arial" w:cs="Arial"/>
          <w:color w:val="000000" w:themeColor="text1"/>
          <w:sz w:val="22"/>
          <w:szCs w:val="22"/>
        </w:rPr>
        <w:t xml:space="preserve"> </w:t>
      </w:r>
      <w:r w:rsidR="00824D53" w:rsidRPr="004D13F9">
        <w:rPr>
          <w:rFonts w:ascii="Arial" w:hAnsi="Arial" w:cs="Arial"/>
          <w:color w:val="000000" w:themeColor="text1"/>
          <w:sz w:val="22"/>
          <w:szCs w:val="22"/>
        </w:rPr>
        <w:t>20-</w:t>
      </w:r>
      <w:r w:rsidR="004E3106" w:rsidRPr="004D13F9">
        <w:rPr>
          <w:rFonts w:ascii="Arial" w:hAnsi="Arial" w:cs="Arial"/>
          <w:color w:val="000000" w:themeColor="text1"/>
          <w:sz w:val="22"/>
          <w:szCs w:val="22"/>
        </w:rPr>
        <w:t xml:space="preserve">30 causal variants </w:t>
      </w:r>
      <w:r w:rsidR="00F01608" w:rsidRPr="004D13F9">
        <w:rPr>
          <w:rFonts w:ascii="Arial" w:hAnsi="Arial" w:cs="Arial"/>
          <w:color w:val="000000" w:themeColor="text1"/>
          <w:sz w:val="22"/>
          <w:szCs w:val="22"/>
        </w:rPr>
        <w:t xml:space="preserve">and genes </w:t>
      </w:r>
      <w:r w:rsidR="00C41755" w:rsidRPr="004D13F9">
        <w:rPr>
          <w:rFonts w:ascii="Arial" w:hAnsi="Arial" w:cs="Arial"/>
          <w:color w:val="000000" w:themeColor="text1"/>
          <w:sz w:val="22"/>
          <w:szCs w:val="22"/>
        </w:rPr>
        <w:t xml:space="preserve">in </w:t>
      </w:r>
      <w:r w:rsidR="004E3106" w:rsidRPr="004D13F9">
        <w:rPr>
          <w:rFonts w:ascii="Arial" w:hAnsi="Arial" w:cs="Arial"/>
          <w:color w:val="000000" w:themeColor="text1"/>
          <w:sz w:val="22"/>
          <w:szCs w:val="22"/>
        </w:rPr>
        <w:t>CAD loc</w:t>
      </w:r>
      <w:r w:rsidR="0024456F" w:rsidRPr="004D13F9">
        <w:rPr>
          <w:rFonts w:ascii="Arial" w:hAnsi="Arial" w:cs="Arial"/>
          <w:color w:val="000000" w:themeColor="text1"/>
          <w:sz w:val="22"/>
          <w:szCs w:val="22"/>
        </w:rPr>
        <w:t>i</w:t>
      </w:r>
      <w:r w:rsidR="004E3106" w:rsidRPr="004D13F9">
        <w:rPr>
          <w:rFonts w:ascii="Arial" w:hAnsi="Arial" w:cs="Arial"/>
          <w:color w:val="000000" w:themeColor="text1"/>
          <w:sz w:val="22"/>
          <w:szCs w:val="22"/>
        </w:rPr>
        <w:t>.</w:t>
      </w:r>
      <w:r w:rsidR="002E0C76" w:rsidRPr="004D13F9">
        <w:rPr>
          <w:rFonts w:ascii="Arial" w:hAnsi="Arial" w:cs="Arial"/>
          <w:color w:val="000000" w:themeColor="text1"/>
          <w:sz w:val="22"/>
          <w:szCs w:val="22"/>
        </w:rPr>
        <w:t xml:space="preserve"> </w:t>
      </w:r>
      <w:r w:rsidR="00501550" w:rsidRPr="004D13F9">
        <w:rPr>
          <w:rFonts w:ascii="Arial" w:hAnsi="Arial" w:cs="Arial"/>
          <w:color w:val="000000" w:themeColor="text1"/>
          <w:sz w:val="22"/>
          <w:szCs w:val="22"/>
        </w:rPr>
        <w:t xml:space="preserve">Further, we have </w:t>
      </w:r>
      <w:r w:rsidR="002E0C76" w:rsidRPr="004D13F9">
        <w:rPr>
          <w:rFonts w:ascii="Arial" w:hAnsi="Arial" w:cs="Arial"/>
          <w:color w:val="000000" w:themeColor="text1"/>
          <w:sz w:val="22"/>
          <w:szCs w:val="22"/>
        </w:rPr>
        <w:t xml:space="preserve">conducted </w:t>
      </w:r>
      <w:r w:rsidR="008F2BD0" w:rsidRPr="004D13F9">
        <w:rPr>
          <w:rFonts w:ascii="Arial" w:hAnsi="Arial" w:cs="Arial"/>
          <w:color w:val="000000" w:themeColor="text1"/>
          <w:sz w:val="22"/>
          <w:szCs w:val="22"/>
        </w:rPr>
        <w:t>ATAC-seq</w:t>
      </w:r>
      <w:r w:rsidR="0074613F">
        <w:rPr>
          <w:rFonts w:ascii="Arial" w:hAnsi="Arial" w:cs="Arial"/>
          <w:color w:val="000000" w:themeColor="text1"/>
          <w:sz w:val="22"/>
          <w:szCs w:val="22"/>
        </w:rPr>
        <w:fldChar w:fldCharType="begin">
          <w:fldData xml:space="preserve">PEVuZE5vdGU+PENpdGU+PEF1dGhvcj5CdWVucm9zdHJvPC9BdXRob3I+PFllYXI+MjAxMzwvWWVh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</w:fldData>
        </w:fldChar>
      </w:r>
      <w:r w:rsidR="00A00176">
        <w:rPr>
          <w:rFonts w:ascii="Arial" w:hAnsi="Arial" w:cs="Arial"/>
          <w:color w:val="000000" w:themeColor="text1"/>
          <w:sz w:val="22"/>
          <w:szCs w:val="22"/>
        </w:rPr>
        <w:instrText xml:space="preserve"> ADDIN EN.CITE </w:instrText>
      </w:r>
      <w:r w:rsidR="00A00176">
        <w:rPr>
          <w:rFonts w:ascii="Arial" w:hAnsi="Arial" w:cs="Arial"/>
          <w:color w:val="000000" w:themeColor="text1"/>
          <w:sz w:val="22"/>
          <w:szCs w:val="22"/>
        </w:rPr>
        <w:fldChar w:fldCharType="begin">
          <w:fldData xml:space="preserve">PEVuZE5vdGU+PENpdGU+PEF1dGhvcj5CdWVucm9zdHJvPC9BdXRob3I+PFllYXI+MjAxMzwvWWVh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</w:fldData>
        </w:fldChar>
      </w:r>
      <w:r w:rsidR="00A00176">
        <w:rPr>
          <w:rFonts w:ascii="Arial" w:hAnsi="Arial" w:cs="Arial"/>
          <w:color w:val="000000" w:themeColor="text1"/>
          <w:sz w:val="22"/>
          <w:szCs w:val="22"/>
        </w:rPr>
        <w:instrText xml:space="preserve"> ADDIN EN.CITE.DATA </w:instrText>
      </w:r>
      <w:r w:rsidR="00A00176">
        <w:rPr>
          <w:rFonts w:ascii="Arial" w:hAnsi="Arial" w:cs="Arial"/>
          <w:color w:val="000000" w:themeColor="text1"/>
          <w:sz w:val="22"/>
          <w:szCs w:val="22"/>
        </w:rPr>
      </w:r>
      <w:r w:rsidR="00A00176">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97</w:t>
      </w:r>
      <w:r w:rsidR="0074613F">
        <w:rPr>
          <w:rFonts w:ascii="Arial" w:hAnsi="Arial" w:cs="Arial"/>
          <w:color w:val="000000" w:themeColor="text1"/>
          <w:sz w:val="22"/>
          <w:szCs w:val="22"/>
        </w:rPr>
        <w:fldChar w:fldCharType="end"/>
      </w:r>
      <w:r w:rsidR="00BE27EF" w:rsidRPr="004D13F9">
        <w:rPr>
          <w:rFonts w:ascii="Arial" w:hAnsi="Arial" w:cs="Arial"/>
          <w:color w:val="000000" w:themeColor="text1"/>
          <w:sz w:val="22"/>
          <w:szCs w:val="22"/>
        </w:rPr>
        <w:t xml:space="preserve"> </w:t>
      </w:r>
      <w:r w:rsidR="00D00FB1" w:rsidRPr="004D13F9">
        <w:rPr>
          <w:rFonts w:ascii="Arial" w:hAnsi="Arial" w:cs="Arial"/>
          <w:color w:val="000000" w:themeColor="text1"/>
          <w:sz w:val="22"/>
          <w:szCs w:val="22"/>
        </w:rPr>
        <w:t>studies of open chromatin in basal and cytokine</w:t>
      </w:r>
      <w:r w:rsidR="00185840" w:rsidRPr="004D13F9">
        <w:rPr>
          <w:rFonts w:ascii="Arial" w:hAnsi="Arial" w:cs="Arial"/>
          <w:color w:val="000000" w:themeColor="text1"/>
          <w:sz w:val="22"/>
          <w:szCs w:val="22"/>
        </w:rPr>
        <w:t>/growth factor stimulated cells</w:t>
      </w:r>
      <w:r w:rsidR="00D00FB1" w:rsidRPr="004D13F9">
        <w:rPr>
          <w:rFonts w:ascii="Arial" w:hAnsi="Arial" w:cs="Arial"/>
          <w:color w:val="000000" w:themeColor="text1"/>
          <w:sz w:val="22"/>
          <w:szCs w:val="22"/>
        </w:rPr>
        <w:t xml:space="preserve"> as well as </w:t>
      </w:r>
      <w:r w:rsidR="00BC0336" w:rsidRPr="004D13F9">
        <w:rPr>
          <w:rFonts w:ascii="Arial" w:hAnsi="Arial" w:cs="Arial"/>
          <w:color w:val="000000" w:themeColor="text1"/>
          <w:sz w:val="22"/>
          <w:szCs w:val="22"/>
        </w:rPr>
        <w:t xml:space="preserve">in </w:t>
      </w:r>
      <w:r w:rsidR="00D00FB1" w:rsidRPr="004D13F9">
        <w:rPr>
          <w:rFonts w:ascii="Arial" w:hAnsi="Arial" w:cs="Arial"/>
          <w:color w:val="000000" w:themeColor="text1"/>
          <w:sz w:val="22"/>
          <w:szCs w:val="22"/>
        </w:rPr>
        <w:t>dise</w:t>
      </w:r>
      <w:r w:rsidR="00DF5E71" w:rsidRPr="004D13F9">
        <w:rPr>
          <w:rFonts w:ascii="Arial" w:hAnsi="Arial" w:cs="Arial"/>
          <w:color w:val="000000" w:themeColor="text1"/>
          <w:sz w:val="22"/>
          <w:szCs w:val="22"/>
        </w:rPr>
        <w:t>a</w:t>
      </w:r>
      <w:r w:rsidR="0024456F" w:rsidRPr="004D13F9">
        <w:rPr>
          <w:rFonts w:ascii="Arial" w:hAnsi="Arial" w:cs="Arial"/>
          <w:color w:val="000000" w:themeColor="text1"/>
          <w:sz w:val="22"/>
          <w:szCs w:val="22"/>
        </w:rPr>
        <w:t xml:space="preserve">sed </w:t>
      </w:r>
      <w:r w:rsidR="009A3207" w:rsidRPr="004D13F9">
        <w:rPr>
          <w:rFonts w:ascii="Arial" w:hAnsi="Arial" w:cs="Arial"/>
          <w:color w:val="000000" w:themeColor="text1"/>
          <w:sz w:val="22"/>
          <w:szCs w:val="22"/>
        </w:rPr>
        <w:t>and normal coronary tissue</w:t>
      </w:r>
      <w:r w:rsidR="0086626C" w:rsidRPr="004D13F9">
        <w:rPr>
          <w:rFonts w:ascii="Arial" w:hAnsi="Arial" w:cs="Arial"/>
          <w:color w:val="000000" w:themeColor="text1"/>
          <w:sz w:val="22"/>
          <w:szCs w:val="22"/>
        </w:rPr>
        <w:t xml:space="preserve"> </w:t>
      </w:r>
      <w:r w:rsidR="0075061A" w:rsidRPr="004D13F9">
        <w:rPr>
          <w:rFonts w:ascii="Arial" w:hAnsi="Arial" w:cs="Arial"/>
          <w:b/>
          <w:color w:val="000000" w:themeColor="text1"/>
          <w:sz w:val="22"/>
          <w:szCs w:val="22"/>
        </w:rPr>
        <w:t>(Fig. 3</w:t>
      </w:r>
      <w:r w:rsidR="0086626C" w:rsidRPr="004D13F9">
        <w:rPr>
          <w:rFonts w:ascii="Arial" w:hAnsi="Arial" w:cs="Arial"/>
          <w:b/>
          <w:color w:val="000000" w:themeColor="text1"/>
          <w:sz w:val="22"/>
          <w:szCs w:val="22"/>
        </w:rPr>
        <w:t>)</w:t>
      </w:r>
      <w:r w:rsidR="009A3207" w:rsidRPr="004D13F9">
        <w:rPr>
          <w:rFonts w:ascii="Arial" w:hAnsi="Arial" w:cs="Arial"/>
          <w:color w:val="000000" w:themeColor="text1"/>
          <w:sz w:val="22"/>
          <w:szCs w:val="22"/>
        </w:rPr>
        <w:t xml:space="preserve">. </w:t>
      </w:r>
      <w:r w:rsidR="00B51702" w:rsidRPr="004D13F9">
        <w:rPr>
          <w:rFonts w:ascii="Arial" w:hAnsi="Arial" w:cs="Arial"/>
          <w:color w:val="000000" w:themeColor="text1"/>
          <w:sz w:val="22"/>
          <w:szCs w:val="22"/>
        </w:rPr>
        <w:t>ChIPseq studies in HCASMC have mapped H3K4me1, H3K4me3, and H3K27Ac histone marks</w:t>
      </w:r>
      <w:r w:rsidR="00564DFE" w:rsidRPr="004D13F9">
        <w:rPr>
          <w:rFonts w:ascii="Arial" w:hAnsi="Arial" w:cs="Arial"/>
          <w:color w:val="000000" w:themeColor="text1"/>
          <w:sz w:val="22"/>
          <w:szCs w:val="22"/>
        </w:rPr>
        <w:t>, identifying activ</w:t>
      </w:r>
      <w:r w:rsidR="00B977D9" w:rsidRPr="004D13F9">
        <w:rPr>
          <w:rFonts w:ascii="Arial" w:hAnsi="Arial" w:cs="Arial"/>
          <w:color w:val="000000" w:themeColor="text1"/>
          <w:sz w:val="22"/>
          <w:szCs w:val="22"/>
        </w:rPr>
        <w:t>e promoter and enhancer regions</w:t>
      </w:r>
      <w:r w:rsidR="002C0C89" w:rsidRPr="004D13F9">
        <w:rPr>
          <w:rFonts w:ascii="Arial" w:hAnsi="Arial" w:cs="Arial"/>
          <w:color w:val="000000" w:themeColor="text1"/>
          <w:sz w:val="22"/>
          <w:szCs w:val="22"/>
        </w:rPr>
        <w:t>.</w:t>
      </w:r>
      <w:r w:rsidR="0074613F">
        <w:rPr>
          <w:rFonts w:ascii="Arial" w:hAnsi="Arial" w:cs="Arial"/>
          <w:color w:val="000000" w:themeColor="text1"/>
          <w:sz w:val="22"/>
          <w:szCs w:val="22"/>
        </w:rPr>
        <w:fldChar w:fldCharType="begin"/>
      </w:r>
      <w:r w:rsidR="0074613F">
        <w:rPr>
          <w:rFonts w:ascii="Arial" w:hAnsi="Arial" w:cs="Arial"/>
          <w:color w:val="000000" w:themeColor="text1"/>
          <w:sz w:val="22"/>
          <w:szCs w:val="22"/>
        </w:rPr>
        <w:instrText xml:space="preserve"> ADDIN EN.CITE &lt;EndNote&gt;&lt;Cite&gt;&lt;Author&gt;Miller&lt;/Author&gt;&lt;Year&gt;2016&lt;/Year&gt;&lt;RecNum&gt;1239&lt;/RecNum&gt;&lt;DisplayText&gt;&lt;style face="superscript"&gt;10&lt;/style&gt;&lt;/DisplayText&gt;&lt;record&gt;&lt;rec-number&gt;1239&lt;/rec-number&gt;&lt;foreign-keys&gt;&lt;key app="EN" db-id="59a5vzd2ztztp3e2prax0va3f0xxvp0exvff" timestamp="1452363484"&gt;1239&lt;/key&gt;&lt;/foreign-keys&gt;&lt;ref-type name="Journal Article"&gt;17&lt;/ref-type&gt;&lt;contributors&gt;&lt;authors&gt;&lt;author&gt;Miller, C. L.&lt;/author&gt;&lt;author&gt;Pjanic, M.&lt;/author&gt;&lt;author&gt;Wang, T.&lt;/author&gt;&lt;author&gt;Nguyen, T.&lt;/author&gt;&lt;author&gt;Cohain, A.&lt;/author&gt;&lt;author&gt;Perisic, L.&lt;/author&gt;&lt;author&gt;Hedin, U.&lt;/author&gt;&lt;author&gt;Betsholtz, C.&lt;/author&gt;&lt;author&gt;Ruusalepp, A.&lt;/author&gt;&lt;author&gt;Franzen, O.&lt;/author&gt;&lt;author&gt;Assimes, T. L.&lt;/author&gt;&lt;author&gt;Montgomery, S. B.&lt;/author&gt;&lt;author&gt;Schadt, E. E.&lt;/author&gt;&lt;author&gt;Bjorkegren, J. L. M.&lt;/author&gt;&lt;author&gt;Quertermous, T.&lt;/author&gt;&lt;/authors&gt;&lt;/contributors&gt;&lt;titles&gt;&lt;title&gt;Integrative functional genomics identifies regulatory mechanisms at coronary artery disease loci&lt;/title&gt;&lt;secondary-title&gt;Nat Commun&lt;/secondary-title&gt;&lt;/titles&gt;&lt;periodical&gt;&lt;full-title&gt;Nat Commun&lt;/full-title&gt;&lt;abbr-1&gt;Nature communications&lt;/abbr-1&gt;&lt;/periodical&gt;&lt;pages&gt;12092-12108&lt;/pages&gt;&lt;number&gt;7&lt;/number&gt;&lt;dates&gt;&lt;year&gt;2016&lt;/year&gt;&lt;/dates&gt;&lt;urls&gt;&lt;/urls&gt;&lt;/record&gt;&lt;/Cite&gt;&lt;/EndNote&gt;</w:instrText>
      </w:r>
      <w:r w:rsidR="0074613F">
        <w:rPr>
          <w:rFonts w:ascii="Arial" w:hAnsi="Arial" w:cs="Arial"/>
          <w:color w:val="000000" w:themeColor="text1"/>
          <w:sz w:val="22"/>
          <w:szCs w:val="22"/>
        </w:rPr>
        <w:fldChar w:fldCharType="separate"/>
      </w:r>
      <w:r w:rsidR="0074613F" w:rsidRPr="0074613F">
        <w:rPr>
          <w:rFonts w:ascii="Arial" w:hAnsi="Arial" w:cs="Arial"/>
          <w:noProof/>
          <w:color w:val="000000" w:themeColor="text1"/>
          <w:sz w:val="22"/>
          <w:szCs w:val="22"/>
          <w:vertAlign w:val="superscript"/>
        </w:rPr>
        <w:t>10</w:t>
      </w:r>
      <w:r w:rsidR="0074613F">
        <w:rPr>
          <w:rFonts w:ascii="Arial" w:hAnsi="Arial" w:cs="Arial"/>
          <w:color w:val="000000" w:themeColor="text1"/>
          <w:sz w:val="22"/>
          <w:szCs w:val="22"/>
        </w:rPr>
        <w:fldChar w:fldCharType="end"/>
      </w:r>
      <w:r w:rsidR="005C7B39" w:rsidRPr="004D13F9">
        <w:rPr>
          <w:rFonts w:ascii="Arial" w:hAnsi="Arial" w:cs="Arial"/>
          <w:color w:val="000000" w:themeColor="text1"/>
          <w:sz w:val="22"/>
          <w:szCs w:val="22"/>
        </w:rPr>
        <w:t xml:space="preserve"> </w:t>
      </w:r>
      <w:r w:rsidR="0050231E" w:rsidRPr="004D13F9">
        <w:rPr>
          <w:rFonts w:ascii="Arial" w:hAnsi="Arial" w:cs="Arial"/>
          <w:color w:val="000000" w:themeColor="text1"/>
          <w:sz w:val="22"/>
          <w:szCs w:val="22"/>
        </w:rPr>
        <w:t>Also, we</w:t>
      </w:r>
      <w:r w:rsidR="00C04DFC" w:rsidRPr="004D13F9">
        <w:rPr>
          <w:rFonts w:ascii="Arial" w:hAnsi="Arial" w:cs="Arial"/>
          <w:color w:val="000000" w:themeColor="text1"/>
          <w:sz w:val="22"/>
          <w:szCs w:val="22"/>
        </w:rPr>
        <w:t xml:space="preserve"> </w:t>
      </w:r>
      <w:r w:rsidR="00D00FB1" w:rsidRPr="004D13F9">
        <w:rPr>
          <w:rFonts w:ascii="Arial" w:hAnsi="Arial" w:cs="Arial"/>
          <w:color w:val="000000" w:themeColor="text1"/>
          <w:sz w:val="22"/>
          <w:szCs w:val="22"/>
        </w:rPr>
        <w:t>we</w:t>
      </w:r>
      <w:r w:rsidR="00C04DFC" w:rsidRPr="004D13F9">
        <w:rPr>
          <w:rFonts w:ascii="Arial" w:hAnsi="Arial" w:cs="Arial"/>
          <w:color w:val="000000" w:themeColor="text1"/>
          <w:sz w:val="22"/>
          <w:szCs w:val="22"/>
        </w:rPr>
        <w:t xml:space="preserve">re </w:t>
      </w:r>
      <w:r w:rsidR="00D00FB1" w:rsidRPr="004D13F9">
        <w:rPr>
          <w:rFonts w:ascii="Arial" w:hAnsi="Arial" w:cs="Arial"/>
          <w:color w:val="000000" w:themeColor="text1"/>
          <w:sz w:val="22"/>
          <w:szCs w:val="22"/>
        </w:rPr>
        <w:t>the first lab to use the newly developed method of HiChIP to identify chromosomal loops that juxtapose causal gene promoters with enhancers containing CAD causal variation</w:t>
      </w:r>
      <w:r w:rsidR="00746495" w:rsidRPr="004D13F9">
        <w:rPr>
          <w:rFonts w:ascii="Arial" w:hAnsi="Arial" w:cs="Arial"/>
          <w:color w:val="000000" w:themeColor="text1"/>
          <w:sz w:val="22"/>
          <w:szCs w:val="22"/>
        </w:rPr>
        <w:t xml:space="preserve"> </w:t>
      </w:r>
      <w:r w:rsidR="00746495" w:rsidRPr="004D13F9">
        <w:rPr>
          <w:rFonts w:ascii="Arial" w:hAnsi="Arial" w:cs="Arial"/>
          <w:b/>
          <w:color w:val="000000" w:themeColor="text1"/>
          <w:sz w:val="22"/>
          <w:szCs w:val="22"/>
        </w:rPr>
        <w:t>(Fig. 4</w:t>
      </w:r>
      <w:r w:rsidR="006E7873" w:rsidRPr="004D13F9">
        <w:rPr>
          <w:rFonts w:ascii="Arial" w:hAnsi="Arial" w:cs="Arial"/>
          <w:b/>
          <w:color w:val="000000" w:themeColor="text1"/>
          <w:sz w:val="22"/>
          <w:szCs w:val="22"/>
        </w:rPr>
        <w:t>A</w:t>
      </w:r>
      <w:r w:rsidR="00746495" w:rsidRPr="004D13F9">
        <w:rPr>
          <w:rFonts w:ascii="Arial" w:hAnsi="Arial" w:cs="Arial"/>
          <w:b/>
          <w:color w:val="000000" w:themeColor="text1"/>
          <w:sz w:val="22"/>
          <w:szCs w:val="22"/>
        </w:rPr>
        <w:t>)</w:t>
      </w:r>
      <w:r w:rsidR="00D00FB1" w:rsidRPr="004D13F9">
        <w:rPr>
          <w:rFonts w:ascii="Arial" w:hAnsi="Arial" w:cs="Arial"/>
          <w:color w:val="000000" w:themeColor="text1"/>
          <w:sz w:val="22"/>
          <w:szCs w:val="22"/>
        </w:rPr>
        <w:t>.</w:t>
      </w:r>
      <w:r w:rsidR="0074613F">
        <w:rPr>
          <w:rFonts w:ascii="Arial" w:hAnsi="Arial" w:cs="Arial"/>
          <w:color w:val="000000" w:themeColor="text1"/>
          <w:sz w:val="22"/>
          <w:szCs w:val="22"/>
        </w:rPr>
        <w:fldChar w:fldCharType="begin"/>
      </w:r>
      <w:r w:rsidR="0074613F">
        <w:rPr>
          <w:rFonts w:ascii="Arial" w:hAnsi="Arial" w:cs="Arial"/>
          <w:color w:val="000000" w:themeColor="text1"/>
          <w:sz w:val="22"/>
          <w:szCs w:val="22"/>
        </w:rPr>
        <w:instrText xml:space="preserve"> ADDIN EN.CITE &lt;EndNote&gt;&lt;Cite&gt;&lt;Author&gt;Mumbach&lt;/Author&gt;&lt;Year&gt;2016&lt;/Year&gt;&lt;RecNum&gt;1346&lt;/RecNum&gt;&lt;DisplayText&gt;&lt;style face="superscript"&gt;40&lt;/style&gt;&lt;/DisplayText&gt;&lt;record&gt;&lt;rec-number&gt;1346&lt;/rec-number&gt;&lt;foreign-keys&gt;&lt;key app="EN" db-id="59a5vzd2ztztp3e2prax0va3f0xxvp0exvff" timestamp="1482283515"&gt;1346&lt;/key&gt;&lt;/foreign-keys&gt;&lt;ref-type name="Journal Article"&gt;17&lt;/ref-type&gt;&lt;contributors&gt;&lt;authors&gt;&lt;author&gt;Mumbach, M. R.&lt;/author&gt;&lt;author&gt;Rubin, A. J.&lt;/author&gt;&lt;author&gt;Flynn, R. A.&lt;/author&gt;&lt;author&gt;Dai, C.&lt;/author&gt;&lt;author&gt;Khavari, P. A.&lt;/author&gt;&lt;author&gt;Greenleaf, W. J.&lt;/author&gt;&lt;author&gt;Chang, H. Y.&lt;/author&gt;&lt;/authors&gt;&lt;/contributors&gt;&lt;auth-address&gt;Center for Personal Dynamic Regulomes, Stanford University School of Medicine, Stanford, California, USA.&amp;#xD;Program in Epithelial Biology, Stanford University School of Medicine, Stanford, California, USA.&amp;#xD;Department of Genetics, Stanford University School of Medicine, Stanford, California, USA.&amp;#xD;Department of Applied Physics, Stanford University, Stanford, California, USA.&lt;/auth-address&gt;&lt;titles&gt;&lt;title&gt;HiChIP: efficient and sensitive analysis of protein-directed genome architecture&lt;/title&gt;&lt;secondary-title&gt;Nat Methods&lt;/secondary-title&gt;&lt;/titles&gt;&lt;periodical&gt;&lt;full-title&gt;Nat Methods&lt;/full-title&gt;&lt;/periodical&gt;&lt;pages&gt;919-922&lt;/pages&gt;&lt;volume&gt;13&lt;/volume&gt;&lt;number&gt;11&lt;/number&gt;&lt;dates&gt;&lt;year&gt;2016&lt;/year&gt;&lt;pub-dates&gt;&lt;date&gt;Nov&lt;/date&gt;&lt;/pub-dates&gt;&lt;/dates&gt;&lt;isbn&gt;1548-7105 (Electronic)&amp;#xD;1548-7091 (Linking)&lt;/isbn&gt;&lt;accession-num&gt;27643841&lt;/accession-num&gt;&lt;urls&gt;&lt;related-urls&gt;&lt;url&gt;https://www.ncbi.nlm.nih.gov/pubmed/27643841&lt;/url&gt;&lt;/related-urls&gt;&lt;/urls&gt;&lt;electronic-resource-num&gt;10.1038/nmeth.3999&lt;/electronic-resource-num&gt;&lt;/record&gt;&lt;/Cite&gt;&lt;/EndNote&gt;</w:instrText>
      </w:r>
      <w:r w:rsidR="0074613F">
        <w:rPr>
          <w:rFonts w:ascii="Arial" w:hAnsi="Arial" w:cs="Arial"/>
          <w:color w:val="000000" w:themeColor="text1"/>
          <w:sz w:val="22"/>
          <w:szCs w:val="22"/>
        </w:rPr>
        <w:fldChar w:fldCharType="separate"/>
      </w:r>
      <w:r w:rsidR="0074613F" w:rsidRPr="0074613F">
        <w:rPr>
          <w:rFonts w:ascii="Arial" w:hAnsi="Arial" w:cs="Arial"/>
          <w:noProof/>
          <w:color w:val="000000" w:themeColor="text1"/>
          <w:sz w:val="22"/>
          <w:szCs w:val="22"/>
          <w:vertAlign w:val="superscript"/>
        </w:rPr>
        <w:t>40</w:t>
      </w:r>
      <w:r w:rsidR="0074613F">
        <w:rPr>
          <w:rFonts w:ascii="Arial" w:hAnsi="Arial" w:cs="Arial"/>
          <w:color w:val="000000" w:themeColor="text1"/>
          <w:sz w:val="22"/>
          <w:szCs w:val="22"/>
        </w:rPr>
        <w:fldChar w:fldCharType="end"/>
      </w:r>
      <w:r w:rsidR="00D00FB1" w:rsidRPr="004D13F9">
        <w:rPr>
          <w:rFonts w:ascii="Arial" w:hAnsi="Arial" w:cs="Arial"/>
          <w:color w:val="000000" w:themeColor="text1"/>
          <w:sz w:val="22"/>
          <w:szCs w:val="22"/>
        </w:rPr>
        <w:t xml:space="preserve"> </w:t>
      </w:r>
      <w:r w:rsidR="00A84D00" w:rsidRPr="004D13F9">
        <w:rPr>
          <w:rFonts w:ascii="Arial" w:hAnsi="Arial" w:cs="Arial"/>
          <w:color w:val="000000" w:themeColor="text1"/>
          <w:sz w:val="22"/>
          <w:szCs w:val="22"/>
        </w:rPr>
        <w:t>We have also mapped CAD</w:t>
      </w:r>
      <w:r w:rsidR="008466DE" w:rsidRPr="004D13F9">
        <w:rPr>
          <w:rFonts w:ascii="Arial" w:hAnsi="Arial" w:cs="Arial"/>
          <w:color w:val="000000" w:themeColor="text1"/>
          <w:sz w:val="22"/>
          <w:szCs w:val="22"/>
        </w:rPr>
        <w:t>-associated</w:t>
      </w:r>
      <w:r w:rsidR="00A84D00" w:rsidRPr="004D13F9">
        <w:rPr>
          <w:rFonts w:ascii="Arial" w:hAnsi="Arial" w:cs="Arial"/>
          <w:color w:val="000000" w:themeColor="text1"/>
          <w:sz w:val="22"/>
          <w:szCs w:val="22"/>
        </w:rPr>
        <w:t xml:space="preserve"> tra</w:t>
      </w:r>
      <w:r w:rsidR="00EE1833" w:rsidRPr="004D13F9">
        <w:rPr>
          <w:rFonts w:ascii="Arial" w:hAnsi="Arial" w:cs="Arial"/>
          <w:color w:val="000000" w:themeColor="text1"/>
          <w:sz w:val="22"/>
          <w:szCs w:val="22"/>
        </w:rPr>
        <w:t>nscription factor binding sites</w:t>
      </w:r>
      <w:r w:rsidR="00A84D00" w:rsidRPr="004D13F9">
        <w:rPr>
          <w:rFonts w:ascii="Arial" w:hAnsi="Arial" w:cs="Arial"/>
          <w:color w:val="000000" w:themeColor="text1"/>
          <w:sz w:val="22"/>
          <w:szCs w:val="22"/>
        </w:rPr>
        <w:t xml:space="preserve"> to characterize the downstream network</w:t>
      </w:r>
      <w:r w:rsidR="00BD525E" w:rsidRPr="004D13F9">
        <w:rPr>
          <w:rFonts w:ascii="Arial" w:hAnsi="Arial" w:cs="Arial"/>
          <w:color w:val="000000" w:themeColor="text1"/>
          <w:sz w:val="22"/>
          <w:szCs w:val="22"/>
        </w:rPr>
        <w:t>s</w:t>
      </w:r>
      <w:r w:rsidR="00A84D00" w:rsidRPr="004D13F9">
        <w:rPr>
          <w:rFonts w:ascii="Arial" w:hAnsi="Arial" w:cs="Arial"/>
          <w:color w:val="000000" w:themeColor="text1"/>
          <w:sz w:val="22"/>
          <w:szCs w:val="22"/>
        </w:rPr>
        <w:t xml:space="preserve"> regulated by these factors, including </w:t>
      </w:r>
      <w:r w:rsidR="00A84D00" w:rsidRPr="004D13F9">
        <w:rPr>
          <w:rFonts w:ascii="Arial" w:hAnsi="Arial" w:cs="Arial"/>
          <w:i/>
          <w:color w:val="000000" w:themeColor="text1"/>
          <w:sz w:val="22"/>
          <w:szCs w:val="22"/>
        </w:rPr>
        <w:t>TCF21</w:t>
      </w:r>
      <w:r w:rsidR="00A84D00" w:rsidRPr="004D13F9">
        <w:rPr>
          <w:rFonts w:ascii="Arial" w:hAnsi="Arial" w:cs="Arial"/>
          <w:color w:val="000000" w:themeColor="text1"/>
          <w:sz w:val="22"/>
          <w:szCs w:val="22"/>
        </w:rPr>
        <w:t xml:space="preserve">, </w:t>
      </w:r>
      <w:r w:rsidR="00A84D00" w:rsidRPr="004D13F9">
        <w:rPr>
          <w:rFonts w:ascii="Arial" w:hAnsi="Arial" w:cs="Arial"/>
          <w:i/>
          <w:color w:val="000000" w:themeColor="text1"/>
          <w:sz w:val="22"/>
          <w:szCs w:val="22"/>
        </w:rPr>
        <w:t>SMAD3</w:t>
      </w:r>
      <w:r w:rsidR="00C03962" w:rsidRPr="004D13F9">
        <w:rPr>
          <w:rFonts w:ascii="Arial" w:hAnsi="Arial" w:cs="Arial"/>
          <w:color w:val="000000" w:themeColor="text1"/>
          <w:sz w:val="22"/>
          <w:szCs w:val="22"/>
        </w:rPr>
        <w:t>,</w:t>
      </w:r>
      <w:r w:rsidR="00A84D00" w:rsidRPr="004D13F9">
        <w:rPr>
          <w:rFonts w:ascii="Arial" w:hAnsi="Arial" w:cs="Arial"/>
          <w:color w:val="000000" w:themeColor="text1"/>
          <w:sz w:val="22"/>
          <w:szCs w:val="22"/>
        </w:rPr>
        <w:t xml:space="preserve"> </w:t>
      </w:r>
      <w:r w:rsidR="00C03962" w:rsidRPr="004D13F9">
        <w:rPr>
          <w:rFonts w:ascii="Arial" w:hAnsi="Arial" w:cs="Arial"/>
          <w:color w:val="000000" w:themeColor="text1"/>
          <w:sz w:val="22"/>
          <w:szCs w:val="22"/>
        </w:rPr>
        <w:t xml:space="preserve">and the </w:t>
      </w:r>
      <w:r w:rsidR="00A84D00" w:rsidRPr="004D13F9">
        <w:rPr>
          <w:rFonts w:ascii="Arial" w:hAnsi="Arial" w:cs="Arial"/>
          <w:color w:val="000000" w:themeColor="text1"/>
          <w:sz w:val="22"/>
          <w:szCs w:val="22"/>
        </w:rPr>
        <w:t xml:space="preserve">aryl hydrocarbon receptor </w:t>
      </w:r>
      <w:r w:rsidR="00B8766C" w:rsidRPr="004D13F9">
        <w:rPr>
          <w:rFonts w:ascii="Arial" w:hAnsi="Arial" w:cs="Arial"/>
          <w:color w:val="000000" w:themeColor="text1"/>
          <w:sz w:val="22"/>
          <w:szCs w:val="22"/>
        </w:rPr>
        <w:t>(</w:t>
      </w:r>
      <w:r w:rsidR="00B8766C" w:rsidRPr="004D13F9">
        <w:rPr>
          <w:rFonts w:ascii="Arial" w:hAnsi="Arial" w:cs="Arial"/>
          <w:i/>
          <w:color w:val="000000" w:themeColor="text1"/>
          <w:sz w:val="22"/>
          <w:szCs w:val="22"/>
        </w:rPr>
        <w:t>AHR</w:t>
      </w:r>
      <w:r w:rsidR="00B8766C" w:rsidRPr="004D13F9">
        <w:rPr>
          <w:rFonts w:ascii="Arial" w:hAnsi="Arial" w:cs="Arial"/>
          <w:color w:val="000000" w:themeColor="text1"/>
          <w:sz w:val="22"/>
          <w:szCs w:val="22"/>
        </w:rPr>
        <w:t>), all of which regulate coronary SMC phenotype</w:t>
      </w:r>
      <w:r w:rsidR="00A84D00" w:rsidRPr="004D13F9">
        <w:rPr>
          <w:rFonts w:ascii="Arial" w:hAnsi="Arial" w:cs="Arial"/>
          <w:b/>
          <w:color w:val="000000" w:themeColor="text1"/>
          <w:sz w:val="22"/>
          <w:szCs w:val="22"/>
        </w:rPr>
        <w:t>.</w:t>
      </w:r>
      <w:r w:rsidR="0074613F">
        <w:rPr>
          <w:rFonts w:ascii="Arial" w:hAnsi="Arial" w:cs="Arial"/>
          <w:color w:val="000000" w:themeColor="text1"/>
          <w:sz w:val="22"/>
          <w:szCs w:val="22"/>
        </w:rPr>
        <w:fldChar w:fldCharType="begin">
          <w:fldData xml:space="preserve">PEVuZE5vdGU+PENpdGU+PEF1dGhvcj5LaW08L0F1dGhvcj48WWVhcj4yMDE3PC9ZZWFyPjxSZWNO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==
</w:fldData>
        </w:fldChar>
      </w:r>
      <w:r w:rsidR="00A00176">
        <w:rPr>
          <w:rFonts w:ascii="Arial" w:hAnsi="Arial" w:cs="Arial"/>
          <w:color w:val="000000" w:themeColor="text1"/>
          <w:sz w:val="22"/>
          <w:szCs w:val="22"/>
        </w:rPr>
        <w:instrText xml:space="preserve"> ADDIN EN.CITE </w:instrText>
      </w:r>
      <w:r w:rsidR="00A00176">
        <w:rPr>
          <w:rFonts w:ascii="Arial" w:hAnsi="Arial" w:cs="Arial"/>
          <w:color w:val="000000" w:themeColor="text1"/>
          <w:sz w:val="22"/>
          <w:szCs w:val="22"/>
        </w:rPr>
        <w:fldChar w:fldCharType="begin">
          <w:fldData xml:space="preserve">PEVuZE5vdGU+PENpdGU+PEF1dGhvcj5LaW08L0F1dGhvcj48WWVhcj4yMDE3PC9ZZWFyPjxSZWNO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==
</w:fldData>
        </w:fldChar>
      </w:r>
      <w:r w:rsidR="00A00176">
        <w:rPr>
          <w:rFonts w:ascii="Arial" w:hAnsi="Arial" w:cs="Arial"/>
          <w:color w:val="000000" w:themeColor="text1"/>
          <w:sz w:val="22"/>
          <w:szCs w:val="22"/>
        </w:rPr>
        <w:instrText xml:space="preserve"> ADDIN EN.CITE.DATA </w:instrText>
      </w:r>
      <w:r w:rsidR="00A00176">
        <w:rPr>
          <w:rFonts w:ascii="Arial" w:hAnsi="Arial" w:cs="Arial"/>
          <w:color w:val="000000" w:themeColor="text1"/>
          <w:sz w:val="22"/>
          <w:szCs w:val="22"/>
        </w:rPr>
      </w:r>
      <w:r w:rsidR="00A00176">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10, 12, 91, 98</w:t>
      </w:r>
      <w:r w:rsidR="0074613F">
        <w:rPr>
          <w:rFonts w:ascii="Arial" w:hAnsi="Arial" w:cs="Arial"/>
          <w:color w:val="000000" w:themeColor="text1"/>
          <w:sz w:val="22"/>
          <w:szCs w:val="22"/>
        </w:rPr>
        <w:fldChar w:fldCharType="end"/>
      </w:r>
      <w:r w:rsidR="00A84D00" w:rsidRPr="004D13F9">
        <w:rPr>
          <w:rFonts w:ascii="Arial" w:hAnsi="Arial" w:cs="Arial"/>
          <w:color w:val="000000" w:themeColor="text1"/>
          <w:sz w:val="22"/>
          <w:szCs w:val="22"/>
        </w:rPr>
        <w:t xml:space="preserve"> </w:t>
      </w:r>
      <w:r w:rsidR="00715167" w:rsidRPr="004D13F9">
        <w:rPr>
          <w:rFonts w:ascii="Arial" w:hAnsi="Arial" w:cs="Arial"/>
          <w:color w:val="000000" w:themeColor="text1"/>
          <w:sz w:val="22"/>
          <w:szCs w:val="22"/>
        </w:rPr>
        <w:t xml:space="preserve">Ongoing efforts are mapping additional regulatory variation that controls genomic </w:t>
      </w:r>
      <w:r w:rsidR="00B16565" w:rsidRPr="004D13F9">
        <w:rPr>
          <w:rFonts w:ascii="Arial" w:hAnsi="Arial" w:cs="Arial"/>
          <w:color w:val="000000" w:themeColor="text1"/>
          <w:sz w:val="22"/>
          <w:szCs w:val="22"/>
        </w:rPr>
        <w:t>molecular traits such as transcription factor binding</w:t>
      </w:r>
      <w:r w:rsidR="00715167" w:rsidRPr="004D13F9">
        <w:rPr>
          <w:rFonts w:ascii="Arial" w:hAnsi="Arial" w:cs="Arial"/>
          <w:color w:val="000000" w:themeColor="text1"/>
          <w:sz w:val="22"/>
          <w:szCs w:val="22"/>
        </w:rPr>
        <w:t>, chromatin accessibility, etc.</w:t>
      </w:r>
      <w:r w:rsidR="0084443E" w:rsidRPr="004D13F9">
        <w:rPr>
          <w:rFonts w:ascii="Arial" w:hAnsi="Arial" w:cs="Arial"/>
          <w:color w:val="000000" w:themeColor="text1"/>
          <w:sz w:val="22"/>
          <w:szCs w:val="22"/>
        </w:rPr>
        <w:t>,</w:t>
      </w:r>
      <w:r w:rsidR="00715167" w:rsidRPr="004D13F9">
        <w:rPr>
          <w:rFonts w:ascii="Arial" w:hAnsi="Arial" w:cs="Arial"/>
          <w:color w:val="000000" w:themeColor="text1"/>
          <w:sz w:val="22"/>
          <w:szCs w:val="22"/>
        </w:rPr>
        <w:t xml:space="preserve"> employing the pooling approach developed in the lab of Hunter Fraser</w:t>
      </w:r>
      <w:r w:rsidR="00851161" w:rsidRPr="004D13F9">
        <w:rPr>
          <w:rFonts w:ascii="Arial" w:hAnsi="Arial" w:cs="Arial"/>
          <w:color w:val="000000" w:themeColor="text1"/>
          <w:sz w:val="22"/>
          <w:szCs w:val="22"/>
        </w:rPr>
        <w:t xml:space="preserve"> (Consultant, see letter of support)</w:t>
      </w:r>
      <w:r w:rsidR="009D483A" w:rsidRPr="004D13F9">
        <w:rPr>
          <w:rFonts w:ascii="Arial" w:hAnsi="Arial" w:cs="Arial"/>
          <w:color w:val="000000" w:themeColor="text1"/>
          <w:sz w:val="22"/>
          <w:szCs w:val="22"/>
        </w:rPr>
        <w:t>.</w:t>
      </w:r>
      <w:r w:rsidR="0074613F">
        <w:rPr>
          <w:rFonts w:ascii="Arial" w:hAnsi="Arial" w:cs="Arial"/>
          <w:color w:val="000000" w:themeColor="text1"/>
          <w:sz w:val="22"/>
          <w:szCs w:val="22"/>
        </w:rPr>
        <w:fldChar w:fldCharType="begin">
          <w:fldData xml:space="preserve">PEVuZE5vdGU+PENpdGU+PEF1dGhvcj5UZWhyYW5jaGk8L0F1dGhvcj48WWVhcj4yMDE2PC9ZZWFy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</w:fldData>
        </w:fldChar>
      </w:r>
      <w:r w:rsidR="00A00176">
        <w:rPr>
          <w:rFonts w:ascii="Arial" w:hAnsi="Arial" w:cs="Arial"/>
          <w:color w:val="000000" w:themeColor="text1"/>
          <w:sz w:val="22"/>
          <w:szCs w:val="22"/>
        </w:rPr>
        <w:instrText xml:space="preserve"> ADDIN EN.CITE </w:instrText>
      </w:r>
      <w:r w:rsidR="00A00176">
        <w:rPr>
          <w:rFonts w:ascii="Arial" w:hAnsi="Arial" w:cs="Arial"/>
          <w:color w:val="000000" w:themeColor="text1"/>
          <w:sz w:val="22"/>
          <w:szCs w:val="22"/>
        </w:rPr>
        <w:fldChar w:fldCharType="begin">
          <w:fldData xml:space="preserve">PEVuZE5vdGU+PENpdGU+PEF1dGhvcj5UZWhyYW5jaGk8L0F1dGhvcj48WWVhcj4yMDE2PC9ZZWFy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</w:fldData>
        </w:fldChar>
      </w:r>
      <w:r w:rsidR="00A00176">
        <w:rPr>
          <w:rFonts w:ascii="Arial" w:hAnsi="Arial" w:cs="Arial"/>
          <w:color w:val="000000" w:themeColor="text1"/>
          <w:sz w:val="22"/>
          <w:szCs w:val="22"/>
        </w:rPr>
        <w:instrText xml:space="preserve"> ADDIN EN.CITE.DATA </w:instrText>
      </w:r>
      <w:r w:rsidR="00A00176">
        <w:rPr>
          <w:rFonts w:ascii="Arial" w:hAnsi="Arial" w:cs="Arial"/>
          <w:color w:val="000000" w:themeColor="text1"/>
          <w:sz w:val="22"/>
          <w:szCs w:val="22"/>
        </w:rPr>
      </w:r>
      <w:r w:rsidR="00A00176">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99</w:t>
      </w:r>
      <w:r w:rsidR="0074613F">
        <w:rPr>
          <w:rFonts w:ascii="Arial" w:hAnsi="Arial" w:cs="Arial"/>
          <w:color w:val="000000" w:themeColor="text1"/>
          <w:sz w:val="22"/>
          <w:szCs w:val="22"/>
        </w:rPr>
        <w:fldChar w:fldCharType="end"/>
      </w:r>
      <w:r w:rsidR="009D483A" w:rsidRPr="004D13F9">
        <w:rPr>
          <w:rFonts w:ascii="Arial" w:hAnsi="Arial" w:cs="Arial"/>
          <w:color w:val="000000" w:themeColor="text1"/>
          <w:sz w:val="22"/>
          <w:szCs w:val="22"/>
        </w:rPr>
        <w:t xml:space="preserve"> Such e</w:t>
      </w:r>
      <w:r w:rsidR="00715167" w:rsidRPr="004D13F9">
        <w:rPr>
          <w:rFonts w:ascii="Arial" w:hAnsi="Arial" w:cs="Arial"/>
          <w:color w:val="000000" w:themeColor="text1"/>
          <w:sz w:val="22"/>
          <w:szCs w:val="22"/>
        </w:rPr>
        <w:t>fforts to</w:t>
      </w:r>
      <w:r w:rsidR="00D03210" w:rsidRPr="004D13F9">
        <w:rPr>
          <w:rFonts w:ascii="Arial" w:hAnsi="Arial" w:cs="Arial"/>
          <w:color w:val="000000" w:themeColor="text1"/>
          <w:sz w:val="22"/>
          <w:szCs w:val="22"/>
        </w:rPr>
        <w:t xml:space="preserve"> map looping QTLs (clQTLs) </w:t>
      </w:r>
      <w:r w:rsidR="00715167" w:rsidRPr="004D13F9">
        <w:rPr>
          <w:rFonts w:ascii="Arial" w:hAnsi="Arial" w:cs="Arial"/>
          <w:color w:val="000000" w:themeColor="text1"/>
          <w:sz w:val="22"/>
          <w:szCs w:val="22"/>
        </w:rPr>
        <w:t>have ident</w:t>
      </w:r>
      <w:r w:rsidR="00851161" w:rsidRPr="004D13F9">
        <w:rPr>
          <w:rFonts w:ascii="Arial" w:hAnsi="Arial" w:cs="Arial"/>
          <w:color w:val="000000" w:themeColor="text1"/>
          <w:sz w:val="22"/>
          <w:szCs w:val="22"/>
        </w:rPr>
        <w:t xml:space="preserve">ified ~50,000 high confidence </w:t>
      </w:r>
      <w:r w:rsidR="002D4EAC" w:rsidRPr="004D13F9">
        <w:rPr>
          <w:rFonts w:ascii="Arial" w:hAnsi="Arial" w:cs="Arial"/>
          <w:color w:val="000000" w:themeColor="text1"/>
          <w:sz w:val="22"/>
          <w:szCs w:val="22"/>
        </w:rPr>
        <w:t>clQTLs</w:t>
      </w:r>
      <w:r w:rsidR="00715167" w:rsidRPr="004D13F9">
        <w:rPr>
          <w:rFonts w:ascii="Arial" w:hAnsi="Arial" w:cs="Arial"/>
          <w:color w:val="000000" w:themeColor="text1"/>
          <w:sz w:val="22"/>
          <w:szCs w:val="22"/>
        </w:rPr>
        <w:t xml:space="preserve"> in HCASMC</w:t>
      </w:r>
      <w:r w:rsidR="000D3522" w:rsidRPr="004D13F9">
        <w:rPr>
          <w:rFonts w:ascii="Arial" w:hAnsi="Arial" w:cs="Arial"/>
          <w:color w:val="000000" w:themeColor="text1"/>
          <w:sz w:val="22"/>
          <w:szCs w:val="22"/>
        </w:rPr>
        <w:t xml:space="preserve"> </w:t>
      </w:r>
      <w:r w:rsidR="000D3522" w:rsidRPr="004D13F9">
        <w:rPr>
          <w:rFonts w:ascii="Arial" w:hAnsi="Arial" w:cs="Arial"/>
          <w:b/>
          <w:color w:val="000000" w:themeColor="text1"/>
          <w:sz w:val="22"/>
          <w:szCs w:val="22"/>
        </w:rPr>
        <w:t xml:space="preserve">(Fig. </w:t>
      </w:r>
      <w:r w:rsidR="006E7873" w:rsidRPr="004D13F9">
        <w:rPr>
          <w:rFonts w:ascii="Arial" w:hAnsi="Arial" w:cs="Arial"/>
          <w:b/>
          <w:color w:val="000000" w:themeColor="text1"/>
          <w:sz w:val="22"/>
          <w:szCs w:val="22"/>
        </w:rPr>
        <w:t>4</w:t>
      </w:r>
      <w:r w:rsidR="00E60601" w:rsidRPr="004D13F9">
        <w:rPr>
          <w:rFonts w:ascii="Arial" w:hAnsi="Arial" w:cs="Arial"/>
          <w:b/>
          <w:color w:val="000000" w:themeColor="text1"/>
          <w:sz w:val="22"/>
          <w:szCs w:val="22"/>
        </w:rPr>
        <w:t>B, C</w:t>
      </w:r>
      <w:r w:rsidR="000D3522" w:rsidRPr="004D13F9">
        <w:rPr>
          <w:rFonts w:ascii="Arial" w:hAnsi="Arial" w:cs="Arial"/>
          <w:b/>
          <w:color w:val="000000" w:themeColor="text1"/>
          <w:sz w:val="22"/>
          <w:szCs w:val="22"/>
        </w:rPr>
        <w:t>)</w:t>
      </w:r>
      <w:r w:rsidR="00715167" w:rsidRPr="004D13F9">
        <w:rPr>
          <w:rFonts w:ascii="Arial" w:hAnsi="Arial" w:cs="Arial"/>
          <w:color w:val="000000" w:themeColor="text1"/>
          <w:sz w:val="22"/>
          <w:szCs w:val="22"/>
        </w:rPr>
        <w:t>. Our expectation is that these molecular g</w:t>
      </w:r>
      <w:r w:rsidR="007B3189" w:rsidRPr="004D13F9">
        <w:rPr>
          <w:rFonts w:ascii="Arial" w:hAnsi="Arial" w:cs="Arial"/>
          <w:color w:val="000000" w:themeColor="text1"/>
          <w:sz w:val="22"/>
          <w:szCs w:val="22"/>
        </w:rPr>
        <w:t>enomic trait QTLs will be significantly</w:t>
      </w:r>
      <w:r w:rsidR="00715167" w:rsidRPr="004D13F9">
        <w:rPr>
          <w:rFonts w:ascii="Arial" w:hAnsi="Arial" w:cs="Arial"/>
          <w:color w:val="000000" w:themeColor="text1"/>
          <w:sz w:val="22"/>
          <w:szCs w:val="22"/>
        </w:rPr>
        <w:t xml:space="preserve"> enriched for lncRNA eQTLs and CAD causal variants, suggesting that chromosom</w:t>
      </w:r>
      <w:r w:rsidR="00D66E58" w:rsidRPr="004D13F9">
        <w:rPr>
          <w:rFonts w:ascii="Arial" w:hAnsi="Arial" w:cs="Arial"/>
          <w:color w:val="000000" w:themeColor="text1"/>
          <w:sz w:val="22"/>
          <w:szCs w:val="22"/>
        </w:rPr>
        <w:t>al regulatory variation regulate</w:t>
      </w:r>
      <w:r w:rsidR="00715167" w:rsidRPr="004D13F9">
        <w:rPr>
          <w:rFonts w:ascii="Arial" w:hAnsi="Arial" w:cs="Arial"/>
          <w:color w:val="000000" w:themeColor="text1"/>
          <w:sz w:val="22"/>
          <w:szCs w:val="22"/>
        </w:rPr>
        <w:t xml:space="preserve">s disease risk </w:t>
      </w:r>
      <w:r w:rsidR="0041418A" w:rsidRPr="004D13F9">
        <w:rPr>
          <w:rFonts w:ascii="Arial" w:hAnsi="Arial" w:cs="Arial"/>
          <w:color w:val="000000" w:themeColor="text1"/>
          <w:sz w:val="22"/>
          <w:szCs w:val="22"/>
        </w:rPr>
        <w:t xml:space="preserve">by modulating lncRNA </w:t>
      </w:r>
      <w:r w:rsidR="00715167" w:rsidRPr="004D13F9">
        <w:rPr>
          <w:rFonts w:ascii="Arial" w:hAnsi="Arial" w:cs="Arial"/>
          <w:color w:val="000000" w:themeColor="text1"/>
          <w:sz w:val="22"/>
          <w:szCs w:val="22"/>
        </w:rPr>
        <w:t xml:space="preserve">and </w:t>
      </w:r>
      <w:r w:rsidR="00F51FBC" w:rsidRPr="004D13F9">
        <w:rPr>
          <w:rFonts w:ascii="Arial" w:hAnsi="Arial" w:cs="Arial"/>
          <w:color w:val="000000" w:themeColor="text1"/>
          <w:sz w:val="22"/>
          <w:szCs w:val="22"/>
        </w:rPr>
        <w:t>pcGene</w:t>
      </w:r>
      <w:r w:rsidR="00715167" w:rsidRPr="004D13F9">
        <w:rPr>
          <w:rFonts w:ascii="Arial" w:hAnsi="Arial" w:cs="Arial"/>
          <w:color w:val="000000" w:themeColor="text1"/>
          <w:sz w:val="22"/>
          <w:szCs w:val="22"/>
        </w:rPr>
        <w:t xml:space="preserve"> expression, through local control of chromatin accessibility and architecture. </w:t>
      </w:r>
    </w:p>
    <w:p w14:paraId="6CAC1C6B" w14:textId="6B63140F" w:rsidR="007D01A6" w:rsidRPr="004D13F9" w:rsidRDefault="007D01A6" w:rsidP="00E23D32">
      <w:pPr>
        <w:spacing w:before="120" w:line="240" w:lineRule="exact"/>
        <w:outlineLvl w:val="0"/>
        <w:rPr>
          <w:rFonts w:ascii="Arial" w:hAnsi="Arial" w:cs="Arial"/>
          <w:color w:val="7030A0"/>
          <w:sz w:val="22"/>
          <w:szCs w:val="22"/>
        </w:rPr>
      </w:pPr>
      <w:r w:rsidRPr="004D13F9">
        <w:rPr>
          <w:rFonts w:ascii="Arial" w:hAnsi="Arial" w:cs="Arial"/>
          <w:b/>
          <w:sz w:val="22"/>
          <w:szCs w:val="22"/>
        </w:rPr>
        <w:t>INNOVATION</w:t>
      </w:r>
    </w:p>
    <w:p w14:paraId="4C1A25F7" w14:textId="26BABDD7" w:rsidR="007B3189" w:rsidRPr="004D13F9" w:rsidRDefault="005F69AF" w:rsidP="00E01FF4">
      <w:pPr>
        <w:spacing w:line="240" w:lineRule="exact"/>
        <w:rPr>
          <w:rFonts w:ascii="Arial" w:hAnsi="Arial" w:cs="Arial"/>
          <w:sz w:val="22"/>
          <w:szCs w:val="22"/>
        </w:rPr>
      </w:pPr>
      <w:r>
        <w:rPr>
          <w:rFonts w:ascii="Arial" w:hAnsi="Arial" w:cs="Arial"/>
          <w:noProof/>
          <w:color w:val="000000" w:themeColor="text1"/>
          <w:sz w:val="22"/>
          <w:szCs w:val="22"/>
          <w:u w:val="single"/>
        </w:rPr>
        <mc:AlternateContent>
          <mc:Choice Requires="wps">
            <w:drawing>
              <wp:anchor distT="0" distB="0" distL="114300" distR="114300" simplePos="0" relativeHeight="251687936" behindDoc="0" locked="0" layoutInCell="1" allowOverlap="1" wp14:anchorId="6197EF84" wp14:editId="0438589F">
                <wp:simplePos x="0" y="0"/>
                <wp:positionH relativeFrom="column">
                  <wp:posOffset>3058795</wp:posOffset>
                </wp:positionH>
                <wp:positionV relativeFrom="paragraph">
                  <wp:posOffset>1109345</wp:posOffset>
                </wp:positionV>
                <wp:extent cx="3733800" cy="2058035"/>
                <wp:effectExtent l="0" t="0" r="0" b="24765"/>
                <wp:wrapTight wrapText="bothSides">
                  <wp:wrapPolygon edited="0">
                    <wp:start x="0" y="0"/>
                    <wp:lineTo x="0" y="21593"/>
                    <wp:lineTo x="21453" y="21593"/>
                    <wp:lineTo x="21453"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3733800" cy="20580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99E9BF" w14:textId="77777777" w:rsidR="00B31808" w:rsidRDefault="00B31808" w:rsidP="005F69AF">
                            <w:pPr>
                              <w:rPr>
                                <w:rFonts w:ascii="Arial" w:hAnsi="Arial" w:cs="Arial"/>
                                <w:sz w:val="16"/>
                                <w:szCs w:val="16"/>
                              </w:rPr>
                            </w:pPr>
                            <w:r>
                              <w:rPr>
                                <w:rFonts w:ascii="Arial" w:hAnsi="Arial" w:cs="Arial"/>
                                <w:noProof/>
                                <w:sz w:val="16"/>
                                <w:szCs w:val="16"/>
                              </w:rPr>
                              <w:drawing>
                                <wp:inline distT="0" distB="0" distL="0" distR="0" wp14:anchorId="3D687F83" wp14:editId="6CF0A3D2">
                                  <wp:extent cx="3550920" cy="142367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 3-ATACseq histone mods.jpg"/>
                                          <pic:cNvPicPr/>
                                        </pic:nvPicPr>
                                        <pic:blipFill>
                                          <a:blip r:embed="rId14">
                                            <a:extLst>
                                              <a:ext uri="{28A0092B-C50C-407E-A947-70E740481C1C}">
                                                <a14:useLocalDpi xmlns:a14="http://schemas.microsoft.com/office/drawing/2010/main" val="0"/>
                                              </a:ext>
                                            </a:extLst>
                                          </a:blip>
                                          <a:stretch>
                                            <a:fillRect/>
                                          </a:stretch>
                                        </pic:blipFill>
                                        <pic:spPr>
                                          <a:xfrm>
                                            <a:off x="0" y="0"/>
                                            <a:ext cx="3550920" cy="1423670"/>
                                          </a:xfrm>
                                          <a:prstGeom prst="rect">
                                            <a:avLst/>
                                          </a:prstGeom>
                                        </pic:spPr>
                                      </pic:pic>
                                    </a:graphicData>
                                  </a:graphic>
                                </wp:inline>
                              </w:drawing>
                            </w:r>
                          </w:p>
                          <w:p w14:paraId="21A947F7" w14:textId="77777777" w:rsidR="00B31808" w:rsidRPr="004E14FF" w:rsidRDefault="00B31808" w:rsidP="005F69AF">
                            <w:pPr>
                              <w:pStyle w:val="p1"/>
                              <w:spacing w:line="160" w:lineRule="exact"/>
                              <w:rPr>
                                <w:rFonts w:ascii="Arial" w:hAnsi="Arial" w:cs="Arial"/>
                                <w:sz w:val="16"/>
                                <w:szCs w:val="16"/>
                              </w:rPr>
                            </w:pPr>
                            <w:r w:rsidRPr="004E14FF">
                              <w:rPr>
                                <w:rFonts w:ascii="Arial" w:hAnsi="Arial" w:cs="Arial"/>
                                <w:b/>
                                <w:bCs/>
                                <w:sz w:val="16"/>
                                <w:szCs w:val="16"/>
                              </w:rPr>
                              <w:t xml:space="preserve">Fig. 3. HCASMC epigenome and ATACseq open chromatin mapping data from this lab identifies CAD causal variant rs17293632 in the SMAD3 locus. </w:t>
                            </w:r>
                            <w:r w:rsidRPr="004E14FF">
                              <w:rPr>
                                <w:rFonts w:ascii="Arial" w:hAnsi="Arial" w:cs="Arial"/>
                                <w:sz w:val="16"/>
                                <w:szCs w:val="16"/>
                              </w:rPr>
                              <w:t>Shown are ATAC-seq open chromatin tracks in coronary medial tissue (ATAC normal, ATAC Athero) and stimulated HCASMC, transcription factor binding ChIPseq for TCF21, JUN, and JUND, and active enhancer histone modification H3K27Ac ChIPseq.</w:t>
                            </w:r>
                          </w:p>
                          <w:p w14:paraId="763A80B4" w14:textId="77777777" w:rsidR="00B31808" w:rsidRDefault="00B31808" w:rsidP="005F69AF"/>
                        </w:txbxContent>
                      </wps:txbx>
                      <wps:bodyPr rot="0" spcFirstLastPara="0" vertOverflow="overflow" horzOverflow="overflow" vert="horz" wrap="square" lIns="914" tIns="914"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97EF84" id="Text Box 6" o:spid="_x0000_s1028" type="#_x0000_t202" style="position:absolute;margin-left:240.85pt;margin-top:87.35pt;width:294pt;height:162.0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" filled="f" stroked="f">
                <v:textbox inset="914emu,914emu,0,0">
                  <w:txbxContent>
                    <w:p w14:paraId="6E99E9BF" w14:textId="77777777" w:rsidR="00B31808" w:rsidRDefault="00B31808" w:rsidP="005F69AF">
                      <w:pPr>
                        <w:rPr>
                          <w:rFonts w:ascii="Arial" w:hAnsi="Arial" w:cs="Arial"/>
                          <w:sz w:val="16"/>
                          <w:szCs w:val="16"/>
                        </w:rPr>
                      </w:pPr>
                      <w:r>
                        <w:rPr>
                          <w:rFonts w:ascii="Arial" w:hAnsi="Arial" w:cs="Arial"/>
                          <w:noProof/>
                          <w:sz w:val="16"/>
                          <w:szCs w:val="16"/>
                        </w:rPr>
                        <w:drawing>
                          <wp:inline distT="0" distB="0" distL="0" distR="0" wp14:anchorId="3D687F83" wp14:editId="6CF0A3D2">
                            <wp:extent cx="3550920" cy="142367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 3-ATACseq histone mods.jpg"/>
                                    <pic:cNvPicPr/>
                                  </pic:nvPicPr>
                                  <pic:blipFill>
                                    <a:blip r:embed="rId15">
                                      <a:extLst>
                                        <a:ext uri="{28A0092B-C50C-407E-A947-70E740481C1C}">
                                          <a14:useLocalDpi xmlns:a14="http://schemas.microsoft.com/office/drawing/2010/main" val="0"/>
                                        </a:ext>
                                      </a:extLst>
                                    </a:blip>
                                    <a:stretch>
                                      <a:fillRect/>
                                    </a:stretch>
                                  </pic:blipFill>
                                  <pic:spPr>
                                    <a:xfrm>
                                      <a:off x="0" y="0"/>
                                      <a:ext cx="3550920" cy="1423670"/>
                                    </a:xfrm>
                                    <a:prstGeom prst="rect">
                                      <a:avLst/>
                                    </a:prstGeom>
                                  </pic:spPr>
                                </pic:pic>
                              </a:graphicData>
                            </a:graphic>
                          </wp:inline>
                        </w:drawing>
                      </w:r>
                    </w:p>
                    <w:p w14:paraId="21A947F7" w14:textId="77777777" w:rsidR="00B31808" w:rsidRPr="004E14FF" w:rsidRDefault="00B31808" w:rsidP="005F69AF">
                      <w:pPr>
                        <w:pStyle w:val="p1"/>
                        <w:spacing w:line="160" w:lineRule="exact"/>
                        <w:rPr>
                          <w:rFonts w:ascii="Arial" w:hAnsi="Arial" w:cs="Arial"/>
                          <w:sz w:val="16"/>
                          <w:szCs w:val="16"/>
                        </w:rPr>
                      </w:pPr>
                      <w:r w:rsidRPr="004E14FF">
                        <w:rPr>
                          <w:rFonts w:ascii="Arial" w:hAnsi="Arial" w:cs="Arial"/>
                          <w:b/>
                          <w:bCs/>
                          <w:sz w:val="16"/>
                          <w:szCs w:val="16"/>
                        </w:rPr>
                        <w:t xml:space="preserve">Fig. 3. HCASMC epigenome and ATACseq open chromatin mapping data from this lab identifies CAD causal variant rs17293632 in the SMAD3 locus. </w:t>
                      </w:r>
                      <w:r w:rsidRPr="004E14FF">
                        <w:rPr>
                          <w:rFonts w:ascii="Arial" w:hAnsi="Arial" w:cs="Arial"/>
                          <w:sz w:val="16"/>
                          <w:szCs w:val="16"/>
                        </w:rPr>
                        <w:t>Shown are ATAC-seq open chromatin tracks in coronary medial tissue (ATAC normal, ATAC Athero) and stimulated HCASMC, transcription factor binding ChIPseq for TCF21, JUN, and JUND, and active enhancer histone modification H3K27Ac ChIPseq.</w:t>
                      </w:r>
                    </w:p>
                    <w:p w14:paraId="763A80B4" w14:textId="77777777" w:rsidR="00B31808" w:rsidRDefault="00B31808" w:rsidP="005F69AF"/>
                  </w:txbxContent>
                </v:textbox>
                <w10:wrap type="tight"/>
              </v:shape>
            </w:pict>
          </mc:Fallback>
        </mc:AlternateContent>
      </w:r>
      <w:r w:rsidR="00E01FF4" w:rsidRPr="004D13F9">
        <w:rPr>
          <w:rFonts w:ascii="Arial" w:hAnsi="Arial" w:cs="Arial"/>
          <w:sz w:val="22"/>
          <w:szCs w:val="22"/>
          <w:u w:val="single"/>
        </w:rPr>
        <w:t>Biological innovation</w:t>
      </w:r>
      <w:r w:rsidR="00646AC3" w:rsidRPr="004D13F9">
        <w:rPr>
          <w:rFonts w:ascii="Arial" w:hAnsi="Arial" w:cs="Arial"/>
          <w:sz w:val="22"/>
          <w:szCs w:val="22"/>
        </w:rPr>
        <w:t>-</w:t>
      </w:r>
      <w:r w:rsidR="00E01FF4" w:rsidRPr="004D13F9">
        <w:rPr>
          <w:rFonts w:ascii="Arial" w:hAnsi="Arial" w:cs="Arial"/>
          <w:sz w:val="22"/>
          <w:szCs w:val="22"/>
        </w:rPr>
        <w:t xml:space="preserve"> There have been no </w:t>
      </w:r>
      <w:r w:rsidR="00505F42" w:rsidRPr="004D13F9">
        <w:rPr>
          <w:rFonts w:ascii="Arial" w:hAnsi="Arial" w:cs="Arial"/>
          <w:sz w:val="22"/>
          <w:szCs w:val="22"/>
        </w:rPr>
        <w:t xml:space="preserve">previous comprehensive </w:t>
      </w:r>
      <w:r w:rsidR="00E01FF4" w:rsidRPr="004D13F9">
        <w:rPr>
          <w:rFonts w:ascii="Arial" w:hAnsi="Arial" w:cs="Arial"/>
          <w:sz w:val="22"/>
          <w:szCs w:val="22"/>
        </w:rPr>
        <w:t>studies mapping lncRNA regulatory variation and investigating the relationship between the target lncRNAs, the</w:t>
      </w:r>
      <w:r w:rsidR="00317FD9">
        <w:rPr>
          <w:rFonts w:ascii="Arial" w:hAnsi="Arial" w:cs="Arial"/>
          <w:sz w:val="22"/>
          <w:szCs w:val="22"/>
        </w:rPr>
        <w:t>ir</w:t>
      </w:r>
      <w:r w:rsidR="00E01FF4" w:rsidRPr="004D13F9">
        <w:rPr>
          <w:rFonts w:ascii="Arial" w:hAnsi="Arial" w:cs="Arial"/>
          <w:sz w:val="22"/>
          <w:szCs w:val="22"/>
        </w:rPr>
        <w:t xml:space="preserve"> related </w:t>
      </w:r>
      <w:r w:rsidR="00F51FBC" w:rsidRPr="004D13F9">
        <w:rPr>
          <w:rFonts w:ascii="Arial" w:hAnsi="Arial" w:cs="Arial"/>
          <w:sz w:val="22"/>
          <w:szCs w:val="22"/>
        </w:rPr>
        <w:t>pcGene</w:t>
      </w:r>
      <w:r w:rsidR="00E01FF4" w:rsidRPr="004D13F9">
        <w:rPr>
          <w:rFonts w:ascii="Arial" w:hAnsi="Arial" w:cs="Arial"/>
          <w:sz w:val="22"/>
          <w:szCs w:val="22"/>
        </w:rPr>
        <w:t>s, and the mechanisms by which these two types of genes interact</w:t>
      </w:r>
      <w:r w:rsidR="00505F42" w:rsidRPr="004D13F9">
        <w:rPr>
          <w:rFonts w:ascii="Arial" w:hAnsi="Arial" w:cs="Arial"/>
          <w:sz w:val="22"/>
          <w:szCs w:val="22"/>
        </w:rPr>
        <w:t xml:space="preserve"> to mediate disease risk. </w:t>
      </w:r>
      <w:r w:rsidR="00BD4D43" w:rsidRPr="004D13F9">
        <w:rPr>
          <w:rFonts w:ascii="Arial" w:hAnsi="Arial" w:cs="Arial"/>
          <w:sz w:val="22"/>
          <w:szCs w:val="22"/>
        </w:rPr>
        <w:t>Our proposed</w:t>
      </w:r>
      <w:r w:rsidR="00646AC3" w:rsidRPr="004D13F9">
        <w:rPr>
          <w:rFonts w:ascii="Arial" w:hAnsi="Arial" w:cs="Arial"/>
          <w:sz w:val="22"/>
          <w:szCs w:val="22"/>
        </w:rPr>
        <w:t xml:space="preserve"> studies are </w:t>
      </w:r>
      <w:r w:rsidR="003E5364" w:rsidRPr="004D13F9">
        <w:rPr>
          <w:rFonts w:ascii="Arial" w:hAnsi="Arial" w:cs="Arial"/>
          <w:sz w:val="22"/>
          <w:szCs w:val="22"/>
        </w:rPr>
        <w:t xml:space="preserve">unique in that we have available extensive genetic and genomic information that </w:t>
      </w:r>
      <w:r w:rsidR="00646AC3" w:rsidRPr="004D13F9">
        <w:rPr>
          <w:rFonts w:ascii="Arial" w:hAnsi="Arial" w:cs="Arial"/>
          <w:sz w:val="22"/>
          <w:szCs w:val="22"/>
        </w:rPr>
        <w:t>will allow much better identification of lncRNA</w:t>
      </w:r>
      <w:r w:rsidR="00BD4D43" w:rsidRPr="004D13F9">
        <w:rPr>
          <w:rFonts w:ascii="Arial" w:hAnsi="Arial" w:cs="Arial"/>
          <w:sz w:val="22"/>
          <w:szCs w:val="22"/>
        </w:rPr>
        <w:t>s,</w:t>
      </w:r>
      <w:r w:rsidR="00646AC3" w:rsidRPr="004D13F9">
        <w:rPr>
          <w:rFonts w:ascii="Arial" w:hAnsi="Arial" w:cs="Arial"/>
          <w:sz w:val="22"/>
          <w:szCs w:val="22"/>
        </w:rPr>
        <w:t xml:space="preserve"> </w:t>
      </w:r>
      <w:r w:rsidR="00BD4D43" w:rsidRPr="004D13F9">
        <w:rPr>
          <w:rFonts w:ascii="Arial" w:hAnsi="Arial" w:cs="Arial"/>
          <w:sz w:val="22"/>
          <w:szCs w:val="22"/>
        </w:rPr>
        <w:t xml:space="preserve">their </w:t>
      </w:r>
      <w:r w:rsidR="00646AC3" w:rsidRPr="004D13F9">
        <w:rPr>
          <w:rFonts w:ascii="Arial" w:hAnsi="Arial" w:cs="Arial"/>
          <w:sz w:val="22"/>
          <w:szCs w:val="22"/>
        </w:rPr>
        <w:t>eQTLs</w:t>
      </w:r>
      <w:r w:rsidR="00BD4D43" w:rsidRPr="004D13F9">
        <w:rPr>
          <w:rFonts w:ascii="Arial" w:hAnsi="Arial" w:cs="Arial"/>
          <w:sz w:val="22"/>
          <w:szCs w:val="22"/>
        </w:rPr>
        <w:t>,</w:t>
      </w:r>
      <w:r w:rsidR="00646AC3" w:rsidRPr="004D13F9">
        <w:rPr>
          <w:rFonts w:ascii="Arial" w:hAnsi="Arial" w:cs="Arial"/>
          <w:sz w:val="22"/>
          <w:szCs w:val="22"/>
        </w:rPr>
        <w:t xml:space="preserve"> and their integration into risk mechanisms. </w:t>
      </w:r>
      <w:r w:rsidR="00DF5A30" w:rsidRPr="004D13F9">
        <w:rPr>
          <w:rFonts w:ascii="Arial" w:hAnsi="Arial" w:cs="Arial"/>
          <w:sz w:val="22"/>
          <w:szCs w:val="22"/>
        </w:rPr>
        <w:t xml:space="preserve">Our focus on the smooth muscle cell as a key component of CAD is also quite unique, and these studies in conjunction with our previous work will bring focus to their contribution to disease pathophysiology. </w:t>
      </w:r>
      <w:r w:rsidR="00E01FF4" w:rsidRPr="004D13F9">
        <w:rPr>
          <w:rFonts w:ascii="Arial" w:hAnsi="Arial" w:cs="Arial"/>
          <w:sz w:val="22"/>
          <w:szCs w:val="22"/>
          <w:u w:val="single"/>
        </w:rPr>
        <w:t>Technical innovation</w:t>
      </w:r>
      <w:r w:rsidR="006E19E7" w:rsidRPr="004D13F9">
        <w:rPr>
          <w:rFonts w:ascii="Arial" w:hAnsi="Arial" w:cs="Arial"/>
          <w:sz w:val="22"/>
          <w:szCs w:val="22"/>
        </w:rPr>
        <w:t>- We will use advanced</w:t>
      </w:r>
      <w:r w:rsidR="00E01FF4" w:rsidRPr="004D13F9">
        <w:rPr>
          <w:rFonts w:ascii="Arial" w:hAnsi="Arial" w:cs="Arial"/>
          <w:sz w:val="22"/>
          <w:szCs w:val="22"/>
        </w:rPr>
        <w:t xml:space="preserve"> genomics techniques, </w:t>
      </w:r>
      <w:r w:rsidR="008B59C0" w:rsidRPr="004D13F9">
        <w:rPr>
          <w:rFonts w:ascii="Arial" w:hAnsi="Arial" w:cs="Arial"/>
          <w:sz w:val="22"/>
          <w:szCs w:val="22"/>
        </w:rPr>
        <w:t>including the application of</w:t>
      </w:r>
      <w:r w:rsidR="00BE0CA6" w:rsidRPr="004D13F9">
        <w:rPr>
          <w:rFonts w:ascii="Arial" w:hAnsi="Arial" w:cs="Arial"/>
          <w:sz w:val="22"/>
          <w:szCs w:val="22"/>
        </w:rPr>
        <w:t xml:space="preserve"> microfluidics multiplex PCR sequencing to derive allele-specific expression information </w:t>
      </w:r>
      <w:r w:rsidR="0074426F" w:rsidRPr="004D13F9">
        <w:rPr>
          <w:rFonts w:ascii="Arial" w:hAnsi="Arial" w:cs="Arial"/>
          <w:sz w:val="22"/>
          <w:szCs w:val="22"/>
        </w:rPr>
        <w:t>from lowly-abundant or non-polyadenylated lncRNA genes,</w:t>
      </w:r>
      <w:r w:rsidR="0000348F" w:rsidRPr="004D13F9">
        <w:rPr>
          <w:rFonts w:ascii="Arial" w:hAnsi="Arial" w:cs="Arial"/>
          <w:sz w:val="22"/>
          <w:szCs w:val="22"/>
        </w:rPr>
        <w:t xml:space="preserve"> </w:t>
      </w:r>
      <w:r w:rsidR="00BE0CA6" w:rsidRPr="004D13F9">
        <w:rPr>
          <w:rFonts w:ascii="Arial" w:hAnsi="Arial" w:cs="Arial"/>
          <w:sz w:val="22"/>
          <w:szCs w:val="22"/>
        </w:rPr>
        <w:t xml:space="preserve">colocalization algorithms to identify the most interesting lncRNA eQTLs, innovative network analysis of lncRNA-mRNA associations, and cutting edge CRISPRi single cell RNA sequencing (PerturbSeq) to identify downstream networks and pathways that are regulated by lncRNAs in this disease cell type in response to CAD GWAS pathway activation. </w:t>
      </w:r>
      <w:r w:rsidR="007B3189" w:rsidRPr="004D13F9">
        <w:rPr>
          <w:rFonts w:ascii="Arial" w:hAnsi="Arial" w:cs="Arial"/>
          <w:sz w:val="22"/>
          <w:szCs w:val="22"/>
        </w:rPr>
        <w:t>Overall, our primary innovation is the pa</w:t>
      </w:r>
      <w:r w:rsidR="00FA2E16" w:rsidRPr="004D13F9">
        <w:rPr>
          <w:rFonts w:ascii="Arial" w:hAnsi="Arial" w:cs="Arial"/>
          <w:sz w:val="22"/>
          <w:szCs w:val="22"/>
        </w:rPr>
        <w:t xml:space="preserve">radigm developed here to </w:t>
      </w:r>
      <w:r w:rsidR="00D30C01">
        <w:rPr>
          <w:rFonts w:ascii="Arial" w:hAnsi="Arial" w:cs="Arial"/>
          <w:noProof/>
          <w:sz w:val="22"/>
          <w:szCs w:val="22"/>
        </w:rPr>
        <w:lastRenderedPageBreak/>
        <mc:AlternateContent>
          <mc:Choice Requires="wps">
            <w:drawing>
              <wp:anchor distT="0" distB="0" distL="114300" distR="114300" simplePos="0" relativeHeight="251667456" behindDoc="0" locked="0" layoutInCell="1" allowOverlap="1" wp14:anchorId="0C27D533" wp14:editId="24159154">
                <wp:simplePos x="0" y="0"/>
                <wp:positionH relativeFrom="column">
                  <wp:posOffset>3670935</wp:posOffset>
                </wp:positionH>
                <wp:positionV relativeFrom="paragraph">
                  <wp:posOffset>0</wp:posOffset>
                </wp:positionV>
                <wp:extent cx="3198495" cy="2974340"/>
                <wp:effectExtent l="0" t="0" r="1905" b="22860"/>
                <wp:wrapTight wrapText="bothSides">
                  <wp:wrapPolygon edited="0">
                    <wp:start x="0" y="0"/>
                    <wp:lineTo x="0" y="21582"/>
                    <wp:lineTo x="21441" y="21582"/>
                    <wp:lineTo x="21441"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3198495" cy="2974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5BFE79" w14:textId="77777777" w:rsidR="00B31808" w:rsidRPr="00DD0B82" w:rsidRDefault="00B31808" w:rsidP="00D80C71">
                            <w:pPr>
                              <w:rPr>
                                <w:rFonts w:ascii="Arial" w:hAnsi="Arial" w:cs="Arial"/>
                                <w:sz w:val="16"/>
                                <w:szCs w:val="16"/>
                              </w:rPr>
                            </w:pPr>
                            <w:r>
                              <w:rPr>
                                <w:rFonts w:ascii="Arial" w:hAnsi="Arial" w:cs="Arial"/>
                                <w:noProof/>
                                <w:sz w:val="16"/>
                                <w:szCs w:val="16"/>
                              </w:rPr>
                              <w:drawing>
                                <wp:inline distT="0" distB="0" distL="0" distR="0" wp14:anchorId="4785FFBF" wp14:editId="2CFD4AD8">
                                  <wp:extent cx="3176784" cy="20116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 4-HiChIP 9p21 clQTLs.jpg"/>
                                          <pic:cNvPicPr/>
                                        </pic:nvPicPr>
                                        <pic:blipFill>
                                          <a:blip r:embed="rId16">
                                            <a:extLst>
                                              <a:ext uri="{28A0092B-C50C-407E-A947-70E740481C1C}">
                                                <a14:useLocalDpi xmlns:a14="http://schemas.microsoft.com/office/drawing/2010/main" val="0"/>
                                              </a:ext>
                                            </a:extLst>
                                          </a:blip>
                                          <a:stretch>
                                            <a:fillRect/>
                                          </a:stretch>
                                        </pic:blipFill>
                                        <pic:spPr>
                                          <a:xfrm>
                                            <a:off x="0" y="0"/>
                                            <a:ext cx="3176784" cy="2011680"/>
                                          </a:xfrm>
                                          <a:prstGeom prst="rect">
                                            <a:avLst/>
                                          </a:prstGeom>
                                        </pic:spPr>
                                      </pic:pic>
                                    </a:graphicData>
                                  </a:graphic>
                                </wp:inline>
                              </w:drawing>
                            </w:r>
                          </w:p>
                          <w:p w14:paraId="7EC46B5C" w14:textId="77777777" w:rsidR="00B31808" w:rsidRDefault="00B31808" w:rsidP="00D80C71">
                            <w:pPr>
                              <w:spacing w:line="160" w:lineRule="exact"/>
                              <w:rPr>
                                <w:rFonts w:ascii="Arial" w:hAnsi="Arial" w:cs="Arial"/>
                                <w:b/>
                                <w:bCs/>
                                <w:sz w:val="16"/>
                                <w:szCs w:val="16"/>
                              </w:rPr>
                            </w:pPr>
                            <w:r w:rsidRPr="008135C7">
                              <w:rPr>
                                <w:rFonts w:ascii="Arial" w:hAnsi="Arial" w:cs="Arial"/>
                                <w:b/>
                                <w:bCs/>
                                <w:sz w:val="16"/>
                                <w:szCs w:val="16"/>
                              </w:rPr>
                              <w:t>Fig 4. Chromatin looping mapped in HCASMC with HiChIP.</w:t>
                            </w:r>
                          </w:p>
                          <w:p w14:paraId="383E4265" w14:textId="5057B702" w:rsidR="00B31808" w:rsidRPr="00DD0B82" w:rsidRDefault="00B31808" w:rsidP="00D80C71">
                            <w:pPr>
                              <w:spacing w:line="160" w:lineRule="exact"/>
                              <w:rPr>
                                <w:rFonts w:ascii="Arial" w:hAnsi="Arial" w:cs="Arial"/>
                                <w:sz w:val="16"/>
                                <w:szCs w:val="16"/>
                              </w:rPr>
                            </w:pPr>
                            <w:r w:rsidRPr="008135C7">
                              <w:rPr>
                                <w:rFonts w:ascii="Arial" w:hAnsi="Arial" w:cs="Arial"/>
                                <w:b/>
                                <w:bCs/>
                                <w:i/>
                                <w:iCs/>
                                <w:sz w:val="16"/>
                                <w:szCs w:val="16"/>
                              </w:rPr>
                              <w:t>A)</w:t>
                            </w:r>
                            <w:r w:rsidRPr="008135C7">
                              <w:rPr>
                                <w:rFonts w:ascii="Arial" w:hAnsi="Arial" w:cs="Arial"/>
                                <w:sz w:val="16"/>
                                <w:szCs w:val="16"/>
                              </w:rPr>
                              <w:t xml:space="preserve"> Promoter-enhancer int</w:t>
                            </w:r>
                            <w:r>
                              <w:rPr>
                                <w:rFonts w:ascii="Arial" w:hAnsi="Arial" w:cs="Arial"/>
                                <w:sz w:val="16"/>
                                <w:szCs w:val="16"/>
                              </w:rPr>
                              <w:t xml:space="preserve">eraction signal (EIS) at 9p21 </w:t>
                            </w:r>
                            <w:r w:rsidRPr="008135C7">
                              <w:rPr>
                                <w:rFonts w:ascii="Arial" w:hAnsi="Arial" w:cs="Arial"/>
                                <w:sz w:val="16"/>
                                <w:szCs w:val="16"/>
                              </w:rPr>
                              <w:t xml:space="preserve">was significantly different for the two alleles at rs1537373. HCASMC ATACseq and ChIPseq data </w:t>
                            </w:r>
                            <w:r>
                              <w:rPr>
                                <w:rFonts w:ascii="Arial" w:hAnsi="Arial" w:cs="Arial"/>
                                <w:sz w:val="16"/>
                                <w:szCs w:val="16"/>
                              </w:rPr>
                              <w:t xml:space="preserve">are </w:t>
                            </w:r>
                            <w:r w:rsidRPr="008135C7">
                              <w:rPr>
                                <w:rFonts w:ascii="Arial" w:hAnsi="Arial" w:cs="Arial"/>
                                <w:sz w:val="16"/>
                                <w:szCs w:val="16"/>
                              </w:rPr>
                              <w:t xml:space="preserve">shown. </w:t>
                            </w:r>
                            <w:r w:rsidRPr="008135C7">
                              <w:rPr>
                                <w:rFonts w:ascii="Arial" w:hAnsi="Arial" w:cs="Arial"/>
                                <w:b/>
                                <w:bCs/>
                                <w:i/>
                                <w:iCs/>
                                <w:sz w:val="16"/>
                                <w:szCs w:val="16"/>
                              </w:rPr>
                              <w:t>B)</w:t>
                            </w:r>
                            <w:r>
                              <w:rPr>
                                <w:rFonts w:ascii="Arial" w:hAnsi="Arial" w:cs="Arial"/>
                                <w:sz w:val="16"/>
                                <w:szCs w:val="16"/>
                              </w:rPr>
                              <w:t xml:space="preserve"> Pooled HiChI</w:t>
                            </w:r>
                            <w:r w:rsidRPr="008135C7">
                              <w:rPr>
                                <w:rFonts w:ascii="Arial" w:hAnsi="Arial" w:cs="Arial"/>
                                <w:sz w:val="16"/>
                                <w:szCs w:val="16"/>
                              </w:rPr>
                              <w:t>P identification of variants that alter chromosomal looping. Pre-HiChIP reference allele frequencies are graphed against Post HiChIP frequencies, with blue dots off</w:t>
                            </w:r>
                            <w:r>
                              <w:rPr>
                                <w:rFonts w:ascii="Arial" w:hAnsi="Arial" w:cs="Arial"/>
                                <w:sz w:val="16"/>
                                <w:szCs w:val="16"/>
                              </w:rPr>
                              <w:t xml:space="preserve"> the diagonal representing differenc</w:t>
                            </w:r>
                            <w:r w:rsidRPr="008135C7">
                              <w:rPr>
                                <w:rFonts w:ascii="Arial" w:hAnsi="Arial" w:cs="Arial"/>
                                <w:sz w:val="16"/>
                                <w:szCs w:val="16"/>
                              </w:rPr>
                              <w:t xml:space="preserve">es in looping in relation to allelic variation. </w:t>
                            </w:r>
                            <w:r w:rsidRPr="008135C7">
                              <w:rPr>
                                <w:rFonts w:ascii="Arial" w:hAnsi="Arial" w:cs="Arial"/>
                                <w:b/>
                                <w:bCs/>
                                <w:i/>
                                <w:iCs/>
                                <w:sz w:val="16"/>
                                <w:szCs w:val="16"/>
                              </w:rPr>
                              <w:t>C)</w:t>
                            </w:r>
                            <w:r w:rsidRPr="008135C7">
                              <w:rPr>
                                <w:rFonts w:ascii="Arial" w:hAnsi="Arial" w:cs="Arial"/>
                                <w:sz w:val="16"/>
                                <w:szCs w:val="16"/>
                              </w:rPr>
                              <w:t xml:space="preserve"> Pooled HiChIP QQ plot indicates high significance of HCASMC clQTLs.</w:t>
                            </w:r>
                          </w:p>
                        </w:txbxContent>
                      </wps:txbx>
                      <wps:bodyPr rot="0" spcFirstLastPara="0" vertOverflow="overflow" horzOverflow="overflow" vert="horz" wrap="square" lIns="914" tIns="914" rIns="914"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7D533" id="Text Box 8" o:spid="_x0000_s1029" type="#_x0000_t202" style="position:absolute;margin-left:289.05pt;margin-top:0;width:251.85pt;height:234.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" filled="f" stroked="f">
                <v:textbox inset="914emu,914emu,914emu,0">
                  <w:txbxContent>
                    <w:p w14:paraId="645BFE79" w14:textId="77777777" w:rsidR="00B31808" w:rsidRPr="00DD0B82" w:rsidRDefault="00B31808" w:rsidP="00D80C71">
                      <w:pPr>
                        <w:rPr>
                          <w:rFonts w:ascii="Arial" w:hAnsi="Arial" w:cs="Arial"/>
                          <w:sz w:val="16"/>
                          <w:szCs w:val="16"/>
                        </w:rPr>
                      </w:pPr>
                      <w:r>
                        <w:rPr>
                          <w:rFonts w:ascii="Arial" w:hAnsi="Arial" w:cs="Arial"/>
                          <w:noProof/>
                          <w:sz w:val="16"/>
                          <w:szCs w:val="16"/>
                        </w:rPr>
                        <w:drawing>
                          <wp:inline distT="0" distB="0" distL="0" distR="0" wp14:anchorId="4785FFBF" wp14:editId="2CFD4AD8">
                            <wp:extent cx="3176784" cy="20116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 4-HiChIP 9p21 clQTLs.jpg"/>
                                    <pic:cNvPicPr/>
                                  </pic:nvPicPr>
                                  <pic:blipFill>
                                    <a:blip r:embed="rId17">
                                      <a:extLst>
                                        <a:ext uri="{28A0092B-C50C-407E-A947-70E740481C1C}">
                                          <a14:useLocalDpi xmlns:a14="http://schemas.microsoft.com/office/drawing/2010/main" val="0"/>
                                        </a:ext>
                                      </a:extLst>
                                    </a:blip>
                                    <a:stretch>
                                      <a:fillRect/>
                                    </a:stretch>
                                  </pic:blipFill>
                                  <pic:spPr>
                                    <a:xfrm>
                                      <a:off x="0" y="0"/>
                                      <a:ext cx="3176784" cy="2011680"/>
                                    </a:xfrm>
                                    <a:prstGeom prst="rect">
                                      <a:avLst/>
                                    </a:prstGeom>
                                  </pic:spPr>
                                </pic:pic>
                              </a:graphicData>
                            </a:graphic>
                          </wp:inline>
                        </w:drawing>
                      </w:r>
                    </w:p>
                    <w:p w14:paraId="7EC46B5C" w14:textId="77777777" w:rsidR="00B31808" w:rsidRDefault="00B31808" w:rsidP="00D80C71">
                      <w:pPr>
                        <w:spacing w:line="160" w:lineRule="exact"/>
                        <w:rPr>
                          <w:rFonts w:ascii="Arial" w:hAnsi="Arial" w:cs="Arial"/>
                          <w:b/>
                          <w:bCs/>
                          <w:sz w:val="16"/>
                          <w:szCs w:val="16"/>
                        </w:rPr>
                      </w:pPr>
                      <w:r w:rsidRPr="008135C7">
                        <w:rPr>
                          <w:rFonts w:ascii="Arial" w:hAnsi="Arial" w:cs="Arial"/>
                          <w:b/>
                          <w:bCs/>
                          <w:sz w:val="16"/>
                          <w:szCs w:val="16"/>
                        </w:rPr>
                        <w:t>Fig 4. Chromatin looping mapped in HCASMC with HiChIP.</w:t>
                      </w:r>
                    </w:p>
                    <w:p w14:paraId="383E4265" w14:textId="5057B702" w:rsidR="00B31808" w:rsidRPr="00DD0B82" w:rsidRDefault="00B31808" w:rsidP="00D80C71">
                      <w:pPr>
                        <w:spacing w:line="160" w:lineRule="exact"/>
                        <w:rPr>
                          <w:rFonts w:ascii="Arial" w:hAnsi="Arial" w:cs="Arial"/>
                          <w:sz w:val="16"/>
                          <w:szCs w:val="16"/>
                        </w:rPr>
                      </w:pPr>
                      <w:r w:rsidRPr="008135C7">
                        <w:rPr>
                          <w:rFonts w:ascii="Arial" w:hAnsi="Arial" w:cs="Arial"/>
                          <w:b/>
                          <w:bCs/>
                          <w:i/>
                          <w:iCs/>
                          <w:sz w:val="16"/>
                          <w:szCs w:val="16"/>
                        </w:rPr>
                        <w:t>A)</w:t>
                      </w:r>
                      <w:r w:rsidRPr="008135C7">
                        <w:rPr>
                          <w:rFonts w:ascii="Arial" w:hAnsi="Arial" w:cs="Arial"/>
                          <w:sz w:val="16"/>
                          <w:szCs w:val="16"/>
                        </w:rPr>
                        <w:t xml:space="preserve"> Promoter-enhancer int</w:t>
                      </w:r>
                      <w:r>
                        <w:rPr>
                          <w:rFonts w:ascii="Arial" w:hAnsi="Arial" w:cs="Arial"/>
                          <w:sz w:val="16"/>
                          <w:szCs w:val="16"/>
                        </w:rPr>
                        <w:t xml:space="preserve">eraction signal (EIS) at 9p21 </w:t>
                      </w:r>
                      <w:r w:rsidRPr="008135C7">
                        <w:rPr>
                          <w:rFonts w:ascii="Arial" w:hAnsi="Arial" w:cs="Arial"/>
                          <w:sz w:val="16"/>
                          <w:szCs w:val="16"/>
                        </w:rPr>
                        <w:t xml:space="preserve">was significantly different for the two alleles at rs1537373. HCASMC ATACseq and ChIPseq data </w:t>
                      </w:r>
                      <w:r>
                        <w:rPr>
                          <w:rFonts w:ascii="Arial" w:hAnsi="Arial" w:cs="Arial"/>
                          <w:sz w:val="16"/>
                          <w:szCs w:val="16"/>
                        </w:rPr>
                        <w:t xml:space="preserve">are </w:t>
                      </w:r>
                      <w:r w:rsidRPr="008135C7">
                        <w:rPr>
                          <w:rFonts w:ascii="Arial" w:hAnsi="Arial" w:cs="Arial"/>
                          <w:sz w:val="16"/>
                          <w:szCs w:val="16"/>
                        </w:rPr>
                        <w:t xml:space="preserve">shown. </w:t>
                      </w:r>
                      <w:r w:rsidRPr="008135C7">
                        <w:rPr>
                          <w:rFonts w:ascii="Arial" w:hAnsi="Arial" w:cs="Arial"/>
                          <w:b/>
                          <w:bCs/>
                          <w:i/>
                          <w:iCs/>
                          <w:sz w:val="16"/>
                          <w:szCs w:val="16"/>
                        </w:rPr>
                        <w:t>B)</w:t>
                      </w:r>
                      <w:r>
                        <w:rPr>
                          <w:rFonts w:ascii="Arial" w:hAnsi="Arial" w:cs="Arial"/>
                          <w:sz w:val="16"/>
                          <w:szCs w:val="16"/>
                        </w:rPr>
                        <w:t xml:space="preserve"> Pooled HiChI</w:t>
                      </w:r>
                      <w:r w:rsidRPr="008135C7">
                        <w:rPr>
                          <w:rFonts w:ascii="Arial" w:hAnsi="Arial" w:cs="Arial"/>
                          <w:sz w:val="16"/>
                          <w:szCs w:val="16"/>
                        </w:rPr>
                        <w:t>P identification of variants that alter chromosomal looping. Pre-HiChIP reference allele frequencies are graphed against Post HiChIP frequencies, with blue dots off</w:t>
                      </w:r>
                      <w:r>
                        <w:rPr>
                          <w:rFonts w:ascii="Arial" w:hAnsi="Arial" w:cs="Arial"/>
                          <w:sz w:val="16"/>
                          <w:szCs w:val="16"/>
                        </w:rPr>
                        <w:t xml:space="preserve"> the diagonal representing differenc</w:t>
                      </w:r>
                      <w:r w:rsidRPr="008135C7">
                        <w:rPr>
                          <w:rFonts w:ascii="Arial" w:hAnsi="Arial" w:cs="Arial"/>
                          <w:sz w:val="16"/>
                          <w:szCs w:val="16"/>
                        </w:rPr>
                        <w:t xml:space="preserve">es in looping in relation to allelic variation. </w:t>
                      </w:r>
                      <w:r w:rsidRPr="008135C7">
                        <w:rPr>
                          <w:rFonts w:ascii="Arial" w:hAnsi="Arial" w:cs="Arial"/>
                          <w:b/>
                          <w:bCs/>
                          <w:i/>
                          <w:iCs/>
                          <w:sz w:val="16"/>
                          <w:szCs w:val="16"/>
                        </w:rPr>
                        <w:t>C)</w:t>
                      </w:r>
                      <w:r w:rsidRPr="008135C7">
                        <w:rPr>
                          <w:rFonts w:ascii="Arial" w:hAnsi="Arial" w:cs="Arial"/>
                          <w:sz w:val="16"/>
                          <w:szCs w:val="16"/>
                        </w:rPr>
                        <w:t xml:space="preserve"> Pooled HiChIP QQ plot indicates high significance of HCASMC clQTLs.</w:t>
                      </w:r>
                    </w:p>
                  </w:txbxContent>
                </v:textbox>
                <w10:wrap type="tight"/>
              </v:shape>
            </w:pict>
          </mc:Fallback>
        </mc:AlternateContent>
      </w:r>
      <w:r w:rsidR="00FA2E16" w:rsidRPr="004D13F9">
        <w:rPr>
          <w:rFonts w:ascii="Arial" w:hAnsi="Arial" w:cs="Arial"/>
          <w:sz w:val="22"/>
          <w:szCs w:val="22"/>
        </w:rPr>
        <w:t>establish</w:t>
      </w:r>
      <w:r w:rsidR="007B3189" w:rsidRPr="004D13F9">
        <w:rPr>
          <w:rFonts w:ascii="Arial" w:hAnsi="Arial" w:cs="Arial"/>
          <w:sz w:val="22"/>
          <w:szCs w:val="22"/>
        </w:rPr>
        <w:t xml:space="preserve"> large-scale lncRNA expression, epigenetic, and genomic data in a highly relevant cell type, map regulatory variation for the lncRNAs and integrate their function into a causal disease framework. This paradigm should be widely useful for the study of lncRNAs in other complex diseases. </w:t>
      </w:r>
    </w:p>
    <w:p w14:paraId="2C027634" w14:textId="7CC42F16" w:rsidR="00D522DC" w:rsidRPr="004D13F9" w:rsidRDefault="00232F7D" w:rsidP="001E08BC">
      <w:pPr>
        <w:spacing w:before="120" w:line="240" w:lineRule="exact"/>
        <w:outlineLvl w:val="0"/>
        <w:rPr>
          <w:rFonts w:ascii="Arial" w:hAnsi="Arial" w:cs="Arial"/>
          <w:b/>
          <w:sz w:val="22"/>
          <w:szCs w:val="22"/>
        </w:rPr>
      </w:pPr>
      <w:r w:rsidRPr="004D13F9">
        <w:rPr>
          <w:rFonts w:ascii="Arial" w:hAnsi="Arial" w:cs="Arial"/>
          <w:b/>
          <w:sz w:val="22"/>
          <w:szCs w:val="22"/>
        </w:rPr>
        <w:t>APPROACH</w:t>
      </w:r>
    </w:p>
    <w:p w14:paraId="221F1B76" w14:textId="060C427C" w:rsidR="00C35349" w:rsidRPr="004D13F9" w:rsidRDefault="00C35349" w:rsidP="00E23D32">
      <w:pPr>
        <w:spacing w:before="60" w:line="240" w:lineRule="exact"/>
        <w:rPr>
          <w:rFonts w:ascii="Arial" w:hAnsi="Arial" w:cs="Arial"/>
          <w:sz w:val="22"/>
          <w:szCs w:val="22"/>
          <w:u w:val="single"/>
        </w:rPr>
      </w:pPr>
      <w:r w:rsidRPr="004D13F9">
        <w:rPr>
          <w:rFonts w:ascii="Arial" w:hAnsi="Arial" w:cs="Arial"/>
          <w:b/>
          <w:sz w:val="22"/>
          <w:szCs w:val="22"/>
        </w:rPr>
        <w:t>Specific Aim 1</w:t>
      </w:r>
      <w:r w:rsidRPr="004D13F9">
        <w:rPr>
          <w:rFonts w:ascii="Arial" w:hAnsi="Arial" w:cs="Arial"/>
          <w:sz w:val="22"/>
          <w:szCs w:val="22"/>
        </w:rPr>
        <w:t xml:space="preserve">. </w:t>
      </w:r>
      <w:r w:rsidRPr="004D13F9">
        <w:rPr>
          <w:rFonts w:ascii="Arial" w:hAnsi="Arial" w:cs="Arial"/>
          <w:sz w:val="22"/>
          <w:szCs w:val="22"/>
          <w:u w:val="single"/>
        </w:rPr>
        <w:t>To identify and characteri</w:t>
      </w:r>
      <w:r w:rsidR="00863F04">
        <w:rPr>
          <w:rFonts w:ascii="Arial" w:hAnsi="Arial" w:cs="Arial"/>
          <w:sz w:val="22"/>
          <w:szCs w:val="22"/>
          <w:u w:val="single"/>
        </w:rPr>
        <w:t>ze HCASMC</w:t>
      </w:r>
      <w:r w:rsidRPr="004D13F9">
        <w:rPr>
          <w:rFonts w:ascii="Arial" w:hAnsi="Arial" w:cs="Arial"/>
          <w:sz w:val="22"/>
          <w:szCs w:val="22"/>
          <w:u w:val="single"/>
        </w:rPr>
        <w:t xml:space="preserve"> lncRNAs that respond to disease related signaling pathways and reside in CAD loci. </w:t>
      </w:r>
    </w:p>
    <w:p w14:paraId="482EC297" w14:textId="252D7CBC" w:rsidR="006F0421" w:rsidRPr="004D13F9" w:rsidRDefault="008A39D5" w:rsidP="00C35349">
      <w:pPr>
        <w:spacing w:before="60" w:line="240" w:lineRule="exact"/>
        <w:rPr>
          <w:rFonts w:ascii="Arial" w:hAnsi="Arial" w:cs="Arial"/>
          <w:sz w:val="22"/>
          <w:szCs w:val="22"/>
        </w:rPr>
      </w:pPr>
      <w:r w:rsidRPr="004D13F9">
        <w:rPr>
          <w:rFonts w:ascii="Arial" w:hAnsi="Arial" w:cs="Arial"/>
          <w:b/>
          <w:sz w:val="22"/>
          <w:szCs w:val="22"/>
        </w:rPr>
        <w:t>R</w:t>
      </w:r>
      <w:r w:rsidR="00603CC6" w:rsidRPr="004D13F9">
        <w:rPr>
          <w:rFonts w:ascii="Arial" w:hAnsi="Arial" w:cs="Arial"/>
          <w:b/>
          <w:sz w:val="22"/>
          <w:szCs w:val="22"/>
        </w:rPr>
        <w:t>ationale</w:t>
      </w:r>
      <w:r w:rsidR="000A118C" w:rsidRPr="004D13F9">
        <w:rPr>
          <w:rFonts w:ascii="Arial" w:hAnsi="Arial" w:cs="Arial"/>
          <w:b/>
          <w:color w:val="000000" w:themeColor="text1"/>
          <w:sz w:val="22"/>
          <w:szCs w:val="22"/>
        </w:rPr>
        <w:t>:</w:t>
      </w:r>
      <w:r w:rsidR="004954FC" w:rsidRPr="004D13F9">
        <w:rPr>
          <w:rFonts w:ascii="Arial" w:hAnsi="Arial" w:cs="Arial"/>
          <w:b/>
          <w:color w:val="000000" w:themeColor="text1"/>
          <w:sz w:val="22"/>
          <w:szCs w:val="22"/>
        </w:rPr>
        <w:t xml:space="preserve"> </w:t>
      </w:r>
      <w:r w:rsidR="005E01FF" w:rsidRPr="004D13F9">
        <w:rPr>
          <w:rFonts w:ascii="Arial" w:hAnsi="Arial" w:cs="Arial"/>
          <w:color w:val="000000" w:themeColor="text1"/>
          <w:sz w:val="22"/>
          <w:szCs w:val="22"/>
        </w:rPr>
        <w:t xml:space="preserve">To </w:t>
      </w:r>
      <w:r w:rsidR="00614B2B" w:rsidRPr="004D13F9">
        <w:rPr>
          <w:rFonts w:ascii="Arial" w:hAnsi="Arial" w:cs="Arial"/>
          <w:color w:val="000000" w:themeColor="text1"/>
          <w:sz w:val="22"/>
          <w:szCs w:val="22"/>
        </w:rPr>
        <w:t>integrate lncRNAs into modern biology and disease risk mechanisms, we need to investigate the re</w:t>
      </w:r>
      <w:r w:rsidR="00A95EC0" w:rsidRPr="004D13F9">
        <w:rPr>
          <w:rFonts w:ascii="Arial" w:hAnsi="Arial" w:cs="Arial"/>
          <w:color w:val="000000" w:themeColor="text1"/>
          <w:sz w:val="22"/>
          <w:szCs w:val="22"/>
        </w:rPr>
        <w:t xml:space="preserve">sponse of lncRNAs to </w:t>
      </w:r>
      <w:r w:rsidR="00614B2B" w:rsidRPr="004D13F9">
        <w:rPr>
          <w:rFonts w:ascii="Arial" w:hAnsi="Arial" w:cs="Arial"/>
          <w:color w:val="000000" w:themeColor="text1"/>
          <w:sz w:val="22"/>
          <w:szCs w:val="22"/>
        </w:rPr>
        <w:t xml:space="preserve">disease signaling pathways, in the context of cell specificity </w:t>
      </w:r>
      <w:r w:rsidR="00863F04">
        <w:rPr>
          <w:rFonts w:ascii="Arial" w:hAnsi="Arial" w:cs="Arial"/>
          <w:color w:val="000000" w:themeColor="text1"/>
          <w:sz w:val="22"/>
          <w:szCs w:val="22"/>
        </w:rPr>
        <w:t>and biological setting, and these data need</w:t>
      </w:r>
      <w:r w:rsidR="00614B2B" w:rsidRPr="004D13F9">
        <w:rPr>
          <w:rFonts w:ascii="Arial" w:hAnsi="Arial" w:cs="Arial"/>
          <w:color w:val="000000" w:themeColor="text1"/>
          <w:sz w:val="22"/>
          <w:szCs w:val="22"/>
        </w:rPr>
        <w:t xml:space="preserve"> to be integrated with GWAS and genomic data that allows mapping of causal variation and causal genes for complex human diseases such as CAD. We hypothesize that many HCASMC lncRNAs are missing from current public annotation databases due to lncRNA tissue specificity in a cell type not well studied, inadequate sequencing depth, and la</w:t>
      </w:r>
      <w:r w:rsidR="009F0E2D" w:rsidRPr="004D13F9">
        <w:rPr>
          <w:rFonts w:ascii="Arial" w:hAnsi="Arial" w:cs="Arial"/>
          <w:color w:val="000000" w:themeColor="text1"/>
          <w:sz w:val="22"/>
          <w:szCs w:val="22"/>
        </w:rPr>
        <w:t xml:space="preserve">ck of experiments under </w:t>
      </w:r>
      <w:r w:rsidR="00614B2B" w:rsidRPr="004D13F9">
        <w:rPr>
          <w:rFonts w:ascii="Arial" w:hAnsi="Arial" w:cs="Arial"/>
          <w:color w:val="000000" w:themeColor="text1"/>
          <w:sz w:val="22"/>
          <w:szCs w:val="22"/>
        </w:rPr>
        <w:t xml:space="preserve">physiological contexts. </w:t>
      </w:r>
      <w:r w:rsidR="000C3630" w:rsidRPr="004D13F9">
        <w:rPr>
          <w:rFonts w:ascii="Arial" w:hAnsi="Arial" w:cs="Arial"/>
          <w:color w:val="000000" w:themeColor="text1"/>
          <w:sz w:val="22"/>
          <w:szCs w:val="22"/>
        </w:rPr>
        <w:t>Also, while t</w:t>
      </w:r>
      <w:r w:rsidR="00005A9C" w:rsidRPr="004D13F9">
        <w:rPr>
          <w:rFonts w:ascii="Arial" w:hAnsi="Arial" w:cs="Arial"/>
          <w:color w:val="000000" w:themeColor="text1"/>
          <w:sz w:val="22"/>
          <w:szCs w:val="22"/>
        </w:rPr>
        <w:t xml:space="preserve">here have been a number of </w:t>
      </w:r>
      <w:r w:rsidR="00280F05" w:rsidRPr="004D13F9">
        <w:rPr>
          <w:rFonts w:ascii="Arial" w:hAnsi="Arial" w:cs="Arial"/>
          <w:color w:val="000000" w:themeColor="text1"/>
          <w:sz w:val="22"/>
          <w:szCs w:val="22"/>
        </w:rPr>
        <w:t xml:space="preserve">well executed </w:t>
      </w:r>
      <w:r w:rsidR="00005A9C" w:rsidRPr="004D13F9">
        <w:rPr>
          <w:rFonts w:ascii="Arial" w:hAnsi="Arial" w:cs="Arial"/>
          <w:color w:val="000000" w:themeColor="text1"/>
          <w:sz w:val="22"/>
          <w:szCs w:val="22"/>
        </w:rPr>
        <w:t>comprehensive</w:t>
      </w:r>
      <w:r w:rsidR="00281196" w:rsidRPr="004D13F9">
        <w:rPr>
          <w:rFonts w:ascii="Arial" w:hAnsi="Arial" w:cs="Arial"/>
          <w:color w:val="000000" w:themeColor="text1"/>
          <w:sz w:val="22"/>
          <w:szCs w:val="22"/>
        </w:rPr>
        <w:t xml:space="preserve"> studies </w:t>
      </w:r>
      <w:r w:rsidR="00005A9C" w:rsidRPr="004D13F9">
        <w:rPr>
          <w:rFonts w:ascii="Arial" w:hAnsi="Arial" w:cs="Arial"/>
          <w:color w:val="000000" w:themeColor="text1"/>
          <w:sz w:val="22"/>
          <w:szCs w:val="22"/>
        </w:rPr>
        <w:t>cataloging</w:t>
      </w:r>
      <w:r w:rsidR="00281196" w:rsidRPr="004D13F9">
        <w:rPr>
          <w:rFonts w:ascii="Arial" w:hAnsi="Arial" w:cs="Arial"/>
          <w:color w:val="000000" w:themeColor="text1"/>
          <w:sz w:val="22"/>
          <w:szCs w:val="22"/>
        </w:rPr>
        <w:t xml:space="preserve"> the repertoire of lncRNAs in </w:t>
      </w:r>
      <w:r w:rsidR="00371D4D" w:rsidRPr="004D13F9">
        <w:rPr>
          <w:rFonts w:ascii="Arial" w:hAnsi="Arial" w:cs="Arial"/>
          <w:color w:val="000000" w:themeColor="text1"/>
          <w:sz w:val="22"/>
          <w:szCs w:val="22"/>
        </w:rPr>
        <w:t xml:space="preserve">other </w:t>
      </w:r>
      <w:r w:rsidR="00281196" w:rsidRPr="004D13F9">
        <w:rPr>
          <w:rFonts w:ascii="Arial" w:hAnsi="Arial" w:cs="Arial"/>
          <w:color w:val="000000" w:themeColor="text1"/>
          <w:sz w:val="22"/>
          <w:szCs w:val="22"/>
        </w:rPr>
        <w:t>cardiometabolic cells and tissues</w:t>
      </w:r>
      <w:r w:rsidR="0074613F">
        <w:rPr>
          <w:rFonts w:ascii="Arial" w:hAnsi="Arial" w:cs="Arial"/>
          <w:color w:val="000000" w:themeColor="text1"/>
          <w:sz w:val="22"/>
          <w:szCs w:val="22"/>
        </w:rPr>
        <w:fldChar w:fldCharType="begin">
          <w:fldData xml:space="preserve">PEVuZE5vdGU+PENpdGU+PEF1dGhvcj5aaGFuZzwvQXV0aG9yPjxZZWFyPjIwMTc8L1llYXI+PFJl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</w:fldData>
        </w:fldChar>
      </w:r>
      <w:r w:rsidR="00A00176">
        <w:rPr>
          <w:rFonts w:ascii="Arial" w:hAnsi="Arial" w:cs="Arial"/>
          <w:color w:val="000000" w:themeColor="text1"/>
          <w:sz w:val="22"/>
          <w:szCs w:val="22"/>
        </w:rPr>
        <w:instrText xml:space="preserve"> ADDIN EN.CITE </w:instrText>
      </w:r>
      <w:r w:rsidR="00A00176">
        <w:rPr>
          <w:rFonts w:ascii="Arial" w:hAnsi="Arial" w:cs="Arial"/>
          <w:color w:val="000000" w:themeColor="text1"/>
          <w:sz w:val="22"/>
          <w:szCs w:val="22"/>
        </w:rPr>
        <w:fldChar w:fldCharType="begin">
          <w:fldData xml:space="preserve">PEVuZE5vdGU+PENpdGU+PEF1dGhvcj5aaGFuZzwvQXV0aG9yPjxZZWFyPjIwMTc8L1llYXI+PFJl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</w:fldData>
        </w:fldChar>
      </w:r>
      <w:r w:rsidR="00A00176">
        <w:rPr>
          <w:rFonts w:ascii="Arial" w:hAnsi="Arial" w:cs="Arial"/>
          <w:color w:val="000000" w:themeColor="text1"/>
          <w:sz w:val="22"/>
          <w:szCs w:val="22"/>
        </w:rPr>
        <w:instrText xml:space="preserve"> ADDIN EN.CITE.DATA </w:instrText>
      </w:r>
      <w:r w:rsidR="00A00176">
        <w:rPr>
          <w:rFonts w:ascii="Arial" w:hAnsi="Arial" w:cs="Arial"/>
          <w:color w:val="000000" w:themeColor="text1"/>
          <w:sz w:val="22"/>
          <w:szCs w:val="22"/>
        </w:rPr>
      </w:r>
      <w:r w:rsidR="00A00176">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100-102</w:t>
      </w:r>
      <w:r w:rsidR="0074613F">
        <w:rPr>
          <w:rFonts w:ascii="Arial" w:hAnsi="Arial" w:cs="Arial"/>
          <w:color w:val="000000" w:themeColor="text1"/>
          <w:sz w:val="22"/>
          <w:szCs w:val="22"/>
        </w:rPr>
        <w:fldChar w:fldCharType="end"/>
      </w:r>
      <w:r w:rsidR="001056E0" w:rsidRPr="004D13F9">
        <w:rPr>
          <w:rFonts w:ascii="Arial" w:hAnsi="Arial" w:cs="Arial"/>
          <w:color w:val="000000" w:themeColor="text1"/>
          <w:sz w:val="22"/>
          <w:szCs w:val="22"/>
        </w:rPr>
        <w:t xml:space="preserve"> </w:t>
      </w:r>
      <w:r w:rsidR="00110650" w:rsidRPr="004D13F9">
        <w:rPr>
          <w:rFonts w:ascii="Arial" w:hAnsi="Arial" w:cs="Arial"/>
          <w:color w:val="000000" w:themeColor="text1"/>
          <w:sz w:val="22"/>
          <w:szCs w:val="22"/>
        </w:rPr>
        <w:t>and a s</w:t>
      </w:r>
      <w:r w:rsidR="00110650" w:rsidRPr="004D13F9">
        <w:rPr>
          <w:rFonts w:ascii="Arial" w:hAnsi="Arial" w:cs="Arial"/>
          <w:sz w:val="22"/>
          <w:szCs w:val="22"/>
        </w:rPr>
        <w:t>mall number of lncR</w:t>
      </w:r>
      <w:r w:rsidR="00B03115" w:rsidRPr="004D13F9">
        <w:rPr>
          <w:rFonts w:ascii="Arial" w:hAnsi="Arial" w:cs="Arial"/>
          <w:sz w:val="22"/>
          <w:szCs w:val="22"/>
        </w:rPr>
        <w:t xml:space="preserve">NAs have been </w:t>
      </w:r>
      <w:r w:rsidR="004A5F33" w:rsidRPr="004D13F9">
        <w:rPr>
          <w:rFonts w:ascii="Arial" w:hAnsi="Arial" w:cs="Arial"/>
          <w:sz w:val="22"/>
          <w:szCs w:val="22"/>
        </w:rPr>
        <w:t>investigated</w:t>
      </w:r>
      <w:r w:rsidR="0086354A" w:rsidRPr="004D13F9">
        <w:rPr>
          <w:rFonts w:ascii="Arial" w:hAnsi="Arial" w:cs="Arial"/>
          <w:sz w:val="22"/>
          <w:szCs w:val="22"/>
        </w:rPr>
        <w:t xml:space="preserve"> </w:t>
      </w:r>
      <w:r w:rsidR="00D91B5F" w:rsidRPr="004D13F9">
        <w:rPr>
          <w:rFonts w:ascii="Arial" w:hAnsi="Arial" w:cs="Arial"/>
          <w:sz w:val="22"/>
          <w:szCs w:val="22"/>
        </w:rPr>
        <w:t>in</w:t>
      </w:r>
      <w:r w:rsidR="00110650" w:rsidRPr="004D13F9">
        <w:rPr>
          <w:rFonts w:ascii="Arial" w:hAnsi="Arial" w:cs="Arial"/>
          <w:sz w:val="22"/>
          <w:szCs w:val="22"/>
        </w:rPr>
        <w:t xml:space="preserve"> cardi</w:t>
      </w:r>
      <w:r w:rsidR="0086354A" w:rsidRPr="004D13F9">
        <w:rPr>
          <w:rFonts w:ascii="Arial" w:hAnsi="Arial" w:cs="Arial"/>
          <w:sz w:val="22"/>
          <w:szCs w:val="22"/>
        </w:rPr>
        <w:t>ovascular</w:t>
      </w:r>
      <w:r w:rsidR="00110650" w:rsidRPr="004D13F9">
        <w:rPr>
          <w:rFonts w:ascii="Arial" w:hAnsi="Arial" w:cs="Arial"/>
          <w:sz w:val="22"/>
          <w:szCs w:val="22"/>
        </w:rPr>
        <w:t xml:space="preserve"> cells</w:t>
      </w:r>
      <w:r w:rsidR="00783663" w:rsidRPr="004D13F9">
        <w:rPr>
          <w:rFonts w:ascii="Arial" w:hAnsi="Arial" w:cs="Arial"/>
          <w:sz w:val="22"/>
          <w:szCs w:val="22"/>
        </w:rPr>
        <w:t>,</w:t>
      </w:r>
      <w:r w:rsidR="0074613F">
        <w:rPr>
          <w:rFonts w:ascii="Arial" w:hAnsi="Arial" w:cs="Arial"/>
          <w:sz w:val="22"/>
          <w:szCs w:val="22"/>
        </w:rPr>
        <w:fldChar w:fldCharType="begin">
          <w:fldData xml:space="preserve">PEVuZE5vdGU+PENpdGU+PEF1dGhvcj5PdW56YWluPC9BdXRob3I+PFllYXI+MjAxNTwvWWVhcj48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=
</w:fldData>
        </w:fldChar>
      </w:r>
      <w:r w:rsidR="00A00176">
        <w:rPr>
          <w:rFonts w:ascii="Arial" w:hAnsi="Arial" w:cs="Arial"/>
          <w:sz w:val="22"/>
          <w:szCs w:val="22"/>
        </w:rPr>
        <w:instrText xml:space="preserve"> ADDIN EN.CITE </w:instrText>
      </w:r>
      <w:r w:rsidR="00A00176">
        <w:rPr>
          <w:rFonts w:ascii="Arial" w:hAnsi="Arial" w:cs="Arial"/>
          <w:sz w:val="22"/>
          <w:szCs w:val="22"/>
        </w:rPr>
        <w:fldChar w:fldCharType="begin">
          <w:fldData xml:space="preserve">PEVuZE5vdGU+PENpdGU+PEF1dGhvcj5PdW56YWluPC9BdXRob3I+PFllYXI+MjAxNTwvWWVhcj48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=
</w:fldData>
        </w:fldChar>
      </w:r>
      <w:r w:rsidR="00A00176">
        <w:rPr>
          <w:rFonts w:ascii="Arial" w:hAnsi="Arial" w:cs="Arial"/>
          <w:sz w:val="22"/>
          <w:szCs w:val="22"/>
        </w:rPr>
        <w:instrText xml:space="preserve"> ADDIN EN.CITE.DATA </w:instrText>
      </w:r>
      <w:r w:rsidR="00A00176">
        <w:rPr>
          <w:rFonts w:ascii="Arial" w:hAnsi="Arial" w:cs="Arial"/>
          <w:sz w:val="22"/>
          <w:szCs w:val="22"/>
        </w:rPr>
      </w:r>
      <w:r w:rsidR="00A00176">
        <w:rPr>
          <w:rFonts w:ascii="Arial" w:hAnsi="Arial" w:cs="Arial"/>
          <w:sz w:val="22"/>
          <w:szCs w:val="22"/>
        </w:rPr>
        <w:fldChar w:fldCharType="end"/>
      </w:r>
      <w:r w:rsidR="0074613F">
        <w:rPr>
          <w:rFonts w:ascii="Arial" w:hAnsi="Arial" w:cs="Arial"/>
          <w:sz w:val="22"/>
          <w:szCs w:val="22"/>
        </w:rPr>
      </w:r>
      <w:r w:rsidR="0074613F">
        <w:rPr>
          <w:rFonts w:ascii="Arial" w:hAnsi="Arial" w:cs="Arial"/>
          <w:sz w:val="22"/>
          <w:szCs w:val="22"/>
        </w:rPr>
        <w:fldChar w:fldCharType="separate"/>
      </w:r>
      <w:r w:rsidR="00A00176" w:rsidRPr="00A00176">
        <w:rPr>
          <w:rFonts w:ascii="Arial" w:hAnsi="Arial" w:cs="Arial"/>
          <w:noProof/>
          <w:sz w:val="22"/>
          <w:szCs w:val="22"/>
          <w:vertAlign w:val="superscript"/>
        </w:rPr>
        <w:t>103-106</w:t>
      </w:r>
      <w:r w:rsidR="0074613F">
        <w:rPr>
          <w:rFonts w:ascii="Arial" w:hAnsi="Arial" w:cs="Arial"/>
          <w:sz w:val="22"/>
          <w:szCs w:val="22"/>
        </w:rPr>
        <w:fldChar w:fldCharType="end"/>
      </w:r>
      <w:r w:rsidR="00334288" w:rsidRPr="004D13F9">
        <w:rPr>
          <w:rFonts w:ascii="Arial" w:hAnsi="Arial" w:cs="Arial"/>
          <w:sz w:val="22"/>
          <w:szCs w:val="22"/>
        </w:rPr>
        <w:t xml:space="preserve"> </w:t>
      </w:r>
      <w:r w:rsidR="00293C91" w:rsidRPr="004D13F9">
        <w:rPr>
          <w:rFonts w:ascii="Arial" w:hAnsi="Arial" w:cs="Arial"/>
          <w:sz w:val="22"/>
          <w:szCs w:val="22"/>
        </w:rPr>
        <w:t>the</w:t>
      </w:r>
      <w:r w:rsidR="008F076C" w:rsidRPr="004D13F9">
        <w:rPr>
          <w:rFonts w:ascii="Arial" w:hAnsi="Arial" w:cs="Arial"/>
          <w:sz w:val="22"/>
          <w:szCs w:val="22"/>
        </w:rPr>
        <w:t>ir</w:t>
      </w:r>
      <w:r w:rsidR="00293C91" w:rsidRPr="004D13F9">
        <w:rPr>
          <w:rFonts w:ascii="Arial" w:hAnsi="Arial" w:cs="Arial"/>
          <w:sz w:val="22"/>
          <w:szCs w:val="22"/>
        </w:rPr>
        <w:t xml:space="preserve"> regulatory framework </w:t>
      </w:r>
      <w:r w:rsidR="00EC3772" w:rsidRPr="004D13F9">
        <w:rPr>
          <w:rFonts w:ascii="Arial" w:hAnsi="Arial" w:cs="Arial"/>
          <w:sz w:val="22"/>
          <w:szCs w:val="22"/>
        </w:rPr>
        <w:t xml:space="preserve">has not </w:t>
      </w:r>
      <w:r w:rsidR="00A95EC0" w:rsidRPr="004D13F9">
        <w:rPr>
          <w:rFonts w:ascii="Arial" w:hAnsi="Arial" w:cs="Arial"/>
          <w:sz w:val="22"/>
          <w:szCs w:val="22"/>
        </w:rPr>
        <w:t>been studied</w:t>
      </w:r>
      <w:r w:rsidR="00293C91" w:rsidRPr="004D13F9">
        <w:rPr>
          <w:rFonts w:ascii="Arial" w:hAnsi="Arial" w:cs="Arial"/>
          <w:sz w:val="22"/>
          <w:szCs w:val="22"/>
        </w:rPr>
        <w:t xml:space="preserve"> and </w:t>
      </w:r>
      <w:r w:rsidR="00736CF3" w:rsidRPr="004D13F9">
        <w:rPr>
          <w:rFonts w:ascii="Arial" w:hAnsi="Arial" w:cs="Arial"/>
          <w:sz w:val="22"/>
          <w:szCs w:val="22"/>
        </w:rPr>
        <w:t>incorporated</w:t>
      </w:r>
      <w:r w:rsidR="00293C91" w:rsidRPr="004D13F9">
        <w:rPr>
          <w:rFonts w:ascii="Arial" w:hAnsi="Arial" w:cs="Arial"/>
          <w:sz w:val="22"/>
          <w:szCs w:val="22"/>
        </w:rPr>
        <w:t xml:space="preserve"> into </w:t>
      </w:r>
      <w:r w:rsidR="00736CF3" w:rsidRPr="004D13F9">
        <w:rPr>
          <w:rFonts w:ascii="Arial" w:hAnsi="Arial" w:cs="Arial"/>
          <w:sz w:val="22"/>
          <w:szCs w:val="22"/>
        </w:rPr>
        <w:t xml:space="preserve">a </w:t>
      </w:r>
      <w:r w:rsidR="00293C91" w:rsidRPr="004D13F9">
        <w:rPr>
          <w:rFonts w:ascii="Arial" w:hAnsi="Arial" w:cs="Arial"/>
          <w:sz w:val="22"/>
          <w:szCs w:val="22"/>
        </w:rPr>
        <w:t>highly characterized disease ce</w:t>
      </w:r>
      <w:r w:rsidR="0078272B" w:rsidRPr="004D13F9">
        <w:rPr>
          <w:rFonts w:ascii="Arial" w:hAnsi="Arial" w:cs="Arial"/>
          <w:sz w:val="22"/>
          <w:szCs w:val="22"/>
        </w:rPr>
        <w:t xml:space="preserve">ll-specific genetic </w:t>
      </w:r>
      <w:r w:rsidR="00293C91" w:rsidRPr="004D13F9">
        <w:rPr>
          <w:rFonts w:ascii="Arial" w:hAnsi="Arial" w:cs="Arial"/>
          <w:sz w:val="22"/>
          <w:szCs w:val="22"/>
        </w:rPr>
        <w:t xml:space="preserve">and epigenomic landscape that is critical for disease mechanistic investigation. </w:t>
      </w:r>
      <w:r w:rsidR="00815599" w:rsidRPr="004D13F9">
        <w:rPr>
          <w:rFonts w:ascii="Arial" w:hAnsi="Arial" w:cs="Arial"/>
          <w:sz w:val="22"/>
          <w:szCs w:val="22"/>
        </w:rPr>
        <w:t>We have shown that HCASMC harbor a significant amount of CAD</w:t>
      </w:r>
      <w:r w:rsidR="00C85EE3" w:rsidRPr="004D13F9">
        <w:rPr>
          <w:rFonts w:ascii="Arial" w:hAnsi="Arial" w:cs="Arial"/>
          <w:sz w:val="22"/>
          <w:szCs w:val="22"/>
        </w:rPr>
        <w:t xml:space="preserve"> risk</w:t>
      </w:r>
      <w:r w:rsidR="0074613F">
        <w:rPr>
          <w:rFonts w:ascii="Arial" w:hAnsi="Arial" w:cs="Arial"/>
          <w:sz w:val="22"/>
          <w:szCs w:val="22"/>
        </w:rPr>
        <w:fldChar w:fldCharType="begin">
          <w:fldData xml:space="preserve">PEVuZE5vdGU+PENpdGU+PEF1dGhvcj5MaXU8L0F1dGhvcj48WWVhcj4yMDE4PC9ZZWFyPjxSZWNO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</w:fldData>
        </w:fldChar>
      </w:r>
      <w:r w:rsidR="00A00176">
        <w:rPr>
          <w:rFonts w:ascii="Arial" w:hAnsi="Arial" w:cs="Arial"/>
          <w:sz w:val="22"/>
          <w:szCs w:val="22"/>
        </w:rPr>
        <w:instrText xml:space="preserve"> ADDIN EN.CITE </w:instrText>
      </w:r>
      <w:r w:rsidR="00A00176">
        <w:rPr>
          <w:rFonts w:ascii="Arial" w:hAnsi="Arial" w:cs="Arial"/>
          <w:sz w:val="22"/>
          <w:szCs w:val="22"/>
        </w:rPr>
        <w:fldChar w:fldCharType="begin">
          <w:fldData xml:space="preserve">PEVuZE5vdGU+PENpdGU+PEF1dGhvcj5MaXU8L0F1dGhvcj48WWVhcj4yMDE4PC9ZZWFyPjxSZWNO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</w:fldData>
        </w:fldChar>
      </w:r>
      <w:r w:rsidR="00A00176">
        <w:rPr>
          <w:rFonts w:ascii="Arial" w:hAnsi="Arial" w:cs="Arial"/>
          <w:sz w:val="22"/>
          <w:szCs w:val="22"/>
        </w:rPr>
        <w:instrText xml:space="preserve"> ADDIN EN.CITE.DATA </w:instrText>
      </w:r>
      <w:r w:rsidR="00A00176">
        <w:rPr>
          <w:rFonts w:ascii="Arial" w:hAnsi="Arial" w:cs="Arial"/>
          <w:sz w:val="22"/>
          <w:szCs w:val="22"/>
        </w:rPr>
      </w:r>
      <w:r w:rsidR="00A00176">
        <w:rPr>
          <w:rFonts w:ascii="Arial" w:hAnsi="Arial" w:cs="Arial"/>
          <w:sz w:val="22"/>
          <w:szCs w:val="22"/>
        </w:rPr>
        <w:fldChar w:fldCharType="end"/>
      </w:r>
      <w:r w:rsidR="0074613F">
        <w:rPr>
          <w:rFonts w:ascii="Arial" w:hAnsi="Arial" w:cs="Arial"/>
          <w:sz w:val="22"/>
          <w:szCs w:val="22"/>
        </w:rPr>
      </w:r>
      <w:r w:rsidR="0074613F">
        <w:rPr>
          <w:rFonts w:ascii="Arial" w:hAnsi="Arial" w:cs="Arial"/>
          <w:sz w:val="22"/>
          <w:szCs w:val="22"/>
        </w:rPr>
        <w:fldChar w:fldCharType="separate"/>
      </w:r>
      <w:r w:rsidR="00A00176" w:rsidRPr="00A00176">
        <w:rPr>
          <w:rFonts w:ascii="Arial" w:hAnsi="Arial" w:cs="Arial"/>
          <w:noProof/>
          <w:sz w:val="22"/>
          <w:szCs w:val="22"/>
          <w:vertAlign w:val="superscript"/>
        </w:rPr>
        <w:t>10, 12, 93</w:t>
      </w:r>
      <w:r w:rsidR="0074613F">
        <w:rPr>
          <w:rFonts w:ascii="Arial" w:hAnsi="Arial" w:cs="Arial"/>
          <w:sz w:val="22"/>
          <w:szCs w:val="22"/>
        </w:rPr>
        <w:fldChar w:fldCharType="end"/>
      </w:r>
      <w:r w:rsidR="00CE2277" w:rsidRPr="004D13F9">
        <w:rPr>
          <w:rFonts w:ascii="Arial" w:hAnsi="Arial" w:cs="Arial"/>
          <w:sz w:val="22"/>
          <w:szCs w:val="22"/>
        </w:rPr>
        <w:t xml:space="preserve"> and have mapped epigenomic traits</w:t>
      </w:r>
      <w:r w:rsidR="00815599" w:rsidRPr="004D13F9">
        <w:rPr>
          <w:rFonts w:ascii="Arial" w:hAnsi="Arial" w:cs="Arial"/>
          <w:sz w:val="22"/>
          <w:szCs w:val="22"/>
        </w:rPr>
        <w:t>, chr</w:t>
      </w:r>
      <w:r w:rsidR="004C01EC" w:rsidRPr="004D13F9">
        <w:rPr>
          <w:rFonts w:ascii="Arial" w:hAnsi="Arial" w:cs="Arial"/>
          <w:sz w:val="22"/>
          <w:szCs w:val="22"/>
        </w:rPr>
        <w:t>omatin</w:t>
      </w:r>
      <w:r w:rsidR="00815599" w:rsidRPr="004D13F9">
        <w:rPr>
          <w:rFonts w:ascii="Arial" w:hAnsi="Arial" w:cs="Arial"/>
          <w:sz w:val="22"/>
          <w:szCs w:val="22"/>
        </w:rPr>
        <w:t xml:space="preserve"> accessibility, chr</w:t>
      </w:r>
      <w:r w:rsidR="004C01EC" w:rsidRPr="004D13F9">
        <w:rPr>
          <w:rFonts w:ascii="Arial" w:hAnsi="Arial" w:cs="Arial"/>
          <w:sz w:val="22"/>
          <w:szCs w:val="22"/>
        </w:rPr>
        <w:t>omatin</w:t>
      </w:r>
      <w:r w:rsidR="00815599" w:rsidRPr="004D13F9">
        <w:rPr>
          <w:rFonts w:ascii="Arial" w:hAnsi="Arial" w:cs="Arial"/>
          <w:sz w:val="22"/>
          <w:szCs w:val="22"/>
        </w:rPr>
        <w:t xml:space="preserve"> </w:t>
      </w:r>
      <w:r w:rsidR="00815599" w:rsidRPr="004D13F9">
        <w:rPr>
          <w:rFonts w:ascii="Arial" w:hAnsi="Arial" w:cs="Arial"/>
          <w:color w:val="000000" w:themeColor="text1"/>
          <w:sz w:val="22"/>
          <w:szCs w:val="22"/>
        </w:rPr>
        <w:t xml:space="preserve">looping, </w:t>
      </w:r>
      <w:r w:rsidR="00B93ED4" w:rsidRPr="004D13F9">
        <w:rPr>
          <w:rFonts w:ascii="Arial" w:hAnsi="Arial" w:cs="Arial"/>
          <w:color w:val="000000" w:themeColor="text1"/>
          <w:sz w:val="22"/>
          <w:szCs w:val="22"/>
        </w:rPr>
        <w:t xml:space="preserve">and CAD </w:t>
      </w:r>
      <w:r w:rsidR="00815599" w:rsidRPr="004D13F9">
        <w:rPr>
          <w:rFonts w:ascii="Arial" w:hAnsi="Arial" w:cs="Arial"/>
          <w:color w:val="000000" w:themeColor="text1"/>
          <w:sz w:val="22"/>
          <w:szCs w:val="22"/>
        </w:rPr>
        <w:t>causal variants and genes in these cells</w:t>
      </w:r>
      <w:r w:rsidR="00B93ED4" w:rsidRPr="004D13F9">
        <w:rPr>
          <w:rFonts w:ascii="Arial" w:hAnsi="Arial" w:cs="Arial"/>
          <w:color w:val="000000" w:themeColor="text1"/>
          <w:sz w:val="22"/>
          <w:szCs w:val="22"/>
        </w:rPr>
        <w:t>. Further</w:t>
      </w:r>
      <w:r w:rsidR="00815599" w:rsidRPr="004D13F9">
        <w:rPr>
          <w:rFonts w:ascii="Arial" w:hAnsi="Arial" w:cs="Arial"/>
          <w:color w:val="000000" w:themeColor="text1"/>
          <w:sz w:val="22"/>
          <w:szCs w:val="22"/>
        </w:rPr>
        <w:t xml:space="preserve">, </w:t>
      </w:r>
      <w:r w:rsidR="00B93ED4" w:rsidRPr="004D13F9">
        <w:rPr>
          <w:rFonts w:ascii="Arial" w:hAnsi="Arial" w:cs="Arial"/>
          <w:color w:val="000000" w:themeColor="text1"/>
          <w:sz w:val="22"/>
          <w:szCs w:val="22"/>
        </w:rPr>
        <w:t xml:space="preserve">we have </w:t>
      </w:r>
      <w:r w:rsidR="00815599" w:rsidRPr="004D13F9">
        <w:rPr>
          <w:rFonts w:ascii="Arial" w:hAnsi="Arial" w:cs="Arial"/>
          <w:color w:val="000000" w:themeColor="text1"/>
          <w:sz w:val="22"/>
          <w:szCs w:val="22"/>
        </w:rPr>
        <w:t xml:space="preserve">studied </w:t>
      </w:r>
      <w:r w:rsidR="00DC67C8" w:rsidRPr="004D13F9">
        <w:rPr>
          <w:rFonts w:ascii="Arial" w:hAnsi="Arial" w:cs="Arial"/>
          <w:color w:val="000000" w:themeColor="text1"/>
          <w:sz w:val="22"/>
          <w:szCs w:val="22"/>
        </w:rPr>
        <w:t>lncRNAs</w:t>
      </w:r>
      <w:r w:rsidR="00C47027" w:rsidRPr="004D13F9">
        <w:rPr>
          <w:rFonts w:ascii="Arial" w:hAnsi="Arial" w:cs="Arial"/>
          <w:color w:val="000000" w:themeColor="text1"/>
          <w:sz w:val="22"/>
          <w:szCs w:val="22"/>
        </w:rPr>
        <w:t xml:space="preserve"> at a mechanistic level in</w:t>
      </w:r>
      <w:r w:rsidR="00815599" w:rsidRPr="004D13F9">
        <w:rPr>
          <w:rFonts w:ascii="Arial" w:hAnsi="Arial" w:cs="Arial"/>
          <w:color w:val="000000" w:themeColor="text1"/>
          <w:sz w:val="22"/>
          <w:szCs w:val="22"/>
        </w:rPr>
        <w:t xml:space="preserve"> a few </w:t>
      </w:r>
      <w:r w:rsidR="00C47027" w:rsidRPr="004D13F9">
        <w:rPr>
          <w:rFonts w:ascii="Arial" w:hAnsi="Arial" w:cs="Arial"/>
          <w:color w:val="000000" w:themeColor="text1"/>
          <w:sz w:val="22"/>
          <w:szCs w:val="22"/>
        </w:rPr>
        <w:t xml:space="preserve">prominent CAD </w:t>
      </w:r>
      <w:r w:rsidR="00815599" w:rsidRPr="004D13F9">
        <w:rPr>
          <w:rFonts w:ascii="Arial" w:hAnsi="Arial" w:cs="Arial"/>
          <w:color w:val="000000" w:themeColor="text1"/>
          <w:sz w:val="22"/>
          <w:szCs w:val="22"/>
        </w:rPr>
        <w:t>loci</w:t>
      </w:r>
      <w:r w:rsidR="00C47027" w:rsidRPr="004D13F9">
        <w:rPr>
          <w:rFonts w:ascii="Arial" w:hAnsi="Arial" w:cs="Arial"/>
          <w:color w:val="000000" w:themeColor="text1"/>
          <w:sz w:val="22"/>
          <w:szCs w:val="22"/>
        </w:rPr>
        <w:t>,</w:t>
      </w:r>
      <w:r w:rsidR="00815599" w:rsidRPr="004D13F9">
        <w:rPr>
          <w:rFonts w:ascii="Arial" w:hAnsi="Arial" w:cs="Arial"/>
          <w:color w:val="000000" w:themeColor="text1"/>
          <w:sz w:val="22"/>
          <w:szCs w:val="22"/>
        </w:rPr>
        <w:t xml:space="preserve"> 9p21.3 (</w:t>
      </w:r>
      <w:r w:rsidR="00815599" w:rsidRPr="00385940">
        <w:rPr>
          <w:rFonts w:ascii="Arial" w:hAnsi="Arial" w:cs="Arial"/>
          <w:color w:val="000000" w:themeColor="text1"/>
          <w:sz w:val="22"/>
          <w:szCs w:val="22"/>
        </w:rPr>
        <w:t>ANRIL</w:t>
      </w:r>
      <w:r w:rsidR="00815599" w:rsidRPr="004D13F9">
        <w:rPr>
          <w:rFonts w:ascii="Arial" w:hAnsi="Arial" w:cs="Arial"/>
          <w:i/>
          <w:color w:val="000000" w:themeColor="text1"/>
          <w:sz w:val="22"/>
          <w:szCs w:val="22"/>
        </w:rPr>
        <w:t>/CDKN2B</w:t>
      </w:r>
      <w:r w:rsidR="00815599" w:rsidRPr="004D13F9">
        <w:rPr>
          <w:rFonts w:ascii="Arial" w:hAnsi="Arial" w:cs="Arial"/>
          <w:color w:val="000000" w:themeColor="text1"/>
          <w:sz w:val="22"/>
          <w:szCs w:val="22"/>
        </w:rPr>
        <w:t>)</w:t>
      </w:r>
      <w:r w:rsidR="0074613F">
        <w:rPr>
          <w:rFonts w:ascii="Arial" w:hAnsi="Arial" w:cs="Arial"/>
          <w:color w:val="000000" w:themeColor="text1"/>
          <w:sz w:val="22"/>
          <w:szCs w:val="22"/>
        </w:rPr>
        <w:fldChar w:fldCharType="begin">
          <w:fldData xml:space="preserve">PEVuZE5vdGU+PENpdGU+PEF1dGhvcj5Lb2ppbWE8L0F1dGhvcj48WWVhcj4yMDE0PC9ZZWFyPjxS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</w:fldData>
        </w:fldChar>
      </w:r>
      <w:r w:rsidR="00A00176">
        <w:rPr>
          <w:rFonts w:ascii="Arial" w:hAnsi="Arial" w:cs="Arial"/>
          <w:color w:val="000000" w:themeColor="text1"/>
          <w:sz w:val="22"/>
          <w:szCs w:val="22"/>
        </w:rPr>
        <w:instrText xml:space="preserve"> ADDIN EN.CITE </w:instrText>
      </w:r>
      <w:r w:rsidR="00A00176">
        <w:rPr>
          <w:rFonts w:ascii="Arial" w:hAnsi="Arial" w:cs="Arial"/>
          <w:color w:val="000000" w:themeColor="text1"/>
          <w:sz w:val="22"/>
          <w:szCs w:val="22"/>
        </w:rPr>
        <w:fldChar w:fldCharType="begin">
          <w:fldData xml:space="preserve">PEVuZE5vdGU+PENpdGU+PEF1dGhvcj5Lb2ppbWE8L0F1dGhvcj48WWVhcj4yMDE0PC9ZZWFyPjxS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</w:fldData>
        </w:fldChar>
      </w:r>
      <w:r w:rsidR="00A00176">
        <w:rPr>
          <w:rFonts w:ascii="Arial" w:hAnsi="Arial" w:cs="Arial"/>
          <w:color w:val="000000" w:themeColor="text1"/>
          <w:sz w:val="22"/>
          <w:szCs w:val="22"/>
        </w:rPr>
        <w:instrText xml:space="preserve"> ADDIN EN.CITE.DATA </w:instrText>
      </w:r>
      <w:r w:rsidR="00A00176">
        <w:rPr>
          <w:rFonts w:ascii="Arial" w:hAnsi="Arial" w:cs="Arial"/>
          <w:color w:val="000000" w:themeColor="text1"/>
          <w:sz w:val="22"/>
          <w:szCs w:val="22"/>
        </w:rPr>
      </w:r>
      <w:r w:rsidR="00A00176">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56, 57</w:t>
      </w:r>
      <w:r w:rsidR="0074613F">
        <w:rPr>
          <w:rFonts w:ascii="Arial" w:hAnsi="Arial" w:cs="Arial"/>
          <w:color w:val="000000" w:themeColor="text1"/>
          <w:sz w:val="22"/>
          <w:szCs w:val="22"/>
        </w:rPr>
        <w:fldChar w:fldCharType="end"/>
      </w:r>
      <w:r w:rsidR="00096CC8" w:rsidRPr="004D13F9">
        <w:rPr>
          <w:rFonts w:ascii="Arial" w:hAnsi="Arial" w:cs="Arial"/>
          <w:color w:val="000000" w:themeColor="text1"/>
          <w:sz w:val="22"/>
          <w:szCs w:val="22"/>
        </w:rPr>
        <w:t xml:space="preserve"> and 6q23.2</w:t>
      </w:r>
      <w:r w:rsidR="00815599" w:rsidRPr="004D13F9">
        <w:rPr>
          <w:rFonts w:ascii="Arial" w:hAnsi="Arial" w:cs="Arial"/>
          <w:color w:val="000000" w:themeColor="text1"/>
          <w:sz w:val="22"/>
          <w:szCs w:val="22"/>
        </w:rPr>
        <w:t xml:space="preserve"> (</w:t>
      </w:r>
      <w:r w:rsidR="00815599" w:rsidRPr="00385940">
        <w:rPr>
          <w:rFonts w:ascii="Arial" w:hAnsi="Arial" w:cs="Arial"/>
          <w:color w:val="000000" w:themeColor="text1"/>
          <w:sz w:val="22"/>
          <w:szCs w:val="22"/>
        </w:rPr>
        <w:t>TARID</w:t>
      </w:r>
      <w:r w:rsidR="00815599" w:rsidRPr="004D13F9">
        <w:rPr>
          <w:rFonts w:ascii="Arial" w:hAnsi="Arial" w:cs="Arial"/>
          <w:i/>
          <w:color w:val="000000" w:themeColor="text1"/>
          <w:sz w:val="22"/>
          <w:szCs w:val="22"/>
        </w:rPr>
        <w:t>/TCF21</w:t>
      </w:r>
      <w:r w:rsidR="00815599" w:rsidRPr="004D13F9">
        <w:rPr>
          <w:rFonts w:ascii="Arial" w:hAnsi="Arial" w:cs="Arial"/>
          <w:color w:val="000000" w:themeColor="text1"/>
          <w:sz w:val="22"/>
          <w:szCs w:val="22"/>
        </w:rPr>
        <w:t>)</w:t>
      </w:r>
      <w:r w:rsidR="00096CC8" w:rsidRPr="004D13F9">
        <w:rPr>
          <w:rFonts w:ascii="Arial" w:hAnsi="Arial" w:cs="Arial"/>
          <w:color w:val="000000" w:themeColor="text1"/>
          <w:sz w:val="22"/>
          <w:szCs w:val="22"/>
        </w:rPr>
        <w:t>.</w:t>
      </w:r>
      <w:r w:rsidR="0074613F">
        <w:rPr>
          <w:rFonts w:ascii="Arial" w:hAnsi="Arial" w:cs="Arial"/>
          <w:color w:val="000000" w:themeColor="text1"/>
          <w:sz w:val="22"/>
          <w:szCs w:val="22"/>
        </w:rPr>
        <w:fldChar w:fldCharType="begin">
          <w:fldData xml:space="preserve">PEVuZE5vdGU+PENpdGU+PEF1dGhvcj5NaWxsZXI8L0F1dGhvcj48WWVhcj4yMDE2PC9ZZWFyPjxS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</w:fldData>
        </w:fldChar>
      </w:r>
      <w:r w:rsidR="0074613F">
        <w:rPr>
          <w:rFonts w:ascii="Arial" w:hAnsi="Arial" w:cs="Arial"/>
          <w:color w:val="000000" w:themeColor="text1"/>
          <w:sz w:val="22"/>
          <w:szCs w:val="22"/>
        </w:rPr>
        <w:instrText xml:space="preserve"> ADDIN EN.CITE </w:instrText>
      </w:r>
      <w:r w:rsidR="0074613F">
        <w:rPr>
          <w:rFonts w:ascii="Arial" w:hAnsi="Arial" w:cs="Arial"/>
          <w:color w:val="000000" w:themeColor="text1"/>
          <w:sz w:val="22"/>
          <w:szCs w:val="22"/>
        </w:rPr>
        <w:fldChar w:fldCharType="begin">
          <w:fldData xml:space="preserve">PEVuZE5vdGU+PENpdGU+PEF1dGhvcj5NaWxsZXI8L0F1dGhvcj48WWVhcj4yMDE2PC9ZZWFyPjxS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</w:fldData>
        </w:fldChar>
      </w:r>
      <w:r w:rsidR="0074613F">
        <w:rPr>
          <w:rFonts w:ascii="Arial" w:hAnsi="Arial" w:cs="Arial"/>
          <w:color w:val="000000" w:themeColor="text1"/>
          <w:sz w:val="22"/>
          <w:szCs w:val="22"/>
        </w:rPr>
        <w:instrText xml:space="preserve"> ADDIN EN.CITE.DATA </w:instrText>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74613F" w:rsidRPr="0074613F">
        <w:rPr>
          <w:rFonts w:ascii="Arial" w:hAnsi="Arial" w:cs="Arial"/>
          <w:noProof/>
          <w:color w:val="000000" w:themeColor="text1"/>
          <w:sz w:val="22"/>
          <w:szCs w:val="22"/>
          <w:vertAlign w:val="superscript"/>
        </w:rPr>
        <w:t>10-14</w:t>
      </w:r>
      <w:r w:rsidR="0074613F">
        <w:rPr>
          <w:rFonts w:ascii="Arial" w:hAnsi="Arial" w:cs="Arial"/>
          <w:color w:val="000000" w:themeColor="text1"/>
          <w:sz w:val="22"/>
          <w:szCs w:val="22"/>
        </w:rPr>
        <w:fldChar w:fldCharType="end"/>
      </w:r>
      <w:r w:rsidR="00B3739D" w:rsidRPr="004D13F9">
        <w:rPr>
          <w:rFonts w:ascii="Arial" w:hAnsi="Arial" w:cs="Arial"/>
          <w:color w:val="000000" w:themeColor="text1"/>
          <w:sz w:val="22"/>
          <w:szCs w:val="22"/>
        </w:rPr>
        <w:t xml:space="preserve">. </w:t>
      </w:r>
      <w:r w:rsidR="009E0D65" w:rsidRPr="004D13F9">
        <w:rPr>
          <w:rFonts w:ascii="Arial" w:hAnsi="Arial" w:cs="Arial"/>
          <w:color w:val="000000" w:themeColor="text1"/>
          <w:sz w:val="22"/>
          <w:szCs w:val="22"/>
        </w:rPr>
        <w:t>We</w:t>
      </w:r>
      <w:r w:rsidR="00815599" w:rsidRPr="004D13F9">
        <w:rPr>
          <w:rFonts w:ascii="Arial" w:hAnsi="Arial" w:cs="Arial"/>
          <w:color w:val="000000" w:themeColor="text1"/>
          <w:sz w:val="22"/>
          <w:szCs w:val="22"/>
        </w:rPr>
        <w:t xml:space="preserve"> now propose to investigate </w:t>
      </w:r>
      <w:r w:rsidR="00930D5B" w:rsidRPr="004D13F9">
        <w:rPr>
          <w:rFonts w:ascii="Arial" w:hAnsi="Arial" w:cs="Arial"/>
          <w:color w:val="000000" w:themeColor="text1"/>
          <w:sz w:val="22"/>
          <w:szCs w:val="22"/>
        </w:rPr>
        <w:t xml:space="preserve">in detail </w:t>
      </w:r>
      <w:r w:rsidR="00815599" w:rsidRPr="004D13F9">
        <w:rPr>
          <w:rFonts w:ascii="Arial" w:hAnsi="Arial" w:cs="Arial"/>
          <w:color w:val="000000" w:themeColor="text1"/>
          <w:sz w:val="22"/>
          <w:szCs w:val="22"/>
        </w:rPr>
        <w:t>the contribution of lncRNAs to CAD mechanisms</w:t>
      </w:r>
      <w:r w:rsidR="001F1535" w:rsidRPr="004D13F9">
        <w:rPr>
          <w:rFonts w:ascii="Arial" w:hAnsi="Arial" w:cs="Arial"/>
          <w:color w:val="000000" w:themeColor="text1"/>
          <w:sz w:val="22"/>
          <w:szCs w:val="22"/>
        </w:rPr>
        <w:t xml:space="preserve"> on</w:t>
      </w:r>
      <w:r w:rsidR="00A95EC0" w:rsidRPr="004D13F9">
        <w:rPr>
          <w:rFonts w:ascii="Arial" w:hAnsi="Arial" w:cs="Arial"/>
          <w:color w:val="000000" w:themeColor="text1"/>
          <w:sz w:val="22"/>
          <w:szCs w:val="22"/>
        </w:rPr>
        <w:t xml:space="preserve"> a broader scale</w:t>
      </w:r>
      <w:r w:rsidR="00815599" w:rsidRPr="004D13F9">
        <w:rPr>
          <w:rFonts w:ascii="Arial" w:hAnsi="Arial" w:cs="Arial"/>
          <w:color w:val="000000" w:themeColor="text1"/>
          <w:sz w:val="22"/>
          <w:szCs w:val="22"/>
        </w:rPr>
        <w:t xml:space="preserve">. </w:t>
      </w:r>
      <w:r w:rsidR="006E1F77" w:rsidRPr="004D13F9">
        <w:rPr>
          <w:rFonts w:ascii="Arial" w:hAnsi="Arial" w:cs="Arial"/>
          <w:color w:val="000000" w:themeColor="text1"/>
          <w:sz w:val="22"/>
          <w:szCs w:val="22"/>
        </w:rPr>
        <w:t>To advance t</w:t>
      </w:r>
      <w:r w:rsidR="007D55BB" w:rsidRPr="004D13F9">
        <w:rPr>
          <w:rFonts w:ascii="Arial" w:hAnsi="Arial" w:cs="Arial"/>
          <w:color w:val="000000" w:themeColor="text1"/>
          <w:sz w:val="22"/>
          <w:szCs w:val="22"/>
        </w:rPr>
        <w:t>he field</w:t>
      </w:r>
      <w:r w:rsidR="00602D12" w:rsidRPr="004D13F9">
        <w:rPr>
          <w:rFonts w:ascii="Arial" w:hAnsi="Arial" w:cs="Arial"/>
          <w:color w:val="000000" w:themeColor="text1"/>
          <w:sz w:val="22"/>
          <w:szCs w:val="22"/>
        </w:rPr>
        <w:t xml:space="preserve"> and serve as a star</w:t>
      </w:r>
      <w:r w:rsidR="006E26E9" w:rsidRPr="004D13F9">
        <w:rPr>
          <w:rFonts w:ascii="Arial" w:hAnsi="Arial" w:cs="Arial"/>
          <w:color w:val="000000" w:themeColor="text1"/>
          <w:sz w:val="22"/>
          <w:szCs w:val="22"/>
        </w:rPr>
        <w:t>t</w:t>
      </w:r>
      <w:r w:rsidR="00602D12" w:rsidRPr="004D13F9">
        <w:rPr>
          <w:rFonts w:ascii="Arial" w:hAnsi="Arial" w:cs="Arial"/>
          <w:color w:val="000000" w:themeColor="text1"/>
          <w:sz w:val="22"/>
          <w:szCs w:val="22"/>
        </w:rPr>
        <w:t>ing point for studies in subsequent Aims</w:t>
      </w:r>
      <w:r w:rsidR="007D55BB" w:rsidRPr="004D13F9">
        <w:rPr>
          <w:rFonts w:ascii="Arial" w:hAnsi="Arial" w:cs="Arial"/>
          <w:color w:val="000000" w:themeColor="text1"/>
          <w:sz w:val="22"/>
          <w:szCs w:val="22"/>
        </w:rPr>
        <w:t xml:space="preserve">, </w:t>
      </w:r>
      <w:r w:rsidR="007250A9" w:rsidRPr="004D13F9">
        <w:rPr>
          <w:rFonts w:ascii="Arial" w:hAnsi="Arial" w:cs="Arial"/>
          <w:color w:val="000000" w:themeColor="text1"/>
          <w:sz w:val="22"/>
          <w:szCs w:val="22"/>
        </w:rPr>
        <w:t xml:space="preserve">we propose to do </w:t>
      </w:r>
      <w:r w:rsidR="006E1F77" w:rsidRPr="004D13F9">
        <w:rPr>
          <w:rFonts w:ascii="Arial" w:hAnsi="Arial" w:cs="Arial"/>
          <w:color w:val="000000" w:themeColor="text1"/>
          <w:sz w:val="22"/>
          <w:szCs w:val="22"/>
        </w:rPr>
        <w:t>an exhaustiv</w:t>
      </w:r>
      <w:r w:rsidR="006E1F77" w:rsidRPr="004D13F9">
        <w:rPr>
          <w:rFonts w:ascii="Arial" w:hAnsi="Arial" w:cs="Arial"/>
          <w:sz w:val="22"/>
          <w:szCs w:val="22"/>
        </w:rPr>
        <w:t>e de novo characterization of</w:t>
      </w:r>
      <w:r w:rsidR="00944690" w:rsidRPr="004D13F9">
        <w:rPr>
          <w:rFonts w:ascii="Arial" w:hAnsi="Arial" w:cs="Arial"/>
          <w:sz w:val="22"/>
          <w:szCs w:val="22"/>
        </w:rPr>
        <w:t xml:space="preserve"> lncRNAs in </w:t>
      </w:r>
      <w:r w:rsidR="00EF64AE" w:rsidRPr="004D13F9">
        <w:rPr>
          <w:rFonts w:ascii="Arial" w:hAnsi="Arial" w:cs="Arial"/>
          <w:sz w:val="22"/>
          <w:szCs w:val="22"/>
        </w:rPr>
        <w:t>HCASMC</w:t>
      </w:r>
      <w:r w:rsidR="00944690" w:rsidRPr="004D13F9">
        <w:rPr>
          <w:rFonts w:ascii="Arial" w:hAnsi="Arial" w:cs="Arial"/>
          <w:sz w:val="22"/>
          <w:szCs w:val="22"/>
        </w:rPr>
        <w:t xml:space="preserve">, </w:t>
      </w:r>
      <w:r w:rsidR="00B63883" w:rsidRPr="004D13F9">
        <w:rPr>
          <w:rFonts w:ascii="Arial" w:hAnsi="Arial" w:cs="Arial"/>
          <w:sz w:val="22"/>
          <w:szCs w:val="22"/>
        </w:rPr>
        <w:t xml:space="preserve">by activation of </w:t>
      </w:r>
      <w:r w:rsidR="00EF64AE" w:rsidRPr="004D13F9">
        <w:rPr>
          <w:rFonts w:ascii="Arial" w:hAnsi="Arial" w:cs="Arial"/>
          <w:sz w:val="22"/>
          <w:szCs w:val="22"/>
        </w:rPr>
        <w:t xml:space="preserve">growth factor, differentiation, and inflammatory </w:t>
      </w:r>
      <w:r w:rsidR="00B63883" w:rsidRPr="004D13F9">
        <w:rPr>
          <w:rFonts w:ascii="Arial" w:hAnsi="Arial" w:cs="Arial"/>
          <w:sz w:val="22"/>
          <w:szCs w:val="22"/>
        </w:rPr>
        <w:t>pathways (PDGFD, TGF</w:t>
      </w:r>
      <w:r w:rsidR="00B63883" w:rsidRPr="004D13F9">
        <w:rPr>
          <w:rFonts w:ascii="Arial" w:hAnsi="Arial" w:cs="Arial"/>
          <w:sz w:val="22"/>
          <w:szCs w:val="22"/>
        </w:rPr>
        <w:sym w:font="Symbol" w:char="F062"/>
      </w:r>
      <w:r w:rsidR="00B63883" w:rsidRPr="004D13F9">
        <w:rPr>
          <w:rFonts w:ascii="Arial" w:hAnsi="Arial" w:cs="Arial"/>
          <w:sz w:val="22"/>
          <w:szCs w:val="22"/>
        </w:rPr>
        <w:t>1, TNF</w:t>
      </w:r>
      <w:r w:rsidR="00B63883" w:rsidRPr="004D13F9">
        <w:rPr>
          <w:rFonts w:ascii="Arial" w:hAnsi="Arial" w:cs="Arial"/>
          <w:sz w:val="22"/>
          <w:szCs w:val="22"/>
        </w:rPr>
        <w:sym w:font="Symbol" w:char="F061"/>
      </w:r>
      <w:r w:rsidR="00B63883" w:rsidRPr="004D13F9">
        <w:rPr>
          <w:rFonts w:ascii="Arial" w:hAnsi="Arial" w:cs="Arial"/>
          <w:sz w:val="22"/>
          <w:szCs w:val="22"/>
        </w:rPr>
        <w:t xml:space="preserve">, ET1, </w:t>
      </w:r>
      <w:r w:rsidR="00E87417" w:rsidRPr="004D13F9">
        <w:rPr>
          <w:rFonts w:ascii="Arial" w:hAnsi="Arial" w:cs="Arial"/>
          <w:sz w:val="22"/>
          <w:szCs w:val="22"/>
        </w:rPr>
        <w:t>IL-6</w:t>
      </w:r>
      <w:r w:rsidR="00B63883" w:rsidRPr="004D13F9">
        <w:rPr>
          <w:rFonts w:ascii="Arial" w:hAnsi="Arial" w:cs="Arial"/>
          <w:sz w:val="22"/>
          <w:szCs w:val="22"/>
        </w:rPr>
        <w:t>)</w:t>
      </w:r>
      <w:r w:rsidR="002D3F74" w:rsidRPr="004D13F9">
        <w:rPr>
          <w:rFonts w:ascii="Arial" w:hAnsi="Arial" w:cs="Arial"/>
          <w:sz w:val="22"/>
          <w:szCs w:val="22"/>
        </w:rPr>
        <w:t xml:space="preserve"> that are directly linked to CAD GWAS causal genes</w:t>
      </w:r>
      <w:r w:rsidR="007058F4" w:rsidRPr="004D13F9">
        <w:rPr>
          <w:rFonts w:ascii="Arial" w:hAnsi="Arial" w:cs="Arial"/>
          <w:sz w:val="22"/>
          <w:szCs w:val="22"/>
        </w:rPr>
        <w:t>, in genetically diverse HCASMC lines</w:t>
      </w:r>
      <w:r w:rsidR="0075061A" w:rsidRPr="004D13F9">
        <w:rPr>
          <w:rFonts w:ascii="Arial" w:hAnsi="Arial" w:cs="Arial"/>
          <w:sz w:val="22"/>
          <w:szCs w:val="22"/>
        </w:rPr>
        <w:t xml:space="preserve"> </w:t>
      </w:r>
      <w:r w:rsidR="0075061A" w:rsidRPr="004D13F9">
        <w:rPr>
          <w:rFonts w:ascii="Arial" w:hAnsi="Arial" w:cs="Arial"/>
          <w:b/>
          <w:sz w:val="22"/>
          <w:szCs w:val="22"/>
        </w:rPr>
        <w:t>(Fig. 5)</w:t>
      </w:r>
      <w:r w:rsidR="00B63883" w:rsidRPr="004D13F9">
        <w:rPr>
          <w:rFonts w:ascii="Arial" w:hAnsi="Arial" w:cs="Arial"/>
          <w:sz w:val="22"/>
          <w:szCs w:val="22"/>
        </w:rPr>
        <w:t xml:space="preserve">. </w:t>
      </w:r>
      <w:r w:rsidR="00EF17C3" w:rsidRPr="004D13F9">
        <w:rPr>
          <w:rFonts w:ascii="Arial" w:hAnsi="Arial" w:cs="Arial"/>
          <w:sz w:val="22"/>
          <w:szCs w:val="22"/>
        </w:rPr>
        <w:t>Ribosome depleted c</w:t>
      </w:r>
      <w:r w:rsidR="00E12FB6" w:rsidRPr="004D13F9">
        <w:rPr>
          <w:rFonts w:ascii="Arial" w:hAnsi="Arial" w:cs="Arial"/>
          <w:sz w:val="22"/>
          <w:szCs w:val="22"/>
        </w:rPr>
        <w:t>ellular R</w:t>
      </w:r>
      <w:r w:rsidR="002B1D00" w:rsidRPr="004D13F9">
        <w:rPr>
          <w:rFonts w:ascii="Arial" w:hAnsi="Arial" w:cs="Arial"/>
          <w:sz w:val="22"/>
          <w:szCs w:val="22"/>
        </w:rPr>
        <w:t xml:space="preserve">NA </w:t>
      </w:r>
      <w:r w:rsidR="00D449B2" w:rsidRPr="004D13F9">
        <w:rPr>
          <w:rFonts w:ascii="Arial" w:hAnsi="Arial" w:cs="Arial"/>
          <w:sz w:val="22"/>
          <w:szCs w:val="22"/>
        </w:rPr>
        <w:t>will be subjected to deep (2.5</w:t>
      </w:r>
      <w:r w:rsidR="001D4901" w:rsidRPr="004D13F9">
        <w:rPr>
          <w:rFonts w:ascii="Arial" w:hAnsi="Arial" w:cs="Arial"/>
          <w:sz w:val="22"/>
          <w:szCs w:val="22"/>
        </w:rPr>
        <w:t>e</w:t>
      </w:r>
      <w:r w:rsidR="00F472B3" w:rsidRPr="004D13F9">
        <w:rPr>
          <w:rFonts w:ascii="Arial" w:hAnsi="Arial" w:cs="Arial"/>
          <w:sz w:val="22"/>
          <w:szCs w:val="22"/>
        </w:rPr>
        <w:t>8</w:t>
      </w:r>
      <w:r w:rsidR="00E12FB6" w:rsidRPr="004D13F9">
        <w:rPr>
          <w:rFonts w:ascii="Arial" w:hAnsi="Arial" w:cs="Arial"/>
          <w:sz w:val="22"/>
          <w:szCs w:val="22"/>
        </w:rPr>
        <w:t xml:space="preserve"> reads/sample) strand-specific </w:t>
      </w:r>
      <w:r w:rsidR="00AE4900" w:rsidRPr="004D13F9">
        <w:rPr>
          <w:rFonts w:ascii="Arial" w:hAnsi="Arial" w:cs="Arial"/>
          <w:sz w:val="22"/>
          <w:szCs w:val="22"/>
        </w:rPr>
        <w:t>HiSeq 4000 sequencin</w:t>
      </w:r>
      <w:r w:rsidR="00943DB0" w:rsidRPr="004D13F9">
        <w:rPr>
          <w:rFonts w:ascii="Arial" w:hAnsi="Arial" w:cs="Arial"/>
          <w:sz w:val="22"/>
          <w:szCs w:val="22"/>
        </w:rPr>
        <w:t xml:space="preserve">g, with de novo </w:t>
      </w:r>
      <w:r w:rsidR="00903CD9" w:rsidRPr="004D13F9">
        <w:rPr>
          <w:rFonts w:ascii="Arial" w:hAnsi="Arial" w:cs="Arial"/>
          <w:sz w:val="22"/>
          <w:szCs w:val="22"/>
        </w:rPr>
        <w:t xml:space="preserve">assembly methods </w:t>
      </w:r>
      <w:r w:rsidR="00AE4900" w:rsidRPr="004D13F9">
        <w:rPr>
          <w:rFonts w:ascii="Arial" w:hAnsi="Arial" w:cs="Arial"/>
          <w:sz w:val="22"/>
          <w:szCs w:val="22"/>
        </w:rPr>
        <w:t xml:space="preserve">to identify novel lncRNAs. </w:t>
      </w:r>
      <w:r w:rsidR="00E025C1" w:rsidRPr="004D13F9">
        <w:rPr>
          <w:rFonts w:ascii="Arial" w:hAnsi="Arial" w:cs="Arial"/>
          <w:sz w:val="22"/>
          <w:szCs w:val="22"/>
        </w:rPr>
        <w:t xml:space="preserve">These </w:t>
      </w:r>
      <w:r w:rsidR="00096CC8" w:rsidRPr="004D13F9">
        <w:rPr>
          <w:rFonts w:ascii="Arial" w:hAnsi="Arial" w:cs="Arial"/>
          <w:sz w:val="22"/>
          <w:szCs w:val="22"/>
        </w:rPr>
        <w:t xml:space="preserve">differentially regulated and novel </w:t>
      </w:r>
      <w:r w:rsidR="00E025C1" w:rsidRPr="004D13F9">
        <w:rPr>
          <w:rFonts w:ascii="Arial" w:hAnsi="Arial" w:cs="Arial"/>
          <w:sz w:val="22"/>
          <w:szCs w:val="22"/>
        </w:rPr>
        <w:t xml:space="preserve">lncRNAs will be intersected with </w:t>
      </w:r>
      <w:r w:rsidR="006339EE" w:rsidRPr="004D13F9">
        <w:rPr>
          <w:rFonts w:ascii="Arial" w:hAnsi="Arial" w:cs="Arial"/>
          <w:sz w:val="22"/>
          <w:szCs w:val="22"/>
        </w:rPr>
        <w:t xml:space="preserve">a list of </w:t>
      </w:r>
      <w:r w:rsidR="00AC50CF" w:rsidRPr="004D13F9">
        <w:rPr>
          <w:rFonts w:ascii="Arial" w:hAnsi="Arial" w:cs="Arial"/>
          <w:sz w:val="22"/>
          <w:szCs w:val="22"/>
        </w:rPr>
        <w:t>5</w:t>
      </w:r>
      <w:r w:rsidR="001C7689" w:rsidRPr="004D13F9">
        <w:rPr>
          <w:rFonts w:ascii="Arial" w:hAnsi="Arial" w:cs="Arial"/>
          <w:sz w:val="22"/>
          <w:szCs w:val="22"/>
        </w:rPr>
        <w:t>03</w:t>
      </w:r>
      <w:r w:rsidR="00EA4C23" w:rsidRPr="004D13F9">
        <w:rPr>
          <w:rFonts w:ascii="Arial" w:hAnsi="Arial" w:cs="Arial"/>
          <w:sz w:val="22"/>
          <w:szCs w:val="22"/>
        </w:rPr>
        <w:t xml:space="preserve"> CAD </w:t>
      </w:r>
      <w:r w:rsidR="0099579F" w:rsidRPr="004D13F9">
        <w:rPr>
          <w:rFonts w:ascii="Arial" w:hAnsi="Arial" w:cs="Arial"/>
          <w:sz w:val="22"/>
          <w:szCs w:val="22"/>
        </w:rPr>
        <w:t>(</w:t>
      </w:r>
      <w:r w:rsidR="000512ED" w:rsidRPr="004D13F9">
        <w:rPr>
          <w:rFonts w:ascii="Arial" w:hAnsi="Arial" w:cs="Arial"/>
          <w:sz w:val="22"/>
          <w:szCs w:val="22"/>
        </w:rPr>
        <w:t>non-lipid</w:t>
      </w:r>
      <w:r w:rsidR="0099579F" w:rsidRPr="004D13F9">
        <w:rPr>
          <w:rFonts w:ascii="Arial" w:hAnsi="Arial" w:cs="Arial"/>
          <w:sz w:val="22"/>
          <w:szCs w:val="22"/>
        </w:rPr>
        <w:t>)</w:t>
      </w:r>
      <w:r w:rsidR="000512ED" w:rsidRPr="004D13F9">
        <w:rPr>
          <w:rFonts w:ascii="Arial" w:hAnsi="Arial" w:cs="Arial"/>
          <w:sz w:val="22"/>
          <w:szCs w:val="22"/>
        </w:rPr>
        <w:t xml:space="preserve"> </w:t>
      </w:r>
      <w:r w:rsidR="00EA4C23" w:rsidRPr="004D13F9">
        <w:rPr>
          <w:rFonts w:ascii="Arial" w:hAnsi="Arial" w:cs="Arial"/>
          <w:sz w:val="22"/>
          <w:szCs w:val="22"/>
        </w:rPr>
        <w:t>loci, including all of the rep</w:t>
      </w:r>
      <w:r w:rsidR="00B86C51" w:rsidRPr="004D13F9">
        <w:rPr>
          <w:rFonts w:ascii="Arial" w:hAnsi="Arial" w:cs="Arial"/>
          <w:sz w:val="22"/>
          <w:szCs w:val="22"/>
        </w:rPr>
        <w:t xml:space="preserve">licated genome-wide significant </w:t>
      </w:r>
      <w:r w:rsidR="00EA4C23" w:rsidRPr="004D13F9">
        <w:rPr>
          <w:rFonts w:ascii="Arial" w:hAnsi="Arial" w:cs="Arial"/>
          <w:sz w:val="22"/>
          <w:szCs w:val="22"/>
        </w:rPr>
        <w:t>alleles, as well as those that have been identified in multiple meta-analyses to be associated wi</w:t>
      </w:r>
      <w:r w:rsidR="00EA4C23" w:rsidRPr="004D13F9">
        <w:rPr>
          <w:rFonts w:ascii="Arial" w:hAnsi="Arial" w:cs="Arial"/>
          <w:color w:val="000000" w:themeColor="text1"/>
          <w:sz w:val="22"/>
          <w:szCs w:val="22"/>
        </w:rPr>
        <w:t xml:space="preserve">th </w:t>
      </w:r>
      <w:r w:rsidR="006073E6">
        <w:rPr>
          <w:rFonts w:ascii="Arial" w:hAnsi="Arial" w:cs="Arial"/>
          <w:color w:val="000000" w:themeColor="text1"/>
          <w:sz w:val="22"/>
          <w:szCs w:val="22"/>
        </w:rPr>
        <w:t xml:space="preserve">an </w:t>
      </w:r>
      <w:r w:rsidR="00EA4C23" w:rsidRPr="004D13F9">
        <w:rPr>
          <w:rFonts w:ascii="Arial" w:hAnsi="Arial" w:cs="Arial"/>
          <w:color w:val="000000" w:themeColor="text1"/>
          <w:sz w:val="22"/>
          <w:szCs w:val="22"/>
        </w:rPr>
        <w:t xml:space="preserve">FDR </w:t>
      </w:r>
      <w:r w:rsidR="006073E6">
        <w:rPr>
          <w:rFonts w:ascii="Arial" w:hAnsi="Arial" w:cs="Arial"/>
          <w:color w:val="000000" w:themeColor="text1"/>
          <w:sz w:val="22"/>
          <w:szCs w:val="22"/>
        </w:rPr>
        <w:t xml:space="preserve">of </w:t>
      </w:r>
      <w:r w:rsidR="00CB5968" w:rsidRPr="004D13F9">
        <w:rPr>
          <w:rFonts w:ascii="Arial" w:hAnsi="Arial" w:cs="Arial"/>
          <w:color w:val="000000" w:themeColor="text1"/>
          <w:sz w:val="22"/>
          <w:szCs w:val="22"/>
        </w:rPr>
        <w:t>5</w:t>
      </w:r>
      <w:r w:rsidR="006073E6">
        <w:rPr>
          <w:rFonts w:ascii="Arial" w:hAnsi="Arial" w:cs="Arial"/>
          <w:color w:val="000000" w:themeColor="text1"/>
          <w:sz w:val="22"/>
          <w:szCs w:val="22"/>
        </w:rPr>
        <w:t>%</w:t>
      </w:r>
      <w:r w:rsidR="00E025C1" w:rsidRPr="004D13F9">
        <w:rPr>
          <w:rFonts w:ascii="Arial" w:hAnsi="Arial" w:cs="Arial"/>
          <w:color w:val="000000" w:themeColor="text1"/>
          <w:sz w:val="22"/>
          <w:szCs w:val="22"/>
        </w:rPr>
        <w:t xml:space="preserve"> to gener</w:t>
      </w:r>
      <w:r w:rsidR="00E025C1" w:rsidRPr="004D13F9">
        <w:rPr>
          <w:rFonts w:ascii="Arial" w:hAnsi="Arial" w:cs="Arial"/>
          <w:sz w:val="22"/>
          <w:szCs w:val="22"/>
        </w:rPr>
        <w:t xml:space="preserve">ate a list of </w:t>
      </w:r>
      <w:r w:rsidR="00890B87" w:rsidRPr="004D13F9">
        <w:rPr>
          <w:rFonts w:ascii="Arial" w:hAnsi="Arial" w:cs="Arial"/>
          <w:sz w:val="22"/>
          <w:szCs w:val="22"/>
        </w:rPr>
        <w:t xml:space="preserve">CAD lncRNAs. </w:t>
      </w:r>
      <w:r w:rsidR="00761491" w:rsidRPr="004D13F9">
        <w:rPr>
          <w:rFonts w:ascii="Arial" w:hAnsi="Arial" w:cs="Arial"/>
          <w:sz w:val="22"/>
          <w:szCs w:val="22"/>
        </w:rPr>
        <w:t>H</w:t>
      </w:r>
      <w:r w:rsidR="00D33E9A" w:rsidRPr="004D13F9">
        <w:rPr>
          <w:rFonts w:ascii="Arial" w:hAnsi="Arial" w:cs="Arial"/>
          <w:sz w:val="22"/>
          <w:szCs w:val="22"/>
        </w:rPr>
        <w:t>ypothesis free WGCNA</w:t>
      </w:r>
      <w:r w:rsidR="002B1D00" w:rsidRPr="004D13F9">
        <w:rPr>
          <w:rFonts w:ascii="Arial" w:hAnsi="Arial" w:cs="Arial"/>
          <w:sz w:val="22"/>
          <w:szCs w:val="22"/>
        </w:rPr>
        <w:t>/MEGENA</w:t>
      </w:r>
      <w:r w:rsidR="00D33E9A" w:rsidRPr="004D13F9">
        <w:rPr>
          <w:rFonts w:ascii="Arial" w:hAnsi="Arial" w:cs="Arial"/>
          <w:sz w:val="22"/>
          <w:szCs w:val="22"/>
        </w:rPr>
        <w:t xml:space="preserve"> network construction </w:t>
      </w:r>
      <w:r w:rsidR="00890B87" w:rsidRPr="004D13F9">
        <w:rPr>
          <w:rFonts w:ascii="Arial" w:hAnsi="Arial" w:cs="Arial"/>
          <w:sz w:val="22"/>
          <w:szCs w:val="22"/>
        </w:rPr>
        <w:t xml:space="preserve">using </w:t>
      </w:r>
      <w:r w:rsidR="00E76753" w:rsidRPr="004D13F9">
        <w:rPr>
          <w:rFonts w:ascii="Arial" w:hAnsi="Arial" w:cs="Arial"/>
          <w:sz w:val="22"/>
          <w:szCs w:val="22"/>
        </w:rPr>
        <w:t xml:space="preserve">the </w:t>
      </w:r>
      <w:r w:rsidR="00890B87" w:rsidRPr="004D13F9">
        <w:rPr>
          <w:rFonts w:ascii="Arial" w:hAnsi="Arial" w:cs="Arial"/>
          <w:sz w:val="22"/>
          <w:szCs w:val="22"/>
        </w:rPr>
        <w:t xml:space="preserve">large RNA sequencing </w:t>
      </w:r>
      <w:r w:rsidR="00D92B2B" w:rsidRPr="004D13F9">
        <w:rPr>
          <w:rFonts w:ascii="Arial" w:hAnsi="Arial" w:cs="Arial"/>
          <w:sz w:val="22"/>
          <w:szCs w:val="22"/>
        </w:rPr>
        <w:t xml:space="preserve">datasets </w:t>
      </w:r>
      <w:r w:rsidR="00890B87" w:rsidRPr="004D13F9">
        <w:rPr>
          <w:rFonts w:ascii="Arial" w:hAnsi="Arial" w:cs="Arial"/>
          <w:sz w:val="22"/>
          <w:szCs w:val="22"/>
        </w:rPr>
        <w:t xml:space="preserve">will integrate these lncRNAs into coexpression networks that </w:t>
      </w:r>
      <w:r w:rsidR="00D92B2B" w:rsidRPr="004D13F9">
        <w:rPr>
          <w:rFonts w:ascii="Arial" w:hAnsi="Arial" w:cs="Arial"/>
          <w:sz w:val="22"/>
          <w:szCs w:val="22"/>
        </w:rPr>
        <w:t xml:space="preserve">will </w:t>
      </w:r>
      <w:r w:rsidR="00E15AAB" w:rsidRPr="004D13F9">
        <w:rPr>
          <w:rFonts w:ascii="Arial" w:hAnsi="Arial" w:cs="Arial"/>
          <w:sz w:val="22"/>
          <w:szCs w:val="22"/>
        </w:rPr>
        <w:t xml:space="preserve">begin to associate HCASMC lncRNAs with </w:t>
      </w:r>
      <w:r w:rsidR="00F51FBC" w:rsidRPr="004D13F9">
        <w:rPr>
          <w:rFonts w:ascii="Arial" w:hAnsi="Arial" w:cs="Arial"/>
          <w:sz w:val="22"/>
          <w:szCs w:val="22"/>
        </w:rPr>
        <w:t>pcGene</w:t>
      </w:r>
      <w:r w:rsidR="00E15AAB" w:rsidRPr="004D13F9">
        <w:rPr>
          <w:rFonts w:ascii="Arial" w:hAnsi="Arial" w:cs="Arial"/>
          <w:sz w:val="22"/>
          <w:szCs w:val="22"/>
        </w:rPr>
        <w:t xml:space="preserve"> partners and </w:t>
      </w:r>
      <w:r w:rsidR="00D92B2B" w:rsidRPr="004D13F9">
        <w:rPr>
          <w:rFonts w:ascii="Arial" w:hAnsi="Arial" w:cs="Arial"/>
          <w:sz w:val="22"/>
          <w:szCs w:val="22"/>
        </w:rPr>
        <w:t xml:space="preserve">inform on </w:t>
      </w:r>
      <w:r w:rsidR="00C53D83" w:rsidRPr="004D13F9">
        <w:rPr>
          <w:rFonts w:ascii="Arial" w:hAnsi="Arial" w:cs="Arial"/>
          <w:sz w:val="22"/>
          <w:szCs w:val="22"/>
        </w:rPr>
        <w:t xml:space="preserve">functional </w:t>
      </w:r>
      <w:r w:rsidR="00D23EBB" w:rsidRPr="004D13F9">
        <w:rPr>
          <w:rFonts w:ascii="Arial" w:hAnsi="Arial" w:cs="Arial"/>
          <w:sz w:val="22"/>
          <w:szCs w:val="22"/>
        </w:rPr>
        <w:t>molecular interactions</w:t>
      </w:r>
      <w:r w:rsidR="00AD6A0D" w:rsidRPr="004D13F9">
        <w:rPr>
          <w:rFonts w:ascii="Arial" w:hAnsi="Arial" w:cs="Arial"/>
          <w:sz w:val="22"/>
          <w:szCs w:val="22"/>
        </w:rPr>
        <w:t xml:space="preserve">. </w:t>
      </w:r>
      <w:r w:rsidR="00086C0A" w:rsidRPr="004D13F9">
        <w:rPr>
          <w:rFonts w:ascii="Arial" w:hAnsi="Arial" w:cs="Arial"/>
          <w:sz w:val="22"/>
          <w:szCs w:val="22"/>
        </w:rPr>
        <w:t xml:space="preserve">This is a required first step to investigate the role of lncRNAs in CAD and determine the mechanisms by which they regulate </w:t>
      </w:r>
      <w:r w:rsidR="00B470DA" w:rsidRPr="004D13F9">
        <w:rPr>
          <w:rFonts w:ascii="Arial" w:hAnsi="Arial" w:cs="Arial"/>
          <w:sz w:val="22"/>
          <w:szCs w:val="22"/>
        </w:rPr>
        <w:t xml:space="preserve">disease causal </w:t>
      </w:r>
      <w:r w:rsidR="00F51FBC" w:rsidRPr="004D13F9">
        <w:rPr>
          <w:rFonts w:ascii="Arial" w:hAnsi="Arial" w:cs="Arial"/>
          <w:sz w:val="22"/>
          <w:szCs w:val="22"/>
        </w:rPr>
        <w:t>pcGene</w:t>
      </w:r>
      <w:r w:rsidR="00086C0A" w:rsidRPr="004D13F9">
        <w:rPr>
          <w:rFonts w:ascii="Arial" w:hAnsi="Arial" w:cs="Arial"/>
          <w:sz w:val="22"/>
          <w:szCs w:val="22"/>
        </w:rPr>
        <w:t xml:space="preserve"> expression. </w:t>
      </w:r>
    </w:p>
    <w:p w14:paraId="4C8B0409" w14:textId="03AEC095" w:rsidR="00152FDC" w:rsidRPr="004D13F9" w:rsidRDefault="00934C9A" w:rsidP="00E23D32">
      <w:pPr>
        <w:spacing w:before="60" w:line="240" w:lineRule="exact"/>
        <w:rPr>
          <w:rFonts w:ascii="Arial" w:hAnsi="Arial" w:cs="Arial"/>
          <w:color w:val="000000" w:themeColor="text1"/>
          <w:sz w:val="22"/>
          <w:szCs w:val="22"/>
        </w:rPr>
      </w:pPr>
      <w:r>
        <w:rPr>
          <w:rFonts w:ascii="Arial" w:hAnsi="Arial" w:cs="Arial"/>
          <w:noProof/>
          <w:color w:val="000000" w:themeColor="text1"/>
          <w:sz w:val="22"/>
          <w:szCs w:val="22"/>
        </w:rPr>
        <mc:AlternateContent>
          <mc:Choice Requires="wps">
            <w:drawing>
              <wp:anchor distT="0" distB="0" distL="114300" distR="114300" simplePos="0" relativeHeight="251689984" behindDoc="0" locked="0" layoutInCell="1" allowOverlap="1" wp14:anchorId="1FE0DD4A" wp14:editId="6543764F">
                <wp:simplePos x="0" y="0"/>
                <wp:positionH relativeFrom="column">
                  <wp:posOffset>13335</wp:posOffset>
                </wp:positionH>
                <wp:positionV relativeFrom="paragraph">
                  <wp:posOffset>116205</wp:posOffset>
                </wp:positionV>
                <wp:extent cx="3051175" cy="2512060"/>
                <wp:effectExtent l="0" t="0" r="22225" b="2540"/>
                <wp:wrapSquare wrapText="bothSides"/>
                <wp:docPr id="10" name="Text Box 10"/>
                <wp:cNvGraphicFramePr/>
                <a:graphic xmlns:a="http://schemas.openxmlformats.org/drawingml/2006/main">
                  <a:graphicData uri="http://schemas.microsoft.com/office/word/2010/wordprocessingShape">
                    <wps:wsp>
                      <wps:cNvSpPr txBox="1"/>
                      <wps:spPr>
                        <a:xfrm>
                          <a:off x="0" y="0"/>
                          <a:ext cx="3051175" cy="2512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352A49" w14:textId="77777777" w:rsidR="00B31808" w:rsidRPr="0064657C" w:rsidRDefault="00B31808" w:rsidP="00934C9A">
                            <w:pPr>
                              <w:rPr>
                                <w:rFonts w:ascii="Arial" w:hAnsi="Arial" w:cs="Arial"/>
                                <w:sz w:val="16"/>
                                <w:szCs w:val="16"/>
                              </w:rPr>
                            </w:pPr>
                            <w:r>
                              <w:rPr>
                                <w:rFonts w:ascii="Arial" w:hAnsi="Arial" w:cs="Arial"/>
                                <w:noProof/>
                                <w:sz w:val="16"/>
                                <w:szCs w:val="16"/>
                              </w:rPr>
                              <w:drawing>
                                <wp:inline distT="0" distB="0" distL="0" distR="0" wp14:anchorId="34A3D896" wp14:editId="0CB8B076">
                                  <wp:extent cx="3034831" cy="249437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 5-Workflow.jpg"/>
                                          <pic:cNvPicPr/>
                                        </pic:nvPicPr>
                                        <pic:blipFill>
                                          <a:blip r:embed="rId18">
                                            <a:extLst>
                                              <a:ext uri="{28A0092B-C50C-407E-A947-70E740481C1C}">
                                                <a14:useLocalDpi xmlns:a14="http://schemas.microsoft.com/office/drawing/2010/main" val="0"/>
                                              </a:ext>
                                            </a:extLst>
                                          </a:blip>
                                          <a:stretch>
                                            <a:fillRect/>
                                          </a:stretch>
                                        </pic:blipFill>
                                        <pic:spPr>
                                          <a:xfrm>
                                            <a:off x="0" y="0"/>
                                            <a:ext cx="3041273" cy="2499668"/>
                                          </a:xfrm>
                                          <a:prstGeom prst="rect">
                                            <a:avLst/>
                                          </a:prstGeom>
                                        </pic:spPr>
                                      </pic:pic>
                                    </a:graphicData>
                                  </a:graphic>
                                </wp:inline>
                              </w:drawing>
                            </w:r>
                          </w:p>
                        </w:txbxContent>
                      </wps:txbx>
                      <wps:bodyPr rot="0" spcFirstLastPara="0" vertOverflow="overflow" horzOverflow="overflow" vert="horz" wrap="square" lIns="914" tIns="914" rIns="914" bIns="91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0DD4A" id="Text Box 10" o:spid="_x0000_s1030" type="#_x0000_t202" style="position:absolute;margin-left:1.05pt;margin-top:9.15pt;width:240.25pt;height:197.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" filled="f" stroked="f">
                <v:textbox inset="914emu,914emu,914emu,914emu">
                  <w:txbxContent>
                    <w:p w14:paraId="0A352A49" w14:textId="77777777" w:rsidR="00B31808" w:rsidRPr="0064657C" w:rsidRDefault="00B31808" w:rsidP="00934C9A">
                      <w:pPr>
                        <w:rPr>
                          <w:rFonts w:ascii="Arial" w:hAnsi="Arial" w:cs="Arial"/>
                          <w:sz w:val="16"/>
                          <w:szCs w:val="16"/>
                        </w:rPr>
                      </w:pPr>
                      <w:r>
                        <w:rPr>
                          <w:rFonts w:ascii="Arial" w:hAnsi="Arial" w:cs="Arial"/>
                          <w:noProof/>
                          <w:sz w:val="16"/>
                          <w:szCs w:val="16"/>
                        </w:rPr>
                        <w:drawing>
                          <wp:inline distT="0" distB="0" distL="0" distR="0" wp14:anchorId="34A3D896" wp14:editId="0CB8B076">
                            <wp:extent cx="3034831" cy="249437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 5-Workflow.jpg"/>
                                    <pic:cNvPicPr/>
                                  </pic:nvPicPr>
                                  <pic:blipFill>
                                    <a:blip r:embed="rId19">
                                      <a:extLst>
                                        <a:ext uri="{28A0092B-C50C-407E-A947-70E740481C1C}">
                                          <a14:useLocalDpi xmlns:a14="http://schemas.microsoft.com/office/drawing/2010/main" val="0"/>
                                        </a:ext>
                                      </a:extLst>
                                    </a:blip>
                                    <a:stretch>
                                      <a:fillRect/>
                                    </a:stretch>
                                  </pic:blipFill>
                                  <pic:spPr>
                                    <a:xfrm>
                                      <a:off x="0" y="0"/>
                                      <a:ext cx="3041273" cy="2499668"/>
                                    </a:xfrm>
                                    <a:prstGeom prst="rect">
                                      <a:avLst/>
                                    </a:prstGeom>
                                  </pic:spPr>
                                </pic:pic>
                              </a:graphicData>
                            </a:graphic>
                          </wp:inline>
                        </w:drawing>
                      </w:r>
                    </w:p>
                  </w:txbxContent>
                </v:textbox>
                <w10:wrap type="square"/>
              </v:shape>
            </w:pict>
          </mc:Fallback>
        </mc:AlternateContent>
      </w:r>
      <w:r w:rsidR="00152FDC" w:rsidRPr="004D13F9">
        <w:rPr>
          <w:rFonts w:ascii="Arial" w:hAnsi="Arial" w:cs="Arial"/>
          <w:b/>
          <w:color w:val="000000" w:themeColor="text1"/>
          <w:sz w:val="22"/>
          <w:szCs w:val="22"/>
        </w:rPr>
        <w:t>Preliminary data:</w:t>
      </w:r>
      <w:r w:rsidR="00152FDC" w:rsidRPr="004D13F9">
        <w:rPr>
          <w:rFonts w:ascii="Arial" w:hAnsi="Arial" w:cs="Arial"/>
          <w:i/>
          <w:color w:val="000000" w:themeColor="text1"/>
          <w:sz w:val="22"/>
          <w:szCs w:val="22"/>
        </w:rPr>
        <w:t xml:space="preserve"> </w:t>
      </w:r>
      <w:r w:rsidR="001C7689" w:rsidRPr="004D13F9">
        <w:rPr>
          <w:rFonts w:ascii="Arial" w:hAnsi="Arial" w:cs="Arial"/>
          <w:i/>
          <w:color w:val="000000" w:themeColor="text1"/>
          <w:sz w:val="22"/>
          <w:szCs w:val="22"/>
          <w:u w:val="single"/>
        </w:rPr>
        <w:t>Identification</w:t>
      </w:r>
      <w:r w:rsidR="00152FDC" w:rsidRPr="004D13F9">
        <w:rPr>
          <w:rFonts w:ascii="Arial" w:hAnsi="Arial" w:cs="Arial"/>
          <w:i/>
          <w:color w:val="000000" w:themeColor="text1"/>
          <w:sz w:val="22"/>
          <w:szCs w:val="22"/>
          <w:u w:val="single"/>
        </w:rPr>
        <w:t xml:space="preserve"> of HCASMC lncRNAs in CAD</w:t>
      </w:r>
      <w:r w:rsidR="001C7689" w:rsidRPr="004D13F9">
        <w:rPr>
          <w:rFonts w:ascii="Arial" w:hAnsi="Arial" w:cs="Arial"/>
          <w:i/>
          <w:color w:val="000000" w:themeColor="text1"/>
          <w:sz w:val="22"/>
          <w:szCs w:val="22"/>
          <w:u w:val="single"/>
        </w:rPr>
        <w:t xml:space="preserve"> loci</w:t>
      </w:r>
      <w:r w:rsidR="00152FDC" w:rsidRPr="004D13F9">
        <w:rPr>
          <w:rFonts w:ascii="Arial" w:hAnsi="Arial" w:cs="Arial"/>
          <w:i/>
          <w:color w:val="000000" w:themeColor="text1"/>
          <w:sz w:val="22"/>
          <w:szCs w:val="22"/>
          <w:u w:val="single"/>
        </w:rPr>
        <w:t>:</w:t>
      </w:r>
      <w:r w:rsidR="00152FDC" w:rsidRPr="004D13F9">
        <w:rPr>
          <w:rFonts w:ascii="Arial" w:hAnsi="Arial" w:cs="Arial"/>
          <w:color w:val="000000" w:themeColor="text1"/>
          <w:sz w:val="22"/>
          <w:szCs w:val="22"/>
        </w:rPr>
        <w:t xml:space="preserve"> </w:t>
      </w:r>
      <w:r w:rsidR="003A3A61" w:rsidRPr="004D13F9">
        <w:rPr>
          <w:rFonts w:ascii="Arial" w:hAnsi="Arial" w:cs="Arial"/>
          <w:color w:val="000000" w:themeColor="text1"/>
          <w:sz w:val="22"/>
          <w:szCs w:val="22"/>
        </w:rPr>
        <w:t xml:space="preserve">To </w:t>
      </w:r>
      <w:r w:rsidR="003F1CB2" w:rsidRPr="004D13F9">
        <w:rPr>
          <w:rFonts w:ascii="Arial" w:hAnsi="Arial" w:cs="Arial"/>
          <w:color w:val="000000" w:themeColor="text1"/>
          <w:sz w:val="22"/>
          <w:szCs w:val="22"/>
        </w:rPr>
        <w:t xml:space="preserve">begin to </w:t>
      </w:r>
      <w:r w:rsidR="003A3A61" w:rsidRPr="004D13F9">
        <w:rPr>
          <w:rFonts w:ascii="Arial" w:hAnsi="Arial" w:cs="Arial"/>
          <w:color w:val="000000" w:themeColor="text1"/>
          <w:sz w:val="22"/>
          <w:szCs w:val="22"/>
        </w:rPr>
        <w:t>i</w:t>
      </w:r>
      <w:r w:rsidR="00152FDC" w:rsidRPr="004D13F9">
        <w:rPr>
          <w:rFonts w:ascii="Arial" w:hAnsi="Arial" w:cs="Arial"/>
          <w:color w:val="000000" w:themeColor="text1"/>
          <w:sz w:val="22"/>
          <w:szCs w:val="22"/>
        </w:rPr>
        <w:t xml:space="preserve">nvestigate </w:t>
      </w:r>
      <w:r w:rsidR="003F1CB2" w:rsidRPr="004D13F9">
        <w:rPr>
          <w:rFonts w:ascii="Arial" w:hAnsi="Arial" w:cs="Arial"/>
          <w:color w:val="000000" w:themeColor="text1"/>
          <w:sz w:val="22"/>
          <w:szCs w:val="22"/>
        </w:rPr>
        <w:t>how HCASMC lncRNAs respond</w:t>
      </w:r>
      <w:r w:rsidR="00152FDC" w:rsidRPr="004D13F9">
        <w:rPr>
          <w:rFonts w:ascii="Arial" w:hAnsi="Arial" w:cs="Arial"/>
          <w:color w:val="000000" w:themeColor="text1"/>
          <w:sz w:val="22"/>
          <w:szCs w:val="22"/>
        </w:rPr>
        <w:t xml:space="preserve"> to cell state changes, we have identified lncRNAs in two of our most interesting RNAseq datasets. In one experiment, HCASMC were stimulated in vitro with media containing fetal </w:t>
      </w:r>
      <w:r w:rsidR="00FC49B2" w:rsidRPr="004D13F9">
        <w:rPr>
          <w:rFonts w:ascii="Arial" w:hAnsi="Arial" w:cs="Arial"/>
          <w:color w:val="000000" w:themeColor="text1"/>
          <w:sz w:val="22"/>
          <w:szCs w:val="22"/>
        </w:rPr>
        <w:t>bovine</w:t>
      </w:r>
      <w:r w:rsidR="00152FDC" w:rsidRPr="004D13F9">
        <w:rPr>
          <w:rFonts w:ascii="Arial" w:hAnsi="Arial" w:cs="Arial"/>
          <w:color w:val="000000" w:themeColor="text1"/>
          <w:sz w:val="22"/>
          <w:szCs w:val="22"/>
        </w:rPr>
        <w:t xml:space="preserve"> serum, and these cells compared to those that underwent 48 hrs of serum starvation. </w:t>
      </w:r>
      <w:r w:rsidR="00FC49B2" w:rsidRPr="004D13F9">
        <w:rPr>
          <w:rFonts w:ascii="Arial" w:hAnsi="Arial" w:cs="Arial"/>
          <w:color w:val="000000" w:themeColor="text1"/>
          <w:sz w:val="22"/>
          <w:szCs w:val="22"/>
        </w:rPr>
        <w:t>Stimulation with serum is well known to promote de</w:t>
      </w:r>
      <w:r w:rsidR="000D7D8D">
        <w:rPr>
          <w:rFonts w:ascii="Arial" w:hAnsi="Arial" w:cs="Arial"/>
          <w:color w:val="000000" w:themeColor="text1"/>
          <w:sz w:val="22"/>
          <w:szCs w:val="22"/>
        </w:rPr>
        <w:t>-</w:t>
      </w:r>
      <w:r w:rsidR="00FC49B2" w:rsidRPr="004D13F9">
        <w:rPr>
          <w:rFonts w:ascii="Arial" w:hAnsi="Arial" w:cs="Arial"/>
          <w:color w:val="000000" w:themeColor="text1"/>
          <w:sz w:val="22"/>
          <w:szCs w:val="22"/>
        </w:rPr>
        <w:t>differentiation</w:t>
      </w:r>
      <w:r w:rsidR="0074613F">
        <w:rPr>
          <w:rFonts w:ascii="Arial" w:hAnsi="Arial" w:cs="Arial"/>
          <w:color w:val="000000" w:themeColor="text1"/>
          <w:sz w:val="22"/>
          <w:szCs w:val="22"/>
        </w:rPr>
        <w:fldChar w:fldCharType="begin">
          <w:fldData xml:space="preserve">PEVuZE5vdGU+PENpdGU+PEF1dGhvcj5CZW5uZXR0PC9BdXRob3I+PFllYXI+MjAxNjwvWWVhcj48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</w:fldData>
        </w:fldChar>
      </w:r>
      <w:r w:rsidR="00A00176">
        <w:rPr>
          <w:rFonts w:ascii="Arial" w:hAnsi="Arial" w:cs="Arial"/>
          <w:color w:val="000000" w:themeColor="text1"/>
          <w:sz w:val="22"/>
          <w:szCs w:val="22"/>
        </w:rPr>
        <w:instrText xml:space="preserve"> ADDIN EN.CITE </w:instrText>
      </w:r>
      <w:r w:rsidR="00A00176">
        <w:rPr>
          <w:rFonts w:ascii="Arial" w:hAnsi="Arial" w:cs="Arial"/>
          <w:color w:val="000000" w:themeColor="text1"/>
          <w:sz w:val="22"/>
          <w:szCs w:val="22"/>
        </w:rPr>
        <w:fldChar w:fldCharType="begin">
          <w:fldData xml:space="preserve">PEVuZE5vdGU+PENpdGU+PEF1dGhvcj5CZW5uZXR0PC9BdXRob3I+PFllYXI+MjAxNjwvWWVhcj48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</w:fldData>
        </w:fldChar>
      </w:r>
      <w:r w:rsidR="00A00176">
        <w:rPr>
          <w:rFonts w:ascii="Arial" w:hAnsi="Arial" w:cs="Arial"/>
          <w:color w:val="000000" w:themeColor="text1"/>
          <w:sz w:val="22"/>
          <w:szCs w:val="22"/>
        </w:rPr>
        <w:instrText xml:space="preserve"> ADDIN EN.CITE.DATA </w:instrText>
      </w:r>
      <w:r w:rsidR="00A00176">
        <w:rPr>
          <w:rFonts w:ascii="Arial" w:hAnsi="Arial" w:cs="Arial"/>
          <w:color w:val="000000" w:themeColor="text1"/>
          <w:sz w:val="22"/>
          <w:szCs w:val="22"/>
        </w:rPr>
      </w:r>
      <w:r w:rsidR="00A00176">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107</w:t>
      </w:r>
      <w:r w:rsidR="0074613F">
        <w:rPr>
          <w:rFonts w:ascii="Arial" w:hAnsi="Arial" w:cs="Arial"/>
          <w:color w:val="000000" w:themeColor="text1"/>
          <w:sz w:val="22"/>
          <w:szCs w:val="22"/>
        </w:rPr>
        <w:fldChar w:fldCharType="end"/>
      </w:r>
      <w:r w:rsidR="00FC49B2" w:rsidRPr="004D13F9">
        <w:rPr>
          <w:rFonts w:ascii="Arial" w:hAnsi="Arial" w:cs="Arial"/>
          <w:color w:val="000000" w:themeColor="text1"/>
          <w:sz w:val="22"/>
          <w:szCs w:val="22"/>
        </w:rPr>
        <w:t xml:space="preserve">, and </w:t>
      </w:r>
      <w:r w:rsidR="00FB79B4" w:rsidRPr="004D13F9">
        <w:rPr>
          <w:rFonts w:ascii="Arial" w:hAnsi="Arial" w:cs="Arial"/>
          <w:color w:val="000000" w:themeColor="text1"/>
          <w:sz w:val="22"/>
          <w:szCs w:val="22"/>
        </w:rPr>
        <w:t xml:space="preserve">we have established CAD causality for </w:t>
      </w:r>
      <w:r w:rsidR="00B502C0" w:rsidRPr="004D13F9">
        <w:rPr>
          <w:rFonts w:ascii="Arial" w:hAnsi="Arial" w:cs="Arial"/>
          <w:color w:val="000000" w:themeColor="text1"/>
          <w:sz w:val="22"/>
          <w:szCs w:val="22"/>
        </w:rPr>
        <w:t xml:space="preserve">this process </w:t>
      </w:r>
      <w:r w:rsidR="00A111A5" w:rsidRPr="004D13F9">
        <w:rPr>
          <w:rFonts w:ascii="Arial" w:hAnsi="Arial" w:cs="Arial"/>
          <w:color w:val="000000" w:themeColor="text1"/>
          <w:sz w:val="22"/>
          <w:szCs w:val="22"/>
        </w:rPr>
        <w:t xml:space="preserve">and shown that </w:t>
      </w:r>
      <w:r w:rsidR="00A111A5" w:rsidRPr="004D13F9">
        <w:rPr>
          <w:rFonts w:ascii="Arial" w:hAnsi="Arial" w:cs="Arial"/>
          <w:i/>
          <w:color w:val="000000" w:themeColor="text1"/>
          <w:sz w:val="22"/>
          <w:szCs w:val="22"/>
        </w:rPr>
        <w:t>TCF21</w:t>
      </w:r>
      <w:r w:rsidR="007E47CD" w:rsidRPr="004D13F9">
        <w:rPr>
          <w:rFonts w:ascii="Arial" w:hAnsi="Arial" w:cs="Arial"/>
          <w:color w:val="000000" w:themeColor="text1"/>
          <w:sz w:val="22"/>
          <w:szCs w:val="22"/>
        </w:rPr>
        <w:t xml:space="preserve"> </w:t>
      </w:r>
      <w:r w:rsidR="00B502C0" w:rsidRPr="004D13F9">
        <w:rPr>
          <w:rFonts w:ascii="Arial" w:hAnsi="Arial" w:cs="Arial"/>
          <w:color w:val="000000" w:themeColor="text1"/>
          <w:sz w:val="22"/>
          <w:szCs w:val="22"/>
        </w:rPr>
        <w:t xml:space="preserve">also </w:t>
      </w:r>
      <w:r w:rsidR="007E47CD" w:rsidRPr="004D13F9">
        <w:rPr>
          <w:rFonts w:ascii="Arial" w:hAnsi="Arial" w:cs="Arial"/>
          <w:color w:val="000000" w:themeColor="text1"/>
          <w:sz w:val="22"/>
          <w:szCs w:val="22"/>
        </w:rPr>
        <w:t>promote</w:t>
      </w:r>
      <w:r w:rsidR="00B502C0" w:rsidRPr="004D13F9">
        <w:rPr>
          <w:rFonts w:ascii="Arial" w:hAnsi="Arial" w:cs="Arial"/>
          <w:color w:val="000000" w:themeColor="text1"/>
          <w:sz w:val="22"/>
          <w:szCs w:val="22"/>
        </w:rPr>
        <w:t>s</w:t>
      </w:r>
      <w:r w:rsidR="007E47CD" w:rsidRPr="004D13F9">
        <w:rPr>
          <w:rFonts w:ascii="Arial" w:hAnsi="Arial" w:cs="Arial"/>
          <w:color w:val="000000" w:themeColor="text1"/>
          <w:sz w:val="22"/>
          <w:szCs w:val="22"/>
        </w:rPr>
        <w:t xml:space="preserve"> de</w:t>
      </w:r>
      <w:r w:rsidR="000D7D8D">
        <w:rPr>
          <w:rFonts w:ascii="Arial" w:hAnsi="Arial" w:cs="Arial"/>
          <w:color w:val="000000" w:themeColor="text1"/>
          <w:sz w:val="22"/>
          <w:szCs w:val="22"/>
        </w:rPr>
        <w:t>-</w:t>
      </w:r>
      <w:r w:rsidR="007E47CD" w:rsidRPr="004D13F9">
        <w:rPr>
          <w:rFonts w:ascii="Arial" w:hAnsi="Arial" w:cs="Arial"/>
          <w:color w:val="000000" w:themeColor="text1"/>
          <w:sz w:val="22"/>
          <w:szCs w:val="22"/>
        </w:rPr>
        <w:t>differentiation of HCASMC</w:t>
      </w:r>
      <w:r w:rsidR="00A111A5" w:rsidRPr="004D13F9">
        <w:rPr>
          <w:rFonts w:ascii="Arial" w:hAnsi="Arial" w:cs="Arial"/>
          <w:color w:val="000000" w:themeColor="text1"/>
          <w:sz w:val="22"/>
          <w:szCs w:val="22"/>
        </w:rPr>
        <w:t>.</w:t>
      </w:r>
      <w:r w:rsidR="0074613F">
        <w:rPr>
          <w:rFonts w:ascii="Arial" w:hAnsi="Arial" w:cs="Arial"/>
          <w:color w:val="000000" w:themeColor="text1"/>
          <w:sz w:val="22"/>
          <w:szCs w:val="22"/>
        </w:rPr>
        <w:fldChar w:fldCharType="begin"/>
      </w:r>
      <w:r w:rsidR="0074613F">
        <w:rPr>
          <w:rFonts w:ascii="Arial" w:hAnsi="Arial" w:cs="Arial"/>
          <w:color w:val="000000" w:themeColor="text1"/>
          <w:sz w:val="22"/>
          <w:szCs w:val="22"/>
        </w:rPr>
        <w:instrText xml:space="preserve"> ADDIN EN.CITE &lt;EndNote&gt;&lt;Cite&gt;&lt;Author&gt;Nurnberg&lt;/Author&gt;&lt;Year&gt;2015&lt;/Year&gt;&lt;RecNum&gt;1092&lt;/RecNum&gt;&lt;DisplayText&gt;&lt;style face="superscript"&gt;11&lt;/style&gt;&lt;/DisplayText&gt;&lt;record&gt;&lt;rec-number&gt;1092&lt;/rec-number&gt;&lt;foreign-keys&gt;&lt;key app="EN" db-id="59a5vzd2ztztp3e2prax0va3f0xxvp0exvff" timestamp="1426982873"&gt;1092&lt;/key&gt;&lt;/foreign-keys&gt;&lt;ref-type name="Journal Article"&gt;17&lt;/ref-type&gt;&lt;contributors&gt;&lt;authors&gt;&lt;author&gt;Nurnberg, S. T.&lt;/author&gt;&lt;author&gt;Cheng, K.&lt;/author&gt;&lt;author&gt;Raiesdana, A.&lt;/author&gt;&lt;author&gt;Kundu, R.&lt;/author&gt;&lt;author&gt;Miller, C. L.&lt;/author&gt;&lt;author&gt;Kim, J. B.&lt;/author&gt;&lt;author&gt;Arora, K.&lt;/author&gt;&lt;author&gt;Carcamo-Orive, I.&lt;/author&gt;&lt;author&gt;Xiong, Y.&lt;/author&gt;&lt;author&gt;Tellakula, N.&lt;/author&gt;&lt;author&gt;Nanda, V.&lt;/author&gt;&lt;author&gt;Murthy, N.&lt;/author&gt;&lt;author&gt;Boisvert, W. A.&lt;/author&gt;&lt;author&gt;Hedin, U.&lt;/author&gt;&lt;author&gt;Perisic, L.&lt;/author&gt;&lt;author&gt;Aldi, S.&lt;/author&gt;&lt;author&gt;Maegdefessel, L.&lt;/author&gt;&lt;author&gt;Pjanic, M.&lt;/author&gt;&lt;author&gt;Owens, G. K.&lt;/author&gt;&lt;author&gt;Tallquist, M. D.&lt;/author&gt;&lt;author&gt;Quertermous, T.&lt;/author&gt;&lt;/authors&gt;&lt;/contributors&gt;&lt;titles&gt;&lt;title&gt;Coronary artery disease associated transcription factor TCF21 regulates smooth muscle precursor cells that contribute to the fibrous cap&lt;/title&gt;&lt;secondary-title&gt;PLoS Genet&lt;/secondary-title&gt;&lt;/titles&gt;&lt;periodical&gt;&lt;full-title&gt;PLoS Genet&lt;/full-title&gt;&lt;/periodical&gt;&lt;volume&gt;11&lt;/volume&gt;&lt;number&gt;5&lt;/number&gt;&lt;section&gt;1005155&lt;/section&gt;&lt;dates&gt;&lt;year&gt;2015&lt;/year&gt;&lt;/dates&gt;&lt;urls&gt;&lt;/urls&gt;&lt;custom2&gt;in process.&lt;/custom2&gt;&lt;/record&gt;&lt;/Cite&gt;&lt;/EndNote&gt;</w:instrText>
      </w:r>
      <w:r w:rsidR="0074613F">
        <w:rPr>
          <w:rFonts w:ascii="Arial" w:hAnsi="Arial" w:cs="Arial"/>
          <w:color w:val="000000" w:themeColor="text1"/>
          <w:sz w:val="22"/>
          <w:szCs w:val="22"/>
        </w:rPr>
        <w:fldChar w:fldCharType="separate"/>
      </w:r>
      <w:r w:rsidR="0074613F" w:rsidRPr="0074613F">
        <w:rPr>
          <w:rFonts w:ascii="Arial" w:hAnsi="Arial" w:cs="Arial"/>
          <w:noProof/>
          <w:color w:val="000000" w:themeColor="text1"/>
          <w:sz w:val="22"/>
          <w:szCs w:val="22"/>
          <w:vertAlign w:val="superscript"/>
        </w:rPr>
        <w:t>11</w:t>
      </w:r>
      <w:r w:rsidR="0074613F">
        <w:rPr>
          <w:rFonts w:ascii="Arial" w:hAnsi="Arial" w:cs="Arial"/>
          <w:color w:val="000000" w:themeColor="text1"/>
          <w:sz w:val="22"/>
          <w:szCs w:val="22"/>
        </w:rPr>
        <w:fldChar w:fldCharType="end"/>
      </w:r>
      <w:r w:rsidR="00A111A5" w:rsidRPr="004D13F9">
        <w:rPr>
          <w:rFonts w:ascii="Arial" w:hAnsi="Arial" w:cs="Arial"/>
          <w:color w:val="000000" w:themeColor="text1"/>
          <w:sz w:val="22"/>
          <w:szCs w:val="22"/>
        </w:rPr>
        <w:t xml:space="preserve"> </w:t>
      </w:r>
      <w:r w:rsidR="00D75AB2" w:rsidRPr="004D13F9">
        <w:rPr>
          <w:rFonts w:ascii="Arial" w:hAnsi="Arial" w:cs="Arial"/>
          <w:color w:val="000000" w:themeColor="text1"/>
          <w:sz w:val="22"/>
          <w:szCs w:val="22"/>
        </w:rPr>
        <w:t>The second dataset is thus one comparing HCASMC with and without TCF21 gain of function (GOF).</w:t>
      </w:r>
      <w:r w:rsidR="003D5EB7" w:rsidRPr="004D13F9">
        <w:rPr>
          <w:rFonts w:ascii="Arial" w:hAnsi="Arial" w:cs="Arial"/>
          <w:color w:val="000000" w:themeColor="text1"/>
          <w:sz w:val="22"/>
          <w:szCs w:val="22"/>
        </w:rPr>
        <w:t xml:space="preserve"> </w:t>
      </w:r>
      <w:r w:rsidR="00152FDC" w:rsidRPr="004D13F9">
        <w:rPr>
          <w:rFonts w:ascii="Arial" w:hAnsi="Arial" w:cs="Arial"/>
          <w:color w:val="000000" w:themeColor="text1"/>
          <w:sz w:val="22"/>
          <w:szCs w:val="22"/>
        </w:rPr>
        <w:t>For the serum stimulation experiment, polyA</w:t>
      </w:r>
      <w:r w:rsidR="00152FDC" w:rsidRPr="004D13F9">
        <w:rPr>
          <w:rFonts w:ascii="Arial" w:hAnsi="Arial" w:cs="Arial"/>
          <w:color w:val="000000" w:themeColor="text1"/>
          <w:sz w:val="22"/>
          <w:szCs w:val="22"/>
          <w:vertAlign w:val="superscript"/>
        </w:rPr>
        <w:t>+</w:t>
      </w:r>
      <w:r w:rsidR="00152FDC" w:rsidRPr="004D13F9">
        <w:rPr>
          <w:rFonts w:ascii="Arial" w:hAnsi="Arial" w:cs="Arial"/>
          <w:color w:val="000000" w:themeColor="text1"/>
          <w:sz w:val="22"/>
          <w:szCs w:val="22"/>
        </w:rPr>
        <w:t xml:space="preserve"> RNA was isolated and underwent RNAseq analysis, while for the TCF21 GOF study RNA isolation e</w:t>
      </w:r>
      <w:r w:rsidR="00873C2F" w:rsidRPr="004D13F9">
        <w:rPr>
          <w:rFonts w:ascii="Arial" w:hAnsi="Arial" w:cs="Arial"/>
          <w:color w:val="000000" w:themeColor="text1"/>
          <w:sz w:val="22"/>
          <w:szCs w:val="22"/>
        </w:rPr>
        <w:t xml:space="preserve">mployed </w:t>
      </w:r>
      <w:r w:rsidR="003D5EB7" w:rsidRPr="004D13F9">
        <w:rPr>
          <w:rFonts w:ascii="Arial" w:hAnsi="Arial" w:cs="Arial"/>
          <w:color w:val="000000" w:themeColor="text1"/>
          <w:sz w:val="22"/>
          <w:szCs w:val="22"/>
        </w:rPr>
        <w:t>ribosome depletion</w:t>
      </w:r>
      <w:r w:rsidR="00873C2F" w:rsidRPr="004D13F9">
        <w:rPr>
          <w:rFonts w:ascii="Arial" w:hAnsi="Arial" w:cs="Arial"/>
          <w:color w:val="000000" w:themeColor="text1"/>
          <w:sz w:val="22"/>
          <w:szCs w:val="22"/>
        </w:rPr>
        <w:t>. For b</w:t>
      </w:r>
      <w:r w:rsidR="00152FDC" w:rsidRPr="004D13F9">
        <w:rPr>
          <w:rFonts w:ascii="Arial" w:hAnsi="Arial" w:cs="Arial"/>
          <w:color w:val="000000" w:themeColor="text1"/>
          <w:sz w:val="22"/>
          <w:szCs w:val="22"/>
        </w:rPr>
        <w:t xml:space="preserve">oth </w:t>
      </w:r>
      <w:r w:rsidR="00873C2F" w:rsidRPr="004D13F9">
        <w:rPr>
          <w:rFonts w:ascii="Arial" w:hAnsi="Arial" w:cs="Arial"/>
          <w:color w:val="000000" w:themeColor="text1"/>
          <w:sz w:val="22"/>
          <w:szCs w:val="22"/>
        </w:rPr>
        <w:t>studies,</w:t>
      </w:r>
      <w:r w:rsidR="00152FDC" w:rsidRPr="004D13F9">
        <w:rPr>
          <w:rFonts w:ascii="Arial" w:hAnsi="Arial" w:cs="Arial"/>
          <w:color w:val="000000" w:themeColor="text1"/>
          <w:sz w:val="22"/>
          <w:szCs w:val="22"/>
        </w:rPr>
        <w:t xml:space="preserve"> ~3.0e7 reads were mapped against the LNCipedia and GENCODE databases </w:t>
      </w:r>
      <w:r w:rsidR="00152FDC" w:rsidRPr="004D13F9">
        <w:rPr>
          <w:rFonts w:ascii="Arial" w:hAnsi="Arial" w:cs="Arial"/>
          <w:color w:val="000000" w:themeColor="text1"/>
          <w:sz w:val="22"/>
          <w:szCs w:val="22"/>
        </w:rPr>
        <w:lastRenderedPageBreak/>
        <w:t xml:space="preserve">to identify known lncRNAs. </w:t>
      </w:r>
      <w:r w:rsidR="0018520E" w:rsidRPr="004D13F9">
        <w:rPr>
          <w:rFonts w:ascii="Arial" w:hAnsi="Arial" w:cs="Arial"/>
          <w:color w:val="000000" w:themeColor="text1"/>
          <w:sz w:val="22"/>
          <w:szCs w:val="22"/>
        </w:rPr>
        <w:t>The objective of this study was to identify lncRNAs that might be specifically involved in th</w:t>
      </w:r>
      <w:r w:rsidR="00292471" w:rsidRPr="004D13F9">
        <w:rPr>
          <w:rFonts w:ascii="Arial" w:hAnsi="Arial" w:cs="Arial"/>
          <w:color w:val="000000" w:themeColor="text1"/>
          <w:sz w:val="22"/>
          <w:szCs w:val="22"/>
        </w:rPr>
        <w:t xml:space="preserve">e phenotypic modulation </w:t>
      </w:r>
      <w:r w:rsidR="0018520E" w:rsidRPr="004D13F9">
        <w:rPr>
          <w:rFonts w:ascii="Arial" w:hAnsi="Arial" w:cs="Arial"/>
          <w:color w:val="000000" w:themeColor="text1"/>
          <w:sz w:val="22"/>
          <w:szCs w:val="22"/>
        </w:rPr>
        <w:t>by intersecting these two datasets and focusing on the shared effect on HCASMC.</w:t>
      </w:r>
    </w:p>
    <w:p w14:paraId="1CD97C85" w14:textId="2EAB7AE3" w:rsidR="00CC776F" w:rsidRPr="004D13F9" w:rsidRDefault="00CC776F" w:rsidP="00CC776F">
      <w:pPr>
        <w:spacing w:line="240" w:lineRule="exact"/>
        <w:rPr>
          <w:rFonts w:ascii="Arial" w:hAnsi="Arial" w:cs="Arial"/>
          <w:color w:val="000000" w:themeColor="text1"/>
          <w:sz w:val="22"/>
          <w:szCs w:val="22"/>
        </w:rPr>
      </w:pPr>
      <w:r w:rsidRPr="004D13F9">
        <w:rPr>
          <w:rFonts w:ascii="Arial" w:hAnsi="Arial" w:cs="Arial"/>
          <w:color w:val="000000" w:themeColor="text1"/>
          <w:sz w:val="22"/>
          <w:szCs w:val="22"/>
        </w:rPr>
        <w:tab/>
        <w:t>We identified 6,230 (serum) and 3,199 (</w:t>
      </w:r>
      <w:r w:rsidRPr="004D13F9">
        <w:rPr>
          <w:rFonts w:ascii="Arial" w:hAnsi="Arial" w:cs="Arial"/>
          <w:i/>
          <w:color w:val="000000" w:themeColor="text1"/>
          <w:sz w:val="22"/>
          <w:szCs w:val="22"/>
        </w:rPr>
        <w:t>TCF21</w:t>
      </w:r>
      <w:r w:rsidRPr="004D13F9">
        <w:rPr>
          <w:rFonts w:ascii="Arial" w:hAnsi="Arial" w:cs="Arial"/>
          <w:color w:val="000000" w:themeColor="text1"/>
          <w:sz w:val="22"/>
          <w:szCs w:val="22"/>
        </w:rPr>
        <w:t xml:space="preserve"> GOF) lncRNAs that were expressed with &gt; 50 average read counts. We identified 261 (serum) and 195 (</w:t>
      </w:r>
      <w:r w:rsidRPr="004D13F9">
        <w:rPr>
          <w:rFonts w:ascii="Arial" w:hAnsi="Arial" w:cs="Arial"/>
          <w:i/>
          <w:color w:val="000000" w:themeColor="text1"/>
          <w:sz w:val="22"/>
          <w:szCs w:val="22"/>
        </w:rPr>
        <w:t>TCF21</w:t>
      </w:r>
      <w:r w:rsidR="00B72507">
        <w:rPr>
          <w:rFonts w:ascii="Arial" w:hAnsi="Arial" w:cs="Arial"/>
          <w:color w:val="000000" w:themeColor="text1"/>
          <w:sz w:val="22"/>
          <w:szCs w:val="22"/>
        </w:rPr>
        <w:t xml:space="preserve"> GOF), </w:t>
      </w:r>
      <w:r w:rsidR="00702B71" w:rsidRPr="00B72507">
        <w:rPr>
          <w:rFonts w:ascii="Arial" w:hAnsi="Arial" w:cs="Arial"/>
          <w:color w:val="000000" w:themeColor="text1"/>
          <w:sz w:val="22"/>
          <w:szCs w:val="22"/>
          <w:u w:val="single"/>
        </w:rPr>
        <w:t>456 total</w:t>
      </w:r>
      <w:r w:rsidR="00702B71">
        <w:rPr>
          <w:rFonts w:ascii="Arial" w:hAnsi="Arial" w:cs="Arial"/>
          <w:color w:val="000000" w:themeColor="text1"/>
          <w:sz w:val="22"/>
          <w:szCs w:val="22"/>
        </w:rPr>
        <w:t xml:space="preserve"> </w:t>
      </w:r>
      <w:r w:rsidRPr="004D13F9">
        <w:rPr>
          <w:rFonts w:ascii="Arial" w:hAnsi="Arial" w:cs="Arial"/>
          <w:color w:val="000000" w:themeColor="text1"/>
          <w:sz w:val="22"/>
          <w:szCs w:val="22"/>
        </w:rPr>
        <w:t>differentially expressed (DE) lncRNAs at adjusted p &lt;0.</w:t>
      </w:r>
      <w:r w:rsidR="00F54209">
        <w:rPr>
          <w:rFonts w:ascii="Arial" w:hAnsi="Arial" w:cs="Arial"/>
          <w:color w:val="000000" w:themeColor="text1"/>
          <w:sz w:val="22"/>
          <w:szCs w:val="22"/>
        </w:rPr>
        <w:t>0</w:t>
      </w:r>
      <w:r w:rsidRPr="004D13F9">
        <w:rPr>
          <w:rFonts w:ascii="Arial" w:hAnsi="Arial" w:cs="Arial"/>
          <w:color w:val="000000" w:themeColor="text1"/>
          <w:sz w:val="22"/>
          <w:szCs w:val="22"/>
        </w:rPr>
        <w:t xml:space="preserve">1 using DESeq2. Fifteen percent of lncRNAs were in common between the two experiments and were found to be associated with </w:t>
      </w:r>
      <w:r w:rsidR="00F51FBC" w:rsidRPr="004D13F9">
        <w:rPr>
          <w:rFonts w:ascii="Arial" w:hAnsi="Arial" w:cs="Arial"/>
          <w:color w:val="000000" w:themeColor="text1"/>
          <w:sz w:val="22"/>
          <w:szCs w:val="22"/>
        </w:rPr>
        <w:t>pcGene</w:t>
      </w:r>
      <w:r w:rsidRPr="004D13F9">
        <w:rPr>
          <w:rFonts w:ascii="Arial" w:hAnsi="Arial" w:cs="Arial"/>
          <w:color w:val="000000" w:themeColor="text1"/>
          <w:sz w:val="22"/>
          <w:szCs w:val="22"/>
        </w:rPr>
        <w:t>s rel</w:t>
      </w:r>
      <w:r w:rsidR="00E44C08" w:rsidRPr="004D13F9">
        <w:rPr>
          <w:rFonts w:ascii="Arial" w:hAnsi="Arial" w:cs="Arial"/>
          <w:color w:val="000000" w:themeColor="text1"/>
          <w:sz w:val="22"/>
          <w:szCs w:val="22"/>
        </w:rPr>
        <w:t xml:space="preserve">ated to “chromatin remodeling,” </w:t>
      </w:r>
      <w:r w:rsidR="00BE241C" w:rsidRPr="004D13F9">
        <w:rPr>
          <w:rFonts w:ascii="Arial" w:hAnsi="Arial" w:cs="Arial"/>
          <w:color w:val="000000" w:themeColor="text1"/>
          <w:sz w:val="22"/>
          <w:szCs w:val="22"/>
        </w:rPr>
        <w:t xml:space="preserve">cell matrix,” </w:t>
      </w:r>
      <w:r w:rsidR="00E44C08" w:rsidRPr="004D13F9">
        <w:rPr>
          <w:rFonts w:ascii="Arial" w:hAnsi="Arial" w:cs="Arial"/>
          <w:color w:val="000000" w:themeColor="text1"/>
          <w:sz w:val="22"/>
          <w:szCs w:val="22"/>
        </w:rPr>
        <w:t xml:space="preserve">and </w:t>
      </w:r>
      <w:r w:rsidR="00BE241C" w:rsidRPr="004D13F9">
        <w:rPr>
          <w:rFonts w:ascii="Arial" w:hAnsi="Arial" w:cs="Arial"/>
          <w:color w:val="000000" w:themeColor="text1"/>
          <w:sz w:val="22"/>
          <w:szCs w:val="22"/>
        </w:rPr>
        <w:t>“cell cycle</w:t>
      </w:r>
      <w:r w:rsidR="00B72507">
        <w:rPr>
          <w:rFonts w:ascii="Arial" w:hAnsi="Arial" w:cs="Arial"/>
          <w:color w:val="000000" w:themeColor="text1"/>
          <w:sz w:val="22"/>
          <w:szCs w:val="22"/>
        </w:rPr>
        <w:t xml:space="preserve">”, terms that reflect </w:t>
      </w:r>
      <w:r w:rsidRPr="004D13F9">
        <w:rPr>
          <w:rFonts w:ascii="Arial" w:hAnsi="Arial" w:cs="Arial"/>
          <w:color w:val="000000" w:themeColor="text1"/>
          <w:sz w:val="22"/>
          <w:szCs w:val="22"/>
        </w:rPr>
        <w:t xml:space="preserve">phenotypic modulation of HCASMC. Interestingly, isoforms of the lncRNA </w:t>
      </w:r>
      <w:r w:rsidRPr="00E646C5">
        <w:rPr>
          <w:rFonts w:ascii="Arial" w:hAnsi="Arial" w:cs="Arial"/>
          <w:color w:val="000000" w:themeColor="text1"/>
          <w:sz w:val="22"/>
          <w:szCs w:val="22"/>
        </w:rPr>
        <w:t>TARID</w:t>
      </w:r>
      <w:r w:rsidRPr="004D13F9">
        <w:rPr>
          <w:rFonts w:ascii="Arial" w:hAnsi="Arial" w:cs="Arial"/>
          <w:color w:val="000000" w:themeColor="text1"/>
          <w:sz w:val="22"/>
          <w:szCs w:val="22"/>
        </w:rPr>
        <w:t xml:space="preserve"> showed bimodal regulation, with one short isoform (</w:t>
      </w:r>
      <w:r w:rsidRPr="00E646C5">
        <w:rPr>
          <w:rFonts w:ascii="Arial" w:hAnsi="Arial" w:cs="Arial"/>
          <w:color w:val="000000" w:themeColor="text1"/>
          <w:sz w:val="22"/>
          <w:szCs w:val="22"/>
        </w:rPr>
        <w:t>TARID</w:t>
      </w:r>
      <w:r w:rsidRPr="004D13F9">
        <w:rPr>
          <w:rFonts w:ascii="Arial" w:hAnsi="Arial" w:cs="Arial"/>
          <w:color w:val="000000" w:themeColor="text1"/>
          <w:sz w:val="22"/>
          <w:szCs w:val="22"/>
        </w:rPr>
        <w:t xml:space="preserve">:14-577 bp) being </w:t>
      </w:r>
      <w:r w:rsidR="00687574" w:rsidRPr="004D13F9">
        <w:rPr>
          <w:rFonts w:ascii="Arial" w:hAnsi="Arial" w:cs="Arial"/>
          <w:color w:val="000000" w:themeColor="text1"/>
          <w:sz w:val="22"/>
          <w:szCs w:val="22"/>
        </w:rPr>
        <w:t>downregulated</w:t>
      </w:r>
      <w:r w:rsidRPr="004D13F9">
        <w:rPr>
          <w:rFonts w:ascii="Arial" w:hAnsi="Arial" w:cs="Arial"/>
          <w:color w:val="000000" w:themeColor="text1"/>
          <w:sz w:val="22"/>
          <w:szCs w:val="22"/>
        </w:rPr>
        <w:t xml:space="preserve"> by serum (24.4 vs. 1.6 normalized count values</w:t>
      </w:r>
      <w:r w:rsidRPr="004D13F9" w:rsidDel="00AF001B">
        <w:rPr>
          <w:rFonts w:ascii="Arial" w:hAnsi="Arial" w:cs="Arial"/>
          <w:color w:val="000000" w:themeColor="text1"/>
          <w:sz w:val="22"/>
          <w:szCs w:val="22"/>
        </w:rPr>
        <w:t xml:space="preserve"> </w:t>
      </w:r>
      <w:r w:rsidRPr="004D13F9">
        <w:rPr>
          <w:rFonts w:ascii="Arial" w:hAnsi="Arial" w:cs="Arial"/>
          <w:color w:val="000000" w:themeColor="text1"/>
          <w:sz w:val="22"/>
          <w:szCs w:val="22"/>
        </w:rPr>
        <w:t xml:space="preserve">corrected, </w:t>
      </w:r>
      <w:r w:rsidRPr="004D13F9">
        <w:rPr>
          <w:rFonts w:ascii="Arial" w:hAnsi="Arial" w:cs="Arial"/>
          <w:i/>
          <w:color w:val="000000" w:themeColor="text1"/>
          <w:sz w:val="22"/>
          <w:szCs w:val="22"/>
        </w:rPr>
        <w:t>P</w:t>
      </w:r>
      <w:r w:rsidRPr="004D13F9">
        <w:rPr>
          <w:rFonts w:ascii="Arial" w:hAnsi="Arial" w:cs="Arial"/>
          <w:color w:val="000000" w:themeColor="text1"/>
          <w:sz w:val="22"/>
          <w:szCs w:val="22"/>
          <w:vertAlign w:val="subscript"/>
        </w:rPr>
        <w:t>adj</w:t>
      </w:r>
      <w:r w:rsidRPr="004D13F9">
        <w:rPr>
          <w:rFonts w:ascii="Arial" w:hAnsi="Arial" w:cs="Arial"/>
          <w:color w:val="000000" w:themeColor="text1"/>
          <w:sz w:val="22"/>
          <w:szCs w:val="22"/>
        </w:rPr>
        <w:t xml:space="preserve"> 0.043), and a long isoform (TARID:2-4,894 bp) being activated with TCF21 GOF (93.1 vs. 6458 normalized count values, </w:t>
      </w:r>
      <w:r w:rsidRPr="004D13F9">
        <w:rPr>
          <w:rFonts w:ascii="Arial" w:hAnsi="Arial" w:cs="Arial"/>
          <w:i/>
          <w:color w:val="000000" w:themeColor="text1"/>
          <w:sz w:val="22"/>
          <w:szCs w:val="22"/>
        </w:rPr>
        <w:t>P</w:t>
      </w:r>
      <w:r w:rsidRPr="004D13F9">
        <w:rPr>
          <w:rFonts w:ascii="Arial" w:hAnsi="Arial" w:cs="Arial"/>
          <w:color w:val="000000" w:themeColor="text1"/>
          <w:sz w:val="22"/>
          <w:szCs w:val="22"/>
          <w:vertAlign w:val="subscript"/>
        </w:rPr>
        <w:t>adj</w:t>
      </w:r>
      <w:r w:rsidRPr="004D13F9">
        <w:rPr>
          <w:rFonts w:ascii="Arial" w:hAnsi="Arial" w:cs="Arial"/>
          <w:color w:val="000000" w:themeColor="text1"/>
          <w:sz w:val="22"/>
          <w:szCs w:val="22"/>
        </w:rPr>
        <w:t xml:space="preserve"> 2.1e-239). This interesting finding suggests that </w:t>
      </w:r>
      <w:r w:rsidRPr="00D43D3E">
        <w:rPr>
          <w:rFonts w:ascii="Arial" w:hAnsi="Arial" w:cs="Arial"/>
          <w:i/>
          <w:color w:val="000000" w:themeColor="text1"/>
          <w:sz w:val="22"/>
          <w:szCs w:val="22"/>
        </w:rPr>
        <w:t>TCF21</w:t>
      </w:r>
      <w:r w:rsidRPr="004D13F9">
        <w:rPr>
          <w:rFonts w:ascii="Arial" w:hAnsi="Arial" w:cs="Arial"/>
          <w:color w:val="000000" w:themeColor="text1"/>
          <w:sz w:val="22"/>
          <w:szCs w:val="22"/>
        </w:rPr>
        <w:t xml:space="preserve"> and </w:t>
      </w:r>
      <w:r w:rsidRPr="00D43D3E">
        <w:rPr>
          <w:rFonts w:ascii="Arial" w:hAnsi="Arial" w:cs="Arial"/>
          <w:i/>
          <w:color w:val="000000" w:themeColor="text1"/>
          <w:sz w:val="22"/>
          <w:szCs w:val="22"/>
        </w:rPr>
        <w:t>TARID</w:t>
      </w:r>
      <w:r w:rsidRPr="004D13F9">
        <w:rPr>
          <w:rFonts w:ascii="Arial" w:hAnsi="Arial" w:cs="Arial"/>
          <w:color w:val="000000" w:themeColor="text1"/>
          <w:sz w:val="22"/>
          <w:szCs w:val="22"/>
        </w:rPr>
        <w:t xml:space="preserve"> counter-regulate each other to modulate CAD risk. In total, 31 of 503 CAD GWAS loci (lead SNP plus LD SNPs with r2&gt;0.8, ±100,000 bp) were found to harbor 34 DE lncRNAs.</w:t>
      </w:r>
    </w:p>
    <w:p w14:paraId="2D836A1A" w14:textId="39109D43" w:rsidR="001B31CB" w:rsidRPr="004D13F9" w:rsidRDefault="001B31CB" w:rsidP="00E23D32">
      <w:pPr>
        <w:spacing w:before="60" w:line="240" w:lineRule="exact"/>
        <w:rPr>
          <w:rFonts w:ascii="Arial" w:hAnsi="Arial" w:cs="Arial"/>
          <w:color w:val="000000" w:themeColor="text1"/>
          <w:sz w:val="22"/>
          <w:szCs w:val="22"/>
        </w:rPr>
      </w:pPr>
      <w:r w:rsidRPr="004D13F9">
        <w:rPr>
          <w:rFonts w:ascii="Arial" w:hAnsi="Arial" w:cs="Arial"/>
          <w:b/>
          <w:sz w:val="22"/>
          <w:szCs w:val="22"/>
        </w:rPr>
        <w:t xml:space="preserve">Experimental details: </w:t>
      </w:r>
      <w:r w:rsidRPr="004D13F9">
        <w:rPr>
          <w:rFonts w:ascii="Arial" w:hAnsi="Arial" w:cs="Arial"/>
          <w:i/>
          <w:color w:val="000000" w:themeColor="text1"/>
          <w:sz w:val="22"/>
          <w:szCs w:val="22"/>
          <w:u w:val="single"/>
        </w:rPr>
        <w:t>Cell culture and RNA sequencing</w:t>
      </w:r>
      <w:r w:rsidRPr="004D13F9">
        <w:rPr>
          <w:rFonts w:ascii="Arial" w:hAnsi="Arial" w:cs="Arial"/>
          <w:i/>
          <w:color w:val="000000" w:themeColor="text1"/>
          <w:sz w:val="22"/>
          <w:szCs w:val="22"/>
        </w:rPr>
        <w:t xml:space="preserve"> - </w:t>
      </w:r>
      <w:r w:rsidR="00FF1CFD" w:rsidRPr="004D13F9">
        <w:rPr>
          <w:rFonts w:ascii="Arial" w:hAnsi="Arial" w:cs="Arial"/>
          <w:sz w:val="22"/>
          <w:szCs w:val="22"/>
        </w:rPr>
        <w:t>P</w:t>
      </w:r>
      <w:r w:rsidRPr="004D13F9">
        <w:rPr>
          <w:rFonts w:ascii="Arial" w:hAnsi="Arial" w:cs="Arial"/>
          <w:sz w:val="22"/>
          <w:szCs w:val="22"/>
        </w:rPr>
        <w:t>rimary cultured HCASMC</w:t>
      </w:r>
      <w:r w:rsidR="0074613F">
        <w:rPr>
          <w:rFonts w:ascii="Arial" w:hAnsi="Arial" w:cs="Arial"/>
          <w:sz w:val="22"/>
          <w:szCs w:val="22"/>
        </w:rPr>
        <w:fldChar w:fldCharType="begin">
          <w:fldData xml:space="preserve">PEVuZE5vdGU+PENpdGU+PEF1dGhvcj5NaWxsZXI8L0F1dGhvcj48WWVhcj4yMDEzPC9ZZWFyPjxS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</w:fldData>
        </w:fldChar>
      </w:r>
      <w:r w:rsidR="0074613F">
        <w:rPr>
          <w:rFonts w:ascii="Arial" w:hAnsi="Arial" w:cs="Arial"/>
          <w:sz w:val="22"/>
          <w:szCs w:val="22"/>
        </w:rPr>
        <w:instrText xml:space="preserve"> ADDIN EN.CITE </w:instrText>
      </w:r>
      <w:r w:rsidR="0074613F">
        <w:rPr>
          <w:rFonts w:ascii="Arial" w:hAnsi="Arial" w:cs="Arial"/>
          <w:sz w:val="22"/>
          <w:szCs w:val="22"/>
        </w:rPr>
        <w:fldChar w:fldCharType="begin">
          <w:fldData xml:space="preserve">PEVuZE5vdGU+PENpdGU+PEF1dGhvcj5NaWxsZXI8L0F1dGhvcj48WWVhcj4yMDEzPC9ZZWFyPjxS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</w:fldData>
        </w:fldChar>
      </w:r>
      <w:r w:rsidR="0074613F">
        <w:rPr>
          <w:rFonts w:ascii="Arial" w:hAnsi="Arial" w:cs="Arial"/>
          <w:sz w:val="22"/>
          <w:szCs w:val="22"/>
        </w:rPr>
        <w:instrText xml:space="preserve"> ADDIN EN.CITE.DATA </w:instrText>
      </w:r>
      <w:r w:rsidR="0074613F">
        <w:rPr>
          <w:rFonts w:ascii="Arial" w:hAnsi="Arial" w:cs="Arial"/>
          <w:sz w:val="22"/>
          <w:szCs w:val="22"/>
        </w:rPr>
      </w:r>
      <w:r w:rsidR="0074613F">
        <w:rPr>
          <w:rFonts w:ascii="Arial" w:hAnsi="Arial" w:cs="Arial"/>
          <w:sz w:val="22"/>
          <w:szCs w:val="22"/>
        </w:rPr>
        <w:fldChar w:fldCharType="end"/>
      </w:r>
      <w:r w:rsidR="0074613F">
        <w:rPr>
          <w:rFonts w:ascii="Arial" w:hAnsi="Arial" w:cs="Arial"/>
          <w:sz w:val="22"/>
          <w:szCs w:val="22"/>
        </w:rPr>
      </w:r>
      <w:r w:rsidR="0074613F">
        <w:rPr>
          <w:rFonts w:ascii="Arial" w:hAnsi="Arial" w:cs="Arial"/>
          <w:sz w:val="22"/>
          <w:szCs w:val="22"/>
        </w:rPr>
        <w:fldChar w:fldCharType="separate"/>
      </w:r>
      <w:r w:rsidR="0074613F" w:rsidRPr="0074613F">
        <w:rPr>
          <w:rFonts w:ascii="Arial" w:hAnsi="Arial" w:cs="Arial"/>
          <w:noProof/>
          <w:sz w:val="22"/>
          <w:szCs w:val="22"/>
          <w:vertAlign w:val="superscript"/>
        </w:rPr>
        <w:t>11, 13</w:t>
      </w:r>
      <w:r w:rsidR="0074613F">
        <w:rPr>
          <w:rFonts w:ascii="Arial" w:hAnsi="Arial" w:cs="Arial"/>
          <w:sz w:val="22"/>
          <w:szCs w:val="22"/>
        </w:rPr>
        <w:fldChar w:fldCharType="end"/>
      </w:r>
      <w:r w:rsidRPr="004D13F9">
        <w:rPr>
          <w:rFonts w:ascii="Arial" w:hAnsi="Arial" w:cs="Arial"/>
          <w:sz w:val="22"/>
          <w:szCs w:val="22"/>
        </w:rPr>
        <w:t xml:space="preserve"> will be serum starved for 48 hrs and then stimulated for 6 hrs with 5 ng/ml human recombinant TGFβ1 (R&amp;D Systems), 4 hrs with 50</w:t>
      </w:r>
      <w:r w:rsidR="004B4615" w:rsidRPr="004D13F9">
        <w:rPr>
          <w:rFonts w:ascii="Arial" w:hAnsi="Arial" w:cs="Arial"/>
          <w:sz w:val="22"/>
          <w:szCs w:val="22"/>
        </w:rPr>
        <w:t xml:space="preserve"> ng/ml human recombinant PDGFD</w:t>
      </w:r>
      <w:r w:rsidRPr="004D13F9">
        <w:rPr>
          <w:rFonts w:ascii="Arial" w:hAnsi="Arial" w:cs="Arial"/>
          <w:sz w:val="22"/>
          <w:szCs w:val="22"/>
        </w:rPr>
        <w:t xml:space="preserve"> (R&amp;D Systems),</w:t>
      </w:r>
      <w:r w:rsidR="00DF0107" w:rsidRPr="004D13F9">
        <w:rPr>
          <w:rFonts w:ascii="Arial" w:hAnsi="Arial" w:cs="Arial"/>
          <w:sz w:val="22"/>
          <w:szCs w:val="22"/>
        </w:rPr>
        <w:t xml:space="preserve"> </w:t>
      </w:r>
      <w:r w:rsidR="008C49C3" w:rsidRPr="004D13F9">
        <w:rPr>
          <w:rFonts w:ascii="Arial" w:hAnsi="Arial" w:cs="Arial"/>
          <w:sz w:val="22"/>
          <w:szCs w:val="22"/>
        </w:rPr>
        <w:t>6 hrs with 10 ng/ml</w:t>
      </w:r>
      <w:r w:rsidRPr="004D13F9">
        <w:rPr>
          <w:rFonts w:ascii="Arial" w:hAnsi="Arial" w:cs="Arial"/>
          <w:sz w:val="22"/>
          <w:szCs w:val="22"/>
        </w:rPr>
        <w:t xml:space="preserve"> human recombinant TNF</w:t>
      </w:r>
      <w:r w:rsidRPr="004D13F9">
        <w:rPr>
          <w:rFonts w:ascii="Arial" w:hAnsi="Arial" w:cs="Arial"/>
          <w:sz w:val="22"/>
          <w:szCs w:val="22"/>
        </w:rPr>
        <w:sym w:font="Symbol" w:char="F061"/>
      </w:r>
      <w:r w:rsidRPr="004D13F9">
        <w:rPr>
          <w:rFonts w:ascii="Arial" w:hAnsi="Arial" w:cs="Arial"/>
          <w:sz w:val="22"/>
          <w:szCs w:val="22"/>
        </w:rPr>
        <w:t xml:space="preserve"> (Sigma)</w:t>
      </w:r>
      <w:r w:rsidR="004B4615" w:rsidRPr="004D13F9">
        <w:rPr>
          <w:rFonts w:ascii="Arial" w:hAnsi="Arial" w:cs="Arial"/>
          <w:sz w:val="22"/>
          <w:szCs w:val="22"/>
        </w:rPr>
        <w:t xml:space="preserve">, </w:t>
      </w:r>
      <w:r w:rsidR="00DE5B0F" w:rsidRPr="004D13F9">
        <w:rPr>
          <w:rFonts w:ascii="Arial" w:hAnsi="Arial" w:cs="Arial"/>
          <w:sz w:val="22"/>
          <w:szCs w:val="22"/>
        </w:rPr>
        <w:t xml:space="preserve">10 nM/L </w:t>
      </w:r>
      <w:r w:rsidR="00A43AA4" w:rsidRPr="004D13F9">
        <w:rPr>
          <w:rFonts w:ascii="Arial" w:hAnsi="Arial" w:cs="Arial"/>
          <w:sz w:val="22"/>
          <w:szCs w:val="22"/>
        </w:rPr>
        <w:t>synthetic</w:t>
      </w:r>
      <w:r w:rsidR="004B4615" w:rsidRPr="004D13F9">
        <w:rPr>
          <w:rFonts w:ascii="Arial" w:hAnsi="Arial" w:cs="Arial"/>
          <w:sz w:val="22"/>
          <w:szCs w:val="22"/>
        </w:rPr>
        <w:t xml:space="preserve"> ET1</w:t>
      </w:r>
      <w:r w:rsidR="00B13E98" w:rsidRPr="004D13F9">
        <w:rPr>
          <w:rFonts w:ascii="Arial" w:hAnsi="Arial" w:cs="Arial"/>
          <w:sz w:val="22"/>
          <w:szCs w:val="22"/>
        </w:rPr>
        <w:t xml:space="preserve"> (</w:t>
      </w:r>
      <w:r w:rsidR="00DE5B0F" w:rsidRPr="004D13F9">
        <w:rPr>
          <w:rFonts w:ascii="Arial" w:hAnsi="Arial" w:cs="Arial"/>
          <w:sz w:val="22"/>
          <w:szCs w:val="22"/>
        </w:rPr>
        <w:t>Sigma</w:t>
      </w:r>
      <w:r w:rsidR="00B13E98" w:rsidRPr="004D13F9">
        <w:rPr>
          <w:rFonts w:ascii="Arial" w:hAnsi="Arial" w:cs="Arial"/>
          <w:sz w:val="22"/>
          <w:szCs w:val="22"/>
        </w:rPr>
        <w:t>)</w:t>
      </w:r>
      <w:r w:rsidR="004B4615" w:rsidRPr="004D13F9">
        <w:rPr>
          <w:rFonts w:ascii="Arial" w:hAnsi="Arial" w:cs="Arial"/>
          <w:sz w:val="22"/>
          <w:szCs w:val="22"/>
        </w:rPr>
        <w:t xml:space="preserve">, or </w:t>
      </w:r>
      <w:r w:rsidR="00D25AD1" w:rsidRPr="004D13F9">
        <w:rPr>
          <w:rFonts w:ascii="Arial" w:hAnsi="Arial" w:cs="Arial"/>
          <w:sz w:val="22"/>
          <w:szCs w:val="22"/>
        </w:rPr>
        <w:t xml:space="preserve">human recombinant </w:t>
      </w:r>
      <w:r w:rsidR="00527EE2" w:rsidRPr="004D13F9">
        <w:rPr>
          <w:rFonts w:ascii="Arial" w:hAnsi="Arial" w:cs="Arial"/>
          <w:sz w:val="22"/>
          <w:szCs w:val="22"/>
        </w:rPr>
        <w:t>100</w:t>
      </w:r>
      <w:r w:rsidR="004B4615" w:rsidRPr="004D13F9">
        <w:rPr>
          <w:rFonts w:ascii="Arial" w:hAnsi="Arial" w:cs="Arial"/>
          <w:sz w:val="22"/>
          <w:szCs w:val="22"/>
        </w:rPr>
        <w:t xml:space="preserve"> ng/ ml </w:t>
      </w:r>
      <w:r w:rsidR="00E87417" w:rsidRPr="004D13F9">
        <w:rPr>
          <w:rFonts w:ascii="Arial" w:hAnsi="Arial" w:cs="Arial"/>
          <w:sz w:val="22"/>
          <w:szCs w:val="22"/>
        </w:rPr>
        <w:t>IL-6</w:t>
      </w:r>
      <w:r w:rsidR="004B4615" w:rsidRPr="004D13F9">
        <w:rPr>
          <w:rFonts w:ascii="Arial" w:hAnsi="Arial" w:cs="Arial"/>
          <w:sz w:val="22"/>
          <w:szCs w:val="22"/>
        </w:rPr>
        <w:t xml:space="preserve"> (</w:t>
      </w:r>
      <w:r w:rsidR="006B7945" w:rsidRPr="004D13F9">
        <w:rPr>
          <w:rFonts w:ascii="Arial" w:hAnsi="Arial" w:cs="Arial"/>
          <w:sz w:val="22"/>
          <w:szCs w:val="22"/>
        </w:rPr>
        <w:t>R&amp;D Systems</w:t>
      </w:r>
      <w:r w:rsidR="004B4615" w:rsidRPr="004D13F9">
        <w:rPr>
          <w:rFonts w:ascii="Arial" w:hAnsi="Arial" w:cs="Arial"/>
          <w:sz w:val="22"/>
          <w:szCs w:val="22"/>
        </w:rPr>
        <w:t>)</w:t>
      </w:r>
      <w:r w:rsidR="00347C11" w:rsidRPr="004D13F9">
        <w:rPr>
          <w:rFonts w:ascii="Arial" w:hAnsi="Arial" w:cs="Arial"/>
          <w:sz w:val="22"/>
          <w:szCs w:val="22"/>
        </w:rPr>
        <w:t>, or sterile water</w:t>
      </w:r>
      <w:r w:rsidR="00FF1CFD" w:rsidRPr="004D13F9">
        <w:rPr>
          <w:rFonts w:ascii="Arial" w:hAnsi="Arial" w:cs="Arial"/>
          <w:sz w:val="22"/>
          <w:szCs w:val="22"/>
        </w:rPr>
        <w:t xml:space="preserve"> </w:t>
      </w:r>
      <w:r w:rsidR="00FF1CFD" w:rsidRPr="004D13F9">
        <w:rPr>
          <w:rFonts w:ascii="Arial" w:hAnsi="Arial" w:cs="Arial"/>
          <w:b/>
          <w:sz w:val="22"/>
          <w:szCs w:val="22"/>
        </w:rPr>
        <w:t>(Fig. 5)</w:t>
      </w:r>
      <w:r w:rsidRPr="004D13F9">
        <w:rPr>
          <w:rFonts w:ascii="Arial" w:hAnsi="Arial" w:cs="Arial"/>
          <w:sz w:val="22"/>
          <w:szCs w:val="22"/>
        </w:rPr>
        <w:t xml:space="preserve">. </w:t>
      </w:r>
      <w:r w:rsidR="00347C11" w:rsidRPr="004D13F9">
        <w:rPr>
          <w:rFonts w:ascii="Arial" w:hAnsi="Arial" w:cs="Arial"/>
          <w:sz w:val="22"/>
          <w:szCs w:val="22"/>
        </w:rPr>
        <w:t>A</w:t>
      </w:r>
      <w:r w:rsidR="00B15AF6" w:rsidRPr="004D13F9">
        <w:rPr>
          <w:rFonts w:ascii="Arial" w:hAnsi="Arial" w:cs="Arial"/>
          <w:sz w:val="22"/>
          <w:szCs w:val="22"/>
        </w:rPr>
        <w:t>ll conditions will be evaluated in triplicate</w:t>
      </w:r>
      <w:r w:rsidR="00DF4D25" w:rsidRPr="004D13F9">
        <w:rPr>
          <w:rFonts w:ascii="Arial" w:hAnsi="Arial" w:cs="Arial"/>
          <w:sz w:val="22"/>
          <w:szCs w:val="22"/>
        </w:rPr>
        <w:t xml:space="preserve">, in HCASMC lines derived from </w:t>
      </w:r>
      <w:r w:rsidR="00D86BE2" w:rsidRPr="004D13F9">
        <w:rPr>
          <w:rFonts w:ascii="Arial" w:hAnsi="Arial" w:cs="Arial"/>
          <w:sz w:val="22"/>
          <w:szCs w:val="22"/>
        </w:rPr>
        <w:t xml:space="preserve">one </w:t>
      </w:r>
      <w:r w:rsidR="00B15AF6" w:rsidRPr="004D13F9">
        <w:rPr>
          <w:rFonts w:ascii="Arial" w:hAnsi="Arial" w:cs="Arial"/>
          <w:sz w:val="22"/>
          <w:szCs w:val="22"/>
        </w:rPr>
        <w:t>Caucasian a</w:t>
      </w:r>
      <w:r w:rsidR="00D86BE2" w:rsidRPr="004D13F9">
        <w:rPr>
          <w:rFonts w:ascii="Arial" w:hAnsi="Arial" w:cs="Arial"/>
          <w:sz w:val="22"/>
          <w:szCs w:val="22"/>
        </w:rPr>
        <w:t>nd one</w:t>
      </w:r>
      <w:r w:rsidR="009B56F2" w:rsidRPr="004D13F9">
        <w:rPr>
          <w:rFonts w:ascii="Arial" w:hAnsi="Arial" w:cs="Arial"/>
          <w:sz w:val="22"/>
          <w:szCs w:val="22"/>
        </w:rPr>
        <w:t xml:space="preserve"> African-America subject</w:t>
      </w:r>
      <w:r w:rsidR="000D5E43">
        <w:rPr>
          <w:rFonts w:ascii="Arial" w:hAnsi="Arial" w:cs="Arial"/>
          <w:sz w:val="22"/>
          <w:szCs w:val="22"/>
        </w:rPr>
        <w:t>. C</w:t>
      </w:r>
      <w:r w:rsidRPr="004D13F9">
        <w:rPr>
          <w:rFonts w:ascii="Arial" w:hAnsi="Arial" w:cs="Arial"/>
          <w:sz w:val="22"/>
          <w:szCs w:val="22"/>
        </w:rPr>
        <w:t xml:space="preserve">ells will be collected at the </w:t>
      </w:r>
      <w:r w:rsidR="00D37632">
        <w:rPr>
          <w:rFonts w:ascii="Arial" w:hAnsi="Arial" w:cs="Arial"/>
          <w:sz w:val="22"/>
          <w:szCs w:val="22"/>
        </w:rPr>
        <w:t>indicated time points</w:t>
      </w:r>
      <w:r w:rsidRPr="004D13F9">
        <w:rPr>
          <w:rFonts w:ascii="Arial" w:hAnsi="Arial" w:cs="Arial"/>
          <w:sz w:val="22"/>
          <w:szCs w:val="22"/>
        </w:rPr>
        <w:t xml:space="preserve"> and RNA will be isolated by Qiagen RNeasy Mini Kit. RNA quantity and quality will be characte</w:t>
      </w:r>
      <w:r w:rsidR="00D352FA" w:rsidRPr="004D13F9">
        <w:rPr>
          <w:rFonts w:ascii="Arial" w:hAnsi="Arial" w:cs="Arial"/>
          <w:sz w:val="22"/>
          <w:szCs w:val="22"/>
        </w:rPr>
        <w:t>rized with Agilent Bioanalyzer and R</w:t>
      </w:r>
      <w:r w:rsidR="00D60272" w:rsidRPr="004D13F9">
        <w:rPr>
          <w:rFonts w:ascii="Arial" w:hAnsi="Arial" w:cs="Arial"/>
          <w:sz w:val="22"/>
          <w:szCs w:val="22"/>
        </w:rPr>
        <w:t>NA samples that pass the QC metrics will be transferred to Genewiz where 36 strand-specific RNA library preparations (6 conditions x 3 triplicates x 2 lines) with rRNA depletion will be generated for sequencing on an Illumina 4000 machine at a depth of 2.5e8 reads per library.</w:t>
      </w:r>
    </w:p>
    <w:p w14:paraId="386AA5E1" w14:textId="77387321" w:rsidR="001F3556" w:rsidRPr="004D13F9" w:rsidRDefault="00287605" w:rsidP="001F3556">
      <w:pPr>
        <w:spacing w:line="240" w:lineRule="exact"/>
        <w:rPr>
          <w:rFonts w:ascii="Arial" w:hAnsi="Arial" w:cs="Arial"/>
          <w:color w:val="000000" w:themeColor="text1"/>
          <w:sz w:val="22"/>
          <w:szCs w:val="22"/>
        </w:rPr>
      </w:pPr>
      <w:r w:rsidRPr="004D13F9">
        <w:rPr>
          <w:rFonts w:ascii="Arial" w:hAnsi="Arial" w:cs="Arial"/>
          <w:color w:val="000000" w:themeColor="text1"/>
          <w:sz w:val="22"/>
          <w:szCs w:val="22"/>
        </w:rPr>
        <w:tab/>
      </w:r>
      <w:r w:rsidR="00760F45" w:rsidRPr="004D13F9">
        <w:rPr>
          <w:rFonts w:ascii="Arial" w:hAnsi="Arial" w:cs="Arial"/>
          <w:i/>
          <w:color w:val="000000" w:themeColor="text1"/>
          <w:sz w:val="22"/>
          <w:szCs w:val="22"/>
          <w:u w:val="single"/>
        </w:rPr>
        <w:t xml:space="preserve">Identification of </w:t>
      </w:r>
      <w:r w:rsidR="005C621B" w:rsidRPr="004D13F9">
        <w:rPr>
          <w:rFonts w:ascii="Arial" w:hAnsi="Arial" w:cs="Arial"/>
          <w:i/>
          <w:color w:val="000000" w:themeColor="text1"/>
          <w:sz w:val="22"/>
          <w:szCs w:val="22"/>
          <w:u w:val="single"/>
        </w:rPr>
        <w:t xml:space="preserve">known </w:t>
      </w:r>
      <w:r w:rsidR="009B1C28" w:rsidRPr="004D13F9">
        <w:rPr>
          <w:rFonts w:ascii="Arial" w:hAnsi="Arial" w:cs="Arial"/>
          <w:i/>
          <w:color w:val="000000" w:themeColor="text1"/>
          <w:sz w:val="22"/>
          <w:szCs w:val="22"/>
          <w:u w:val="single"/>
        </w:rPr>
        <w:t xml:space="preserve">and novel </w:t>
      </w:r>
      <w:r w:rsidR="005C621B" w:rsidRPr="004D13F9">
        <w:rPr>
          <w:rFonts w:ascii="Arial" w:hAnsi="Arial" w:cs="Arial"/>
          <w:i/>
          <w:color w:val="000000" w:themeColor="text1"/>
          <w:sz w:val="22"/>
          <w:szCs w:val="22"/>
          <w:u w:val="single"/>
        </w:rPr>
        <w:t>lncRNAs</w:t>
      </w:r>
      <w:r w:rsidR="005C621B" w:rsidRPr="004D13F9">
        <w:rPr>
          <w:rFonts w:ascii="Arial" w:hAnsi="Arial" w:cs="Arial"/>
          <w:color w:val="000000" w:themeColor="text1"/>
          <w:sz w:val="22"/>
          <w:szCs w:val="22"/>
        </w:rPr>
        <w:t xml:space="preserve"> </w:t>
      </w:r>
      <w:r w:rsidR="001A52B4" w:rsidRPr="004D13F9">
        <w:rPr>
          <w:rFonts w:ascii="Arial" w:hAnsi="Arial" w:cs="Arial"/>
          <w:color w:val="000000" w:themeColor="text1"/>
          <w:sz w:val="22"/>
          <w:szCs w:val="22"/>
        </w:rPr>
        <w:t>–</w:t>
      </w:r>
      <w:r w:rsidR="000F5197" w:rsidRPr="004D13F9">
        <w:rPr>
          <w:rFonts w:ascii="Arial" w:hAnsi="Arial" w:cs="Arial"/>
          <w:color w:val="000000" w:themeColor="text1"/>
          <w:sz w:val="22"/>
          <w:szCs w:val="22"/>
        </w:rPr>
        <w:t xml:space="preserve">FastQC will confirm </w:t>
      </w:r>
      <w:r w:rsidR="00D2372E" w:rsidRPr="004D13F9">
        <w:rPr>
          <w:rFonts w:ascii="Arial" w:hAnsi="Arial" w:cs="Arial"/>
          <w:color w:val="000000" w:themeColor="text1"/>
          <w:sz w:val="22"/>
          <w:szCs w:val="22"/>
        </w:rPr>
        <w:t xml:space="preserve">sufficient quality of the sequencing reads. </w:t>
      </w:r>
      <w:r w:rsidR="009B1C28" w:rsidRPr="004D13F9">
        <w:rPr>
          <w:rFonts w:ascii="Arial" w:hAnsi="Arial" w:cs="Arial"/>
          <w:color w:val="000000" w:themeColor="text1"/>
          <w:sz w:val="22"/>
          <w:szCs w:val="22"/>
          <w:u w:val="single"/>
        </w:rPr>
        <w:t>Known lncRNAs</w:t>
      </w:r>
      <w:r w:rsidR="00EA3ADB" w:rsidRPr="004D13F9">
        <w:rPr>
          <w:rFonts w:ascii="Arial" w:hAnsi="Arial" w:cs="Arial"/>
          <w:color w:val="000000" w:themeColor="text1"/>
          <w:sz w:val="22"/>
          <w:szCs w:val="22"/>
        </w:rPr>
        <w:t xml:space="preserve"> will be identified by mapping </w:t>
      </w:r>
      <w:r w:rsidR="009B1C28" w:rsidRPr="004D13F9">
        <w:rPr>
          <w:rFonts w:ascii="Arial" w:hAnsi="Arial" w:cs="Arial"/>
          <w:color w:val="000000" w:themeColor="text1"/>
          <w:sz w:val="22"/>
          <w:szCs w:val="22"/>
        </w:rPr>
        <w:t xml:space="preserve">with </w:t>
      </w:r>
      <w:r w:rsidR="003A3E42" w:rsidRPr="004D13F9">
        <w:rPr>
          <w:rFonts w:ascii="Arial" w:hAnsi="Arial" w:cs="Arial"/>
          <w:color w:val="000000" w:themeColor="text1"/>
          <w:sz w:val="22"/>
          <w:szCs w:val="22"/>
        </w:rPr>
        <w:t xml:space="preserve">the </w:t>
      </w:r>
      <w:r w:rsidR="009B1C28" w:rsidRPr="004D13F9">
        <w:rPr>
          <w:rFonts w:ascii="Arial" w:hAnsi="Arial" w:cs="Arial"/>
          <w:color w:val="000000" w:themeColor="text1"/>
          <w:sz w:val="22"/>
          <w:szCs w:val="22"/>
        </w:rPr>
        <w:t xml:space="preserve">STAR second pass </w:t>
      </w:r>
      <w:r w:rsidR="00EA3ADB" w:rsidRPr="004D13F9">
        <w:rPr>
          <w:rFonts w:ascii="Arial" w:hAnsi="Arial" w:cs="Arial"/>
          <w:color w:val="000000" w:themeColor="text1"/>
          <w:sz w:val="22"/>
          <w:szCs w:val="22"/>
        </w:rPr>
        <w:t xml:space="preserve">algorithm </w:t>
      </w:r>
      <w:r w:rsidR="00D73A21" w:rsidRPr="004D13F9">
        <w:rPr>
          <w:rFonts w:ascii="Arial" w:hAnsi="Arial" w:cs="Arial"/>
          <w:color w:val="000000" w:themeColor="text1"/>
          <w:sz w:val="22"/>
          <w:szCs w:val="22"/>
        </w:rPr>
        <w:t xml:space="preserve">onto the </w:t>
      </w:r>
      <w:r w:rsidR="00DC37E4" w:rsidRPr="004D13F9">
        <w:rPr>
          <w:rFonts w:ascii="Arial" w:hAnsi="Arial" w:cs="Arial"/>
          <w:color w:val="000000" w:themeColor="text1"/>
          <w:sz w:val="22"/>
          <w:szCs w:val="22"/>
        </w:rPr>
        <w:t>hg38</w:t>
      </w:r>
      <w:r w:rsidR="00EA3ADB" w:rsidRPr="004D13F9">
        <w:rPr>
          <w:rFonts w:ascii="Arial" w:hAnsi="Arial" w:cs="Arial"/>
          <w:color w:val="000000" w:themeColor="text1"/>
          <w:sz w:val="22"/>
          <w:szCs w:val="22"/>
        </w:rPr>
        <w:t xml:space="preserve"> human genome and reads </w:t>
      </w:r>
      <w:r w:rsidR="00DC37E4" w:rsidRPr="004D13F9">
        <w:rPr>
          <w:rFonts w:ascii="Arial" w:hAnsi="Arial" w:cs="Arial"/>
          <w:color w:val="000000" w:themeColor="text1"/>
          <w:sz w:val="22"/>
          <w:szCs w:val="22"/>
        </w:rPr>
        <w:t>counted using the collections of lncRNAs from GENCODE</w:t>
      </w:r>
      <w:r w:rsidR="003F66EC" w:rsidRPr="004D13F9">
        <w:rPr>
          <w:rFonts w:ascii="Arial" w:hAnsi="Arial" w:cs="Arial"/>
          <w:color w:val="000000" w:themeColor="text1"/>
          <w:sz w:val="22"/>
          <w:szCs w:val="22"/>
        </w:rPr>
        <w:t xml:space="preserve"> v27</w:t>
      </w:r>
      <w:r w:rsidR="00DC37E4" w:rsidRPr="004D13F9">
        <w:rPr>
          <w:rFonts w:ascii="Arial" w:hAnsi="Arial" w:cs="Arial"/>
          <w:color w:val="000000" w:themeColor="text1"/>
          <w:sz w:val="22"/>
          <w:szCs w:val="22"/>
        </w:rPr>
        <w:t xml:space="preserve"> and LNCipedia</w:t>
      </w:r>
      <w:r w:rsidR="003F66EC" w:rsidRPr="004D13F9">
        <w:rPr>
          <w:rFonts w:ascii="Arial" w:hAnsi="Arial" w:cs="Arial"/>
          <w:color w:val="000000" w:themeColor="text1"/>
          <w:sz w:val="22"/>
          <w:szCs w:val="22"/>
        </w:rPr>
        <w:t xml:space="preserve"> 5.0</w:t>
      </w:r>
      <w:r w:rsidR="00DC37E4" w:rsidRPr="004D13F9">
        <w:rPr>
          <w:rFonts w:ascii="Arial" w:hAnsi="Arial" w:cs="Arial"/>
          <w:color w:val="000000" w:themeColor="text1"/>
          <w:sz w:val="22"/>
          <w:szCs w:val="22"/>
        </w:rPr>
        <w:t xml:space="preserve">. </w:t>
      </w:r>
      <w:r w:rsidR="00233BAA" w:rsidRPr="004D13F9">
        <w:rPr>
          <w:rFonts w:ascii="Arial" w:hAnsi="Arial" w:cs="Arial"/>
          <w:sz w:val="22"/>
          <w:szCs w:val="22"/>
        </w:rPr>
        <w:t xml:space="preserve">For </w:t>
      </w:r>
      <w:r w:rsidR="00233BAA" w:rsidRPr="004D13F9">
        <w:rPr>
          <w:rFonts w:ascii="Arial" w:hAnsi="Arial" w:cs="Arial"/>
          <w:sz w:val="22"/>
          <w:szCs w:val="22"/>
          <w:u w:val="single"/>
        </w:rPr>
        <w:t>detection of novel HCASMC lncRNAs</w:t>
      </w:r>
      <w:r w:rsidR="0074613F">
        <w:rPr>
          <w:rFonts w:ascii="Arial" w:hAnsi="Arial" w:cs="Arial"/>
          <w:sz w:val="22"/>
          <w:szCs w:val="22"/>
        </w:rPr>
        <w:fldChar w:fldCharType="begin">
          <w:fldData xml:space="preserve">PEVuZE5vdGU+PENpdGU+PEF1dGhvcj5Nb3JhbjwvQXV0aG9yPjxZZWFyPjIwMTI8L1llYXI+PFJl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</w:fldData>
        </w:fldChar>
      </w:r>
      <w:r w:rsidR="00A00176">
        <w:rPr>
          <w:rFonts w:ascii="Arial" w:hAnsi="Arial" w:cs="Arial"/>
          <w:sz w:val="22"/>
          <w:szCs w:val="22"/>
        </w:rPr>
        <w:instrText xml:space="preserve"> ADDIN EN.CITE </w:instrText>
      </w:r>
      <w:r w:rsidR="00A00176">
        <w:rPr>
          <w:rFonts w:ascii="Arial" w:hAnsi="Arial" w:cs="Arial"/>
          <w:sz w:val="22"/>
          <w:szCs w:val="22"/>
        </w:rPr>
        <w:fldChar w:fldCharType="begin">
          <w:fldData xml:space="preserve">PEVuZE5vdGU+PENpdGU+PEF1dGhvcj5Nb3JhbjwvQXV0aG9yPjxZZWFyPjIwMTI8L1llYXI+PFJl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</w:fldData>
        </w:fldChar>
      </w:r>
      <w:r w:rsidR="00A00176">
        <w:rPr>
          <w:rFonts w:ascii="Arial" w:hAnsi="Arial" w:cs="Arial"/>
          <w:sz w:val="22"/>
          <w:szCs w:val="22"/>
        </w:rPr>
        <w:instrText xml:space="preserve"> ADDIN EN.CITE.DATA </w:instrText>
      </w:r>
      <w:r w:rsidR="00A00176">
        <w:rPr>
          <w:rFonts w:ascii="Arial" w:hAnsi="Arial" w:cs="Arial"/>
          <w:sz w:val="22"/>
          <w:szCs w:val="22"/>
        </w:rPr>
      </w:r>
      <w:r w:rsidR="00A00176">
        <w:rPr>
          <w:rFonts w:ascii="Arial" w:hAnsi="Arial" w:cs="Arial"/>
          <w:sz w:val="22"/>
          <w:szCs w:val="22"/>
        </w:rPr>
        <w:fldChar w:fldCharType="end"/>
      </w:r>
      <w:r w:rsidR="0074613F">
        <w:rPr>
          <w:rFonts w:ascii="Arial" w:hAnsi="Arial" w:cs="Arial"/>
          <w:sz w:val="22"/>
          <w:szCs w:val="22"/>
        </w:rPr>
      </w:r>
      <w:r w:rsidR="0074613F">
        <w:rPr>
          <w:rFonts w:ascii="Arial" w:hAnsi="Arial" w:cs="Arial"/>
          <w:sz w:val="22"/>
          <w:szCs w:val="22"/>
        </w:rPr>
        <w:fldChar w:fldCharType="separate"/>
      </w:r>
      <w:r w:rsidR="00A00176" w:rsidRPr="00A00176">
        <w:rPr>
          <w:rFonts w:ascii="Arial" w:hAnsi="Arial" w:cs="Arial"/>
          <w:noProof/>
          <w:sz w:val="22"/>
          <w:szCs w:val="22"/>
          <w:vertAlign w:val="superscript"/>
        </w:rPr>
        <w:t>43, 101, 108-110</w:t>
      </w:r>
      <w:r w:rsidR="0074613F">
        <w:rPr>
          <w:rFonts w:ascii="Arial" w:hAnsi="Arial" w:cs="Arial"/>
          <w:sz w:val="22"/>
          <w:szCs w:val="22"/>
        </w:rPr>
        <w:fldChar w:fldCharType="end"/>
      </w:r>
      <w:r w:rsidR="00233BAA" w:rsidRPr="004D13F9">
        <w:rPr>
          <w:rFonts w:ascii="Arial" w:hAnsi="Arial" w:cs="Arial"/>
          <w:sz w:val="22"/>
          <w:szCs w:val="22"/>
        </w:rPr>
        <w:t xml:space="preserve">, </w:t>
      </w:r>
      <w:r w:rsidR="001F3556" w:rsidRPr="004D13F9">
        <w:rPr>
          <w:rFonts w:ascii="Arial" w:hAnsi="Arial" w:cs="Arial"/>
          <w:sz w:val="22"/>
          <w:szCs w:val="22"/>
        </w:rPr>
        <w:t>BAM files will be merged across</w:t>
      </w:r>
      <w:r w:rsidR="0034682A" w:rsidRPr="004D13F9">
        <w:rPr>
          <w:rFonts w:ascii="Arial" w:hAnsi="Arial" w:cs="Arial"/>
          <w:sz w:val="22"/>
          <w:szCs w:val="22"/>
        </w:rPr>
        <w:t xml:space="preserve"> </w:t>
      </w:r>
      <w:r w:rsidR="006D27D1" w:rsidRPr="004D13F9">
        <w:rPr>
          <w:rFonts w:ascii="Arial" w:hAnsi="Arial" w:cs="Arial"/>
          <w:sz w:val="22"/>
          <w:szCs w:val="22"/>
        </w:rPr>
        <w:t xml:space="preserve">samples into a </w:t>
      </w:r>
      <w:r w:rsidR="001F3556" w:rsidRPr="004D13F9">
        <w:rPr>
          <w:rFonts w:ascii="Arial" w:hAnsi="Arial" w:cs="Arial"/>
          <w:sz w:val="22"/>
          <w:szCs w:val="22"/>
        </w:rPr>
        <w:t xml:space="preserve">unique </w:t>
      </w:r>
      <w:r w:rsidR="0034682A" w:rsidRPr="004D13F9">
        <w:rPr>
          <w:rFonts w:ascii="Arial" w:hAnsi="Arial" w:cs="Arial"/>
          <w:sz w:val="22"/>
          <w:szCs w:val="22"/>
        </w:rPr>
        <w:t>dataset</w:t>
      </w:r>
      <w:r w:rsidR="001F3556" w:rsidRPr="004D13F9">
        <w:rPr>
          <w:rFonts w:ascii="Arial" w:hAnsi="Arial" w:cs="Arial"/>
          <w:sz w:val="22"/>
          <w:szCs w:val="22"/>
        </w:rPr>
        <w:t>. De novo RNA calls will be performed with a complete merged set</w:t>
      </w:r>
      <w:r w:rsidR="00725531" w:rsidRPr="004D13F9">
        <w:rPr>
          <w:rFonts w:ascii="Arial" w:hAnsi="Arial" w:cs="Arial"/>
          <w:sz w:val="22"/>
          <w:szCs w:val="22"/>
        </w:rPr>
        <w:t xml:space="preserve"> of sequence reads across all </w:t>
      </w:r>
      <w:r w:rsidR="001F3556" w:rsidRPr="004D13F9">
        <w:rPr>
          <w:rFonts w:ascii="Arial" w:hAnsi="Arial" w:cs="Arial"/>
          <w:sz w:val="22"/>
          <w:szCs w:val="22"/>
        </w:rPr>
        <w:t>experimental conditions in HCASMC, and separately for each condition in order to determine condition specific transcripts. De novo assembly will be performed using Trinity, a method for the reconstruction of transcriptomes that constructs multiple de Bruijn graphs for each cluster of sequence contigs to depict the transcriptional co</w:t>
      </w:r>
      <w:r w:rsidR="00DD3B2A" w:rsidRPr="004D13F9">
        <w:rPr>
          <w:rFonts w:ascii="Arial" w:hAnsi="Arial" w:cs="Arial"/>
          <w:sz w:val="22"/>
          <w:szCs w:val="22"/>
        </w:rPr>
        <w:t xml:space="preserve">mplexity of a single locus, </w:t>
      </w:r>
      <w:r w:rsidR="00457821" w:rsidRPr="004D13F9">
        <w:rPr>
          <w:rFonts w:ascii="Arial" w:hAnsi="Arial" w:cs="Arial"/>
          <w:sz w:val="22"/>
          <w:szCs w:val="22"/>
        </w:rPr>
        <w:t>process</w:t>
      </w:r>
      <w:r w:rsidR="00DD3B2A" w:rsidRPr="004D13F9">
        <w:rPr>
          <w:rFonts w:ascii="Arial" w:hAnsi="Arial" w:cs="Arial"/>
          <w:sz w:val="22"/>
          <w:szCs w:val="22"/>
        </w:rPr>
        <w:t>ing</w:t>
      </w:r>
      <w:r w:rsidR="001F3556" w:rsidRPr="004D13F9">
        <w:rPr>
          <w:rFonts w:ascii="Arial" w:hAnsi="Arial" w:cs="Arial"/>
          <w:sz w:val="22"/>
          <w:szCs w:val="22"/>
        </w:rPr>
        <w:t xml:space="preserve"> them separately to generate full-length splicing isoforms and separate paralogous genes. Other tools will be employed in order to obtain a comprehensive and robust set of RNA isoforms, such as Trans-ABySS, a </w:t>
      </w:r>
      <w:r w:rsidR="001F3556" w:rsidRPr="004D13F9">
        <w:rPr>
          <w:rFonts w:ascii="Arial" w:hAnsi="Arial" w:cs="Arial"/>
          <w:iCs/>
          <w:sz w:val="22"/>
          <w:szCs w:val="22"/>
        </w:rPr>
        <w:t>de novo</w:t>
      </w:r>
      <w:r w:rsidR="001F3556" w:rsidRPr="004D13F9">
        <w:rPr>
          <w:rFonts w:ascii="Arial" w:hAnsi="Arial" w:cs="Arial"/>
          <w:sz w:val="22"/>
          <w:szCs w:val="22"/>
        </w:rPr>
        <w:t xml:space="preserve"> short-read transcriptome assembler that addresses variation in local read densities. </w:t>
      </w:r>
      <w:r w:rsidR="005E7CF7" w:rsidRPr="004D13F9">
        <w:rPr>
          <w:rFonts w:ascii="Arial" w:hAnsi="Arial" w:cs="Arial"/>
          <w:sz w:val="22"/>
          <w:szCs w:val="22"/>
        </w:rPr>
        <w:t xml:space="preserve">Putative novel lncRNAs will be </w:t>
      </w:r>
      <w:r w:rsidR="00886366" w:rsidRPr="004D13F9">
        <w:rPr>
          <w:rFonts w:ascii="Arial" w:hAnsi="Arial" w:cs="Arial"/>
          <w:sz w:val="22"/>
          <w:szCs w:val="22"/>
        </w:rPr>
        <w:t>overlapped with</w:t>
      </w:r>
      <w:r w:rsidR="005E7CF7" w:rsidRPr="004D13F9">
        <w:rPr>
          <w:rFonts w:ascii="Arial" w:hAnsi="Arial" w:cs="Arial"/>
          <w:sz w:val="22"/>
          <w:szCs w:val="22"/>
        </w:rPr>
        <w:t xml:space="preserve"> </w:t>
      </w:r>
      <w:r w:rsidR="0003502E" w:rsidRPr="004D13F9">
        <w:rPr>
          <w:rFonts w:ascii="Arial" w:hAnsi="Arial" w:cs="Arial"/>
          <w:sz w:val="22"/>
          <w:szCs w:val="22"/>
        </w:rPr>
        <w:t>GENCODE v27 non-lncRNAs</w:t>
      </w:r>
      <w:r w:rsidR="001F3556" w:rsidRPr="004D13F9">
        <w:rPr>
          <w:rFonts w:ascii="Arial" w:hAnsi="Arial" w:cs="Arial"/>
          <w:sz w:val="22"/>
          <w:szCs w:val="22"/>
        </w:rPr>
        <w:t>, RefSeq (NM an</w:t>
      </w:r>
      <w:r w:rsidR="0003502E" w:rsidRPr="004D13F9">
        <w:rPr>
          <w:rFonts w:ascii="Arial" w:hAnsi="Arial" w:cs="Arial"/>
          <w:sz w:val="22"/>
          <w:szCs w:val="22"/>
        </w:rPr>
        <w:t>notation), and UCSC coding gene</w:t>
      </w:r>
      <w:r w:rsidR="001F3556" w:rsidRPr="004D13F9">
        <w:rPr>
          <w:rFonts w:ascii="Arial" w:hAnsi="Arial" w:cs="Arial"/>
          <w:sz w:val="22"/>
          <w:szCs w:val="22"/>
        </w:rPr>
        <w:t xml:space="preserve"> annotations</w:t>
      </w:r>
      <w:r w:rsidR="005E7CF7" w:rsidRPr="004D13F9">
        <w:rPr>
          <w:rFonts w:ascii="Arial" w:hAnsi="Arial" w:cs="Arial"/>
          <w:sz w:val="22"/>
          <w:szCs w:val="22"/>
        </w:rPr>
        <w:t xml:space="preserve">, and further </w:t>
      </w:r>
      <w:r w:rsidR="00886366" w:rsidRPr="004D13F9">
        <w:rPr>
          <w:rFonts w:ascii="Arial" w:hAnsi="Arial" w:cs="Arial"/>
          <w:sz w:val="22"/>
          <w:szCs w:val="22"/>
        </w:rPr>
        <w:t xml:space="preserve">filtered </w:t>
      </w:r>
      <w:r w:rsidR="001F3556" w:rsidRPr="004D13F9">
        <w:rPr>
          <w:rFonts w:ascii="Arial" w:hAnsi="Arial" w:cs="Arial"/>
          <w:sz w:val="22"/>
          <w:szCs w:val="22"/>
        </w:rPr>
        <w:t xml:space="preserve">using </w:t>
      </w:r>
      <w:r w:rsidR="00ED355B" w:rsidRPr="004D13F9">
        <w:rPr>
          <w:rFonts w:ascii="Arial" w:hAnsi="Arial" w:cs="Arial"/>
          <w:sz w:val="22"/>
          <w:szCs w:val="22"/>
        </w:rPr>
        <w:t xml:space="preserve">sophisticated sequence analysis algorithms </w:t>
      </w:r>
      <w:r w:rsidR="001F3556" w:rsidRPr="004D13F9">
        <w:rPr>
          <w:rFonts w:ascii="Arial" w:hAnsi="Arial" w:cs="Arial"/>
          <w:sz w:val="22"/>
          <w:szCs w:val="22"/>
        </w:rPr>
        <w:t>PhyloCSF</w:t>
      </w:r>
      <w:r w:rsidR="0074613F">
        <w:rPr>
          <w:rFonts w:ascii="Arial" w:hAnsi="Arial" w:cs="Arial"/>
          <w:sz w:val="22"/>
          <w:szCs w:val="22"/>
        </w:rPr>
        <w:fldChar w:fldCharType="begin"/>
      </w:r>
      <w:r w:rsidR="00A00176">
        <w:rPr>
          <w:rFonts w:ascii="Arial" w:hAnsi="Arial" w:cs="Arial"/>
          <w:sz w:val="22"/>
          <w:szCs w:val="22"/>
        </w:rPr>
        <w:instrText xml:space="preserve"> ADDIN EN.CITE &lt;EndNote&gt;&lt;Cite&gt;&lt;Author&gt;Lin&lt;/Author&gt;&lt;Year&gt;2011&lt;/Year&gt;&lt;RecNum&gt;1565&lt;/RecNum&gt;&lt;DisplayText&gt;&lt;style face="superscript"&gt;111&lt;/style&gt;&lt;/DisplayText&gt;&lt;record&gt;&lt;rec-number&gt;1565&lt;/rec-number&gt;&lt;foreign-keys&gt;&lt;key app="EN" db-id="59a5vzd2ztztp3e2prax0va3f0xxvp0exvff" timestamp="1520011379"&gt;1565&lt;/key&gt;&lt;/foreign-keys&gt;&lt;ref-type name="Journal Article"&gt;17&lt;/ref-type&gt;&lt;contributors&gt;&lt;authors&gt;&lt;author&gt;Lin, M. F.&lt;/author&gt;&lt;author&gt;Jungreis, I.&lt;/author&gt;&lt;author&gt;Kellis, M.&lt;/author&gt;&lt;/authors&gt;&lt;/contributors&gt;&lt;auth-address&gt;Computer Science and Artificial Intelligence Laboratory, Massachusetts Institute of Technology, 32 Vassar Street 32-D510, Cambridge, MA 02139, USA. mlin@mit.edu&lt;/auth-address&gt;&lt;titles&gt;&lt;title&gt;PhyloCSF: a comparative genomics method to distinguish protein coding and non-coding regions&lt;/title&gt;&lt;secondary-title&gt;Bioinformatics&lt;/secondary-title&gt;&lt;/titles&gt;&lt;periodical&gt;&lt;full-title&gt;Bioinformatics&lt;/full-title&gt;&lt;/periodical&gt;&lt;pages&gt;i275-82&lt;/pages&gt;&lt;volume&gt;27&lt;/volume&gt;&lt;number&gt;13&lt;/number&gt;&lt;keywords&gt;&lt;keyword&gt;Animals&lt;/keyword&gt;&lt;keyword&gt;Base Sequence&lt;/keyword&gt;&lt;keyword&gt;Drosophila/classification/genetics&lt;/keyword&gt;&lt;keyword&gt;Drosophila melanogaster/*genetics&lt;/keyword&gt;&lt;keyword&gt;Gene Expression Profiling&lt;/keyword&gt;&lt;keyword&gt;Genomics/*methods&lt;/keyword&gt;&lt;keyword&gt;Mammals/genetics&lt;/keyword&gt;&lt;keyword&gt;*Open Reading Frames&lt;/keyword&gt;&lt;keyword&gt;Schizosaccharomyces/genetics&lt;/keyword&gt;&lt;keyword&gt;Sequence Alignment/*methods&lt;/keyword&gt;&lt;/keywords&gt;&lt;dates&gt;&lt;year&gt;2011&lt;/year&gt;&lt;pub-dates&gt;&lt;date&gt;Jul 1&lt;/date&gt;&lt;/pub-dates&gt;&lt;/dates&gt;&lt;isbn&gt;1367-4811 (Electronic)&amp;#xD;1367-4803 (Linking)&lt;/isbn&gt;&lt;accession-num&gt;21685081&lt;/accession-num&gt;&lt;urls&gt;&lt;related-urls&gt;&lt;url&gt;https://www.ncbi.nlm.nih.gov/pubmed/21685081&lt;/url&gt;&lt;/related-urls&gt;&lt;/urls&gt;&lt;custom2&gt;PMC3117341&lt;/custom2&gt;&lt;electronic-resource-num&gt;10.1093/bioinformatics/btr209&lt;/electronic-resource-num&gt;&lt;/record&gt;&lt;/Cite&gt;&lt;/EndNote&gt;</w:instrText>
      </w:r>
      <w:r w:rsidR="0074613F">
        <w:rPr>
          <w:rFonts w:ascii="Arial" w:hAnsi="Arial" w:cs="Arial"/>
          <w:sz w:val="22"/>
          <w:szCs w:val="22"/>
        </w:rPr>
        <w:fldChar w:fldCharType="separate"/>
      </w:r>
      <w:r w:rsidR="00A00176" w:rsidRPr="00A00176">
        <w:rPr>
          <w:rFonts w:ascii="Arial" w:hAnsi="Arial" w:cs="Arial"/>
          <w:noProof/>
          <w:sz w:val="22"/>
          <w:szCs w:val="22"/>
          <w:vertAlign w:val="superscript"/>
        </w:rPr>
        <w:t>111</w:t>
      </w:r>
      <w:r w:rsidR="0074613F">
        <w:rPr>
          <w:rFonts w:ascii="Arial" w:hAnsi="Arial" w:cs="Arial"/>
          <w:sz w:val="22"/>
          <w:szCs w:val="22"/>
        </w:rPr>
        <w:fldChar w:fldCharType="end"/>
      </w:r>
      <w:r w:rsidR="001F3556" w:rsidRPr="004D13F9">
        <w:rPr>
          <w:rFonts w:ascii="Arial" w:hAnsi="Arial" w:cs="Arial"/>
          <w:sz w:val="22"/>
          <w:szCs w:val="22"/>
        </w:rPr>
        <w:t xml:space="preserve"> and iSeeRNA</w:t>
      </w:r>
      <w:r w:rsidR="00976996" w:rsidRPr="004D13F9">
        <w:rPr>
          <w:rFonts w:ascii="Arial" w:hAnsi="Arial" w:cs="Arial"/>
          <w:sz w:val="22"/>
          <w:szCs w:val="22"/>
        </w:rPr>
        <w:t>.</w:t>
      </w:r>
      <w:r w:rsidR="0074613F">
        <w:rPr>
          <w:rFonts w:ascii="Arial" w:hAnsi="Arial" w:cs="Arial"/>
          <w:sz w:val="22"/>
          <w:szCs w:val="22"/>
        </w:rPr>
        <w:fldChar w:fldCharType="begin"/>
      </w:r>
      <w:r w:rsidR="00A00176">
        <w:rPr>
          <w:rFonts w:ascii="Arial" w:hAnsi="Arial" w:cs="Arial"/>
          <w:sz w:val="22"/>
          <w:szCs w:val="22"/>
        </w:rPr>
        <w:instrText xml:space="preserve"> ADDIN EN.CITE &lt;EndNote&gt;&lt;Cite&gt;&lt;Author&gt;Sun&lt;/Author&gt;&lt;Year&gt;2013&lt;/Year&gt;&lt;RecNum&gt;1566&lt;/RecNum&gt;&lt;DisplayText&gt;&lt;style face="superscript"&gt;112&lt;/style&gt;&lt;/DisplayText&gt;&lt;record&gt;&lt;rec-number&gt;1566&lt;/rec-number&gt;&lt;foreign-keys&gt;&lt;key app="EN" db-id="59a5vzd2ztztp3e2prax0va3f0xxvp0exvff" timestamp="1520011446"&gt;1566&lt;/key&gt;&lt;/foreign-keys&gt;&lt;ref-type name="Journal Article"&gt;17&lt;/ref-type&gt;&lt;contributors&gt;&lt;authors&gt;&lt;author&gt;Sun, K.&lt;/author&gt;&lt;author&gt;Chen, X.&lt;/author&gt;&lt;author&gt;Jiang, P.&lt;/author&gt;&lt;author&gt;Song, X.&lt;/author&gt;&lt;author&gt;Wang, H.&lt;/author&gt;&lt;author&gt;Sun, H.&lt;/author&gt;&lt;/authors&gt;&lt;/contributors&gt;&lt;auth-address&gt;Li Ka Shing Institute of Health Sciences, The Chinese University of Hong Kong, Shatin, New Territories, Hong Kong SAR, China.&lt;/auth-address&gt;&lt;titles&gt;&lt;title&gt;iSeeRNA: identification of long intergenic non-coding RNA transcripts from transcriptome sequencing data&lt;/title&gt;&lt;secondary-title&gt;BMC Genomics&lt;/secondary-title&gt;&lt;/titles&gt;&lt;periodical&gt;&lt;full-title&gt;BMC Genomics&lt;/full-title&gt;&lt;abbr-1&gt;BMC genomics&lt;/abbr-1&gt;&lt;/periodical&gt;&lt;pages&gt;S7&lt;/pages&gt;&lt;volume&gt;14 Suppl 2&lt;/volume&gt;&lt;keywords&gt;&lt;keyword&gt;Animals&lt;/keyword&gt;&lt;keyword&gt;Gene Expression Profiling/*methods&lt;/keyword&gt;&lt;keyword&gt;Humans&lt;/keyword&gt;&lt;keyword&gt;Internet&lt;/keyword&gt;&lt;keyword&gt;Mice&lt;/keyword&gt;&lt;keyword&gt;RNA, Long Noncoding/*classification&lt;/keyword&gt;&lt;keyword&gt;ROC Curve&lt;/keyword&gt;&lt;keyword&gt;Software&lt;/keyword&gt;&lt;keyword&gt;*Support Vector Machine&lt;/keyword&gt;&lt;/keywords&gt;&lt;dates&gt;&lt;year&gt;2013&lt;/year&gt;&lt;/dates&gt;&lt;isbn&gt;1471-2164 (Electronic)&amp;#xD;1471-2164 (Linking)&lt;/isbn&gt;&lt;accession-num&gt;23445546&lt;/accession-num&gt;&lt;urls&gt;&lt;related-urls&gt;&lt;url&gt;https://www.ncbi.nlm.nih.gov/pubmed/23445546&lt;/url&gt;&lt;/related-urls&gt;&lt;/urls&gt;&lt;custom2&gt;PMC3582448&lt;/custom2&gt;&lt;electronic-resource-num&gt;10.1186/1471-2164-14-S2-S7&lt;/electronic-resource-num&gt;&lt;/record&gt;&lt;/Cite&gt;&lt;/EndNote&gt;</w:instrText>
      </w:r>
      <w:r w:rsidR="0074613F">
        <w:rPr>
          <w:rFonts w:ascii="Arial" w:hAnsi="Arial" w:cs="Arial"/>
          <w:sz w:val="22"/>
          <w:szCs w:val="22"/>
        </w:rPr>
        <w:fldChar w:fldCharType="separate"/>
      </w:r>
      <w:r w:rsidR="00A00176" w:rsidRPr="00A00176">
        <w:rPr>
          <w:rFonts w:ascii="Arial" w:hAnsi="Arial" w:cs="Arial"/>
          <w:noProof/>
          <w:sz w:val="22"/>
          <w:szCs w:val="22"/>
          <w:vertAlign w:val="superscript"/>
        </w:rPr>
        <w:t>112</w:t>
      </w:r>
      <w:r w:rsidR="0074613F">
        <w:rPr>
          <w:rFonts w:ascii="Arial" w:hAnsi="Arial" w:cs="Arial"/>
          <w:sz w:val="22"/>
          <w:szCs w:val="22"/>
        </w:rPr>
        <w:fldChar w:fldCharType="end"/>
      </w:r>
      <w:r w:rsidR="001F3556" w:rsidRPr="004D13F9">
        <w:rPr>
          <w:rFonts w:ascii="Arial" w:hAnsi="Arial" w:cs="Arial"/>
          <w:sz w:val="22"/>
          <w:szCs w:val="22"/>
        </w:rPr>
        <w:t xml:space="preserve"> </w:t>
      </w:r>
    </w:p>
    <w:p w14:paraId="1A7AD163" w14:textId="4D91AC77" w:rsidR="00EF3C6B" w:rsidRPr="004D13F9" w:rsidRDefault="001F3556" w:rsidP="00EF3C6B">
      <w:pPr>
        <w:spacing w:line="240" w:lineRule="exact"/>
        <w:rPr>
          <w:rFonts w:ascii="Arial" w:hAnsi="Arial" w:cs="Arial"/>
          <w:color w:val="000000" w:themeColor="text1"/>
          <w:sz w:val="22"/>
          <w:szCs w:val="22"/>
        </w:rPr>
      </w:pPr>
      <w:r w:rsidRPr="004D13F9">
        <w:rPr>
          <w:rFonts w:ascii="Arial" w:hAnsi="Arial" w:cs="Arial"/>
          <w:sz w:val="22"/>
          <w:szCs w:val="22"/>
        </w:rPr>
        <w:tab/>
      </w:r>
      <w:r w:rsidR="005B72B3" w:rsidRPr="004D13F9">
        <w:rPr>
          <w:rFonts w:ascii="Arial" w:hAnsi="Arial" w:cs="Arial"/>
          <w:i/>
          <w:color w:val="000000" w:themeColor="text1"/>
          <w:sz w:val="22"/>
          <w:szCs w:val="22"/>
          <w:u w:val="single"/>
        </w:rPr>
        <w:t>I</w:t>
      </w:r>
      <w:r w:rsidRPr="004D13F9">
        <w:rPr>
          <w:rFonts w:ascii="Arial" w:hAnsi="Arial" w:cs="Arial"/>
          <w:i/>
          <w:color w:val="000000" w:themeColor="text1"/>
          <w:sz w:val="22"/>
          <w:szCs w:val="22"/>
          <w:u w:val="single"/>
        </w:rPr>
        <w:t xml:space="preserve">dentification </w:t>
      </w:r>
      <w:r w:rsidR="001555F4" w:rsidRPr="004D13F9">
        <w:rPr>
          <w:rFonts w:ascii="Arial" w:hAnsi="Arial" w:cs="Arial"/>
          <w:i/>
          <w:color w:val="000000" w:themeColor="text1"/>
          <w:sz w:val="22"/>
          <w:szCs w:val="22"/>
          <w:u w:val="single"/>
        </w:rPr>
        <w:t>of DE</w:t>
      </w:r>
      <w:r w:rsidRPr="004D13F9">
        <w:rPr>
          <w:rFonts w:ascii="Arial" w:hAnsi="Arial" w:cs="Arial"/>
          <w:i/>
          <w:color w:val="000000" w:themeColor="text1"/>
          <w:sz w:val="22"/>
          <w:szCs w:val="22"/>
          <w:u w:val="single"/>
        </w:rPr>
        <w:t xml:space="preserve"> </w:t>
      </w:r>
      <w:r w:rsidR="001555F4" w:rsidRPr="004D13F9">
        <w:rPr>
          <w:rFonts w:ascii="Arial" w:hAnsi="Arial" w:cs="Arial"/>
          <w:i/>
          <w:color w:val="000000" w:themeColor="text1"/>
          <w:sz w:val="22"/>
          <w:szCs w:val="22"/>
          <w:u w:val="single"/>
        </w:rPr>
        <w:t xml:space="preserve">lncRNA </w:t>
      </w:r>
      <w:r w:rsidRPr="004D13F9">
        <w:rPr>
          <w:rFonts w:ascii="Arial" w:hAnsi="Arial" w:cs="Arial"/>
          <w:i/>
          <w:color w:val="000000" w:themeColor="text1"/>
          <w:sz w:val="22"/>
          <w:szCs w:val="22"/>
          <w:u w:val="single"/>
        </w:rPr>
        <w:t>genes</w:t>
      </w:r>
      <w:r w:rsidR="005B72B3" w:rsidRPr="004D13F9">
        <w:rPr>
          <w:rFonts w:ascii="Arial" w:hAnsi="Arial" w:cs="Arial"/>
          <w:i/>
          <w:color w:val="000000" w:themeColor="text1"/>
          <w:sz w:val="22"/>
          <w:szCs w:val="22"/>
          <w:u w:val="single"/>
        </w:rPr>
        <w:t xml:space="preserve"> </w:t>
      </w:r>
      <w:r w:rsidR="00C1472A" w:rsidRPr="004D13F9">
        <w:rPr>
          <w:rFonts w:ascii="Arial" w:hAnsi="Arial" w:cs="Arial"/>
          <w:i/>
          <w:color w:val="000000" w:themeColor="text1"/>
          <w:sz w:val="22"/>
          <w:szCs w:val="22"/>
          <w:u w:val="single"/>
        </w:rPr>
        <w:t xml:space="preserve">in CAD loci </w:t>
      </w:r>
      <w:r w:rsidR="008B754D" w:rsidRPr="004D13F9">
        <w:rPr>
          <w:rFonts w:ascii="Arial" w:hAnsi="Arial" w:cs="Arial"/>
          <w:color w:val="000000" w:themeColor="text1"/>
          <w:sz w:val="22"/>
          <w:szCs w:val="22"/>
        </w:rPr>
        <w:t>– The expression counts</w:t>
      </w:r>
      <w:r w:rsidR="008D5304" w:rsidRPr="004D13F9">
        <w:rPr>
          <w:rFonts w:ascii="Arial" w:hAnsi="Arial" w:cs="Arial"/>
          <w:color w:val="000000" w:themeColor="text1"/>
          <w:sz w:val="22"/>
          <w:szCs w:val="22"/>
        </w:rPr>
        <w:t xml:space="preserve"> for </w:t>
      </w:r>
      <w:r w:rsidR="008B754D" w:rsidRPr="004D13F9">
        <w:rPr>
          <w:rFonts w:ascii="Arial" w:hAnsi="Arial" w:cs="Arial"/>
          <w:color w:val="000000" w:themeColor="text1"/>
          <w:sz w:val="22"/>
          <w:szCs w:val="22"/>
        </w:rPr>
        <w:t xml:space="preserve">lncRNAs identified above will be analyzed using </w:t>
      </w:r>
      <w:r w:rsidR="00112E04" w:rsidRPr="004D13F9">
        <w:rPr>
          <w:rFonts w:ascii="Arial" w:hAnsi="Arial" w:cs="Arial"/>
          <w:color w:val="000000" w:themeColor="text1"/>
          <w:sz w:val="22"/>
          <w:szCs w:val="22"/>
        </w:rPr>
        <w:t xml:space="preserve">the </w:t>
      </w:r>
      <w:r w:rsidR="008B754D" w:rsidRPr="004D13F9">
        <w:rPr>
          <w:rFonts w:ascii="Arial" w:hAnsi="Arial" w:cs="Arial"/>
          <w:color w:val="000000" w:themeColor="text1"/>
          <w:sz w:val="22"/>
          <w:szCs w:val="22"/>
        </w:rPr>
        <w:t>count based method</w:t>
      </w:r>
      <w:r w:rsidR="00112E04" w:rsidRPr="004D13F9">
        <w:rPr>
          <w:rFonts w:ascii="Arial" w:hAnsi="Arial" w:cs="Arial"/>
          <w:color w:val="000000" w:themeColor="text1"/>
          <w:sz w:val="22"/>
          <w:szCs w:val="22"/>
        </w:rPr>
        <w:t xml:space="preserve"> DESeq2 at</w:t>
      </w:r>
      <w:r w:rsidR="008B754D" w:rsidRPr="004D13F9">
        <w:rPr>
          <w:rFonts w:ascii="Arial" w:hAnsi="Arial" w:cs="Arial"/>
          <w:color w:val="000000" w:themeColor="text1"/>
          <w:sz w:val="22"/>
          <w:szCs w:val="22"/>
        </w:rPr>
        <w:t xml:space="preserve"> </w:t>
      </w:r>
      <w:r w:rsidR="006073E6">
        <w:rPr>
          <w:rFonts w:ascii="Arial" w:hAnsi="Arial" w:cs="Arial"/>
          <w:color w:val="000000" w:themeColor="text1"/>
          <w:sz w:val="22"/>
          <w:szCs w:val="22"/>
        </w:rPr>
        <w:t xml:space="preserve">FDR </w:t>
      </w:r>
      <w:r w:rsidR="008D5304" w:rsidRPr="004D13F9">
        <w:rPr>
          <w:rFonts w:ascii="Arial" w:hAnsi="Arial" w:cs="Arial"/>
          <w:color w:val="000000" w:themeColor="text1"/>
          <w:sz w:val="22"/>
          <w:szCs w:val="22"/>
        </w:rPr>
        <w:t xml:space="preserve">5% </w:t>
      </w:r>
      <w:r w:rsidR="008B754D" w:rsidRPr="004D13F9">
        <w:rPr>
          <w:rFonts w:ascii="Arial" w:hAnsi="Arial" w:cs="Arial"/>
          <w:color w:val="000000" w:themeColor="text1"/>
          <w:sz w:val="22"/>
          <w:szCs w:val="22"/>
        </w:rPr>
        <w:t>to determine significant DE lncRNAs.</w:t>
      </w:r>
      <w:r w:rsidR="00C1472A" w:rsidRPr="004D13F9">
        <w:rPr>
          <w:rFonts w:ascii="Arial" w:hAnsi="Arial" w:cs="Arial"/>
          <w:color w:val="000000" w:themeColor="text1"/>
          <w:sz w:val="22"/>
          <w:szCs w:val="22"/>
        </w:rPr>
        <w:t xml:space="preserve"> </w:t>
      </w:r>
      <w:r w:rsidR="00F03840" w:rsidRPr="004D13F9">
        <w:rPr>
          <w:rFonts w:ascii="Arial" w:hAnsi="Arial" w:cs="Arial"/>
          <w:color w:val="000000" w:themeColor="text1"/>
          <w:sz w:val="22"/>
          <w:szCs w:val="22"/>
        </w:rPr>
        <w:t>To map DE genes to CAD loci w</w:t>
      </w:r>
      <w:r w:rsidR="00EF3C6B" w:rsidRPr="004D13F9">
        <w:rPr>
          <w:rFonts w:ascii="Arial" w:hAnsi="Arial" w:cs="Arial"/>
          <w:color w:val="000000" w:themeColor="text1"/>
          <w:sz w:val="22"/>
          <w:szCs w:val="22"/>
        </w:rPr>
        <w:t>e will use a comprehens</w:t>
      </w:r>
      <w:r w:rsidR="0083209F" w:rsidRPr="004D13F9">
        <w:rPr>
          <w:rFonts w:ascii="Arial" w:hAnsi="Arial" w:cs="Arial"/>
          <w:color w:val="000000" w:themeColor="text1"/>
          <w:sz w:val="22"/>
          <w:szCs w:val="22"/>
        </w:rPr>
        <w:t>ive collection of CAD GWAS SNPs</w:t>
      </w:r>
      <w:r w:rsidR="0074613F">
        <w:rPr>
          <w:rFonts w:ascii="Arial" w:hAnsi="Arial" w:cs="Arial"/>
          <w:color w:val="000000" w:themeColor="text1"/>
          <w:sz w:val="22"/>
          <w:szCs w:val="22"/>
        </w:rPr>
        <w:fldChar w:fldCharType="begin">
          <w:fldData xml:space="preserve">PEVuZE5vdGU+PENpdGU+PEF1dGhvcj5OZWxzb248L0F1dGhvcj48WWVhcj4yMDE3PC9ZZWFyPjxS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==
</w:fldData>
        </w:fldChar>
      </w:r>
      <w:r w:rsidR="00A00176">
        <w:rPr>
          <w:rFonts w:ascii="Arial" w:hAnsi="Arial" w:cs="Arial"/>
          <w:color w:val="000000" w:themeColor="text1"/>
          <w:sz w:val="22"/>
          <w:szCs w:val="22"/>
        </w:rPr>
        <w:instrText xml:space="preserve"> ADDIN EN.CITE </w:instrText>
      </w:r>
      <w:r w:rsidR="00A00176">
        <w:rPr>
          <w:rFonts w:ascii="Arial" w:hAnsi="Arial" w:cs="Arial"/>
          <w:color w:val="000000" w:themeColor="text1"/>
          <w:sz w:val="22"/>
          <w:szCs w:val="22"/>
        </w:rPr>
        <w:fldChar w:fldCharType="begin">
          <w:fldData xml:space="preserve">PEVuZE5vdGU+PENpdGU+PEF1dGhvcj5OZWxzb248L0F1dGhvcj48WWVhcj4yMDE3PC9ZZWFyPjxS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==
</w:fldData>
        </w:fldChar>
      </w:r>
      <w:r w:rsidR="00A00176">
        <w:rPr>
          <w:rFonts w:ascii="Arial" w:hAnsi="Arial" w:cs="Arial"/>
          <w:color w:val="000000" w:themeColor="text1"/>
          <w:sz w:val="22"/>
          <w:szCs w:val="22"/>
        </w:rPr>
        <w:instrText xml:space="preserve"> ADDIN EN.CITE.DATA </w:instrText>
      </w:r>
      <w:r w:rsidR="00A00176">
        <w:rPr>
          <w:rFonts w:ascii="Arial" w:hAnsi="Arial" w:cs="Arial"/>
          <w:color w:val="000000" w:themeColor="text1"/>
          <w:sz w:val="22"/>
          <w:szCs w:val="22"/>
        </w:rPr>
      </w:r>
      <w:r w:rsidR="00A00176">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5, 58</w:t>
      </w:r>
      <w:r w:rsidR="0074613F">
        <w:rPr>
          <w:rFonts w:ascii="Arial" w:hAnsi="Arial" w:cs="Arial"/>
          <w:color w:val="000000" w:themeColor="text1"/>
          <w:sz w:val="22"/>
          <w:szCs w:val="22"/>
        </w:rPr>
        <w:fldChar w:fldCharType="end"/>
      </w:r>
      <w:r w:rsidR="00EF3C6B" w:rsidRPr="004D13F9">
        <w:rPr>
          <w:rFonts w:ascii="Arial" w:hAnsi="Arial" w:cs="Arial"/>
          <w:color w:val="000000" w:themeColor="text1"/>
          <w:sz w:val="22"/>
          <w:szCs w:val="22"/>
        </w:rPr>
        <w:t xml:space="preserve"> to derive a set of lead plus LD SNPs for CAD (using an LD r</w:t>
      </w:r>
      <w:r w:rsidR="00EF3C6B" w:rsidRPr="004D13F9">
        <w:rPr>
          <w:rFonts w:ascii="Arial" w:hAnsi="Arial" w:cs="Arial"/>
          <w:color w:val="000000" w:themeColor="text1"/>
          <w:sz w:val="22"/>
          <w:szCs w:val="22"/>
          <w:vertAlign w:val="superscript"/>
        </w:rPr>
        <w:t>2</w:t>
      </w:r>
      <w:r w:rsidR="00EF3C6B" w:rsidRPr="004D13F9">
        <w:rPr>
          <w:rFonts w:ascii="Arial" w:hAnsi="Arial" w:cs="Arial"/>
          <w:color w:val="000000" w:themeColor="text1"/>
          <w:sz w:val="22"/>
          <w:szCs w:val="22"/>
        </w:rPr>
        <w:t xml:space="preserve"> </w:t>
      </w:r>
      <w:r w:rsidR="00E163BD" w:rsidRPr="004D13F9">
        <w:rPr>
          <w:rFonts w:ascii="Arial" w:hAnsi="Arial" w:cs="Arial"/>
          <w:color w:val="000000" w:themeColor="text1"/>
          <w:sz w:val="22"/>
          <w:szCs w:val="22"/>
        </w:rPr>
        <w:t>≥</w:t>
      </w:r>
      <w:r w:rsidR="00EF3C6B" w:rsidRPr="004D13F9">
        <w:rPr>
          <w:rFonts w:ascii="Arial" w:hAnsi="Arial" w:cs="Arial"/>
          <w:color w:val="000000" w:themeColor="text1"/>
          <w:sz w:val="22"/>
          <w:szCs w:val="22"/>
        </w:rPr>
        <w:t xml:space="preserve"> 0.8 </w:t>
      </w:r>
      <w:r w:rsidR="00E634D2" w:rsidRPr="004D13F9">
        <w:rPr>
          <w:rFonts w:ascii="Arial" w:hAnsi="Arial" w:cs="Arial"/>
          <w:color w:val="000000" w:themeColor="text1"/>
          <w:sz w:val="22"/>
          <w:szCs w:val="22"/>
        </w:rPr>
        <w:t>in 1000 Genomes -</w:t>
      </w:r>
      <w:r w:rsidR="001A1291" w:rsidRPr="004D13F9">
        <w:rPr>
          <w:rFonts w:ascii="Arial" w:hAnsi="Arial" w:cs="Arial"/>
          <w:color w:val="000000" w:themeColor="text1"/>
          <w:sz w:val="22"/>
          <w:szCs w:val="22"/>
        </w:rPr>
        <w:t>ph</w:t>
      </w:r>
      <w:r w:rsidR="00E634D2" w:rsidRPr="004D13F9">
        <w:rPr>
          <w:rFonts w:ascii="Arial" w:hAnsi="Arial" w:cs="Arial"/>
          <w:color w:val="000000" w:themeColor="text1"/>
          <w:sz w:val="22"/>
          <w:szCs w:val="22"/>
        </w:rPr>
        <w:t>3</w:t>
      </w:r>
      <w:r w:rsidR="00EF3C6B" w:rsidRPr="004D13F9">
        <w:rPr>
          <w:rFonts w:ascii="Arial" w:hAnsi="Arial" w:cs="Arial"/>
          <w:color w:val="000000" w:themeColor="text1"/>
          <w:sz w:val="22"/>
          <w:szCs w:val="22"/>
        </w:rPr>
        <w:t>) and fetch the closest DE lncRNAs using Bedtools clo</w:t>
      </w:r>
      <w:r w:rsidR="006225DA" w:rsidRPr="004D13F9">
        <w:rPr>
          <w:rFonts w:ascii="Arial" w:hAnsi="Arial" w:cs="Arial"/>
          <w:color w:val="000000" w:themeColor="text1"/>
          <w:sz w:val="22"/>
          <w:szCs w:val="22"/>
        </w:rPr>
        <w:t>sest algorithm in a window of</w:t>
      </w:r>
      <w:r w:rsidR="00EF3C6B" w:rsidRPr="004D13F9">
        <w:rPr>
          <w:rFonts w:ascii="Arial" w:hAnsi="Arial" w:cs="Arial"/>
          <w:color w:val="000000" w:themeColor="text1"/>
          <w:sz w:val="22"/>
          <w:szCs w:val="22"/>
        </w:rPr>
        <w:t xml:space="preserve"> </w:t>
      </w:r>
      <w:r w:rsidR="006225DA" w:rsidRPr="004D13F9">
        <w:rPr>
          <w:rFonts w:ascii="Arial" w:hAnsi="Arial" w:cs="Arial"/>
          <w:color w:val="000000" w:themeColor="text1"/>
          <w:sz w:val="22"/>
          <w:szCs w:val="22"/>
        </w:rPr>
        <w:t>±</w:t>
      </w:r>
      <w:r w:rsidR="00EF3C6B" w:rsidRPr="004D13F9">
        <w:rPr>
          <w:rFonts w:ascii="Arial" w:hAnsi="Arial" w:cs="Arial"/>
          <w:color w:val="000000" w:themeColor="text1"/>
          <w:sz w:val="22"/>
          <w:szCs w:val="22"/>
        </w:rPr>
        <w:t>100kb</w:t>
      </w:r>
      <w:r w:rsidR="00231171">
        <w:rPr>
          <w:rFonts w:ascii="Arial" w:hAnsi="Arial" w:cs="Arial"/>
          <w:color w:val="000000" w:themeColor="text1"/>
          <w:sz w:val="22"/>
          <w:szCs w:val="22"/>
        </w:rPr>
        <w:t xml:space="preserve"> </w:t>
      </w:r>
      <w:r w:rsidR="00231171" w:rsidRPr="00231171">
        <w:rPr>
          <w:rFonts w:ascii="Arial" w:hAnsi="Arial" w:cs="Arial"/>
          <w:b/>
          <w:color w:val="000000" w:themeColor="text1"/>
          <w:sz w:val="22"/>
          <w:szCs w:val="22"/>
        </w:rPr>
        <w:t>(Fig. 7)</w:t>
      </w:r>
      <w:r w:rsidR="00EF3C6B" w:rsidRPr="004D13F9">
        <w:rPr>
          <w:rFonts w:ascii="Arial" w:hAnsi="Arial" w:cs="Arial"/>
          <w:color w:val="000000" w:themeColor="text1"/>
          <w:sz w:val="22"/>
          <w:szCs w:val="22"/>
        </w:rPr>
        <w:t xml:space="preserve">. CAD SNPs mapped to lipid traits will </w:t>
      </w:r>
      <w:r w:rsidR="00FF595A" w:rsidRPr="004D13F9">
        <w:rPr>
          <w:rFonts w:ascii="Arial" w:hAnsi="Arial" w:cs="Arial"/>
          <w:color w:val="000000" w:themeColor="text1"/>
          <w:sz w:val="22"/>
          <w:szCs w:val="22"/>
        </w:rPr>
        <w:t xml:space="preserve">be excluded as per </w:t>
      </w:r>
      <w:r w:rsidR="00E661CA" w:rsidRPr="004D13F9">
        <w:rPr>
          <w:rFonts w:ascii="Arial" w:hAnsi="Arial" w:cs="Arial"/>
          <w:color w:val="000000" w:themeColor="text1"/>
          <w:sz w:val="22"/>
          <w:szCs w:val="22"/>
        </w:rPr>
        <w:t xml:space="preserve">the </w:t>
      </w:r>
      <w:r w:rsidR="00FF595A" w:rsidRPr="004D13F9">
        <w:rPr>
          <w:rFonts w:ascii="Arial" w:hAnsi="Arial" w:cs="Arial"/>
          <w:color w:val="000000" w:themeColor="text1"/>
          <w:sz w:val="22"/>
          <w:szCs w:val="22"/>
        </w:rPr>
        <w:t>Global Lipids Consortium.</w:t>
      </w:r>
      <w:r w:rsidR="0074613F">
        <w:rPr>
          <w:rFonts w:ascii="Arial" w:hAnsi="Arial" w:cs="Arial"/>
          <w:color w:val="000000" w:themeColor="text1"/>
          <w:sz w:val="22"/>
          <w:szCs w:val="22"/>
        </w:rPr>
        <w:fldChar w:fldCharType="begin">
          <w:fldData xml:space="preserve">dGhvcj5DYXVsZmllbGQsIE0uIEouPC9hdXRob3I+PGF1dGhvcj5DaGFtYmVycywgSi4gQy48L2F1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</w:fldData>
        </w:fldChar>
      </w:r>
      <w:r w:rsidR="00A00176">
        <w:rPr>
          <w:rFonts w:ascii="Arial" w:hAnsi="Arial" w:cs="Arial"/>
          <w:color w:val="000000" w:themeColor="text1"/>
          <w:sz w:val="22"/>
          <w:szCs w:val="22"/>
        </w:rPr>
        <w:instrText xml:space="preserve"> ADDIN EN.CITE </w:instrText>
      </w:r>
      <w:r w:rsidR="00A00176">
        <w:rPr>
          <w:rFonts w:ascii="Arial" w:hAnsi="Arial" w:cs="Arial"/>
          <w:color w:val="000000" w:themeColor="text1"/>
          <w:sz w:val="22"/>
          <w:szCs w:val="22"/>
        </w:rPr>
        <w:fldChar w:fldCharType="begin">
          <w:fldData xml:space="preserve">PEVuZE5vdGU+PENpdGU+PEF1dGhvcj5XaWxsZXI8L0F1dGhvcj48WWVhcj4yMDEzPC9ZZWFyPjxS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==
</w:fldData>
        </w:fldChar>
      </w:r>
      <w:r w:rsidR="00A00176">
        <w:rPr>
          <w:rFonts w:ascii="Arial" w:hAnsi="Arial" w:cs="Arial"/>
          <w:color w:val="000000" w:themeColor="text1"/>
          <w:sz w:val="22"/>
          <w:szCs w:val="22"/>
        </w:rPr>
        <w:instrText xml:space="preserve"> ADDIN EN.CITE.DATA </w:instrText>
      </w:r>
      <w:r w:rsidR="00A00176">
        <w:rPr>
          <w:rFonts w:ascii="Arial" w:hAnsi="Arial" w:cs="Arial"/>
          <w:color w:val="000000" w:themeColor="text1"/>
          <w:sz w:val="22"/>
          <w:szCs w:val="22"/>
        </w:rPr>
      </w:r>
      <w:r w:rsidR="00A00176">
        <w:rPr>
          <w:rFonts w:ascii="Arial" w:hAnsi="Arial" w:cs="Arial"/>
          <w:color w:val="000000" w:themeColor="text1"/>
          <w:sz w:val="22"/>
          <w:szCs w:val="22"/>
        </w:rPr>
        <w:fldChar w:fldCharType="end"/>
      </w:r>
      <w:r w:rsidR="00A00176">
        <w:rPr>
          <w:rFonts w:ascii="Arial" w:hAnsi="Arial" w:cs="Arial"/>
          <w:color w:val="000000" w:themeColor="text1"/>
          <w:sz w:val="22"/>
          <w:szCs w:val="22"/>
        </w:rPr>
        <w:fldChar w:fldCharType="begin">
          <w:fldData xml:space="preserve">dGhvcj5DYXVsZmllbGQsIE0uIEouPC9hdXRob3I+PGF1dGhvcj5DaGFtYmVycywgSi4gQy48L2F1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</w:fldData>
        </w:fldChar>
      </w:r>
      <w:r w:rsidR="00A00176">
        <w:rPr>
          <w:rFonts w:ascii="Arial" w:hAnsi="Arial" w:cs="Arial"/>
          <w:color w:val="000000" w:themeColor="text1"/>
          <w:sz w:val="22"/>
          <w:szCs w:val="22"/>
        </w:rPr>
        <w:instrText xml:space="preserve"> ADDIN EN.CITE.DATA </w:instrText>
      </w:r>
      <w:r w:rsidR="00A00176">
        <w:rPr>
          <w:rFonts w:ascii="Arial" w:hAnsi="Arial" w:cs="Arial"/>
          <w:color w:val="000000" w:themeColor="text1"/>
          <w:sz w:val="22"/>
          <w:szCs w:val="22"/>
        </w:rPr>
      </w:r>
      <w:r w:rsidR="00A00176">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113, 114</w:t>
      </w:r>
      <w:r w:rsidR="0074613F">
        <w:rPr>
          <w:rFonts w:ascii="Arial" w:hAnsi="Arial" w:cs="Arial"/>
          <w:color w:val="000000" w:themeColor="text1"/>
          <w:sz w:val="22"/>
          <w:szCs w:val="22"/>
        </w:rPr>
        <w:fldChar w:fldCharType="end"/>
      </w:r>
      <w:r w:rsidR="00774B05" w:rsidRPr="004D13F9">
        <w:rPr>
          <w:rFonts w:ascii="Arial" w:hAnsi="Arial" w:cs="Arial"/>
          <w:color w:val="000000" w:themeColor="text1"/>
          <w:sz w:val="22"/>
          <w:szCs w:val="22"/>
        </w:rPr>
        <w:t xml:space="preserve"> The outcome will be a set of potential CAD-related lncRNAs.</w:t>
      </w:r>
    </w:p>
    <w:p w14:paraId="4FDFCC92" w14:textId="352F8B05" w:rsidR="00B71803" w:rsidRPr="004D13F9" w:rsidRDefault="00B71803" w:rsidP="00B71803">
      <w:pPr>
        <w:spacing w:line="240" w:lineRule="exact"/>
        <w:rPr>
          <w:rFonts w:ascii="Arial" w:hAnsi="Arial" w:cs="Arial"/>
          <w:sz w:val="22"/>
          <w:szCs w:val="22"/>
        </w:rPr>
      </w:pPr>
      <w:r w:rsidRPr="004D13F9">
        <w:rPr>
          <w:rFonts w:ascii="Arial" w:hAnsi="Arial" w:cs="Arial"/>
          <w:color w:val="000000" w:themeColor="text1"/>
          <w:sz w:val="22"/>
          <w:szCs w:val="22"/>
        </w:rPr>
        <w:tab/>
      </w:r>
      <w:r w:rsidRPr="004D13F9">
        <w:rPr>
          <w:rFonts w:ascii="Arial" w:hAnsi="Arial" w:cs="Arial"/>
          <w:i/>
          <w:color w:val="000000" w:themeColor="text1"/>
          <w:sz w:val="22"/>
          <w:szCs w:val="22"/>
          <w:u w:val="single"/>
        </w:rPr>
        <w:t xml:space="preserve">Coexpression network analyses to assess global relationships among lncRNAs and between lncRNAs and </w:t>
      </w:r>
      <w:r w:rsidR="00F51FBC" w:rsidRPr="004D13F9">
        <w:rPr>
          <w:rFonts w:ascii="Arial" w:hAnsi="Arial" w:cs="Arial"/>
          <w:i/>
          <w:color w:val="000000" w:themeColor="text1"/>
          <w:sz w:val="22"/>
          <w:szCs w:val="22"/>
          <w:u w:val="single"/>
        </w:rPr>
        <w:t>pcGene</w:t>
      </w:r>
      <w:r w:rsidRPr="004D13F9">
        <w:rPr>
          <w:rFonts w:ascii="Arial" w:hAnsi="Arial" w:cs="Arial"/>
          <w:i/>
          <w:color w:val="000000" w:themeColor="text1"/>
          <w:sz w:val="22"/>
          <w:szCs w:val="22"/>
          <w:u w:val="single"/>
        </w:rPr>
        <w:t>s</w:t>
      </w:r>
      <w:r w:rsidRPr="004D13F9">
        <w:rPr>
          <w:rFonts w:ascii="Arial" w:hAnsi="Arial" w:cs="Arial"/>
          <w:color w:val="000000" w:themeColor="text1"/>
          <w:sz w:val="22"/>
          <w:szCs w:val="22"/>
        </w:rPr>
        <w:t xml:space="preserve"> - We will const</w:t>
      </w:r>
      <w:r w:rsidRPr="004D13F9">
        <w:rPr>
          <w:rFonts w:ascii="Arial" w:hAnsi="Arial" w:cs="Arial"/>
          <w:sz w:val="22"/>
          <w:szCs w:val="22"/>
        </w:rPr>
        <w:t xml:space="preserve">ruct coexpression networks comprised of both lncRNAs and </w:t>
      </w:r>
      <w:r w:rsidR="00F51FBC" w:rsidRPr="004D13F9">
        <w:rPr>
          <w:rFonts w:ascii="Arial" w:hAnsi="Arial" w:cs="Arial"/>
          <w:sz w:val="22"/>
          <w:szCs w:val="22"/>
        </w:rPr>
        <w:t>pcGene</w:t>
      </w:r>
      <w:r w:rsidRPr="004D13F9">
        <w:rPr>
          <w:rFonts w:ascii="Arial" w:hAnsi="Arial" w:cs="Arial"/>
          <w:sz w:val="22"/>
          <w:szCs w:val="22"/>
        </w:rPr>
        <w:t>s using two global network modeling approaches to organize highly coregulated genes into subgroups, termed modules. The first method is the well-established Weighted Gene Co-expression Network Analysis (WGCNA)</w:t>
      </w:r>
      <w:r w:rsidR="0074613F">
        <w:rPr>
          <w:rFonts w:ascii="Arial" w:hAnsi="Arial" w:cs="Arial"/>
          <w:sz w:val="22"/>
          <w:szCs w:val="22"/>
        </w:rPr>
        <w:fldChar w:fldCharType="begin"/>
      </w:r>
      <w:r w:rsidR="00A00176">
        <w:rPr>
          <w:rFonts w:ascii="Arial" w:hAnsi="Arial" w:cs="Arial"/>
          <w:sz w:val="22"/>
          <w:szCs w:val="22"/>
        </w:rPr>
        <w:instrText xml:space="preserve"> ADDIN EN.CITE &lt;EndNote&gt;&lt;Cite&gt;&lt;Author&gt;Langfelder&lt;/Author&gt;&lt;Year&gt;2008&lt;/Year&gt;&lt;RecNum&gt;1280&lt;/RecNum&gt;&lt;DisplayText&gt;&lt;style face="superscript"&gt;115&lt;/style&gt;&lt;/DisplayText&gt;&lt;record&gt;&lt;rec-number&gt;1280&lt;/rec-number&gt;&lt;foreign-keys&gt;&lt;key app="EN" db-id="59a5vzd2ztztp3e2prax0va3f0xxvp0exvff" timestamp="1463413354"&gt;1280&lt;/key&gt;&lt;/foreign-keys&gt;&lt;ref-type name="Journal Article"&gt;17&lt;/ref-type&gt;&lt;contributors&gt;&lt;authors&gt;&lt;author&gt;Langfelder, P.&lt;/author&gt;&lt;author&gt;Horvath, S.&lt;/author&gt;&lt;/authors&gt;&lt;/contributors&gt;&lt;auth-address&gt;Department of Human Genetics and Department of Biostatistics, University of California, Los Angeles, CA 90095, USA. Peter.Langfelder@gmail.com&lt;/auth-address&gt;&lt;titles&gt;&lt;title&gt;WGCNA: an R package for weighted correlation network analysis&lt;/title&gt;&lt;secondary-title&gt;BMC Bioinformatics&lt;/secondary-title&gt;&lt;/titles&gt;&lt;periodical&gt;&lt;full-title&gt;BMC Bioinformatics&lt;/full-title&gt;&lt;/periodical&gt;&lt;pages&gt;559&lt;/pages&gt;&lt;volume&gt;9&lt;/volume&gt;&lt;keywords&gt;&lt;keyword&gt;Algorithms&lt;/keyword&gt;&lt;keyword&gt;Animals&lt;/keyword&gt;&lt;keyword&gt;Computational Biology/*methods&lt;/keyword&gt;&lt;keyword&gt;Computer Graphics&lt;/keyword&gt;&lt;keyword&gt;*Computing Methodologies&lt;/keyword&gt;&lt;keyword&gt;Databases, Genetic&lt;/keyword&gt;&lt;keyword&gt;Gene Expression Profiling/methods&lt;/keyword&gt;&lt;keyword&gt;Humans&lt;/keyword&gt;&lt;keyword&gt;Mice&lt;/keyword&gt;&lt;keyword&gt;Oligonucleotide Array Sequence Analysis/*methods&lt;/keyword&gt;&lt;keyword&gt;Pattern Recognition, Automated&lt;/keyword&gt;&lt;keyword&gt;Programming Languages&lt;/keyword&gt;&lt;keyword&gt;*Software&lt;/keyword&gt;&lt;keyword&gt;Systems Biology&lt;/keyword&gt;&lt;/keywords&gt;&lt;dates&gt;&lt;year&gt;2008&lt;/year&gt;&lt;/dates&gt;&lt;isbn&gt;1471-2105 (Electronic)&amp;#xD;1471-2105 (Linking)&lt;/isbn&gt;&lt;accession-num&gt;19114008&lt;/accession-num&gt;&lt;urls&gt;&lt;related-urls&gt;&lt;url&gt;http://www.ncbi.nlm.nih.gov/pubmed/19114008&lt;/url&gt;&lt;/related-urls&gt;&lt;/urls&gt;&lt;custom2&gt;PMC2631488&lt;/custom2&gt;&lt;electronic-resource-num&gt;10.1186/1471-2105-9-559&lt;/electronic-resource-num&gt;&lt;/record&gt;&lt;/Cite&gt;&lt;/EndNote&gt;</w:instrText>
      </w:r>
      <w:r w:rsidR="0074613F">
        <w:rPr>
          <w:rFonts w:ascii="Arial" w:hAnsi="Arial" w:cs="Arial"/>
          <w:sz w:val="22"/>
          <w:szCs w:val="22"/>
        </w:rPr>
        <w:fldChar w:fldCharType="separate"/>
      </w:r>
      <w:r w:rsidR="00A00176" w:rsidRPr="00A00176">
        <w:rPr>
          <w:rFonts w:ascii="Arial" w:hAnsi="Arial" w:cs="Arial"/>
          <w:noProof/>
          <w:sz w:val="22"/>
          <w:szCs w:val="22"/>
          <w:vertAlign w:val="superscript"/>
        </w:rPr>
        <w:t>115</w:t>
      </w:r>
      <w:r w:rsidR="0074613F">
        <w:rPr>
          <w:rFonts w:ascii="Arial" w:hAnsi="Arial" w:cs="Arial"/>
          <w:sz w:val="22"/>
          <w:szCs w:val="22"/>
        </w:rPr>
        <w:fldChar w:fldCharType="end"/>
      </w:r>
      <w:r w:rsidRPr="004D13F9">
        <w:rPr>
          <w:rFonts w:ascii="Arial" w:hAnsi="Arial" w:cs="Arial"/>
          <w:sz w:val="22"/>
          <w:szCs w:val="22"/>
        </w:rPr>
        <w:t>, which can capture broad network modules of co-regulated genes. We will also use the Multiscale Embedded Gene Co-expression Network Analysis (MEGENA)</w:t>
      </w:r>
      <w:r w:rsidR="0074613F">
        <w:fldChar w:fldCharType="begin"/>
      </w:r>
      <w:r w:rsidR="00A00176">
        <w:instrText xml:space="preserve"> ADDIN EN.CITE &lt;EndNote&gt;&lt;Cite&gt;&lt;Author&gt;Song&lt;/Author&gt;&lt;Year&gt;2015&lt;/Year&gt;&lt;RecNum&gt;1564&lt;/RecNum&gt;&lt;DisplayText&gt;&lt;style face="superscript"&gt;116&lt;/style&gt;&lt;/DisplayText&gt;&lt;record&gt;&lt;rec-number&gt;1564&lt;/rec-number&gt;&lt;foreign-keys&gt;&lt;key app="EN" db-id="59a5vzd2ztztp3e2prax0va3f0xxvp0exvff" timestamp="1519756550"&gt;1564&lt;/key&gt;&lt;/foreign-keys&gt;&lt;ref-type name="Journal Article"&gt;17&lt;/ref-type&gt;&lt;contributors&gt;&lt;authors&gt;&lt;author&gt;Song, W. M.&lt;/author&gt;&lt;author&gt;Zhang, B.&lt;/author&gt;&lt;/authors&gt;&lt;/contributors&gt;&lt;auth-address&gt;Department of Genetics and Genomic Sciences, Icahn Institute of Genomics and Multiscale Biology, Icahn School of Medicine at Mount Sinai, New York, New York, United States of America.&lt;/auth-address&gt;&lt;titles&gt;&lt;title&gt;Multiscale Embedded Gene Co-expression Network Analysis&lt;/title&gt;&lt;secondary-title&gt;PLoS Comput Biol&lt;/secondary-title&gt;&lt;/titles&gt;&lt;periodical&gt;&lt;full-title&gt;PLoS Comput Biol&lt;/full-title&gt;&lt;abbr-1&gt;PLoS computational biology&lt;/abbr-1&gt;&lt;/periodical&gt;&lt;pages&gt;e1004574&lt;/pages&gt;&lt;volume&gt;11&lt;/volume&gt;&lt;number&gt;11&lt;/number&gt;&lt;keywords&gt;&lt;keyword&gt;Algorithms&lt;/keyword&gt;&lt;keyword&gt;Computational Biology/*methods&lt;/keyword&gt;&lt;keyword&gt;Gene Expression Profiling/*methods&lt;/keyword&gt;&lt;keyword&gt;Gene Expression Regulation, Neoplastic/genetics&lt;/keyword&gt;&lt;keyword&gt;Humans&lt;/keyword&gt;&lt;keyword&gt;*Models, Genetic&lt;/keyword&gt;&lt;keyword&gt;Neoplasms/genetics/metabolism&lt;/keyword&gt;&lt;keyword&gt;*Software&lt;/keyword&gt;&lt;/keywords&gt;&lt;dates&gt;&lt;year&gt;2015&lt;/year&gt;&lt;pub-dates&gt;&lt;date&gt;Nov&lt;/date&gt;&lt;/pub-dates&gt;&lt;/dates&gt;&lt;isbn&gt;1553-7358 (Electronic)&amp;#xD;1553-734X (Linking)&lt;/isbn&gt;&lt;accession-num&gt;26618778&lt;/accession-num&gt;&lt;urls&gt;&lt;related-urls&gt;&lt;url&gt;https://www.ncbi.nlm.nih.gov/pubmed/26618778&lt;/url&gt;&lt;/related-urls&gt;&lt;/urls&gt;&lt;custom2&gt;PMC4664553&lt;/custom2&gt;&lt;electronic-resource-num&gt;10.1371/journal.pcbi.1004574&lt;/electronic-resource-num&gt;&lt;/record&gt;&lt;/Cite&gt;&lt;/EndNote&gt;</w:instrText>
      </w:r>
      <w:r w:rsidR="0074613F">
        <w:fldChar w:fldCharType="separate"/>
      </w:r>
      <w:r w:rsidR="00A00176" w:rsidRPr="00A00176">
        <w:rPr>
          <w:noProof/>
          <w:vertAlign w:val="superscript"/>
        </w:rPr>
        <w:t>116</w:t>
      </w:r>
      <w:r w:rsidR="0074613F">
        <w:fldChar w:fldCharType="end"/>
      </w:r>
      <w:r w:rsidRPr="004D13F9">
        <w:rPr>
          <w:rFonts w:ascii="Arial" w:hAnsi="Arial" w:cs="Arial"/>
          <w:sz w:val="22"/>
          <w:szCs w:val="22"/>
        </w:rPr>
        <w:t xml:space="preserve"> to identify more compact and coherent network modules. Both methods use Spearman correlation coefficient and hierarchical clustering to identify modules containing coregulated molecules (lncRNAs and </w:t>
      </w:r>
      <w:r w:rsidR="00F51FBC" w:rsidRPr="004D13F9">
        <w:rPr>
          <w:rFonts w:ascii="Arial" w:hAnsi="Arial" w:cs="Arial"/>
          <w:sz w:val="22"/>
          <w:szCs w:val="22"/>
        </w:rPr>
        <w:t>pcGene</w:t>
      </w:r>
      <w:r w:rsidRPr="004D13F9">
        <w:rPr>
          <w:rFonts w:ascii="Arial" w:hAnsi="Arial" w:cs="Arial"/>
          <w:sz w:val="22"/>
          <w:szCs w:val="22"/>
        </w:rPr>
        <w:t>s in this case). WGCNA is based on agglomerative hierarchical clustering, uses a distance measure derived from Topological Overlap Matrix that considers pair-wise correlations as well as correlations of shared neighbors, and requires that each gene only belongs to one module. In contrast, MEGENA is based on divisive clustering, shortest path distance, and allows a gene to be in multiple modules at different scales. Our recent application of both approaches indicates that these methods are complementary and allow us to comprehensively capture the potential organization patterns among genes at different scales.</w:t>
      </w:r>
      <w:r w:rsidR="0074613F">
        <w:rPr>
          <w:rFonts w:ascii="Arial" w:hAnsi="Arial" w:cs="Arial"/>
          <w:sz w:val="22"/>
          <w:szCs w:val="22"/>
        </w:rPr>
        <w:fldChar w:fldCharType="begin">
          <w:fldData xml:space="preserve">PEVuZE5vdGU+PENpdGU+PEF1dGhvcj5DaGVsbGEgS3Jpc2huYW48L0F1dGhvcj48WWVhcj4yMDE4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</w:fldData>
        </w:fldChar>
      </w:r>
      <w:r w:rsidR="00A00176">
        <w:rPr>
          <w:rFonts w:ascii="Arial" w:hAnsi="Arial" w:cs="Arial"/>
          <w:sz w:val="22"/>
          <w:szCs w:val="22"/>
        </w:rPr>
        <w:instrText xml:space="preserve"> ADDIN EN.CITE </w:instrText>
      </w:r>
      <w:r w:rsidR="00A00176">
        <w:rPr>
          <w:rFonts w:ascii="Arial" w:hAnsi="Arial" w:cs="Arial"/>
          <w:sz w:val="22"/>
          <w:szCs w:val="22"/>
        </w:rPr>
        <w:fldChar w:fldCharType="begin">
          <w:fldData xml:space="preserve">PEVuZE5vdGU+PENpdGU+PEF1dGhvcj5DaGVsbGEgS3Jpc2huYW48L0F1dGhvcj48WWVhcj4yMDE4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</w:fldData>
        </w:fldChar>
      </w:r>
      <w:r w:rsidR="00A00176">
        <w:rPr>
          <w:rFonts w:ascii="Arial" w:hAnsi="Arial" w:cs="Arial"/>
          <w:sz w:val="22"/>
          <w:szCs w:val="22"/>
        </w:rPr>
        <w:instrText xml:space="preserve"> ADDIN EN.CITE.DATA </w:instrText>
      </w:r>
      <w:r w:rsidR="00A00176">
        <w:rPr>
          <w:rFonts w:ascii="Arial" w:hAnsi="Arial" w:cs="Arial"/>
          <w:sz w:val="22"/>
          <w:szCs w:val="22"/>
        </w:rPr>
      </w:r>
      <w:r w:rsidR="00A00176">
        <w:rPr>
          <w:rFonts w:ascii="Arial" w:hAnsi="Arial" w:cs="Arial"/>
          <w:sz w:val="22"/>
          <w:szCs w:val="22"/>
        </w:rPr>
        <w:fldChar w:fldCharType="end"/>
      </w:r>
      <w:r w:rsidR="0074613F">
        <w:rPr>
          <w:rFonts w:ascii="Arial" w:hAnsi="Arial" w:cs="Arial"/>
          <w:sz w:val="22"/>
          <w:szCs w:val="22"/>
        </w:rPr>
      </w:r>
      <w:r w:rsidR="0074613F">
        <w:rPr>
          <w:rFonts w:ascii="Arial" w:hAnsi="Arial" w:cs="Arial"/>
          <w:sz w:val="22"/>
          <w:szCs w:val="22"/>
        </w:rPr>
        <w:fldChar w:fldCharType="separate"/>
      </w:r>
      <w:r w:rsidR="00A00176" w:rsidRPr="00A00176">
        <w:rPr>
          <w:rFonts w:ascii="Arial" w:hAnsi="Arial" w:cs="Arial"/>
          <w:noProof/>
          <w:sz w:val="22"/>
          <w:szCs w:val="22"/>
          <w:vertAlign w:val="superscript"/>
        </w:rPr>
        <w:t>117</w:t>
      </w:r>
      <w:r w:rsidR="0074613F">
        <w:rPr>
          <w:rFonts w:ascii="Arial" w:hAnsi="Arial" w:cs="Arial"/>
          <w:sz w:val="22"/>
          <w:szCs w:val="22"/>
        </w:rPr>
        <w:fldChar w:fldCharType="end"/>
      </w:r>
      <w:r w:rsidRPr="004D13F9">
        <w:rPr>
          <w:rFonts w:ascii="Arial" w:hAnsi="Arial" w:cs="Arial"/>
          <w:sz w:val="22"/>
          <w:szCs w:val="22"/>
        </w:rPr>
        <w:t xml:space="preserve"> For each WGCNA and MEGENA module, we will search for the presence of CAD lncRNAs and examine the within-module relationships between each CAD lncRNAs with other lncRNAs and </w:t>
      </w:r>
      <w:r w:rsidR="00F51FBC" w:rsidRPr="004D13F9">
        <w:rPr>
          <w:rFonts w:ascii="Arial" w:hAnsi="Arial" w:cs="Arial"/>
          <w:sz w:val="22"/>
          <w:szCs w:val="22"/>
        </w:rPr>
        <w:lastRenderedPageBreak/>
        <w:t>pcGene</w:t>
      </w:r>
      <w:r w:rsidRPr="004D13F9">
        <w:rPr>
          <w:rFonts w:ascii="Arial" w:hAnsi="Arial" w:cs="Arial"/>
          <w:sz w:val="22"/>
          <w:szCs w:val="22"/>
        </w:rPr>
        <w:t xml:space="preserve">s. The </w:t>
      </w:r>
      <w:r w:rsidR="00F51FBC" w:rsidRPr="004D13F9">
        <w:rPr>
          <w:rFonts w:ascii="Arial" w:hAnsi="Arial" w:cs="Arial"/>
          <w:sz w:val="22"/>
          <w:szCs w:val="22"/>
        </w:rPr>
        <w:t>pcGene</w:t>
      </w:r>
      <w:r w:rsidRPr="004D13F9">
        <w:rPr>
          <w:rFonts w:ascii="Arial" w:hAnsi="Arial" w:cs="Arial"/>
          <w:sz w:val="22"/>
          <w:szCs w:val="22"/>
        </w:rPr>
        <w:t>s within the same modules as the CAD lncRNAs will be annotated with biological pathways to assess the functional implications of the CAD lncRNAs.</w:t>
      </w:r>
    </w:p>
    <w:p w14:paraId="084FE79F" w14:textId="77A4EA2F" w:rsidR="000A7530" w:rsidRPr="004D13F9" w:rsidRDefault="0077734E" w:rsidP="00E23D32">
      <w:pPr>
        <w:spacing w:before="60" w:line="240" w:lineRule="exact"/>
        <w:rPr>
          <w:rFonts w:ascii="Arial" w:hAnsi="Arial" w:cs="Arial"/>
          <w:color w:val="000000" w:themeColor="text1"/>
          <w:sz w:val="22"/>
          <w:szCs w:val="22"/>
        </w:rPr>
      </w:pPr>
      <w:r w:rsidRPr="004D13F9">
        <w:rPr>
          <w:rFonts w:ascii="Arial" w:hAnsi="Arial" w:cs="Arial"/>
          <w:b/>
          <w:color w:val="000000" w:themeColor="text1"/>
          <w:sz w:val="22"/>
          <w:szCs w:val="22"/>
        </w:rPr>
        <w:t>Expected results:</w:t>
      </w:r>
      <w:r w:rsidR="007A3E16" w:rsidRPr="004D13F9">
        <w:rPr>
          <w:rFonts w:ascii="Arial" w:hAnsi="Arial" w:cs="Arial"/>
          <w:color w:val="000000" w:themeColor="text1"/>
          <w:sz w:val="22"/>
          <w:szCs w:val="22"/>
        </w:rPr>
        <w:t xml:space="preserve"> Given that we are </w:t>
      </w:r>
      <w:r w:rsidR="00185776" w:rsidRPr="004D13F9">
        <w:rPr>
          <w:rFonts w:ascii="Arial" w:hAnsi="Arial" w:cs="Arial"/>
          <w:color w:val="000000" w:themeColor="text1"/>
          <w:sz w:val="22"/>
          <w:szCs w:val="22"/>
        </w:rPr>
        <w:t>studying 3</w:t>
      </w:r>
      <w:r w:rsidR="007A3E16" w:rsidRPr="004D13F9">
        <w:rPr>
          <w:rFonts w:ascii="Arial" w:hAnsi="Arial" w:cs="Arial"/>
          <w:color w:val="000000" w:themeColor="text1"/>
          <w:sz w:val="22"/>
          <w:szCs w:val="22"/>
        </w:rPr>
        <w:t>-times more stimuli with 10-times greater sequencing depth</w:t>
      </w:r>
      <w:r w:rsidR="00C0302B" w:rsidRPr="004D13F9">
        <w:rPr>
          <w:rFonts w:ascii="Arial" w:hAnsi="Arial" w:cs="Arial"/>
          <w:color w:val="000000" w:themeColor="text1"/>
          <w:sz w:val="22"/>
          <w:szCs w:val="22"/>
        </w:rPr>
        <w:t xml:space="preserve"> than previously used in our pilot study</w:t>
      </w:r>
      <w:r w:rsidR="007A3E16" w:rsidRPr="004D13F9">
        <w:rPr>
          <w:rFonts w:ascii="Arial" w:hAnsi="Arial" w:cs="Arial"/>
          <w:color w:val="000000" w:themeColor="text1"/>
          <w:sz w:val="22"/>
          <w:szCs w:val="22"/>
        </w:rPr>
        <w:t>, w</w:t>
      </w:r>
      <w:r w:rsidR="00DC017F" w:rsidRPr="004D13F9">
        <w:rPr>
          <w:rFonts w:ascii="Arial" w:hAnsi="Arial" w:cs="Arial"/>
          <w:color w:val="000000" w:themeColor="text1"/>
          <w:sz w:val="22"/>
          <w:szCs w:val="22"/>
        </w:rPr>
        <w:t>e estim</w:t>
      </w:r>
      <w:r w:rsidR="00F9064D" w:rsidRPr="004D13F9">
        <w:rPr>
          <w:rFonts w:ascii="Arial" w:hAnsi="Arial" w:cs="Arial"/>
          <w:color w:val="000000" w:themeColor="text1"/>
          <w:sz w:val="22"/>
          <w:szCs w:val="22"/>
        </w:rPr>
        <w:t xml:space="preserve">ate that we will identify </w:t>
      </w:r>
      <w:r w:rsidR="006E4DF2">
        <w:rPr>
          <w:rFonts w:ascii="Arial" w:hAnsi="Arial" w:cs="Arial"/>
          <w:color w:val="000000" w:themeColor="text1"/>
          <w:sz w:val="22"/>
          <w:szCs w:val="22"/>
        </w:rPr>
        <w:t>~</w:t>
      </w:r>
      <w:r w:rsidR="00F46E08" w:rsidRPr="004D13F9">
        <w:rPr>
          <w:rFonts w:ascii="Arial" w:hAnsi="Arial" w:cs="Arial"/>
          <w:color w:val="000000" w:themeColor="text1"/>
          <w:sz w:val="22"/>
          <w:szCs w:val="22"/>
        </w:rPr>
        <w:t>5-</w:t>
      </w:r>
      <w:r w:rsidR="00F9064D" w:rsidRPr="004D13F9">
        <w:rPr>
          <w:rFonts w:ascii="Arial" w:hAnsi="Arial" w:cs="Arial"/>
          <w:color w:val="000000" w:themeColor="text1"/>
          <w:sz w:val="22"/>
          <w:szCs w:val="22"/>
        </w:rPr>
        <w:t xml:space="preserve">times more </w:t>
      </w:r>
      <w:r w:rsidR="0060412F" w:rsidRPr="004D13F9">
        <w:rPr>
          <w:rFonts w:ascii="Arial" w:hAnsi="Arial" w:cs="Arial"/>
          <w:color w:val="000000" w:themeColor="text1"/>
          <w:sz w:val="22"/>
          <w:szCs w:val="22"/>
        </w:rPr>
        <w:t xml:space="preserve">total </w:t>
      </w:r>
      <w:r w:rsidR="00F9064D" w:rsidRPr="004D13F9">
        <w:rPr>
          <w:rFonts w:ascii="Arial" w:hAnsi="Arial" w:cs="Arial"/>
          <w:color w:val="000000" w:themeColor="text1"/>
          <w:sz w:val="22"/>
          <w:szCs w:val="22"/>
        </w:rPr>
        <w:t xml:space="preserve">regulated lncRNAs </w:t>
      </w:r>
      <w:r w:rsidR="00B54AF6">
        <w:rPr>
          <w:rFonts w:ascii="Arial" w:hAnsi="Arial" w:cs="Arial"/>
          <w:color w:val="000000" w:themeColor="text1"/>
          <w:sz w:val="22"/>
          <w:szCs w:val="22"/>
        </w:rPr>
        <w:t>(~22</w:t>
      </w:r>
      <w:r w:rsidR="0060412F" w:rsidRPr="004D13F9">
        <w:rPr>
          <w:rFonts w:ascii="Arial" w:hAnsi="Arial" w:cs="Arial"/>
          <w:color w:val="000000" w:themeColor="text1"/>
          <w:sz w:val="22"/>
          <w:szCs w:val="22"/>
        </w:rPr>
        <w:t xml:space="preserve">50 DE </w:t>
      </w:r>
      <w:r w:rsidR="00DA5C09" w:rsidRPr="004D13F9">
        <w:rPr>
          <w:rFonts w:ascii="Arial" w:hAnsi="Arial" w:cs="Arial"/>
          <w:color w:val="000000" w:themeColor="text1"/>
          <w:sz w:val="22"/>
          <w:szCs w:val="22"/>
        </w:rPr>
        <w:t>lncRNAs),</w:t>
      </w:r>
      <w:r w:rsidR="0060412F" w:rsidRPr="004D13F9">
        <w:rPr>
          <w:rFonts w:ascii="Arial" w:hAnsi="Arial" w:cs="Arial"/>
          <w:color w:val="000000" w:themeColor="text1"/>
          <w:sz w:val="22"/>
          <w:szCs w:val="22"/>
        </w:rPr>
        <w:t xml:space="preserve"> as well as those that co</w:t>
      </w:r>
      <w:r w:rsidR="001C0BCA" w:rsidRPr="004D13F9">
        <w:rPr>
          <w:rFonts w:ascii="Arial" w:hAnsi="Arial" w:cs="Arial"/>
          <w:color w:val="000000" w:themeColor="text1"/>
          <w:sz w:val="22"/>
          <w:szCs w:val="22"/>
        </w:rPr>
        <w:t xml:space="preserve">localize with CAD GWAS loci </w:t>
      </w:r>
      <w:r w:rsidR="006527C6" w:rsidRPr="004D13F9">
        <w:rPr>
          <w:rFonts w:ascii="Arial" w:hAnsi="Arial" w:cs="Arial"/>
          <w:color w:val="000000" w:themeColor="text1"/>
          <w:sz w:val="22"/>
          <w:szCs w:val="22"/>
        </w:rPr>
        <w:t>(</w:t>
      </w:r>
      <w:r w:rsidR="008B77CA" w:rsidRPr="004D13F9">
        <w:rPr>
          <w:rFonts w:ascii="Arial" w:hAnsi="Arial" w:cs="Arial"/>
          <w:color w:val="000000" w:themeColor="text1"/>
          <w:sz w:val="22"/>
          <w:szCs w:val="22"/>
        </w:rPr>
        <w:t>≥</w:t>
      </w:r>
      <w:r w:rsidR="006E4DF2">
        <w:rPr>
          <w:rFonts w:ascii="Arial" w:hAnsi="Arial" w:cs="Arial"/>
          <w:color w:val="000000" w:themeColor="text1"/>
          <w:sz w:val="22"/>
          <w:szCs w:val="22"/>
        </w:rPr>
        <w:t>15</w:t>
      </w:r>
      <w:r w:rsidR="0060412F" w:rsidRPr="004D13F9">
        <w:rPr>
          <w:rFonts w:ascii="Arial" w:hAnsi="Arial" w:cs="Arial"/>
          <w:color w:val="000000" w:themeColor="text1"/>
          <w:sz w:val="22"/>
          <w:szCs w:val="22"/>
        </w:rPr>
        <w:t xml:space="preserve">0 lncRNAs). </w:t>
      </w:r>
      <w:r w:rsidR="00F9064D" w:rsidRPr="004D13F9">
        <w:rPr>
          <w:rFonts w:ascii="Arial" w:hAnsi="Arial" w:cs="Arial"/>
          <w:color w:val="000000" w:themeColor="text1"/>
          <w:sz w:val="22"/>
          <w:szCs w:val="22"/>
        </w:rPr>
        <w:t xml:space="preserve">With </w:t>
      </w:r>
      <w:r w:rsidR="000F325A" w:rsidRPr="004D13F9">
        <w:rPr>
          <w:rFonts w:ascii="Arial" w:hAnsi="Arial" w:cs="Arial"/>
          <w:color w:val="000000" w:themeColor="text1"/>
          <w:sz w:val="22"/>
          <w:szCs w:val="22"/>
        </w:rPr>
        <w:t xml:space="preserve">correlation </w:t>
      </w:r>
      <w:r w:rsidR="00AA5822" w:rsidRPr="004D13F9">
        <w:rPr>
          <w:rFonts w:ascii="Arial" w:hAnsi="Arial" w:cs="Arial"/>
          <w:color w:val="000000" w:themeColor="text1"/>
          <w:sz w:val="22"/>
          <w:szCs w:val="22"/>
        </w:rPr>
        <w:t xml:space="preserve">and coexpression network </w:t>
      </w:r>
      <w:r w:rsidR="000F325A" w:rsidRPr="004D13F9">
        <w:rPr>
          <w:rFonts w:ascii="Arial" w:hAnsi="Arial" w:cs="Arial"/>
          <w:color w:val="000000" w:themeColor="text1"/>
          <w:sz w:val="22"/>
          <w:szCs w:val="22"/>
        </w:rPr>
        <w:t>analyse</w:t>
      </w:r>
      <w:r w:rsidR="005D30CC" w:rsidRPr="004D13F9">
        <w:rPr>
          <w:rFonts w:ascii="Arial" w:hAnsi="Arial" w:cs="Arial"/>
          <w:color w:val="000000" w:themeColor="text1"/>
          <w:sz w:val="22"/>
          <w:szCs w:val="22"/>
        </w:rPr>
        <w:t>s of</w:t>
      </w:r>
      <w:r w:rsidR="00AB52FA" w:rsidRPr="004D13F9">
        <w:rPr>
          <w:rFonts w:ascii="Arial" w:hAnsi="Arial" w:cs="Arial"/>
          <w:color w:val="000000" w:themeColor="text1"/>
          <w:sz w:val="22"/>
          <w:szCs w:val="22"/>
        </w:rPr>
        <w:t xml:space="preserve"> this extensive</w:t>
      </w:r>
      <w:r w:rsidR="00F9064D" w:rsidRPr="004D13F9">
        <w:rPr>
          <w:rFonts w:ascii="Arial" w:hAnsi="Arial" w:cs="Arial"/>
          <w:color w:val="000000" w:themeColor="text1"/>
          <w:sz w:val="22"/>
          <w:szCs w:val="22"/>
        </w:rPr>
        <w:t xml:space="preserve"> RNA dataset, we expect to be able to connect lncRNAs to </w:t>
      </w:r>
      <w:r w:rsidR="00F51FBC" w:rsidRPr="004D13F9">
        <w:rPr>
          <w:rFonts w:ascii="Arial" w:hAnsi="Arial" w:cs="Arial"/>
          <w:color w:val="000000" w:themeColor="text1"/>
          <w:sz w:val="22"/>
          <w:szCs w:val="22"/>
        </w:rPr>
        <w:t>pcGene</w:t>
      </w:r>
      <w:r w:rsidR="00F9064D" w:rsidRPr="004D13F9">
        <w:rPr>
          <w:rFonts w:ascii="Arial" w:hAnsi="Arial" w:cs="Arial"/>
          <w:color w:val="000000" w:themeColor="text1"/>
          <w:sz w:val="22"/>
          <w:szCs w:val="22"/>
        </w:rPr>
        <w:t xml:space="preserve">s that are also relevant to the vascular wall disease process. Having identity of </w:t>
      </w:r>
      <w:r w:rsidR="00A32A19" w:rsidRPr="004D13F9">
        <w:rPr>
          <w:rFonts w:ascii="Arial" w:hAnsi="Arial" w:cs="Arial"/>
          <w:color w:val="000000" w:themeColor="text1"/>
          <w:sz w:val="22"/>
          <w:szCs w:val="22"/>
        </w:rPr>
        <w:t xml:space="preserve">the related </w:t>
      </w:r>
      <w:r w:rsidR="00F51FBC" w:rsidRPr="004D13F9">
        <w:rPr>
          <w:rFonts w:ascii="Arial" w:hAnsi="Arial" w:cs="Arial"/>
          <w:color w:val="000000" w:themeColor="text1"/>
          <w:sz w:val="22"/>
          <w:szCs w:val="22"/>
        </w:rPr>
        <w:t>pcGene</w:t>
      </w:r>
      <w:r w:rsidR="00F9064D" w:rsidRPr="004D13F9">
        <w:rPr>
          <w:rFonts w:ascii="Arial" w:hAnsi="Arial" w:cs="Arial"/>
          <w:color w:val="000000" w:themeColor="text1"/>
          <w:sz w:val="22"/>
          <w:szCs w:val="22"/>
        </w:rPr>
        <w:t xml:space="preserve">s will </w:t>
      </w:r>
      <w:r w:rsidR="00AB52FA" w:rsidRPr="004D13F9">
        <w:rPr>
          <w:rFonts w:ascii="Arial" w:hAnsi="Arial" w:cs="Arial"/>
          <w:color w:val="000000" w:themeColor="text1"/>
          <w:sz w:val="22"/>
          <w:szCs w:val="22"/>
        </w:rPr>
        <w:t>allow the construction</w:t>
      </w:r>
      <w:r w:rsidR="00A32A19" w:rsidRPr="004D13F9">
        <w:rPr>
          <w:rFonts w:ascii="Arial" w:hAnsi="Arial" w:cs="Arial"/>
          <w:color w:val="000000" w:themeColor="text1"/>
          <w:sz w:val="22"/>
          <w:szCs w:val="22"/>
        </w:rPr>
        <w:t xml:space="preserve"> of new networks and pathways. </w:t>
      </w:r>
      <w:r w:rsidR="00B00316" w:rsidRPr="004D13F9">
        <w:rPr>
          <w:rFonts w:ascii="Arial" w:hAnsi="Arial" w:cs="Arial"/>
          <w:color w:val="000000" w:themeColor="text1"/>
          <w:sz w:val="22"/>
          <w:szCs w:val="22"/>
        </w:rPr>
        <w:t xml:space="preserve">In HCASMC, </w:t>
      </w:r>
      <w:r w:rsidR="00E87417" w:rsidRPr="004D13F9">
        <w:rPr>
          <w:rFonts w:ascii="Arial" w:hAnsi="Arial" w:cs="Arial"/>
          <w:sz w:val="22"/>
          <w:szCs w:val="22"/>
        </w:rPr>
        <w:t>TGFβ1</w:t>
      </w:r>
      <w:r w:rsidR="00F9064D" w:rsidRPr="004D13F9">
        <w:rPr>
          <w:rFonts w:ascii="Arial" w:hAnsi="Arial" w:cs="Arial"/>
          <w:color w:val="000000" w:themeColor="text1"/>
          <w:sz w:val="22"/>
          <w:szCs w:val="22"/>
        </w:rPr>
        <w:t xml:space="preserve"> promotes while PDGF inhib</w:t>
      </w:r>
      <w:r w:rsidR="00AB52FA" w:rsidRPr="004D13F9">
        <w:rPr>
          <w:rFonts w:ascii="Arial" w:hAnsi="Arial" w:cs="Arial"/>
          <w:color w:val="000000" w:themeColor="text1"/>
          <w:sz w:val="22"/>
          <w:szCs w:val="22"/>
        </w:rPr>
        <w:t xml:space="preserve">its </w:t>
      </w:r>
      <w:r w:rsidR="00DA159A">
        <w:rPr>
          <w:rFonts w:ascii="Arial" w:hAnsi="Arial" w:cs="Arial"/>
          <w:color w:val="000000" w:themeColor="text1"/>
          <w:sz w:val="22"/>
          <w:szCs w:val="22"/>
        </w:rPr>
        <w:t xml:space="preserve">SMC </w:t>
      </w:r>
      <w:r w:rsidR="00AB52FA" w:rsidRPr="004D13F9">
        <w:rPr>
          <w:rFonts w:ascii="Arial" w:hAnsi="Arial" w:cs="Arial"/>
          <w:color w:val="000000" w:themeColor="text1"/>
          <w:sz w:val="22"/>
          <w:szCs w:val="22"/>
        </w:rPr>
        <w:t>differentiation and promotes</w:t>
      </w:r>
      <w:r w:rsidR="00F9064D" w:rsidRPr="004D13F9">
        <w:rPr>
          <w:rFonts w:ascii="Arial" w:hAnsi="Arial" w:cs="Arial"/>
          <w:color w:val="000000" w:themeColor="text1"/>
          <w:sz w:val="22"/>
          <w:szCs w:val="22"/>
        </w:rPr>
        <w:t xml:space="preserve"> phenotypic modulation. Thus, </w:t>
      </w:r>
      <w:r w:rsidR="00A32A19" w:rsidRPr="004D13F9">
        <w:rPr>
          <w:rFonts w:ascii="Arial" w:hAnsi="Arial" w:cs="Arial"/>
          <w:color w:val="000000" w:themeColor="text1"/>
          <w:sz w:val="22"/>
          <w:szCs w:val="22"/>
        </w:rPr>
        <w:t xml:space="preserve">we expect </w:t>
      </w:r>
      <w:r w:rsidR="00AA5822" w:rsidRPr="004D13F9">
        <w:rPr>
          <w:rFonts w:ascii="Arial" w:hAnsi="Arial" w:cs="Arial"/>
          <w:color w:val="000000" w:themeColor="text1"/>
          <w:sz w:val="22"/>
          <w:szCs w:val="22"/>
        </w:rPr>
        <w:t xml:space="preserve">to find </w:t>
      </w:r>
      <w:r w:rsidR="005A3722" w:rsidRPr="004D13F9">
        <w:rPr>
          <w:rFonts w:ascii="Arial" w:hAnsi="Arial" w:cs="Arial"/>
          <w:color w:val="000000" w:themeColor="text1"/>
          <w:sz w:val="22"/>
          <w:szCs w:val="22"/>
        </w:rPr>
        <w:t xml:space="preserve">lncRNAs related to </w:t>
      </w:r>
      <w:r w:rsidR="00982FD4" w:rsidRPr="004D13F9">
        <w:rPr>
          <w:rFonts w:ascii="Arial" w:hAnsi="Arial" w:cs="Arial"/>
          <w:color w:val="000000" w:themeColor="text1"/>
          <w:sz w:val="22"/>
          <w:szCs w:val="22"/>
        </w:rPr>
        <w:t xml:space="preserve">SMC lineage markers such as </w:t>
      </w:r>
      <w:r w:rsidR="00982FD4" w:rsidRPr="004D13F9">
        <w:rPr>
          <w:rFonts w:ascii="Arial" w:hAnsi="Arial" w:cs="Arial"/>
          <w:i/>
          <w:color w:val="000000" w:themeColor="text1"/>
          <w:sz w:val="22"/>
          <w:szCs w:val="22"/>
        </w:rPr>
        <w:t>ACTA2</w:t>
      </w:r>
      <w:r w:rsidR="00982FD4" w:rsidRPr="004D13F9">
        <w:rPr>
          <w:rFonts w:ascii="Arial" w:hAnsi="Arial" w:cs="Arial"/>
          <w:color w:val="000000" w:themeColor="text1"/>
          <w:sz w:val="22"/>
          <w:szCs w:val="22"/>
        </w:rPr>
        <w:t xml:space="preserve">, </w:t>
      </w:r>
      <w:r w:rsidR="00982FD4" w:rsidRPr="004D13F9">
        <w:rPr>
          <w:rFonts w:ascii="Arial" w:hAnsi="Arial" w:cs="Arial"/>
          <w:i/>
          <w:color w:val="000000" w:themeColor="text1"/>
          <w:sz w:val="22"/>
          <w:szCs w:val="22"/>
        </w:rPr>
        <w:t>TAGLN</w:t>
      </w:r>
      <w:r w:rsidR="00982FD4" w:rsidRPr="004D13F9">
        <w:rPr>
          <w:rFonts w:ascii="Arial" w:hAnsi="Arial" w:cs="Arial"/>
          <w:color w:val="000000" w:themeColor="text1"/>
          <w:sz w:val="22"/>
          <w:szCs w:val="22"/>
        </w:rPr>
        <w:t xml:space="preserve">, </w:t>
      </w:r>
      <w:r w:rsidR="00982FD4" w:rsidRPr="004D13F9">
        <w:rPr>
          <w:rFonts w:ascii="Arial" w:hAnsi="Arial" w:cs="Arial"/>
          <w:i/>
          <w:color w:val="000000" w:themeColor="text1"/>
          <w:sz w:val="22"/>
          <w:szCs w:val="22"/>
        </w:rPr>
        <w:t>MYH11</w:t>
      </w:r>
      <w:r w:rsidR="00834BC1" w:rsidRPr="004D13F9">
        <w:rPr>
          <w:rFonts w:ascii="Arial" w:hAnsi="Arial" w:cs="Arial"/>
          <w:color w:val="000000" w:themeColor="text1"/>
          <w:sz w:val="22"/>
          <w:szCs w:val="22"/>
        </w:rPr>
        <w:t xml:space="preserve"> </w:t>
      </w:r>
      <w:r w:rsidR="00BA647B" w:rsidRPr="004D13F9">
        <w:rPr>
          <w:rFonts w:ascii="Arial" w:hAnsi="Arial" w:cs="Arial"/>
          <w:color w:val="000000" w:themeColor="text1"/>
          <w:sz w:val="22"/>
          <w:szCs w:val="22"/>
        </w:rPr>
        <w:t xml:space="preserve">that </w:t>
      </w:r>
      <w:r w:rsidR="00982FD4" w:rsidRPr="004D13F9">
        <w:rPr>
          <w:rFonts w:ascii="Arial" w:hAnsi="Arial" w:cs="Arial"/>
          <w:color w:val="000000" w:themeColor="text1"/>
          <w:sz w:val="22"/>
          <w:szCs w:val="22"/>
        </w:rPr>
        <w:t xml:space="preserve">will be downregulated by PDGFD and proliferation and migratory </w:t>
      </w:r>
      <w:r w:rsidR="0058094C" w:rsidRPr="004D13F9">
        <w:rPr>
          <w:rFonts w:ascii="Arial" w:hAnsi="Arial" w:cs="Arial"/>
          <w:color w:val="000000" w:themeColor="text1"/>
          <w:sz w:val="22"/>
          <w:szCs w:val="22"/>
        </w:rPr>
        <w:t xml:space="preserve">lncRNAs and </w:t>
      </w:r>
      <w:r w:rsidR="00F51FBC" w:rsidRPr="004D13F9">
        <w:rPr>
          <w:rFonts w:ascii="Arial" w:hAnsi="Arial" w:cs="Arial"/>
          <w:color w:val="000000" w:themeColor="text1"/>
          <w:sz w:val="22"/>
          <w:szCs w:val="22"/>
        </w:rPr>
        <w:t>pcGene</w:t>
      </w:r>
      <w:r w:rsidR="00982FD4" w:rsidRPr="004D13F9">
        <w:rPr>
          <w:rFonts w:ascii="Arial" w:hAnsi="Arial" w:cs="Arial"/>
          <w:color w:val="000000" w:themeColor="text1"/>
          <w:sz w:val="22"/>
          <w:szCs w:val="22"/>
        </w:rPr>
        <w:t xml:space="preserve">s upregulated, while </w:t>
      </w:r>
      <w:r w:rsidR="00E87417" w:rsidRPr="004D13F9">
        <w:rPr>
          <w:rFonts w:ascii="Arial" w:hAnsi="Arial" w:cs="Arial"/>
          <w:i/>
          <w:sz w:val="22"/>
          <w:szCs w:val="22"/>
        </w:rPr>
        <w:t>TGFβ1</w:t>
      </w:r>
      <w:r w:rsidR="00982FD4" w:rsidRPr="004D13F9">
        <w:rPr>
          <w:rFonts w:ascii="Arial" w:hAnsi="Arial" w:cs="Arial"/>
          <w:color w:val="000000" w:themeColor="text1"/>
          <w:sz w:val="22"/>
          <w:szCs w:val="22"/>
        </w:rPr>
        <w:t xml:space="preserve"> will </w:t>
      </w:r>
      <w:r w:rsidR="00A6396E" w:rsidRPr="004D13F9">
        <w:rPr>
          <w:rFonts w:ascii="Arial" w:hAnsi="Arial" w:cs="Arial"/>
          <w:color w:val="000000" w:themeColor="text1"/>
          <w:sz w:val="22"/>
          <w:szCs w:val="22"/>
        </w:rPr>
        <w:t xml:space="preserve">identify genes with </w:t>
      </w:r>
      <w:r w:rsidR="00982FD4" w:rsidRPr="004D13F9">
        <w:rPr>
          <w:rFonts w:ascii="Arial" w:hAnsi="Arial" w:cs="Arial"/>
          <w:color w:val="000000" w:themeColor="text1"/>
          <w:sz w:val="22"/>
          <w:szCs w:val="22"/>
        </w:rPr>
        <w:t xml:space="preserve">the opposite effect. </w:t>
      </w:r>
      <w:r w:rsidR="00826067" w:rsidRPr="004D13F9">
        <w:rPr>
          <w:rFonts w:ascii="Arial" w:hAnsi="Arial" w:cs="Arial"/>
          <w:color w:val="000000" w:themeColor="text1"/>
          <w:sz w:val="22"/>
          <w:szCs w:val="22"/>
        </w:rPr>
        <w:t>T</w:t>
      </w:r>
      <w:r w:rsidR="00A32A19" w:rsidRPr="004D13F9">
        <w:rPr>
          <w:rFonts w:ascii="Arial" w:hAnsi="Arial" w:cs="Arial"/>
          <w:color w:val="000000" w:themeColor="text1"/>
          <w:sz w:val="22"/>
          <w:szCs w:val="22"/>
        </w:rPr>
        <w:t>hose genes activated by the pro-inflammatory cytokine</w:t>
      </w:r>
      <w:r w:rsidR="00A24EDF" w:rsidRPr="004D13F9">
        <w:rPr>
          <w:rFonts w:ascii="Arial" w:hAnsi="Arial" w:cs="Arial"/>
          <w:color w:val="000000" w:themeColor="text1"/>
          <w:sz w:val="22"/>
          <w:szCs w:val="22"/>
        </w:rPr>
        <w:t>s</w:t>
      </w:r>
      <w:r w:rsidR="00A32A19" w:rsidRPr="004D13F9">
        <w:rPr>
          <w:rFonts w:ascii="Arial" w:hAnsi="Arial" w:cs="Arial"/>
          <w:color w:val="000000" w:themeColor="text1"/>
          <w:sz w:val="22"/>
          <w:szCs w:val="22"/>
        </w:rPr>
        <w:t xml:space="preserve"> </w:t>
      </w:r>
      <w:r w:rsidR="00AF38DC" w:rsidRPr="004D13F9">
        <w:rPr>
          <w:rFonts w:ascii="Arial" w:hAnsi="Arial" w:cs="Arial"/>
          <w:sz w:val="22"/>
          <w:szCs w:val="22"/>
        </w:rPr>
        <w:t>TNF</w:t>
      </w:r>
      <w:r w:rsidR="00AF38DC" w:rsidRPr="004D13F9">
        <w:rPr>
          <w:rFonts w:ascii="Arial" w:hAnsi="Arial" w:cs="Arial"/>
          <w:sz w:val="22"/>
          <w:szCs w:val="22"/>
        </w:rPr>
        <w:sym w:font="Symbol" w:char="F061"/>
      </w:r>
      <w:r w:rsidR="00AF38DC" w:rsidRPr="004D13F9">
        <w:rPr>
          <w:rFonts w:ascii="Arial" w:hAnsi="Arial" w:cs="Arial"/>
          <w:sz w:val="22"/>
          <w:szCs w:val="22"/>
        </w:rPr>
        <w:t xml:space="preserve"> </w:t>
      </w:r>
      <w:r w:rsidR="00A24EDF" w:rsidRPr="004D13F9">
        <w:rPr>
          <w:rFonts w:ascii="Arial" w:hAnsi="Arial" w:cs="Arial"/>
          <w:sz w:val="22"/>
          <w:szCs w:val="22"/>
        </w:rPr>
        <w:t xml:space="preserve">and IL-6 </w:t>
      </w:r>
      <w:r w:rsidR="00A32A19" w:rsidRPr="004D13F9">
        <w:rPr>
          <w:rFonts w:ascii="Arial" w:hAnsi="Arial" w:cs="Arial"/>
          <w:color w:val="000000" w:themeColor="text1"/>
          <w:sz w:val="22"/>
          <w:szCs w:val="22"/>
        </w:rPr>
        <w:t>will provide new and highl</w:t>
      </w:r>
      <w:r w:rsidR="0078311B" w:rsidRPr="004D13F9">
        <w:rPr>
          <w:rFonts w:ascii="Arial" w:hAnsi="Arial" w:cs="Arial"/>
          <w:color w:val="000000" w:themeColor="text1"/>
          <w:sz w:val="22"/>
          <w:szCs w:val="22"/>
        </w:rPr>
        <w:t>y useful insights into lncRNA-</w:t>
      </w:r>
      <w:r w:rsidR="00F51FBC" w:rsidRPr="004D13F9">
        <w:rPr>
          <w:rFonts w:ascii="Arial" w:hAnsi="Arial" w:cs="Arial"/>
          <w:color w:val="000000" w:themeColor="text1"/>
          <w:sz w:val="22"/>
          <w:szCs w:val="22"/>
        </w:rPr>
        <w:t>pcGene</w:t>
      </w:r>
      <w:r w:rsidR="0078311B" w:rsidRPr="004D13F9">
        <w:rPr>
          <w:rFonts w:ascii="Arial" w:hAnsi="Arial" w:cs="Arial"/>
          <w:color w:val="000000" w:themeColor="text1"/>
          <w:sz w:val="22"/>
          <w:szCs w:val="22"/>
        </w:rPr>
        <w:t xml:space="preserve"> relationships in the vessel wall</w:t>
      </w:r>
      <w:r w:rsidR="00A32A19" w:rsidRPr="004D13F9">
        <w:rPr>
          <w:rFonts w:ascii="Arial" w:hAnsi="Arial" w:cs="Arial"/>
          <w:color w:val="000000" w:themeColor="text1"/>
          <w:sz w:val="22"/>
          <w:szCs w:val="22"/>
        </w:rPr>
        <w:t xml:space="preserve">. </w:t>
      </w:r>
      <w:r w:rsidR="008F1FC1" w:rsidRPr="004D13F9">
        <w:rPr>
          <w:rFonts w:ascii="Arial" w:hAnsi="Arial" w:cs="Arial"/>
          <w:color w:val="000000" w:themeColor="text1"/>
          <w:sz w:val="22"/>
          <w:szCs w:val="22"/>
        </w:rPr>
        <w:t xml:space="preserve">In addition to novel lncRNAs, </w:t>
      </w:r>
      <w:r w:rsidR="008A37A3" w:rsidRPr="004D13F9">
        <w:rPr>
          <w:rFonts w:ascii="Arial" w:hAnsi="Arial" w:cs="Arial"/>
          <w:color w:val="000000" w:themeColor="text1"/>
          <w:sz w:val="22"/>
          <w:szCs w:val="22"/>
        </w:rPr>
        <w:t xml:space="preserve">ET1 </w:t>
      </w:r>
      <w:r w:rsidR="008F1FC1" w:rsidRPr="004D13F9">
        <w:rPr>
          <w:rFonts w:ascii="Arial" w:hAnsi="Arial" w:cs="Arial"/>
          <w:color w:val="000000" w:themeColor="text1"/>
          <w:sz w:val="22"/>
          <w:szCs w:val="22"/>
        </w:rPr>
        <w:t xml:space="preserve">stimulation </w:t>
      </w:r>
      <w:r w:rsidR="008A37A3" w:rsidRPr="004D13F9">
        <w:rPr>
          <w:rFonts w:ascii="Arial" w:hAnsi="Arial" w:cs="Arial"/>
          <w:color w:val="000000" w:themeColor="text1"/>
          <w:sz w:val="22"/>
          <w:szCs w:val="22"/>
        </w:rPr>
        <w:t xml:space="preserve">will </w:t>
      </w:r>
      <w:r w:rsidR="008F1FC1" w:rsidRPr="004D13F9">
        <w:rPr>
          <w:rFonts w:ascii="Arial" w:hAnsi="Arial" w:cs="Arial"/>
          <w:color w:val="000000" w:themeColor="text1"/>
          <w:sz w:val="22"/>
          <w:szCs w:val="22"/>
        </w:rPr>
        <w:t xml:space="preserve">identify lncRNAs associated with </w:t>
      </w:r>
      <w:r w:rsidR="00A77206" w:rsidRPr="004D13F9">
        <w:rPr>
          <w:rFonts w:ascii="Arial" w:hAnsi="Arial" w:cs="Arial"/>
          <w:color w:val="000000" w:themeColor="text1"/>
          <w:sz w:val="22"/>
          <w:szCs w:val="22"/>
        </w:rPr>
        <w:t xml:space="preserve">expression of </w:t>
      </w:r>
      <w:r w:rsidR="00D02176" w:rsidRPr="004D13F9">
        <w:rPr>
          <w:rFonts w:ascii="Arial" w:hAnsi="Arial" w:cs="Arial"/>
          <w:i/>
          <w:color w:val="000000" w:themeColor="text1"/>
          <w:sz w:val="22"/>
          <w:szCs w:val="22"/>
        </w:rPr>
        <w:t>ETS1</w:t>
      </w:r>
      <w:r w:rsidR="00407430" w:rsidRPr="004D13F9">
        <w:rPr>
          <w:rFonts w:ascii="Arial" w:hAnsi="Arial" w:cs="Arial"/>
          <w:i/>
          <w:color w:val="000000" w:themeColor="text1"/>
          <w:sz w:val="22"/>
          <w:szCs w:val="22"/>
        </w:rPr>
        <w:t xml:space="preserve">, MYC, </w:t>
      </w:r>
      <w:r w:rsidR="00407430" w:rsidRPr="004D13F9">
        <w:rPr>
          <w:rFonts w:ascii="Arial" w:hAnsi="Arial" w:cs="Arial"/>
          <w:color w:val="000000" w:themeColor="text1"/>
          <w:sz w:val="22"/>
          <w:szCs w:val="22"/>
        </w:rPr>
        <w:t xml:space="preserve">and </w:t>
      </w:r>
      <w:r w:rsidR="008F1FC1" w:rsidRPr="004D13F9">
        <w:rPr>
          <w:rFonts w:ascii="Arial" w:hAnsi="Arial" w:cs="Arial"/>
          <w:i/>
          <w:color w:val="000000" w:themeColor="text1"/>
          <w:sz w:val="22"/>
          <w:szCs w:val="22"/>
        </w:rPr>
        <w:t>FOS</w:t>
      </w:r>
      <w:r w:rsidR="008F1FC1" w:rsidRPr="004D13F9">
        <w:rPr>
          <w:rFonts w:ascii="Arial" w:hAnsi="Arial" w:cs="Arial"/>
          <w:color w:val="000000" w:themeColor="text1"/>
          <w:sz w:val="22"/>
          <w:szCs w:val="22"/>
        </w:rPr>
        <w:t xml:space="preserve"> and other genes</w:t>
      </w:r>
      <w:r w:rsidR="00A77206" w:rsidRPr="004D13F9">
        <w:rPr>
          <w:rFonts w:ascii="Arial" w:hAnsi="Arial" w:cs="Arial"/>
          <w:color w:val="000000" w:themeColor="text1"/>
          <w:sz w:val="22"/>
          <w:szCs w:val="22"/>
        </w:rPr>
        <w:t xml:space="preserve"> </w:t>
      </w:r>
      <w:r w:rsidR="007814C4" w:rsidRPr="004D13F9">
        <w:rPr>
          <w:rFonts w:ascii="Arial" w:hAnsi="Arial" w:cs="Arial"/>
          <w:color w:val="000000" w:themeColor="text1"/>
          <w:sz w:val="22"/>
          <w:szCs w:val="22"/>
        </w:rPr>
        <w:t>that promote</w:t>
      </w:r>
      <w:r w:rsidR="00A77206" w:rsidRPr="004D13F9">
        <w:rPr>
          <w:rFonts w:ascii="Arial" w:hAnsi="Arial" w:cs="Arial"/>
          <w:color w:val="000000" w:themeColor="text1"/>
          <w:sz w:val="22"/>
          <w:szCs w:val="22"/>
        </w:rPr>
        <w:t xml:space="preserve"> </w:t>
      </w:r>
      <w:r w:rsidR="00D715F7" w:rsidRPr="004D13F9">
        <w:rPr>
          <w:rFonts w:ascii="Arial" w:hAnsi="Arial" w:cs="Arial"/>
          <w:color w:val="000000" w:themeColor="text1"/>
          <w:sz w:val="22"/>
          <w:szCs w:val="22"/>
        </w:rPr>
        <w:t xml:space="preserve">matrix </w:t>
      </w:r>
      <w:r w:rsidR="00A973C5" w:rsidRPr="004D13F9">
        <w:rPr>
          <w:rFonts w:ascii="Arial" w:hAnsi="Arial" w:cs="Arial"/>
          <w:color w:val="000000" w:themeColor="text1"/>
          <w:sz w:val="22"/>
          <w:szCs w:val="22"/>
        </w:rPr>
        <w:t xml:space="preserve">remodeling </w:t>
      </w:r>
      <w:r w:rsidR="008A37A3" w:rsidRPr="004D13F9">
        <w:rPr>
          <w:rFonts w:ascii="Arial" w:hAnsi="Arial" w:cs="Arial"/>
          <w:color w:val="000000" w:themeColor="text1"/>
          <w:sz w:val="22"/>
          <w:szCs w:val="22"/>
        </w:rPr>
        <w:t xml:space="preserve">and </w:t>
      </w:r>
      <w:r w:rsidR="008F1FC1" w:rsidRPr="004D13F9">
        <w:rPr>
          <w:rFonts w:ascii="Arial" w:hAnsi="Arial" w:cs="Arial"/>
          <w:color w:val="000000" w:themeColor="text1"/>
          <w:sz w:val="22"/>
          <w:szCs w:val="22"/>
        </w:rPr>
        <w:t>proliferation</w:t>
      </w:r>
      <w:r w:rsidR="008A37A3" w:rsidRPr="004D13F9">
        <w:rPr>
          <w:rFonts w:ascii="Arial" w:hAnsi="Arial" w:cs="Arial"/>
          <w:color w:val="000000" w:themeColor="text1"/>
          <w:sz w:val="22"/>
          <w:szCs w:val="22"/>
        </w:rPr>
        <w:t>.</w:t>
      </w:r>
      <w:r w:rsidR="0074613F">
        <w:rPr>
          <w:rFonts w:ascii="Arial" w:hAnsi="Arial" w:cs="Arial"/>
          <w:color w:val="000000" w:themeColor="text1"/>
          <w:sz w:val="22"/>
          <w:szCs w:val="22"/>
        </w:rPr>
        <w:fldChar w:fldCharType="begin"/>
      </w:r>
      <w:r w:rsidR="00A00176">
        <w:rPr>
          <w:rFonts w:ascii="Arial" w:hAnsi="Arial" w:cs="Arial"/>
          <w:color w:val="000000" w:themeColor="text1"/>
          <w:sz w:val="22"/>
          <w:szCs w:val="22"/>
        </w:rPr>
        <w:instrText xml:space="preserve"> ADDIN EN.CITE &lt;EndNote&gt;&lt;Cite&gt;&lt;Author&gt;Ivey&lt;/Author&gt;&lt;Year&gt;2008&lt;/Year&gt;&lt;RecNum&gt;1545&lt;/RecNum&gt;&lt;DisplayText&gt;&lt;style face="superscript"&gt;118&lt;/style&gt;&lt;/DisplayText&gt;&lt;record&gt;&lt;rec-number&gt;1545&lt;/rec-number&gt;&lt;foreign-keys&gt;&lt;key app="EN" db-id="59a5vzd2ztztp3e2prax0va3f0xxvp0exvff" timestamp="1518817917"&gt;1545&lt;/key&gt;&lt;/foreign-keys&gt;&lt;ref-type name="Journal Article"&gt;17&lt;/ref-type&gt;&lt;contributors&gt;&lt;authors&gt;&lt;author&gt;Ivey, M. E.&lt;/author&gt;&lt;author&gt;Osman, N.&lt;/author&gt;&lt;author&gt;Little, P. J.&lt;/author&gt;&lt;/authors&gt;&lt;/contributors&gt;&lt;auth-address&gt;Cell Biology of Diabetes Laboratory, Baker Heart Research Institute, Melbourne, Victoria, Australia.&lt;/auth-address&gt;&lt;titles&gt;&lt;title&gt;Endothelin-1 signalling in vascular smooth muscle: pathways controlling cellular functions associated with atherosclerosis&lt;/title&gt;&lt;secondary-title&gt;Atherosclerosis&lt;/secondary-title&gt;&lt;/titles&gt;&lt;periodical&gt;&lt;full-title&gt;Atherosclerosis&lt;/full-title&gt;&lt;/periodical&gt;&lt;pages&gt;237-47&lt;/pages&gt;&lt;volume&gt;199&lt;/volume&gt;&lt;number&gt;2&lt;/number&gt;&lt;keywords&gt;&lt;keyword&gt;Animals&lt;/keyword&gt;&lt;keyword&gt;Atherosclerosis/*metabolism&lt;/keyword&gt;&lt;keyword&gt;Endothelin-1/*biosynthesis&lt;/keyword&gt;&lt;keyword&gt;Extracellular Matrix/metabolism&lt;/keyword&gt;&lt;keyword&gt;*Gene Expression Regulation&lt;/keyword&gt;&lt;keyword&gt;Humans&lt;/keyword&gt;&lt;keyword&gt;MAP Kinase Signaling System&lt;/keyword&gt;&lt;keyword&gt;Models, Biological&lt;/keyword&gt;&lt;keyword&gt;Muscle, Smooth, Vascular/*metabolism&lt;/keyword&gt;&lt;keyword&gt;Myocytes, Smooth Muscle/metabolism&lt;/keyword&gt;&lt;keyword&gt;Peptides/chemistry&lt;/keyword&gt;&lt;keyword&gt;*Signal Transduction&lt;/keyword&gt;&lt;keyword&gt;Transcriptional Activation&lt;/keyword&gt;&lt;/keywords&gt;&lt;dates&gt;&lt;year&gt;2008&lt;/year&gt;&lt;pub-dates&gt;&lt;date&gt;Aug&lt;/date&gt;&lt;/pub-dates&gt;&lt;/dates&gt;&lt;isbn&gt;1879-1484 (Electronic)&amp;#xD;0021-9150 (Linking)&lt;/isbn&gt;&lt;accession-num&gt;18436225&lt;/accession-num&gt;&lt;urls&gt;&lt;related-urls&gt;&lt;url&gt;https://www.ncbi.nlm.nih.gov/pubmed/18436225&lt;/url&gt;&lt;/related-urls&gt;&lt;/urls&gt;&lt;electronic-resource-num&gt;10.1016/j.atherosclerosis.2008.03.006&lt;/electronic-resource-num&gt;&lt;/record&gt;&lt;/Cite&gt;&lt;/EndNote&gt;</w:instrText>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118</w:t>
      </w:r>
      <w:r w:rsidR="0074613F">
        <w:rPr>
          <w:rFonts w:ascii="Arial" w:hAnsi="Arial" w:cs="Arial"/>
          <w:color w:val="000000" w:themeColor="text1"/>
          <w:sz w:val="22"/>
          <w:szCs w:val="22"/>
        </w:rPr>
        <w:fldChar w:fldCharType="end"/>
      </w:r>
      <w:r w:rsidR="008A37A3" w:rsidRPr="004D13F9">
        <w:rPr>
          <w:rFonts w:ascii="Arial" w:hAnsi="Arial" w:cs="Arial"/>
          <w:color w:val="000000" w:themeColor="text1"/>
          <w:sz w:val="22"/>
          <w:szCs w:val="22"/>
        </w:rPr>
        <w:t xml:space="preserve"> </w:t>
      </w:r>
      <w:r w:rsidR="00982FD4" w:rsidRPr="004D13F9">
        <w:rPr>
          <w:rFonts w:ascii="Arial" w:hAnsi="Arial" w:cs="Arial"/>
          <w:color w:val="000000" w:themeColor="text1"/>
          <w:sz w:val="22"/>
          <w:szCs w:val="22"/>
        </w:rPr>
        <w:t xml:space="preserve">Finally, in keeping with similar comprehensive </w:t>
      </w:r>
      <w:r w:rsidR="00235502" w:rsidRPr="004D13F9">
        <w:rPr>
          <w:rFonts w:ascii="Arial" w:hAnsi="Arial" w:cs="Arial"/>
          <w:color w:val="000000" w:themeColor="text1"/>
          <w:sz w:val="22"/>
          <w:szCs w:val="22"/>
        </w:rPr>
        <w:t>efforts in other cardiometabolic</w:t>
      </w:r>
      <w:r w:rsidR="00982FD4" w:rsidRPr="004D13F9">
        <w:rPr>
          <w:rFonts w:ascii="Arial" w:hAnsi="Arial" w:cs="Arial"/>
          <w:color w:val="000000" w:themeColor="text1"/>
          <w:sz w:val="22"/>
          <w:szCs w:val="22"/>
        </w:rPr>
        <w:t xml:space="preserve"> cell types</w:t>
      </w:r>
      <w:r w:rsidR="0074613F">
        <w:rPr>
          <w:rFonts w:ascii="Arial" w:hAnsi="Arial" w:cs="Arial"/>
          <w:color w:val="000000" w:themeColor="text1"/>
          <w:sz w:val="22"/>
          <w:szCs w:val="22"/>
        </w:rPr>
        <w:fldChar w:fldCharType="begin">
          <w:fldData xml:space="preserve">PEVuZE5vdGU+PENpdGU+PEF1dGhvcj5CYWxsYW50eW5lPC9BdXRob3I+PFllYXI+MjAxNjwvWWVh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</w:fldData>
        </w:fldChar>
      </w:r>
      <w:r w:rsidR="00A00176">
        <w:rPr>
          <w:rFonts w:ascii="Arial" w:hAnsi="Arial" w:cs="Arial"/>
          <w:color w:val="000000" w:themeColor="text1"/>
          <w:sz w:val="22"/>
          <w:szCs w:val="22"/>
        </w:rPr>
        <w:instrText xml:space="preserve"> ADDIN EN.CITE </w:instrText>
      </w:r>
      <w:r w:rsidR="00A00176">
        <w:rPr>
          <w:rFonts w:ascii="Arial" w:hAnsi="Arial" w:cs="Arial"/>
          <w:color w:val="000000" w:themeColor="text1"/>
          <w:sz w:val="22"/>
          <w:szCs w:val="22"/>
        </w:rPr>
        <w:fldChar w:fldCharType="begin">
          <w:fldData xml:space="preserve">PEVuZE5vdGU+PENpdGU+PEF1dGhvcj5CYWxsYW50eW5lPC9BdXRob3I+PFllYXI+MjAxNjwvWWVh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</w:fldData>
        </w:fldChar>
      </w:r>
      <w:r w:rsidR="00A00176">
        <w:rPr>
          <w:rFonts w:ascii="Arial" w:hAnsi="Arial" w:cs="Arial"/>
          <w:color w:val="000000" w:themeColor="text1"/>
          <w:sz w:val="22"/>
          <w:szCs w:val="22"/>
        </w:rPr>
        <w:instrText xml:space="preserve"> ADDIN EN.CITE.DATA </w:instrText>
      </w:r>
      <w:r w:rsidR="00A00176">
        <w:rPr>
          <w:rFonts w:ascii="Arial" w:hAnsi="Arial" w:cs="Arial"/>
          <w:color w:val="000000" w:themeColor="text1"/>
          <w:sz w:val="22"/>
          <w:szCs w:val="22"/>
        </w:rPr>
      </w:r>
      <w:r w:rsidR="00A00176">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101, 102</w:t>
      </w:r>
      <w:r w:rsidR="0074613F">
        <w:rPr>
          <w:rFonts w:ascii="Arial" w:hAnsi="Arial" w:cs="Arial"/>
          <w:color w:val="000000" w:themeColor="text1"/>
          <w:sz w:val="22"/>
          <w:szCs w:val="22"/>
        </w:rPr>
        <w:fldChar w:fldCharType="end"/>
      </w:r>
      <w:r w:rsidR="00982FD4" w:rsidRPr="004D13F9">
        <w:rPr>
          <w:rFonts w:ascii="Arial" w:hAnsi="Arial" w:cs="Arial"/>
          <w:color w:val="000000" w:themeColor="text1"/>
          <w:sz w:val="22"/>
          <w:szCs w:val="22"/>
        </w:rPr>
        <w:t xml:space="preserve">, we </w:t>
      </w:r>
      <w:r w:rsidR="00D45488" w:rsidRPr="004D13F9">
        <w:rPr>
          <w:rFonts w:ascii="Arial" w:hAnsi="Arial" w:cs="Arial"/>
          <w:color w:val="000000" w:themeColor="text1"/>
          <w:sz w:val="22"/>
          <w:szCs w:val="22"/>
        </w:rPr>
        <w:t>expect to</w:t>
      </w:r>
      <w:r w:rsidR="007B2162" w:rsidRPr="004D13F9">
        <w:rPr>
          <w:rFonts w:ascii="Arial" w:hAnsi="Arial" w:cs="Arial"/>
          <w:color w:val="000000" w:themeColor="text1"/>
          <w:sz w:val="22"/>
          <w:szCs w:val="22"/>
        </w:rPr>
        <w:t xml:space="preserve"> identify </w:t>
      </w:r>
      <w:r w:rsidR="007D79D2" w:rsidRPr="004D13F9">
        <w:rPr>
          <w:rFonts w:ascii="Arial" w:hAnsi="Arial" w:cs="Arial"/>
          <w:color w:val="000000" w:themeColor="text1"/>
          <w:sz w:val="22"/>
          <w:szCs w:val="22"/>
        </w:rPr>
        <w:t>~</w:t>
      </w:r>
      <w:r w:rsidR="00982FD4" w:rsidRPr="004D13F9">
        <w:rPr>
          <w:rFonts w:ascii="Arial" w:hAnsi="Arial" w:cs="Arial"/>
          <w:color w:val="000000" w:themeColor="text1"/>
          <w:sz w:val="22"/>
          <w:szCs w:val="22"/>
        </w:rPr>
        <w:t>300 novel lncRNAs that are highly specific to</w:t>
      </w:r>
      <w:r w:rsidR="00361B1C" w:rsidRPr="004D13F9">
        <w:rPr>
          <w:rFonts w:ascii="Arial" w:hAnsi="Arial" w:cs="Arial"/>
          <w:color w:val="000000" w:themeColor="text1"/>
          <w:sz w:val="22"/>
          <w:szCs w:val="22"/>
        </w:rPr>
        <w:t xml:space="preserve"> HCASMC</w:t>
      </w:r>
      <w:r w:rsidR="00D6187E" w:rsidRPr="004D13F9">
        <w:rPr>
          <w:rFonts w:ascii="Arial" w:hAnsi="Arial" w:cs="Arial"/>
          <w:color w:val="000000" w:themeColor="text1"/>
          <w:sz w:val="22"/>
          <w:szCs w:val="22"/>
        </w:rPr>
        <w:t xml:space="preserve"> and </w:t>
      </w:r>
      <w:r w:rsidR="00233CE6" w:rsidRPr="004D13F9">
        <w:rPr>
          <w:rFonts w:ascii="Arial" w:hAnsi="Arial" w:cs="Arial"/>
          <w:color w:val="000000" w:themeColor="text1"/>
          <w:sz w:val="22"/>
          <w:szCs w:val="22"/>
        </w:rPr>
        <w:t>expressed at low levels and</w:t>
      </w:r>
      <w:r w:rsidR="00982FD4" w:rsidRPr="004D13F9">
        <w:rPr>
          <w:rFonts w:ascii="Arial" w:hAnsi="Arial" w:cs="Arial"/>
          <w:color w:val="000000" w:themeColor="text1"/>
          <w:sz w:val="22"/>
          <w:szCs w:val="22"/>
        </w:rPr>
        <w:t xml:space="preserve"> to also link them to their connected </w:t>
      </w:r>
      <w:r w:rsidR="00F51FBC" w:rsidRPr="004D13F9">
        <w:rPr>
          <w:rFonts w:ascii="Arial" w:hAnsi="Arial" w:cs="Arial"/>
          <w:color w:val="000000" w:themeColor="text1"/>
          <w:sz w:val="22"/>
          <w:szCs w:val="22"/>
        </w:rPr>
        <w:t>pcGene</w:t>
      </w:r>
      <w:r w:rsidR="00982FD4" w:rsidRPr="004D13F9">
        <w:rPr>
          <w:rFonts w:ascii="Arial" w:hAnsi="Arial" w:cs="Arial"/>
          <w:color w:val="000000" w:themeColor="text1"/>
          <w:sz w:val="22"/>
          <w:szCs w:val="22"/>
        </w:rPr>
        <w:t>s</w:t>
      </w:r>
      <w:r w:rsidR="000A7530" w:rsidRPr="004D13F9">
        <w:rPr>
          <w:rFonts w:ascii="Arial" w:hAnsi="Arial" w:cs="Arial"/>
          <w:color w:val="000000" w:themeColor="text1"/>
          <w:sz w:val="22"/>
          <w:szCs w:val="22"/>
        </w:rPr>
        <w:t xml:space="preserve"> in a data-driven unbiased manner, thus further informing on the molecular basis of disease risk in this cell type. </w:t>
      </w:r>
      <w:r w:rsidR="00FC71C8" w:rsidRPr="004D13F9">
        <w:rPr>
          <w:rFonts w:ascii="Arial" w:hAnsi="Arial" w:cs="Arial"/>
          <w:color w:val="000000" w:themeColor="text1"/>
          <w:sz w:val="22"/>
          <w:szCs w:val="22"/>
        </w:rPr>
        <w:t xml:space="preserve">We anticipate that the noted number of DE lncRNAs in CAD loci will provide sufficient starting point for the studies in the following Aims </w:t>
      </w:r>
      <w:r w:rsidR="009E22CD" w:rsidRPr="004D13F9">
        <w:rPr>
          <w:rFonts w:ascii="Arial" w:hAnsi="Arial" w:cs="Arial"/>
          <w:color w:val="000000" w:themeColor="text1"/>
          <w:sz w:val="22"/>
          <w:szCs w:val="22"/>
        </w:rPr>
        <w:t>and</w:t>
      </w:r>
      <w:r w:rsidR="00FC71C8" w:rsidRPr="004D13F9">
        <w:rPr>
          <w:rFonts w:ascii="Arial" w:hAnsi="Arial" w:cs="Arial"/>
          <w:color w:val="000000" w:themeColor="text1"/>
          <w:sz w:val="22"/>
          <w:szCs w:val="22"/>
        </w:rPr>
        <w:t xml:space="preserve"> </w:t>
      </w:r>
      <w:r w:rsidR="00B34F49">
        <w:rPr>
          <w:rFonts w:ascii="Arial" w:hAnsi="Arial" w:cs="Arial"/>
          <w:color w:val="000000" w:themeColor="text1"/>
          <w:sz w:val="22"/>
          <w:szCs w:val="22"/>
        </w:rPr>
        <w:t xml:space="preserve">we </w:t>
      </w:r>
      <w:r w:rsidR="00FC71C8" w:rsidRPr="004D13F9">
        <w:rPr>
          <w:rFonts w:ascii="Arial" w:hAnsi="Arial" w:cs="Arial"/>
          <w:color w:val="000000" w:themeColor="text1"/>
          <w:sz w:val="22"/>
          <w:szCs w:val="22"/>
        </w:rPr>
        <w:t xml:space="preserve">will be able to study in detail the downstream pathways of 20-30 novel disease related lncRNAs in </w:t>
      </w:r>
      <w:r w:rsidR="00FC71C8" w:rsidRPr="00B34F49">
        <w:rPr>
          <w:rFonts w:ascii="Arial" w:hAnsi="Arial" w:cs="Arial"/>
          <w:b/>
          <w:color w:val="000000" w:themeColor="text1"/>
          <w:sz w:val="22"/>
          <w:szCs w:val="22"/>
        </w:rPr>
        <w:t>Aim 3</w:t>
      </w:r>
      <w:r w:rsidR="00FC71C8" w:rsidRPr="004D13F9">
        <w:rPr>
          <w:rFonts w:ascii="Arial" w:hAnsi="Arial" w:cs="Arial"/>
          <w:color w:val="000000" w:themeColor="text1"/>
          <w:sz w:val="22"/>
          <w:szCs w:val="22"/>
        </w:rPr>
        <w:t xml:space="preserve">, thus integrating these lncRNAs and related </w:t>
      </w:r>
      <w:r w:rsidR="00F51FBC" w:rsidRPr="004D13F9">
        <w:rPr>
          <w:rFonts w:ascii="Arial" w:hAnsi="Arial" w:cs="Arial"/>
          <w:color w:val="000000" w:themeColor="text1"/>
          <w:sz w:val="22"/>
          <w:szCs w:val="22"/>
        </w:rPr>
        <w:t>pcGene</w:t>
      </w:r>
      <w:r w:rsidR="00FC71C8" w:rsidRPr="004D13F9">
        <w:rPr>
          <w:rFonts w:ascii="Arial" w:hAnsi="Arial" w:cs="Arial"/>
          <w:color w:val="000000" w:themeColor="text1"/>
          <w:sz w:val="22"/>
          <w:szCs w:val="22"/>
        </w:rPr>
        <w:t>s into the disease networks and pathways that this lab and others are working to characterize. To guide work in the following Aims, we will prioritize the identified lncRNAs based on the following criteria:</w:t>
      </w:r>
      <w:r w:rsidR="00FC71C8" w:rsidRPr="004D13F9">
        <w:rPr>
          <w:rFonts w:ascii="Arial" w:hAnsi="Arial" w:cs="Arial"/>
          <w:i/>
          <w:color w:val="000000" w:themeColor="text1"/>
          <w:sz w:val="22"/>
          <w:szCs w:val="22"/>
        </w:rPr>
        <w:t xml:space="preserve"> i)</w:t>
      </w:r>
      <w:r w:rsidR="00FC71C8" w:rsidRPr="004D13F9">
        <w:rPr>
          <w:rFonts w:ascii="Arial" w:hAnsi="Arial" w:cs="Arial"/>
          <w:color w:val="000000" w:themeColor="text1"/>
          <w:sz w:val="22"/>
          <w:szCs w:val="22"/>
        </w:rPr>
        <w:t xml:space="preserve"> localization in replicated CAD loci, </w:t>
      </w:r>
      <w:r w:rsidR="00FC71C8" w:rsidRPr="004D13F9">
        <w:rPr>
          <w:rFonts w:ascii="Arial" w:hAnsi="Arial" w:cs="Arial"/>
          <w:i/>
          <w:color w:val="000000" w:themeColor="text1"/>
          <w:sz w:val="22"/>
          <w:szCs w:val="22"/>
        </w:rPr>
        <w:t>ii)</w:t>
      </w:r>
      <w:r w:rsidR="00FC71C8" w:rsidRPr="004D13F9">
        <w:rPr>
          <w:rFonts w:ascii="Arial" w:hAnsi="Arial" w:cs="Arial"/>
          <w:color w:val="000000" w:themeColor="text1"/>
          <w:sz w:val="22"/>
          <w:szCs w:val="22"/>
        </w:rPr>
        <w:t xml:space="preserve"> association with a </w:t>
      </w:r>
      <w:r w:rsidR="00F51FBC" w:rsidRPr="004D13F9">
        <w:rPr>
          <w:rFonts w:ascii="Arial" w:hAnsi="Arial" w:cs="Arial"/>
          <w:color w:val="000000" w:themeColor="text1"/>
          <w:sz w:val="22"/>
          <w:szCs w:val="22"/>
        </w:rPr>
        <w:t>pcGene</w:t>
      </w:r>
      <w:r w:rsidR="00FC71C8" w:rsidRPr="004D13F9">
        <w:rPr>
          <w:rFonts w:ascii="Arial" w:hAnsi="Arial" w:cs="Arial"/>
          <w:color w:val="000000" w:themeColor="text1"/>
          <w:sz w:val="22"/>
          <w:szCs w:val="22"/>
        </w:rPr>
        <w:t xml:space="preserve">, </w:t>
      </w:r>
      <w:r w:rsidR="00FC71C8" w:rsidRPr="004D13F9">
        <w:rPr>
          <w:rFonts w:ascii="Arial" w:hAnsi="Arial" w:cs="Arial"/>
          <w:i/>
          <w:color w:val="000000" w:themeColor="text1"/>
          <w:sz w:val="22"/>
          <w:szCs w:val="22"/>
        </w:rPr>
        <w:t>iii)</w:t>
      </w:r>
      <w:r w:rsidR="00FC71C8" w:rsidRPr="004D13F9">
        <w:rPr>
          <w:rFonts w:ascii="Arial" w:hAnsi="Arial" w:cs="Arial"/>
          <w:color w:val="000000" w:themeColor="text1"/>
          <w:sz w:val="22"/>
          <w:szCs w:val="22"/>
        </w:rPr>
        <w:t xml:space="preserve"> proximity to the lead </w:t>
      </w:r>
      <w:r w:rsidR="00800176" w:rsidRPr="004D13F9">
        <w:rPr>
          <w:rFonts w:ascii="Arial" w:hAnsi="Arial" w:cs="Arial"/>
          <w:color w:val="000000" w:themeColor="text1"/>
          <w:sz w:val="22"/>
          <w:szCs w:val="22"/>
        </w:rPr>
        <w:t xml:space="preserve">CAD </w:t>
      </w:r>
      <w:r w:rsidR="00FC71C8" w:rsidRPr="004D13F9">
        <w:rPr>
          <w:rFonts w:ascii="Arial" w:hAnsi="Arial" w:cs="Arial"/>
          <w:color w:val="000000" w:themeColor="text1"/>
          <w:sz w:val="22"/>
          <w:szCs w:val="22"/>
        </w:rPr>
        <w:t>v</w:t>
      </w:r>
      <w:r w:rsidR="00800176" w:rsidRPr="004D13F9">
        <w:rPr>
          <w:rFonts w:ascii="Arial" w:hAnsi="Arial" w:cs="Arial"/>
          <w:color w:val="000000" w:themeColor="text1"/>
          <w:sz w:val="22"/>
          <w:szCs w:val="22"/>
        </w:rPr>
        <w:t xml:space="preserve">ariant (majority of lncRNAs act </w:t>
      </w:r>
      <w:r w:rsidR="00FC71C8" w:rsidRPr="004D13F9">
        <w:rPr>
          <w:rFonts w:ascii="Arial" w:hAnsi="Arial" w:cs="Arial"/>
          <w:color w:val="000000" w:themeColor="text1"/>
          <w:sz w:val="22"/>
          <w:szCs w:val="22"/>
        </w:rPr>
        <w:t>on nearest gene</w:t>
      </w:r>
      <w:r w:rsidR="0074613F">
        <w:rPr>
          <w:rFonts w:ascii="Arial" w:hAnsi="Arial" w:cs="Arial"/>
          <w:color w:val="000000" w:themeColor="text1"/>
          <w:sz w:val="22"/>
          <w:szCs w:val="22"/>
        </w:rPr>
        <w:fldChar w:fldCharType="begin">
          <w:fldData xml:space="preserve">PEVuZE5vdGU+PENpdGU+PEF1dGhvcj5Qb3BhZGluPC9BdXRob3I+PFllYXI+MjAxMzwvWWVhcj48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</w:fldData>
        </w:fldChar>
      </w:r>
      <w:r w:rsidR="00A00176">
        <w:rPr>
          <w:rFonts w:ascii="Arial" w:hAnsi="Arial" w:cs="Arial"/>
          <w:color w:val="000000" w:themeColor="text1"/>
          <w:sz w:val="22"/>
          <w:szCs w:val="22"/>
        </w:rPr>
        <w:instrText xml:space="preserve"> ADDIN EN.CITE </w:instrText>
      </w:r>
      <w:r w:rsidR="00A00176">
        <w:rPr>
          <w:rFonts w:ascii="Arial" w:hAnsi="Arial" w:cs="Arial"/>
          <w:color w:val="000000" w:themeColor="text1"/>
          <w:sz w:val="22"/>
          <w:szCs w:val="22"/>
        </w:rPr>
        <w:fldChar w:fldCharType="begin">
          <w:fldData xml:space="preserve">PEVuZE5vdGU+PENpdGU+PEF1dGhvcj5Qb3BhZGluPC9BdXRob3I+PFllYXI+MjAxMzwvWWVhcj48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</w:fldData>
        </w:fldChar>
      </w:r>
      <w:r w:rsidR="00A00176">
        <w:rPr>
          <w:rFonts w:ascii="Arial" w:hAnsi="Arial" w:cs="Arial"/>
          <w:color w:val="000000" w:themeColor="text1"/>
          <w:sz w:val="22"/>
          <w:szCs w:val="22"/>
        </w:rPr>
        <w:instrText xml:space="preserve"> ADDIN EN.CITE.DATA </w:instrText>
      </w:r>
      <w:r w:rsidR="00A00176">
        <w:rPr>
          <w:rFonts w:ascii="Arial" w:hAnsi="Arial" w:cs="Arial"/>
          <w:color w:val="000000" w:themeColor="text1"/>
          <w:sz w:val="22"/>
          <w:szCs w:val="22"/>
        </w:rPr>
      </w:r>
      <w:r w:rsidR="00A00176">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46, 119</w:t>
      </w:r>
      <w:r w:rsidR="0074613F">
        <w:rPr>
          <w:rFonts w:ascii="Arial" w:hAnsi="Arial" w:cs="Arial"/>
          <w:color w:val="000000" w:themeColor="text1"/>
          <w:sz w:val="22"/>
          <w:szCs w:val="22"/>
        </w:rPr>
        <w:fldChar w:fldCharType="end"/>
      </w:r>
      <w:r w:rsidR="00FC71C8" w:rsidRPr="004D13F9">
        <w:rPr>
          <w:rFonts w:ascii="Arial" w:hAnsi="Arial" w:cs="Arial"/>
          <w:color w:val="000000" w:themeColor="text1"/>
          <w:sz w:val="22"/>
          <w:szCs w:val="22"/>
        </w:rPr>
        <w:t xml:space="preserve">), </w:t>
      </w:r>
      <w:r w:rsidR="00FC71C8" w:rsidRPr="004D13F9">
        <w:rPr>
          <w:rFonts w:ascii="Arial" w:hAnsi="Arial" w:cs="Arial"/>
          <w:i/>
          <w:color w:val="000000" w:themeColor="text1"/>
          <w:sz w:val="22"/>
          <w:szCs w:val="22"/>
        </w:rPr>
        <w:t>iv)</w:t>
      </w:r>
      <w:r w:rsidR="00FC71C8" w:rsidRPr="004D13F9">
        <w:rPr>
          <w:rFonts w:ascii="Arial" w:hAnsi="Arial" w:cs="Arial"/>
          <w:color w:val="000000" w:themeColor="text1"/>
          <w:sz w:val="22"/>
          <w:szCs w:val="22"/>
        </w:rPr>
        <w:t xml:space="preserve"> relevance to </w:t>
      </w:r>
      <w:r w:rsidR="00314E10">
        <w:rPr>
          <w:rFonts w:ascii="Arial" w:hAnsi="Arial" w:cs="Arial"/>
          <w:color w:val="000000" w:themeColor="text1"/>
          <w:sz w:val="22"/>
          <w:szCs w:val="22"/>
        </w:rPr>
        <w:t>unique HCASMC</w:t>
      </w:r>
      <w:r w:rsidR="00572D44">
        <w:rPr>
          <w:rFonts w:ascii="Arial" w:hAnsi="Arial" w:cs="Arial"/>
          <w:color w:val="000000" w:themeColor="text1"/>
          <w:sz w:val="22"/>
          <w:szCs w:val="22"/>
        </w:rPr>
        <w:t xml:space="preserve"> processes</w:t>
      </w:r>
      <w:r w:rsidR="00314E10">
        <w:rPr>
          <w:rFonts w:ascii="Arial" w:hAnsi="Arial" w:cs="Arial"/>
          <w:color w:val="000000" w:themeColor="text1"/>
          <w:sz w:val="22"/>
          <w:szCs w:val="22"/>
        </w:rPr>
        <w:t>.</w:t>
      </w:r>
    </w:p>
    <w:p w14:paraId="08139CBC" w14:textId="232A6887" w:rsidR="006752E0" w:rsidRPr="004D13F9" w:rsidRDefault="00C85121" w:rsidP="00E23D32">
      <w:pPr>
        <w:spacing w:before="60" w:line="240" w:lineRule="exact"/>
        <w:rPr>
          <w:rFonts w:ascii="Arial" w:hAnsi="Arial" w:cs="Arial"/>
          <w:color w:val="000000" w:themeColor="text1"/>
          <w:sz w:val="22"/>
          <w:szCs w:val="22"/>
        </w:rPr>
      </w:pPr>
      <w:r w:rsidRPr="004D13F9">
        <w:rPr>
          <w:rFonts w:ascii="Arial" w:hAnsi="Arial" w:cs="Arial"/>
          <w:b/>
          <w:color w:val="000000" w:themeColor="text1"/>
          <w:sz w:val="22"/>
          <w:szCs w:val="22"/>
        </w:rPr>
        <w:t>Potential problems/alternative strategies</w:t>
      </w:r>
      <w:r w:rsidRPr="004D13F9">
        <w:rPr>
          <w:rFonts w:ascii="Arial" w:hAnsi="Arial" w:cs="Arial"/>
          <w:color w:val="000000" w:themeColor="text1"/>
          <w:sz w:val="22"/>
          <w:szCs w:val="22"/>
        </w:rPr>
        <w:t xml:space="preserve">: We have established all of the experimental and analytical protocols and do not anticipate technical difficulties. </w:t>
      </w:r>
      <w:r w:rsidR="00FD4983" w:rsidRPr="004D13F9">
        <w:rPr>
          <w:rFonts w:ascii="Arial" w:hAnsi="Arial" w:cs="Arial"/>
          <w:color w:val="000000" w:themeColor="text1"/>
          <w:sz w:val="22"/>
          <w:szCs w:val="22"/>
        </w:rPr>
        <w:t xml:space="preserve">If we have the opportunity to study additional candidate lncRNAs, </w:t>
      </w:r>
      <w:r w:rsidR="004A36F0" w:rsidRPr="004D13F9">
        <w:rPr>
          <w:rFonts w:ascii="Arial" w:hAnsi="Arial" w:cs="Arial"/>
          <w:color w:val="000000" w:themeColor="text1"/>
          <w:sz w:val="22"/>
          <w:szCs w:val="22"/>
        </w:rPr>
        <w:t xml:space="preserve">e.g., </w:t>
      </w:r>
      <w:r w:rsidR="00FD4983" w:rsidRPr="004D13F9">
        <w:rPr>
          <w:rFonts w:ascii="Arial" w:hAnsi="Arial" w:cs="Arial"/>
          <w:color w:val="000000" w:themeColor="text1"/>
          <w:sz w:val="22"/>
          <w:szCs w:val="22"/>
        </w:rPr>
        <w:t xml:space="preserve">because of improved </w:t>
      </w:r>
      <w:r w:rsidR="00734751" w:rsidRPr="004D13F9">
        <w:rPr>
          <w:rFonts w:ascii="Arial" w:hAnsi="Arial" w:cs="Arial"/>
          <w:color w:val="000000" w:themeColor="text1"/>
          <w:sz w:val="22"/>
          <w:szCs w:val="22"/>
        </w:rPr>
        <w:t xml:space="preserve">CRISPR </w:t>
      </w:r>
      <w:r w:rsidR="00FD4983" w:rsidRPr="004D13F9">
        <w:rPr>
          <w:rFonts w:ascii="Arial" w:hAnsi="Arial" w:cs="Arial"/>
          <w:color w:val="000000" w:themeColor="text1"/>
          <w:sz w:val="22"/>
          <w:szCs w:val="22"/>
        </w:rPr>
        <w:t xml:space="preserve">methods, we certainly hold open the option to study lncRNAs that are not differentially regulated by the stimuli employed, but </w:t>
      </w:r>
      <w:r w:rsidR="007764F6" w:rsidRPr="004D13F9">
        <w:rPr>
          <w:rFonts w:ascii="Arial" w:hAnsi="Arial" w:cs="Arial"/>
          <w:color w:val="000000" w:themeColor="text1"/>
          <w:sz w:val="22"/>
          <w:szCs w:val="22"/>
        </w:rPr>
        <w:t xml:space="preserve">are novel to HCASMC and/or </w:t>
      </w:r>
      <w:r w:rsidR="00FD4983" w:rsidRPr="004D13F9">
        <w:rPr>
          <w:rFonts w:ascii="Arial" w:hAnsi="Arial" w:cs="Arial"/>
          <w:color w:val="000000" w:themeColor="text1"/>
          <w:sz w:val="22"/>
          <w:szCs w:val="22"/>
        </w:rPr>
        <w:t xml:space="preserve">reside in loci that are predicted to provide new insights into SMC disease processes, </w:t>
      </w:r>
      <w:r w:rsidR="004646C0" w:rsidRPr="004D13F9">
        <w:rPr>
          <w:rFonts w:ascii="Arial" w:hAnsi="Arial" w:cs="Arial"/>
          <w:color w:val="000000" w:themeColor="text1"/>
          <w:sz w:val="22"/>
          <w:szCs w:val="22"/>
        </w:rPr>
        <w:t xml:space="preserve">based on identification of their related </w:t>
      </w:r>
      <w:r w:rsidR="00F51FBC" w:rsidRPr="004D13F9">
        <w:rPr>
          <w:rFonts w:ascii="Arial" w:hAnsi="Arial" w:cs="Arial"/>
          <w:color w:val="000000" w:themeColor="text1"/>
          <w:sz w:val="22"/>
          <w:szCs w:val="22"/>
        </w:rPr>
        <w:t>pcGene</w:t>
      </w:r>
      <w:r w:rsidR="004646C0" w:rsidRPr="004D13F9">
        <w:rPr>
          <w:rFonts w:ascii="Arial" w:hAnsi="Arial" w:cs="Arial"/>
          <w:color w:val="000000" w:themeColor="text1"/>
          <w:sz w:val="22"/>
          <w:szCs w:val="22"/>
        </w:rPr>
        <w:t xml:space="preserve">s. </w:t>
      </w:r>
      <w:r w:rsidR="00A06190" w:rsidRPr="004D13F9">
        <w:rPr>
          <w:rFonts w:ascii="Arial" w:hAnsi="Arial" w:cs="Arial"/>
          <w:color w:val="000000" w:themeColor="text1"/>
          <w:sz w:val="22"/>
          <w:szCs w:val="22"/>
        </w:rPr>
        <w:t xml:space="preserve">Regarding the relationship between lncRNAs and </w:t>
      </w:r>
      <w:r w:rsidR="00F51FBC" w:rsidRPr="004D13F9">
        <w:rPr>
          <w:rFonts w:ascii="Arial" w:hAnsi="Arial" w:cs="Arial"/>
          <w:color w:val="000000" w:themeColor="text1"/>
          <w:sz w:val="22"/>
          <w:szCs w:val="22"/>
        </w:rPr>
        <w:t>pcGene</w:t>
      </w:r>
      <w:r w:rsidR="00A06190" w:rsidRPr="004D13F9">
        <w:rPr>
          <w:rFonts w:ascii="Arial" w:hAnsi="Arial" w:cs="Arial"/>
          <w:color w:val="000000" w:themeColor="text1"/>
          <w:sz w:val="22"/>
          <w:szCs w:val="22"/>
        </w:rPr>
        <w:t>s</w:t>
      </w:r>
      <w:r w:rsidR="00E520BF" w:rsidRPr="004D13F9">
        <w:rPr>
          <w:rFonts w:ascii="Arial" w:hAnsi="Arial" w:cs="Arial"/>
          <w:color w:val="000000" w:themeColor="text1"/>
          <w:sz w:val="22"/>
          <w:szCs w:val="22"/>
        </w:rPr>
        <w:t xml:space="preserve"> </w:t>
      </w:r>
      <w:r w:rsidR="00A06190" w:rsidRPr="004D13F9">
        <w:rPr>
          <w:rFonts w:ascii="Arial" w:hAnsi="Arial" w:cs="Arial"/>
          <w:color w:val="000000" w:themeColor="text1"/>
          <w:sz w:val="22"/>
          <w:szCs w:val="22"/>
        </w:rPr>
        <w:t>our correlation and coexpression analyses cannot dir</w:t>
      </w:r>
      <w:r w:rsidR="00E520BF" w:rsidRPr="004D13F9">
        <w:rPr>
          <w:rFonts w:ascii="Arial" w:hAnsi="Arial" w:cs="Arial"/>
          <w:color w:val="000000" w:themeColor="text1"/>
          <w:sz w:val="22"/>
          <w:szCs w:val="22"/>
        </w:rPr>
        <w:t>ectly infer directionality. I</w:t>
      </w:r>
      <w:r w:rsidR="00A06190" w:rsidRPr="004D13F9">
        <w:rPr>
          <w:rFonts w:ascii="Arial" w:hAnsi="Arial" w:cs="Arial"/>
          <w:color w:val="000000" w:themeColor="text1"/>
          <w:sz w:val="22"/>
          <w:szCs w:val="22"/>
        </w:rPr>
        <w:t xml:space="preserve">f </w:t>
      </w:r>
      <w:r w:rsidR="00F51FBC" w:rsidRPr="004D13F9">
        <w:rPr>
          <w:rFonts w:ascii="Arial" w:hAnsi="Arial" w:cs="Arial"/>
          <w:color w:val="000000" w:themeColor="text1"/>
          <w:sz w:val="22"/>
          <w:szCs w:val="22"/>
        </w:rPr>
        <w:t>pcGene</w:t>
      </w:r>
      <w:r w:rsidR="00A06190" w:rsidRPr="004D13F9">
        <w:rPr>
          <w:rFonts w:ascii="Arial" w:hAnsi="Arial" w:cs="Arial"/>
          <w:color w:val="000000" w:themeColor="text1"/>
          <w:sz w:val="22"/>
          <w:szCs w:val="22"/>
        </w:rPr>
        <w:t xml:space="preserve">s are correlated with or are within the same modules as lncRNAs, this does not mean that lncRNAs will regulate the </w:t>
      </w:r>
      <w:r w:rsidR="00F51FBC" w:rsidRPr="004D13F9">
        <w:rPr>
          <w:rFonts w:ascii="Arial" w:hAnsi="Arial" w:cs="Arial"/>
          <w:color w:val="000000" w:themeColor="text1"/>
          <w:sz w:val="22"/>
          <w:szCs w:val="22"/>
        </w:rPr>
        <w:t>pcGene</w:t>
      </w:r>
      <w:r w:rsidR="00A06190" w:rsidRPr="004D13F9">
        <w:rPr>
          <w:rFonts w:ascii="Arial" w:hAnsi="Arial" w:cs="Arial"/>
          <w:color w:val="000000" w:themeColor="text1"/>
          <w:sz w:val="22"/>
          <w:szCs w:val="22"/>
        </w:rPr>
        <w:t xml:space="preserve">s. </w:t>
      </w:r>
      <w:r w:rsidR="00114471" w:rsidRPr="004D13F9">
        <w:rPr>
          <w:rFonts w:ascii="Arial" w:hAnsi="Arial" w:cs="Arial"/>
          <w:color w:val="000000" w:themeColor="text1"/>
          <w:sz w:val="22"/>
          <w:szCs w:val="22"/>
        </w:rPr>
        <w:t xml:space="preserve">We will address this limitation through genetic analyses (eQTLs) where directions of effects can be inferred </w:t>
      </w:r>
      <w:r w:rsidR="00B34F49">
        <w:rPr>
          <w:rFonts w:ascii="Arial" w:hAnsi="Arial" w:cs="Arial"/>
          <w:color w:val="000000" w:themeColor="text1"/>
          <w:sz w:val="22"/>
          <w:szCs w:val="22"/>
        </w:rPr>
        <w:t xml:space="preserve">in </w:t>
      </w:r>
      <w:r w:rsidR="00B34F49" w:rsidRPr="00B34F49">
        <w:rPr>
          <w:rFonts w:ascii="Arial" w:hAnsi="Arial" w:cs="Arial"/>
          <w:b/>
          <w:color w:val="000000" w:themeColor="text1"/>
          <w:sz w:val="22"/>
          <w:szCs w:val="22"/>
        </w:rPr>
        <w:t>Aim 2</w:t>
      </w:r>
      <w:r w:rsidR="00B34F49">
        <w:rPr>
          <w:rFonts w:ascii="Arial" w:hAnsi="Arial" w:cs="Arial"/>
          <w:color w:val="000000" w:themeColor="text1"/>
          <w:sz w:val="22"/>
          <w:szCs w:val="22"/>
        </w:rPr>
        <w:t xml:space="preserve"> </w:t>
      </w:r>
      <w:r w:rsidR="00114471" w:rsidRPr="004D13F9">
        <w:rPr>
          <w:rFonts w:ascii="Arial" w:hAnsi="Arial" w:cs="Arial"/>
          <w:color w:val="000000" w:themeColor="text1"/>
          <w:sz w:val="22"/>
          <w:szCs w:val="22"/>
        </w:rPr>
        <w:t xml:space="preserve">and in </w:t>
      </w:r>
      <w:r w:rsidR="00114471" w:rsidRPr="004D13F9">
        <w:rPr>
          <w:rFonts w:ascii="Arial" w:hAnsi="Arial" w:cs="Arial"/>
          <w:b/>
          <w:color w:val="000000" w:themeColor="text1"/>
          <w:sz w:val="22"/>
          <w:szCs w:val="22"/>
        </w:rPr>
        <w:t>Aim 3</w:t>
      </w:r>
      <w:r w:rsidR="00114471" w:rsidRPr="004D13F9">
        <w:rPr>
          <w:rFonts w:ascii="Arial" w:hAnsi="Arial" w:cs="Arial"/>
          <w:color w:val="000000" w:themeColor="text1"/>
          <w:sz w:val="22"/>
          <w:szCs w:val="22"/>
        </w:rPr>
        <w:t xml:space="preserve"> via PerturbSeq where individual lncRNAs will be perturbed and downstream PCGs identified.</w:t>
      </w:r>
    </w:p>
    <w:p w14:paraId="71F3F2FA" w14:textId="7D5BABC6" w:rsidR="00185A7C" w:rsidRPr="004D13F9" w:rsidRDefault="00185A7C" w:rsidP="00E23D32">
      <w:pPr>
        <w:spacing w:before="120" w:line="240" w:lineRule="exact"/>
        <w:rPr>
          <w:rFonts w:ascii="Arial" w:hAnsi="Arial" w:cs="Arial"/>
          <w:sz w:val="22"/>
          <w:szCs w:val="22"/>
        </w:rPr>
      </w:pPr>
      <w:r w:rsidRPr="004D13F9">
        <w:rPr>
          <w:rFonts w:ascii="Arial" w:hAnsi="Arial" w:cs="Arial"/>
          <w:b/>
          <w:sz w:val="22"/>
          <w:szCs w:val="22"/>
        </w:rPr>
        <w:t>Specific Aim 2.</w:t>
      </w:r>
      <w:r w:rsidRPr="004D13F9">
        <w:rPr>
          <w:rFonts w:ascii="Arial" w:hAnsi="Arial" w:cs="Arial"/>
          <w:sz w:val="22"/>
          <w:szCs w:val="22"/>
        </w:rPr>
        <w:t xml:space="preserve"> </w:t>
      </w:r>
      <w:r w:rsidRPr="004D13F9">
        <w:rPr>
          <w:rFonts w:ascii="Arial" w:hAnsi="Arial" w:cs="Arial"/>
          <w:sz w:val="22"/>
          <w:szCs w:val="22"/>
          <w:u w:val="single"/>
        </w:rPr>
        <w:t>To associate HCASMC lncRNA expression and function with allelic variation that mediates genomic molecular traits and risk for CAD</w:t>
      </w:r>
      <w:r w:rsidRPr="004D13F9">
        <w:rPr>
          <w:rFonts w:ascii="Arial" w:hAnsi="Arial" w:cs="Arial"/>
          <w:sz w:val="22"/>
          <w:szCs w:val="22"/>
        </w:rPr>
        <w:t xml:space="preserve">. </w:t>
      </w:r>
    </w:p>
    <w:p w14:paraId="078DB422" w14:textId="52838F34" w:rsidR="008612C3" w:rsidRPr="004D13F9" w:rsidRDefault="001D1E89" w:rsidP="00104E2C">
      <w:pPr>
        <w:spacing w:before="60" w:line="240" w:lineRule="exact"/>
        <w:rPr>
          <w:rFonts w:ascii="Arial" w:hAnsi="Arial" w:cs="Arial"/>
          <w:color w:val="000000" w:themeColor="text1"/>
          <w:sz w:val="22"/>
          <w:szCs w:val="22"/>
        </w:rPr>
      </w:pPr>
      <w:r w:rsidRPr="004D13F9">
        <w:rPr>
          <w:rFonts w:ascii="Arial" w:hAnsi="Arial" w:cs="Arial"/>
          <w:b/>
          <w:sz w:val="22"/>
          <w:szCs w:val="22"/>
        </w:rPr>
        <w:t xml:space="preserve">Rationale: </w:t>
      </w:r>
      <w:r w:rsidR="008F132A" w:rsidRPr="004D13F9">
        <w:rPr>
          <w:rFonts w:ascii="Arial" w:hAnsi="Arial" w:cs="Arial"/>
          <w:sz w:val="22"/>
          <w:szCs w:val="22"/>
        </w:rPr>
        <w:t xml:space="preserve">Analyses with modest datasets have </w:t>
      </w:r>
      <w:r w:rsidR="008F132A" w:rsidRPr="004D13F9">
        <w:rPr>
          <w:rFonts w:ascii="Arial" w:hAnsi="Arial" w:cs="Arial"/>
          <w:color w:val="000000" w:themeColor="text1"/>
          <w:sz w:val="22"/>
          <w:szCs w:val="22"/>
        </w:rPr>
        <w:t>identified lncRNA eQTL</w:t>
      </w:r>
      <w:r w:rsidR="00C6007C" w:rsidRPr="004D13F9">
        <w:rPr>
          <w:rFonts w:ascii="Arial" w:hAnsi="Arial" w:cs="Arial"/>
          <w:color w:val="000000" w:themeColor="text1"/>
          <w:sz w:val="22"/>
          <w:szCs w:val="22"/>
        </w:rPr>
        <w:t>s i</w:t>
      </w:r>
      <w:r w:rsidR="009B55DC" w:rsidRPr="004D13F9">
        <w:rPr>
          <w:rFonts w:ascii="Arial" w:hAnsi="Arial" w:cs="Arial"/>
          <w:color w:val="000000" w:themeColor="text1"/>
          <w:sz w:val="22"/>
          <w:szCs w:val="22"/>
        </w:rPr>
        <w:t xml:space="preserve">n </w:t>
      </w:r>
      <w:r w:rsidR="00C6007C" w:rsidRPr="004D13F9">
        <w:rPr>
          <w:rFonts w:ascii="Arial" w:hAnsi="Arial" w:cs="Arial"/>
          <w:color w:val="000000" w:themeColor="text1"/>
          <w:sz w:val="22"/>
          <w:szCs w:val="22"/>
        </w:rPr>
        <w:t>enhancer</w:t>
      </w:r>
      <w:r w:rsidR="008F132A" w:rsidRPr="004D13F9">
        <w:rPr>
          <w:rFonts w:ascii="Arial" w:hAnsi="Arial" w:cs="Arial"/>
          <w:color w:val="000000" w:themeColor="text1"/>
          <w:sz w:val="22"/>
          <w:szCs w:val="22"/>
        </w:rPr>
        <w:t xml:space="preserve"> regions, and shown </w:t>
      </w:r>
      <w:r w:rsidR="000C1F35" w:rsidRPr="004D13F9">
        <w:rPr>
          <w:rFonts w:ascii="Arial" w:hAnsi="Arial" w:cs="Arial"/>
          <w:color w:val="000000" w:themeColor="text1"/>
          <w:sz w:val="22"/>
          <w:szCs w:val="22"/>
        </w:rPr>
        <w:t xml:space="preserve">them </w:t>
      </w:r>
      <w:r w:rsidR="008F132A" w:rsidRPr="004D13F9">
        <w:rPr>
          <w:rFonts w:ascii="Arial" w:hAnsi="Arial" w:cs="Arial"/>
          <w:color w:val="000000" w:themeColor="text1"/>
          <w:sz w:val="22"/>
          <w:szCs w:val="22"/>
        </w:rPr>
        <w:t>to be</w:t>
      </w:r>
      <w:r w:rsidR="000968A1" w:rsidRPr="004D13F9">
        <w:rPr>
          <w:rFonts w:ascii="Arial" w:hAnsi="Arial" w:cs="Arial"/>
          <w:color w:val="000000" w:themeColor="text1"/>
          <w:sz w:val="22"/>
          <w:szCs w:val="22"/>
        </w:rPr>
        <w:t xml:space="preserve"> </w:t>
      </w:r>
      <w:r w:rsidR="00C6007C" w:rsidRPr="004D13F9">
        <w:rPr>
          <w:rFonts w:ascii="Arial" w:hAnsi="Arial" w:cs="Arial"/>
          <w:color w:val="000000" w:themeColor="text1"/>
          <w:sz w:val="22"/>
          <w:szCs w:val="22"/>
        </w:rPr>
        <w:t>enriched among SNPs associated with various complex human diseases.</w:t>
      </w:r>
      <w:r w:rsidR="0074613F">
        <w:rPr>
          <w:rFonts w:ascii="Arial" w:hAnsi="Arial" w:cs="Arial"/>
          <w:color w:val="000000" w:themeColor="text1"/>
          <w:sz w:val="22"/>
          <w:szCs w:val="22"/>
        </w:rPr>
        <w:fldChar w:fldCharType="begin">
          <w:fldData xml:space="preserve">PEVuZE5vdGU+PENpdGU+PEF1dGhvcj5Qb3BhZGluPC9BdXRob3I+PFllYXI+MjAxMzwvWWVhcj48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</w:fldData>
        </w:fldChar>
      </w:r>
      <w:r w:rsidR="00A00176">
        <w:rPr>
          <w:rFonts w:ascii="Arial" w:hAnsi="Arial" w:cs="Arial"/>
          <w:color w:val="000000" w:themeColor="text1"/>
          <w:sz w:val="22"/>
          <w:szCs w:val="22"/>
        </w:rPr>
        <w:instrText xml:space="preserve"> ADDIN EN.CITE </w:instrText>
      </w:r>
      <w:r w:rsidR="00A00176">
        <w:rPr>
          <w:rFonts w:ascii="Arial" w:hAnsi="Arial" w:cs="Arial"/>
          <w:color w:val="000000" w:themeColor="text1"/>
          <w:sz w:val="22"/>
          <w:szCs w:val="22"/>
        </w:rPr>
        <w:fldChar w:fldCharType="begin">
          <w:fldData xml:space="preserve">PEVuZE5vdGU+PENpdGU+PEF1dGhvcj5Qb3BhZGluPC9BdXRob3I+PFllYXI+MjAxMzwvWWVhcj48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</w:fldData>
        </w:fldChar>
      </w:r>
      <w:r w:rsidR="00A00176">
        <w:rPr>
          <w:rFonts w:ascii="Arial" w:hAnsi="Arial" w:cs="Arial"/>
          <w:color w:val="000000" w:themeColor="text1"/>
          <w:sz w:val="22"/>
          <w:szCs w:val="22"/>
        </w:rPr>
        <w:instrText xml:space="preserve"> ADDIN EN.CITE.DATA </w:instrText>
      </w:r>
      <w:r w:rsidR="00A00176">
        <w:rPr>
          <w:rFonts w:ascii="Arial" w:hAnsi="Arial" w:cs="Arial"/>
          <w:color w:val="000000" w:themeColor="text1"/>
          <w:sz w:val="22"/>
          <w:szCs w:val="22"/>
        </w:rPr>
      </w:r>
      <w:r w:rsidR="00A00176">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36, 46, 119, 120</w:t>
      </w:r>
      <w:r w:rsidR="0074613F">
        <w:rPr>
          <w:rFonts w:ascii="Arial" w:hAnsi="Arial" w:cs="Arial"/>
          <w:color w:val="000000" w:themeColor="text1"/>
          <w:sz w:val="22"/>
          <w:szCs w:val="22"/>
        </w:rPr>
        <w:fldChar w:fldCharType="end"/>
      </w:r>
      <w:r w:rsidR="00C6007C" w:rsidRPr="004D13F9">
        <w:rPr>
          <w:rFonts w:ascii="Arial" w:hAnsi="Arial" w:cs="Arial"/>
          <w:color w:val="000000" w:themeColor="text1"/>
          <w:sz w:val="22"/>
          <w:szCs w:val="22"/>
        </w:rPr>
        <w:t xml:space="preserve"> </w:t>
      </w:r>
      <w:r w:rsidR="002B737E" w:rsidRPr="004D13F9">
        <w:rPr>
          <w:rFonts w:ascii="Arial" w:hAnsi="Arial" w:cs="Arial"/>
          <w:color w:val="000000" w:themeColor="text1"/>
          <w:sz w:val="22"/>
          <w:szCs w:val="22"/>
        </w:rPr>
        <w:t>Thus</w:t>
      </w:r>
      <w:r w:rsidR="0096349A" w:rsidRPr="004D13F9">
        <w:rPr>
          <w:rFonts w:ascii="Arial" w:hAnsi="Arial" w:cs="Arial"/>
          <w:color w:val="000000" w:themeColor="text1"/>
          <w:sz w:val="22"/>
          <w:szCs w:val="22"/>
        </w:rPr>
        <w:t xml:space="preserve">, </w:t>
      </w:r>
      <w:r w:rsidR="00C1776E" w:rsidRPr="004D13F9">
        <w:rPr>
          <w:rFonts w:ascii="Arial" w:hAnsi="Arial" w:cs="Arial"/>
          <w:color w:val="000000" w:themeColor="text1"/>
          <w:sz w:val="22"/>
          <w:szCs w:val="22"/>
        </w:rPr>
        <w:t>given the large number of lncRNAs and their greater number of regulatory regions</w:t>
      </w:r>
      <w:r w:rsidR="0074613F">
        <w:rPr>
          <w:rFonts w:ascii="Arial" w:hAnsi="Arial" w:cs="Arial"/>
          <w:color w:val="000000" w:themeColor="text1"/>
          <w:sz w:val="22"/>
          <w:szCs w:val="22"/>
        </w:rPr>
        <w:fldChar w:fldCharType="begin"/>
      </w:r>
      <w:r w:rsidR="0074613F">
        <w:rPr>
          <w:rFonts w:ascii="Arial" w:hAnsi="Arial" w:cs="Arial"/>
          <w:color w:val="000000" w:themeColor="text1"/>
          <w:sz w:val="22"/>
          <w:szCs w:val="22"/>
        </w:rPr>
        <w:instrText xml:space="preserve"> ADDIN EN.CITE &lt;EndNote&gt;&lt;Cite&gt;&lt;Author&gt;Popadin&lt;/Author&gt;&lt;Year&gt;2013&lt;/Year&gt;&lt;RecNum&gt;895&lt;/RecNum&gt;&lt;DisplayText&gt;&lt;style face="superscript"&gt;46&lt;/style&gt;&lt;/DisplayText&gt;&lt;record&gt;&lt;rec-number&gt;895&lt;/rec-number&gt;&lt;foreign-keys&gt;&lt;key app="EN" db-id="59a5vzd2ztztp3e2prax0va3f0xxvp0exvff" timestamp="1388790519"&gt;895&lt;/key&gt;&lt;/foreign-keys&gt;&lt;ref-type name="Journal Article"&gt;17&lt;/ref-type&gt;&lt;contributors&gt;&lt;authors&gt;&lt;author&gt;Popadin, K.&lt;/author&gt;&lt;author&gt;Gutierrez-Arcelus, M.&lt;/author&gt;&lt;author&gt;Dermitzakis, E. T.&lt;/author&gt;&lt;author&gt;Antonarakis, S. E.&lt;/author&gt;&lt;/authors&gt;&lt;/contributors&gt;&lt;auth-address&gt;Department of Genetic Medicine and Development, University of Geneva Medical School, 1 rue Michel-Servet, 1211 Geneva, Switzerland; Institute of Genetics and Genomics in Geneva (iGE3), 1211 Geneva, Switzerland; Institute for Information Transmission Problems (Kharkevich Institute), Russian Academy of Sciences, Moscow 127994, Russia.&lt;/auth-address&gt;&lt;titles&gt;&lt;title&gt;Genetic and Epigenetic Regulation of Human lincRNA Gene Expression&lt;/title&gt;&lt;secondary-title&gt;Am J Hum Genet&lt;/secondary-title&gt;&lt;alt-title&gt;American journal of human genetics&lt;/alt-title&gt;&lt;/titles&gt;&lt;periodical&gt;&lt;full-title&gt;Am J Hum Genet&lt;/full-title&gt;&lt;/periodical&gt;&lt;pages&gt;1015-26&lt;/pages&gt;&lt;volume&gt;93&lt;/volume&gt;&lt;number&gt;6&lt;/number&gt;&lt;edition&gt;2013/11/26&lt;/edition&gt;&lt;dates&gt;&lt;year&gt;2013&lt;/year&gt;&lt;pub-dates&gt;&lt;date&gt;Dec 5&lt;/date&gt;&lt;/pub-dates&gt;&lt;/dates&gt;&lt;isbn&gt;1537-6605 (Electronic)&amp;#xD;0002-9297 (Linking)&lt;/isbn&gt;&lt;accession-num&gt;24268656&lt;/accession-num&gt;&lt;urls&gt;&lt;related-urls&gt;&lt;url&gt;http://www.ncbi.nlm.nih.gov/pubmed/24268656&lt;/url&gt;&lt;/related-urls&gt;&lt;/urls&gt;&lt;custom2&gt;3852921&lt;/custom2&gt;&lt;electronic-resource-num&gt;10.1016/j.ajhg.2013.10.022&lt;/electronic-resource-num&gt;&lt;language&gt;eng&lt;/language&gt;&lt;/record&gt;&lt;/Cite&gt;&lt;/EndNote&gt;</w:instrText>
      </w:r>
      <w:r w:rsidR="0074613F">
        <w:rPr>
          <w:rFonts w:ascii="Arial" w:hAnsi="Arial" w:cs="Arial"/>
          <w:color w:val="000000" w:themeColor="text1"/>
          <w:sz w:val="22"/>
          <w:szCs w:val="22"/>
        </w:rPr>
        <w:fldChar w:fldCharType="separate"/>
      </w:r>
      <w:r w:rsidR="0074613F" w:rsidRPr="0074613F">
        <w:rPr>
          <w:rFonts w:ascii="Arial" w:hAnsi="Arial" w:cs="Arial"/>
          <w:noProof/>
          <w:color w:val="000000" w:themeColor="text1"/>
          <w:sz w:val="22"/>
          <w:szCs w:val="22"/>
          <w:vertAlign w:val="superscript"/>
        </w:rPr>
        <w:t>46</w:t>
      </w:r>
      <w:r w:rsidR="0074613F">
        <w:rPr>
          <w:rFonts w:ascii="Arial" w:hAnsi="Arial" w:cs="Arial"/>
          <w:color w:val="000000" w:themeColor="text1"/>
          <w:sz w:val="22"/>
          <w:szCs w:val="22"/>
        </w:rPr>
        <w:fldChar w:fldCharType="end"/>
      </w:r>
      <w:r w:rsidR="00D96CB5" w:rsidRPr="004D13F9">
        <w:rPr>
          <w:rFonts w:ascii="Arial" w:hAnsi="Arial" w:cs="Arial"/>
          <w:color w:val="000000" w:themeColor="text1"/>
          <w:sz w:val="22"/>
          <w:szCs w:val="22"/>
        </w:rPr>
        <w:t xml:space="preserve">, </w:t>
      </w:r>
      <w:r w:rsidR="00155CDA" w:rsidRPr="004D13F9">
        <w:rPr>
          <w:rFonts w:ascii="Arial" w:hAnsi="Arial" w:cs="Arial"/>
          <w:color w:val="000000" w:themeColor="text1"/>
          <w:sz w:val="22"/>
          <w:szCs w:val="22"/>
        </w:rPr>
        <w:t xml:space="preserve">we hypothesize that they are </w:t>
      </w:r>
      <w:r w:rsidR="005215DF" w:rsidRPr="004D13F9">
        <w:rPr>
          <w:rFonts w:ascii="Arial" w:hAnsi="Arial" w:cs="Arial"/>
          <w:color w:val="000000" w:themeColor="text1"/>
          <w:sz w:val="22"/>
          <w:szCs w:val="22"/>
        </w:rPr>
        <w:t>a common</w:t>
      </w:r>
      <w:r w:rsidR="00155CDA" w:rsidRPr="004D13F9">
        <w:rPr>
          <w:rFonts w:ascii="Arial" w:hAnsi="Arial" w:cs="Arial"/>
          <w:color w:val="000000" w:themeColor="text1"/>
          <w:sz w:val="22"/>
          <w:szCs w:val="22"/>
        </w:rPr>
        <w:t xml:space="preserve"> primary</w:t>
      </w:r>
      <w:r w:rsidR="009A4D93" w:rsidRPr="004D13F9">
        <w:rPr>
          <w:rFonts w:ascii="Arial" w:hAnsi="Arial" w:cs="Arial"/>
          <w:color w:val="000000" w:themeColor="text1"/>
          <w:sz w:val="22"/>
          <w:szCs w:val="22"/>
        </w:rPr>
        <w:t xml:space="preserve"> </w:t>
      </w:r>
      <w:r w:rsidR="00D80E51" w:rsidRPr="004D13F9">
        <w:rPr>
          <w:rFonts w:ascii="Arial" w:hAnsi="Arial" w:cs="Arial"/>
          <w:color w:val="000000" w:themeColor="text1"/>
          <w:sz w:val="22"/>
          <w:szCs w:val="22"/>
        </w:rPr>
        <w:t xml:space="preserve">target of </w:t>
      </w:r>
      <w:r w:rsidR="0096349A" w:rsidRPr="004D13F9">
        <w:rPr>
          <w:rFonts w:ascii="Arial" w:hAnsi="Arial" w:cs="Arial"/>
          <w:color w:val="000000" w:themeColor="text1"/>
          <w:sz w:val="22"/>
          <w:szCs w:val="22"/>
        </w:rPr>
        <w:t>complex disease causal variation</w:t>
      </w:r>
      <w:r w:rsidR="00AE6CA7" w:rsidRPr="004D13F9">
        <w:rPr>
          <w:rFonts w:ascii="Arial" w:hAnsi="Arial" w:cs="Arial"/>
          <w:color w:val="000000" w:themeColor="text1"/>
          <w:sz w:val="22"/>
          <w:szCs w:val="22"/>
        </w:rPr>
        <w:t>.</w:t>
      </w:r>
      <w:r w:rsidR="0074613F">
        <w:rPr>
          <w:rFonts w:ascii="Arial" w:hAnsi="Arial" w:cs="Arial"/>
          <w:color w:val="000000" w:themeColor="text1"/>
          <w:sz w:val="22"/>
          <w:szCs w:val="22"/>
        </w:rPr>
        <w:fldChar w:fldCharType="begin">
          <w:fldData xml:space="preserve">PEVuZE5vdGU+PENpdGU+PEF1dGhvcj5Qb3BhZGluPC9BdXRob3I+PFllYXI+MjAxMzwvWWVhcj48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</w:fldData>
        </w:fldChar>
      </w:r>
      <w:r w:rsidR="00A00176">
        <w:rPr>
          <w:rFonts w:ascii="Arial" w:hAnsi="Arial" w:cs="Arial"/>
          <w:color w:val="000000" w:themeColor="text1"/>
          <w:sz w:val="22"/>
          <w:szCs w:val="22"/>
        </w:rPr>
        <w:instrText xml:space="preserve"> ADDIN EN.CITE </w:instrText>
      </w:r>
      <w:r w:rsidR="00A00176">
        <w:rPr>
          <w:rFonts w:ascii="Arial" w:hAnsi="Arial" w:cs="Arial"/>
          <w:color w:val="000000" w:themeColor="text1"/>
          <w:sz w:val="22"/>
          <w:szCs w:val="22"/>
        </w:rPr>
        <w:fldChar w:fldCharType="begin">
          <w:fldData xml:space="preserve">PEVuZE5vdGU+PENpdGU+PEF1dGhvcj5Qb3BhZGluPC9BdXRob3I+PFllYXI+MjAxMzwvWWVhcj48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</w:fldData>
        </w:fldChar>
      </w:r>
      <w:r w:rsidR="00A00176">
        <w:rPr>
          <w:rFonts w:ascii="Arial" w:hAnsi="Arial" w:cs="Arial"/>
          <w:color w:val="000000" w:themeColor="text1"/>
          <w:sz w:val="22"/>
          <w:szCs w:val="22"/>
        </w:rPr>
        <w:instrText xml:space="preserve"> ADDIN EN.CITE.DATA </w:instrText>
      </w:r>
      <w:r w:rsidR="00A00176">
        <w:rPr>
          <w:rFonts w:ascii="Arial" w:hAnsi="Arial" w:cs="Arial"/>
          <w:color w:val="000000" w:themeColor="text1"/>
          <w:sz w:val="22"/>
          <w:szCs w:val="22"/>
        </w:rPr>
      </w:r>
      <w:r w:rsidR="00A00176">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46, 119, 120</w:t>
      </w:r>
      <w:r w:rsidR="0074613F">
        <w:rPr>
          <w:rFonts w:ascii="Arial" w:hAnsi="Arial" w:cs="Arial"/>
          <w:color w:val="000000" w:themeColor="text1"/>
          <w:sz w:val="22"/>
          <w:szCs w:val="22"/>
        </w:rPr>
        <w:fldChar w:fldCharType="end"/>
      </w:r>
      <w:r w:rsidR="00B974D3" w:rsidRPr="004D13F9">
        <w:rPr>
          <w:rFonts w:ascii="Arial" w:hAnsi="Arial" w:cs="Arial"/>
          <w:color w:val="000000" w:themeColor="text1"/>
          <w:sz w:val="22"/>
          <w:szCs w:val="22"/>
        </w:rPr>
        <w:t xml:space="preserve"> </w:t>
      </w:r>
      <w:r w:rsidR="0005098F" w:rsidRPr="004D13F9">
        <w:rPr>
          <w:rFonts w:ascii="Arial" w:hAnsi="Arial" w:cs="Arial"/>
          <w:color w:val="000000" w:themeColor="text1"/>
          <w:sz w:val="22"/>
          <w:szCs w:val="22"/>
        </w:rPr>
        <w:t>Regar</w:t>
      </w:r>
      <w:r w:rsidR="00CA1972" w:rsidRPr="004D13F9">
        <w:rPr>
          <w:rFonts w:ascii="Arial" w:hAnsi="Arial" w:cs="Arial"/>
          <w:color w:val="000000" w:themeColor="text1"/>
          <w:sz w:val="22"/>
          <w:szCs w:val="22"/>
        </w:rPr>
        <w:t xml:space="preserve">ding the </w:t>
      </w:r>
      <w:r w:rsidR="009B55DC" w:rsidRPr="004D13F9">
        <w:rPr>
          <w:rFonts w:ascii="Arial" w:hAnsi="Arial" w:cs="Arial"/>
          <w:color w:val="000000" w:themeColor="text1"/>
          <w:sz w:val="22"/>
          <w:szCs w:val="22"/>
        </w:rPr>
        <w:t xml:space="preserve">molecular </w:t>
      </w:r>
      <w:r w:rsidR="00CA1972" w:rsidRPr="004D13F9">
        <w:rPr>
          <w:rFonts w:ascii="Arial" w:hAnsi="Arial" w:cs="Arial"/>
          <w:color w:val="000000" w:themeColor="text1"/>
          <w:sz w:val="22"/>
          <w:szCs w:val="22"/>
        </w:rPr>
        <w:t xml:space="preserve">mechanism by which lncRNAs regulate </w:t>
      </w:r>
      <w:r w:rsidR="00F51FBC" w:rsidRPr="004D13F9">
        <w:rPr>
          <w:rFonts w:ascii="Arial" w:hAnsi="Arial" w:cs="Arial"/>
          <w:color w:val="000000" w:themeColor="text1"/>
          <w:sz w:val="22"/>
          <w:szCs w:val="22"/>
        </w:rPr>
        <w:t>pcGene</w:t>
      </w:r>
      <w:r w:rsidR="00CA1972" w:rsidRPr="004D13F9">
        <w:rPr>
          <w:rFonts w:ascii="Arial" w:hAnsi="Arial" w:cs="Arial"/>
          <w:color w:val="000000" w:themeColor="text1"/>
          <w:sz w:val="22"/>
          <w:szCs w:val="22"/>
        </w:rPr>
        <w:t xml:space="preserve"> expression, </w:t>
      </w:r>
      <w:r w:rsidR="00180AAC" w:rsidRPr="004D13F9">
        <w:rPr>
          <w:rFonts w:ascii="Arial" w:hAnsi="Arial" w:cs="Arial"/>
          <w:color w:val="000000" w:themeColor="text1"/>
          <w:sz w:val="22"/>
          <w:szCs w:val="22"/>
        </w:rPr>
        <w:t xml:space="preserve">and thus convey disease risk to the proteome, </w:t>
      </w:r>
      <w:r w:rsidR="009B55DC" w:rsidRPr="004D13F9">
        <w:rPr>
          <w:rFonts w:ascii="Arial" w:hAnsi="Arial" w:cs="Arial"/>
          <w:color w:val="000000" w:themeColor="text1"/>
          <w:sz w:val="22"/>
          <w:szCs w:val="22"/>
        </w:rPr>
        <w:t xml:space="preserve">there is ample evidence that </w:t>
      </w:r>
      <w:r w:rsidR="000A21F0" w:rsidRPr="004D13F9">
        <w:rPr>
          <w:rFonts w:ascii="Arial" w:hAnsi="Arial" w:cs="Arial"/>
          <w:color w:val="000000" w:themeColor="text1"/>
          <w:sz w:val="22"/>
          <w:szCs w:val="22"/>
        </w:rPr>
        <w:t xml:space="preserve">this class of regulatory RNAs interact with </w:t>
      </w:r>
      <w:r w:rsidR="00DE5387" w:rsidRPr="004D13F9">
        <w:rPr>
          <w:rFonts w:ascii="Arial" w:hAnsi="Arial" w:cs="Arial"/>
          <w:color w:val="000000" w:themeColor="text1"/>
          <w:sz w:val="22"/>
          <w:szCs w:val="22"/>
        </w:rPr>
        <w:t>chromatin remodeling</w:t>
      </w:r>
      <w:r w:rsidR="000433B5" w:rsidRPr="004D13F9">
        <w:rPr>
          <w:rFonts w:ascii="Arial" w:hAnsi="Arial" w:cs="Arial"/>
          <w:color w:val="000000" w:themeColor="text1"/>
          <w:sz w:val="22"/>
          <w:szCs w:val="22"/>
        </w:rPr>
        <w:t xml:space="preserve"> complexes</w:t>
      </w:r>
      <w:r w:rsidR="0074613F">
        <w:rPr>
          <w:rFonts w:ascii="Arial" w:hAnsi="Arial" w:cs="Arial"/>
          <w:color w:val="000000" w:themeColor="text1"/>
          <w:sz w:val="22"/>
          <w:szCs w:val="22"/>
        </w:rPr>
        <w:fldChar w:fldCharType="begin">
          <w:fldData xml:space="preserve">PEVuZE5vdGU+PENpdGU+PEF1dGhvcj5LaGFsaWw8L0F1dGhvcj48WWVhcj4yMDA5PC9ZZWFyPjxS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</w:fldData>
        </w:fldChar>
      </w:r>
      <w:r w:rsidR="00A00176">
        <w:rPr>
          <w:rFonts w:ascii="Arial" w:hAnsi="Arial" w:cs="Arial"/>
          <w:color w:val="000000" w:themeColor="text1"/>
          <w:sz w:val="22"/>
          <w:szCs w:val="22"/>
        </w:rPr>
        <w:instrText xml:space="preserve"> ADDIN EN.CITE </w:instrText>
      </w:r>
      <w:r w:rsidR="00A00176">
        <w:rPr>
          <w:rFonts w:ascii="Arial" w:hAnsi="Arial" w:cs="Arial"/>
          <w:color w:val="000000" w:themeColor="text1"/>
          <w:sz w:val="22"/>
          <w:szCs w:val="22"/>
        </w:rPr>
        <w:fldChar w:fldCharType="begin">
          <w:fldData xml:space="preserve">PEVuZE5vdGU+PENpdGU+PEF1dGhvcj5LaGFsaWw8L0F1dGhvcj48WWVhcj4yMDA5PC9ZZWFyPjxS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</w:fldData>
        </w:fldChar>
      </w:r>
      <w:r w:rsidR="00A00176">
        <w:rPr>
          <w:rFonts w:ascii="Arial" w:hAnsi="Arial" w:cs="Arial"/>
          <w:color w:val="000000" w:themeColor="text1"/>
          <w:sz w:val="22"/>
          <w:szCs w:val="22"/>
        </w:rPr>
        <w:instrText xml:space="preserve"> ADDIN EN.CITE.DATA </w:instrText>
      </w:r>
      <w:r w:rsidR="00A00176">
        <w:rPr>
          <w:rFonts w:ascii="Arial" w:hAnsi="Arial" w:cs="Arial"/>
          <w:color w:val="000000" w:themeColor="text1"/>
          <w:sz w:val="22"/>
          <w:szCs w:val="22"/>
        </w:rPr>
      </w:r>
      <w:r w:rsidR="00A00176">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21, 121</w:t>
      </w:r>
      <w:r w:rsidR="0074613F">
        <w:rPr>
          <w:rFonts w:ascii="Arial" w:hAnsi="Arial" w:cs="Arial"/>
          <w:color w:val="000000" w:themeColor="text1"/>
          <w:sz w:val="22"/>
          <w:szCs w:val="22"/>
        </w:rPr>
        <w:fldChar w:fldCharType="end"/>
      </w:r>
      <w:r w:rsidR="00DE5387" w:rsidRPr="004D13F9">
        <w:rPr>
          <w:rFonts w:ascii="Arial" w:hAnsi="Arial" w:cs="Arial"/>
          <w:color w:val="000000" w:themeColor="text1"/>
          <w:sz w:val="22"/>
          <w:szCs w:val="22"/>
        </w:rPr>
        <w:t xml:space="preserve"> and </w:t>
      </w:r>
      <w:r w:rsidR="00133D0E" w:rsidRPr="004D13F9">
        <w:rPr>
          <w:rFonts w:ascii="Arial" w:hAnsi="Arial" w:cs="Arial"/>
          <w:color w:val="000000" w:themeColor="text1"/>
          <w:sz w:val="22"/>
          <w:szCs w:val="22"/>
        </w:rPr>
        <w:t>regulate intrachromos</w:t>
      </w:r>
      <w:r w:rsidR="00A85BF4" w:rsidRPr="004D13F9">
        <w:rPr>
          <w:rFonts w:ascii="Arial" w:hAnsi="Arial" w:cs="Arial"/>
          <w:color w:val="000000" w:themeColor="text1"/>
          <w:sz w:val="22"/>
          <w:szCs w:val="22"/>
        </w:rPr>
        <w:t>o</w:t>
      </w:r>
      <w:r w:rsidR="00133D0E" w:rsidRPr="004D13F9">
        <w:rPr>
          <w:rFonts w:ascii="Arial" w:hAnsi="Arial" w:cs="Arial"/>
          <w:color w:val="000000" w:themeColor="text1"/>
          <w:sz w:val="22"/>
          <w:szCs w:val="22"/>
        </w:rPr>
        <w:t>mal association or looping.</w:t>
      </w:r>
      <w:r w:rsidR="0074613F">
        <w:rPr>
          <w:rFonts w:ascii="Arial" w:hAnsi="Arial" w:cs="Arial"/>
          <w:color w:val="000000" w:themeColor="text1"/>
          <w:sz w:val="22"/>
          <w:szCs w:val="22"/>
        </w:rPr>
        <w:fldChar w:fldCharType="begin">
          <w:fldData xml:space="preserve">PEVuZE5vdGU+PENpdGU+PEF1dGhvcj5MYWk8L0F1dGhvcj48WWVhcj4yMDE1PC9ZZWFyPjxSZWNO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</w:fldData>
        </w:fldChar>
      </w:r>
      <w:r w:rsidR="0074613F">
        <w:rPr>
          <w:rFonts w:ascii="Arial" w:hAnsi="Arial" w:cs="Arial"/>
          <w:color w:val="000000" w:themeColor="text1"/>
          <w:sz w:val="22"/>
          <w:szCs w:val="22"/>
        </w:rPr>
        <w:instrText xml:space="preserve"> ADDIN EN.CITE </w:instrText>
      </w:r>
      <w:r w:rsidR="0074613F">
        <w:rPr>
          <w:rFonts w:ascii="Arial" w:hAnsi="Arial" w:cs="Arial"/>
          <w:color w:val="000000" w:themeColor="text1"/>
          <w:sz w:val="22"/>
          <w:szCs w:val="22"/>
        </w:rPr>
        <w:fldChar w:fldCharType="begin">
          <w:fldData xml:space="preserve">PEVuZE5vdGU+PENpdGU+PEF1dGhvcj5MYWk8L0F1dGhvcj48WWVhcj4yMDE1PC9ZZWFyPjxSZWNO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</w:fldData>
        </w:fldChar>
      </w:r>
      <w:r w:rsidR="0074613F">
        <w:rPr>
          <w:rFonts w:ascii="Arial" w:hAnsi="Arial" w:cs="Arial"/>
          <w:color w:val="000000" w:themeColor="text1"/>
          <w:sz w:val="22"/>
          <w:szCs w:val="22"/>
        </w:rPr>
        <w:instrText xml:space="preserve"> ADDIN EN.CITE.DATA </w:instrText>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74613F" w:rsidRPr="0074613F">
        <w:rPr>
          <w:rFonts w:ascii="Arial" w:hAnsi="Arial" w:cs="Arial"/>
          <w:noProof/>
          <w:color w:val="000000" w:themeColor="text1"/>
          <w:sz w:val="22"/>
          <w:szCs w:val="22"/>
          <w:vertAlign w:val="superscript"/>
        </w:rPr>
        <w:t>35, 36, 39</w:t>
      </w:r>
      <w:r w:rsidR="0074613F">
        <w:rPr>
          <w:rFonts w:ascii="Arial" w:hAnsi="Arial" w:cs="Arial"/>
          <w:color w:val="000000" w:themeColor="text1"/>
          <w:sz w:val="22"/>
          <w:szCs w:val="22"/>
        </w:rPr>
        <w:fldChar w:fldCharType="end"/>
      </w:r>
      <w:r w:rsidR="00133D0E" w:rsidRPr="004D13F9">
        <w:rPr>
          <w:rFonts w:ascii="Arial" w:hAnsi="Arial" w:cs="Arial"/>
          <w:color w:val="000000" w:themeColor="text1"/>
          <w:sz w:val="22"/>
          <w:szCs w:val="22"/>
        </w:rPr>
        <w:t xml:space="preserve"> </w:t>
      </w:r>
      <w:r w:rsidR="00A266A9" w:rsidRPr="004D13F9">
        <w:rPr>
          <w:rFonts w:ascii="Arial" w:hAnsi="Arial" w:cs="Arial"/>
          <w:color w:val="000000" w:themeColor="text1"/>
          <w:sz w:val="22"/>
          <w:szCs w:val="22"/>
        </w:rPr>
        <w:t xml:space="preserve">Thus, studies proposed here will investigate the hypothesis that disease associated variation is enriched for lncRNA eQTLs that in turn alter disease causal </w:t>
      </w:r>
      <w:r w:rsidR="00F51FBC" w:rsidRPr="004D13F9">
        <w:rPr>
          <w:rFonts w:ascii="Arial" w:hAnsi="Arial" w:cs="Arial"/>
          <w:color w:val="000000" w:themeColor="text1"/>
          <w:sz w:val="22"/>
          <w:szCs w:val="22"/>
        </w:rPr>
        <w:t>pcGene</w:t>
      </w:r>
      <w:r w:rsidR="00A266A9" w:rsidRPr="004D13F9">
        <w:rPr>
          <w:rFonts w:ascii="Arial" w:hAnsi="Arial" w:cs="Arial"/>
          <w:color w:val="000000" w:themeColor="text1"/>
          <w:sz w:val="22"/>
          <w:szCs w:val="22"/>
        </w:rPr>
        <w:t xml:space="preserve"> expression, and secondarily that this is mediated in part by lncRNA regulation of </w:t>
      </w:r>
      <w:r w:rsidR="008B423D" w:rsidRPr="004D13F9">
        <w:rPr>
          <w:rFonts w:ascii="Arial" w:hAnsi="Arial" w:cs="Arial"/>
          <w:color w:val="000000" w:themeColor="text1"/>
          <w:sz w:val="22"/>
          <w:szCs w:val="22"/>
        </w:rPr>
        <w:t xml:space="preserve">chromosomal </w:t>
      </w:r>
      <w:r w:rsidR="00A266A9" w:rsidRPr="004D13F9">
        <w:rPr>
          <w:rFonts w:ascii="Arial" w:hAnsi="Arial" w:cs="Arial"/>
          <w:color w:val="000000" w:themeColor="text1"/>
          <w:sz w:val="22"/>
          <w:szCs w:val="22"/>
        </w:rPr>
        <w:t xml:space="preserve">configuration. We will map </w:t>
      </w:r>
      <w:r w:rsidR="000002DF" w:rsidRPr="004D13F9">
        <w:rPr>
          <w:rFonts w:ascii="Arial" w:hAnsi="Arial" w:cs="Arial"/>
          <w:color w:val="000000" w:themeColor="text1"/>
          <w:sz w:val="22"/>
          <w:szCs w:val="22"/>
        </w:rPr>
        <w:t>allele-specific expression (</w:t>
      </w:r>
      <w:r w:rsidR="00A266A9" w:rsidRPr="004D13F9">
        <w:rPr>
          <w:rFonts w:ascii="Arial" w:hAnsi="Arial" w:cs="Arial"/>
          <w:color w:val="000000" w:themeColor="text1"/>
          <w:sz w:val="22"/>
          <w:szCs w:val="22"/>
        </w:rPr>
        <w:t>ASE</w:t>
      </w:r>
      <w:r w:rsidR="000002DF" w:rsidRPr="004D13F9">
        <w:rPr>
          <w:rFonts w:ascii="Arial" w:hAnsi="Arial" w:cs="Arial"/>
          <w:color w:val="000000" w:themeColor="text1"/>
          <w:sz w:val="22"/>
          <w:szCs w:val="22"/>
        </w:rPr>
        <w:t>)</w:t>
      </w:r>
      <w:r w:rsidR="00A266A9" w:rsidRPr="004D13F9">
        <w:rPr>
          <w:rFonts w:ascii="Arial" w:hAnsi="Arial" w:cs="Arial"/>
          <w:color w:val="000000" w:themeColor="text1"/>
          <w:sz w:val="22"/>
          <w:szCs w:val="22"/>
        </w:rPr>
        <w:t xml:space="preserve"> to identify eQTLs for lncRNAs identified in </w:t>
      </w:r>
      <w:r w:rsidR="00A266A9" w:rsidRPr="004D13F9">
        <w:rPr>
          <w:rFonts w:ascii="Arial" w:hAnsi="Arial" w:cs="Arial"/>
          <w:b/>
          <w:color w:val="000000" w:themeColor="text1"/>
          <w:sz w:val="22"/>
          <w:szCs w:val="22"/>
        </w:rPr>
        <w:t>Aim 1</w:t>
      </w:r>
      <w:r w:rsidR="00A266A9" w:rsidRPr="004D13F9">
        <w:rPr>
          <w:rFonts w:ascii="Arial" w:hAnsi="Arial" w:cs="Arial"/>
          <w:color w:val="000000" w:themeColor="text1"/>
          <w:sz w:val="22"/>
          <w:szCs w:val="22"/>
        </w:rPr>
        <w:t xml:space="preserve"> that are differentially expressed and colocalize in CAD associated </w:t>
      </w:r>
      <w:commentRangeStart w:id="2"/>
      <w:r w:rsidR="00A266A9" w:rsidRPr="004D13F9">
        <w:rPr>
          <w:rFonts w:ascii="Arial" w:hAnsi="Arial" w:cs="Arial"/>
          <w:color w:val="000000" w:themeColor="text1"/>
          <w:sz w:val="22"/>
          <w:szCs w:val="22"/>
        </w:rPr>
        <w:t>loci</w:t>
      </w:r>
      <w:commentRangeEnd w:id="2"/>
      <w:r w:rsidR="00D8089B">
        <w:rPr>
          <w:rStyle w:val="CommentReference"/>
        </w:rPr>
        <w:commentReference w:id="2"/>
      </w:r>
      <w:r w:rsidR="008F6EF4" w:rsidRPr="004D13F9">
        <w:rPr>
          <w:rFonts w:ascii="Arial" w:hAnsi="Arial" w:cs="Arial"/>
          <w:color w:val="000000" w:themeColor="text1"/>
          <w:sz w:val="22"/>
          <w:szCs w:val="22"/>
        </w:rPr>
        <w:t xml:space="preserve">. To </w:t>
      </w:r>
      <w:r w:rsidR="00E050C1" w:rsidRPr="004D13F9">
        <w:rPr>
          <w:rFonts w:ascii="Arial" w:hAnsi="Arial" w:cs="Arial"/>
          <w:color w:val="000000" w:themeColor="text1"/>
          <w:sz w:val="22"/>
          <w:szCs w:val="22"/>
        </w:rPr>
        <w:t xml:space="preserve">develop an informative </w:t>
      </w:r>
      <w:r w:rsidR="00A600B0" w:rsidRPr="004D13F9">
        <w:rPr>
          <w:rFonts w:ascii="Arial" w:hAnsi="Arial" w:cs="Arial"/>
          <w:color w:val="000000" w:themeColor="text1"/>
          <w:sz w:val="22"/>
          <w:szCs w:val="22"/>
        </w:rPr>
        <w:t xml:space="preserve">large </w:t>
      </w:r>
      <w:r w:rsidR="00E050C1" w:rsidRPr="004D13F9">
        <w:rPr>
          <w:rFonts w:ascii="Arial" w:hAnsi="Arial" w:cs="Arial"/>
          <w:color w:val="000000" w:themeColor="text1"/>
          <w:sz w:val="22"/>
          <w:szCs w:val="22"/>
        </w:rPr>
        <w:t xml:space="preserve">number of reads for lowly expressed lncRNAs, we will use the </w:t>
      </w:r>
      <w:r w:rsidR="00D83E34" w:rsidRPr="004D13F9">
        <w:rPr>
          <w:rFonts w:ascii="Arial" w:hAnsi="Arial"/>
          <w:sz w:val="22"/>
          <w:szCs w:val="22"/>
        </w:rPr>
        <w:t>microfluidics-bas</w:t>
      </w:r>
      <w:r w:rsidR="005D7261" w:rsidRPr="004D13F9">
        <w:rPr>
          <w:rFonts w:ascii="Arial" w:hAnsi="Arial"/>
          <w:sz w:val="22"/>
          <w:szCs w:val="22"/>
        </w:rPr>
        <w:t xml:space="preserve">ed multiplex PCR </w:t>
      </w:r>
      <w:r w:rsidR="00A548D4" w:rsidRPr="004D13F9">
        <w:rPr>
          <w:rFonts w:ascii="Arial" w:hAnsi="Arial"/>
          <w:sz w:val="22"/>
          <w:szCs w:val="22"/>
        </w:rPr>
        <w:t>sequencing</w:t>
      </w:r>
      <w:r w:rsidR="00A266A9" w:rsidRPr="004D13F9">
        <w:rPr>
          <w:rFonts w:ascii="Arial" w:hAnsi="Arial" w:cs="Arial"/>
          <w:color w:val="000000" w:themeColor="text1"/>
          <w:sz w:val="22"/>
          <w:szCs w:val="22"/>
        </w:rPr>
        <w:t xml:space="preserve"> </w:t>
      </w:r>
      <w:r w:rsidR="00032F4F" w:rsidRPr="004D13F9">
        <w:rPr>
          <w:rFonts w:ascii="Arial" w:hAnsi="Arial" w:cs="Arial"/>
          <w:color w:val="000000" w:themeColor="text1"/>
          <w:sz w:val="22"/>
          <w:szCs w:val="22"/>
        </w:rPr>
        <w:t>(</w:t>
      </w:r>
      <w:r w:rsidR="00E41183" w:rsidRPr="004D13F9">
        <w:rPr>
          <w:rFonts w:ascii="Arial" w:hAnsi="Arial" w:cs="Arial"/>
          <w:color w:val="000000" w:themeColor="text1"/>
          <w:sz w:val="22"/>
          <w:szCs w:val="22"/>
        </w:rPr>
        <w:t>m</w:t>
      </w:r>
      <w:r w:rsidR="00E33BCC" w:rsidRPr="004D13F9">
        <w:rPr>
          <w:rFonts w:ascii="Arial" w:hAnsi="Arial" w:cs="Arial"/>
          <w:color w:val="000000" w:themeColor="text1"/>
          <w:sz w:val="22"/>
          <w:szCs w:val="22"/>
        </w:rPr>
        <w:t>mPCR-Seq</w:t>
      </w:r>
      <w:r w:rsidR="00032F4F" w:rsidRPr="004D13F9">
        <w:rPr>
          <w:rFonts w:ascii="Arial" w:hAnsi="Arial" w:cs="Arial"/>
          <w:color w:val="000000" w:themeColor="text1"/>
          <w:sz w:val="22"/>
          <w:szCs w:val="22"/>
        </w:rPr>
        <w:t>)</w:t>
      </w:r>
      <w:r w:rsidR="00A266A9" w:rsidRPr="004D13F9">
        <w:rPr>
          <w:rFonts w:ascii="Arial" w:hAnsi="Arial" w:cs="Arial"/>
          <w:color w:val="000000" w:themeColor="text1"/>
          <w:sz w:val="22"/>
          <w:szCs w:val="22"/>
        </w:rPr>
        <w:t xml:space="preserve"> approach</w:t>
      </w:r>
      <w:r w:rsidR="0074613F">
        <w:rPr>
          <w:rFonts w:ascii="Arial" w:hAnsi="Arial" w:cs="Arial"/>
          <w:color w:val="000000" w:themeColor="text1"/>
          <w:sz w:val="22"/>
          <w:szCs w:val="22"/>
        </w:rPr>
        <w:fldChar w:fldCharType="begin"/>
      </w:r>
      <w:r w:rsidR="00A00176">
        <w:rPr>
          <w:rFonts w:ascii="Arial" w:hAnsi="Arial" w:cs="Arial"/>
          <w:color w:val="000000" w:themeColor="text1"/>
          <w:sz w:val="22"/>
          <w:szCs w:val="22"/>
        </w:rPr>
        <w:instrText xml:space="preserve"> ADDIN EN.CITE &lt;EndNote&gt;&lt;Cite&gt;&lt;Author&gt;Zhang&lt;/Author&gt;&lt;Year&gt;2013&lt;/Year&gt;&lt;RecNum&gt;822&lt;/RecNum&gt;&lt;DisplayText&gt;&lt;style face="superscript"&gt;122&lt;/style&gt;&lt;/DisplayText&gt;&lt;record&gt;&lt;rec-number&gt;822&lt;/rec-number&gt;&lt;foreign-keys&gt;&lt;key app="EN" db-id="59a5vzd2ztztp3e2prax0va3f0xxvp0exvff" timestamp="1382206394"&gt;822&lt;/key&gt;&lt;/foreign-keys&gt;&lt;ref-type name="Journal Article"&gt;17&lt;/ref-type&gt;&lt;contributors&gt;&lt;authors&gt;&lt;author&gt;Zhang, R.&lt;/author&gt;&lt;author&gt;Li, X.&lt;/author&gt;&lt;author&gt;Ramaswami, G.&lt;/author&gt;&lt;author&gt;Smith, K. S.&lt;/author&gt;&lt;author&gt;Turecki, G.&lt;/author&gt;&lt;author&gt;Montgomery, G. W.&lt;/author&gt;&lt;author&gt;Li, J. B.&lt;/author&gt;&lt;/authors&gt;&lt;/contributors&gt;&lt;titles&gt;&lt;title&gt;Quantifying RNA allelic ratios by microfluidics-based multiplex PCR and sequencing&lt;/title&gt;&lt;secondary-title&gt;Nature Methods&lt;/secondary-title&gt;&lt;/titles&gt;&lt;periodical&gt;&lt;full-title&gt;Nature Methods&lt;/full-title&gt;&lt;/periodical&gt;&lt;pages&gt;51-54&lt;/pages&gt;&lt;volume&gt;11&lt;/volume&gt;&lt;number&gt;1&lt;/number&gt;&lt;section&gt;51&lt;/section&gt;&lt;dates&gt;&lt;year&gt;2013&lt;/year&gt;&lt;pub-dates&gt;&lt;date&gt;2014&lt;/date&gt;&lt;/pub-dates&gt;&lt;/dates&gt;&lt;urls&gt;&lt;/urls&gt;&lt;/record&gt;&lt;/Cite&gt;&lt;/EndNote&gt;</w:instrText>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122</w:t>
      </w:r>
      <w:r w:rsidR="0074613F">
        <w:rPr>
          <w:rFonts w:ascii="Arial" w:hAnsi="Arial" w:cs="Arial"/>
          <w:color w:val="000000" w:themeColor="text1"/>
          <w:sz w:val="22"/>
          <w:szCs w:val="22"/>
        </w:rPr>
        <w:fldChar w:fldCharType="end"/>
      </w:r>
      <w:r w:rsidR="00A266A9" w:rsidRPr="004D13F9">
        <w:rPr>
          <w:rFonts w:ascii="Arial" w:hAnsi="Arial" w:cs="Arial"/>
          <w:color w:val="000000" w:themeColor="text1"/>
          <w:sz w:val="22"/>
          <w:szCs w:val="22"/>
        </w:rPr>
        <w:t xml:space="preserve"> focused on </w:t>
      </w:r>
      <w:r w:rsidR="00570FA2" w:rsidRPr="004D13F9">
        <w:rPr>
          <w:rFonts w:ascii="Arial" w:hAnsi="Arial" w:cs="Arial"/>
          <w:color w:val="000000" w:themeColor="text1"/>
          <w:sz w:val="22"/>
          <w:szCs w:val="22"/>
        </w:rPr>
        <w:t>lncRNA gene</w:t>
      </w:r>
      <w:r w:rsidR="005F61C4" w:rsidRPr="004D13F9">
        <w:rPr>
          <w:rFonts w:ascii="Arial" w:hAnsi="Arial" w:cs="Arial"/>
          <w:color w:val="000000" w:themeColor="text1"/>
          <w:sz w:val="22"/>
          <w:szCs w:val="22"/>
        </w:rPr>
        <w:t xml:space="preserve">s </w:t>
      </w:r>
      <w:r w:rsidR="00A266A9" w:rsidRPr="004D13F9">
        <w:rPr>
          <w:rFonts w:ascii="Arial" w:hAnsi="Arial" w:cs="Arial"/>
          <w:color w:val="000000" w:themeColor="text1"/>
          <w:sz w:val="22"/>
          <w:szCs w:val="22"/>
        </w:rPr>
        <w:t>to get sufficient reads to allow definitive ASE determination of eQTLs</w:t>
      </w:r>
      <w:r w:rsidR="00A600B0" w:rsidRPr="004D13F9">
        <w:rPr>
          <w:rFonts w:ascii="Arial" w:hAnsi="Arial" w:cs="Arial"/>
          <w:color w:val="000000" w:themeColor="text1"/>
          <w:sz w:val="22"/>
          <w:szCs w:val="22"/>
        </w:rPr>
        <w:t>.</w:t>
      </w:r>
      <w:r w:rsidR="007B7C9D" w:rsidRPr="004D13F9">
        <w:rPr>
          <w:rFonts w:ascii="Arial" w:hAnsi="Arial" w:cs="Arial"/>
          <w:color w:val="000000" w:themeColor="text1"/>
          <w:sz w:val="22"/>
          <w:szCs w:val="22"/>
        </w:rPr>
        <w:t xml:space="preserve"> </w:t>
      </w:r>
      <w:r w:rsidR="003256B9" w:rsidRPr="004D13F9">
        <w:rPr>
          <w:rFonts w:ascii="Arial" w:hAnsi="Arial" w:cs="Arial"/>
          <w:color w:val="000000" w:themeColor="text1"/>
          <w:sz w:val="22"/>
          <w:szCs w:val="22"/>
        </w:rPr>
        <w:t>The Montgomery (Co-I) lab has been applying mmPCR-seq to thousands of GTEx samples</w:t>
      </w:r>
      <w:r w:rsidR="00BE1610">
        <w:rPr>
          <w:rFonts w:ascii="Arial" w:hAnsi="Arial" w:cs="Arial"/>
          <w:color w:val="000000" w:themeColor="text1"/>
          <w:sz w:val="22"/>
          <w:szCs w:val="22"/>
        </w:rPr>
        <w:t>.</w:t>
      </w:r>
      <w:r w:rsidR="0074613F">
        <w:rPr>
          <w:rFonts w:ascii="Arial" w:hAnsi="Arial" w:cs="Arial"/>
          <w:color w:val="000000" w:themeColor="text1"/>
          <w:sz w:val="22"/>
          <w:szCs w:val="22"/>
        </w:rPr>
        <w:fldChar w:fldCharType="begin"/>
      </w:r>
      <w:r w:rsidR="00A00176">
        <w:rPr>
          <w:rFonts w:ascii="Arial" w:hAnsi="Arial" w:cs="Arial"/>
          <w:color w:val="000000" w:themeColor="text1"/>
          <w:sz w:val="22"/>
          <w:szCs w:val="22"/>
        </w:rPr>
        <w:instrText xml:space="preserve"> ADDIN EN.CITE &lt;EndNote&gt;&lt;Cite&gt;&lt;Author&gt;Project&lt;/Author&gt;&lt;Year&gt;2017&lt;/Year&gt;&lt;RecNum&gt;1581&lt;/RecNum&gt;&lt;DisplayText&gt;&lt;style face="superscript"&gt;123&lt;/style&gt;&lt;/DisplayText&gt;&lt;record&gt;&lt;rec-number&gt;1581&lt;/rec-number&gt;&lt;foreign-keys&gt;&lt;key app="EN" db-id="59a5vzd2ztztp3e2prax0va3f0xxvp0exvff" timestamp="1521480402"&gt;1581&lt;/key&gt;&lt;/foreign-keys&gt;&lt;ref-type name="Journal Article"&gt;17&lt;/ref-type&gt;&lt;contributors&gt;&lt;authors&gt;&lt;author&gt;GTEx Project&lt;/author&gt;&lt;/authors&gt;&lt;/contributors&gt;&lt;titles&gt;&lt;title&gt;Enhancing GTEx by bridging the gaps between genotype, gene expression, and disease&lt;/title&gt;&lt;secondary-title&gt;Nat Genet&lt;/secondary-title&gt;&lt;/titles&gt;&lt;periodical&gt;&lt;full-title&gt;Nat Genet&lt;/full-title&gt;&lt;/periodical&gt;&lt;pages&gt;1664-1670&lt;/pages&gt;&lt;volume&gt;49&lt;/volume&gt;&lt;number&gt;12&lt;/number&gt;&lt;keywords&gt;&lt;keyword&gt;Disease/*genetics&lt;/keyword&gt;&lt;keyword&gt;Gene Expression Profiling/*methods&lt;/keyword&gt;&lt;keyword&gt;Genetic Association Studies/*methods&lt;/keyword&gt;&lt;keyword&gt;Genome-Wide Association Study/methods&lt;/keyword&gt;&lt;keyword&gt;Genomics/*methods&lt;/keyword&gt;&lt;keyword&gt;Genotype&lt;/keyword&gt;&lt;keyword&gt;Government Programs&lt;/keyword&gt;&lt;keyword&gt;Humans&lt;/keyword&gt;&lt;keyword&gt;Organ Specificity/genetics&lt;/keyword&gt;&lt;keyword&gt;Phenotype&lt;/keyword&gt;&lt;keyword&gt;Proteomics/*methods&lt;/keyword&gt;&lt;keyword&gt;United States&lt;/keyword&gt;&lt;/keywords&gt;&lt;dates&gt;&lt;year&gt;2017&lt;/year&gt;&lt;pub-dates&gt;&lt;date&gt;Dec&lt;/date&gt;&lt;/pub-dates&gt;&lt;/dates&gt;&lt;isbn&gt;1546-1718 (Electronic)&amp;#xD;1061-4036 (Linking)&lt;/isbn&gt;&lt;accession-num&gt;29019975&lt;/accession-num&gt;&lt;urls&gt;&lt;related-urls&gt;&lt;url&gt;https://www.ncbi.nlm.nih.gov/pubmed/29019975&lt;/url&gt;&lt;/related-urls&gt;&lt;/urls&gt;&lt;electronic-resource-num&gt;10.1038/ng.3969&lt;/electronic-resource-num&gt;&lt;/record&gt;&lt;/Cite&gt;&lt;/EndNote&gt;</w:instrText>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123</w:t>
      </w:r>
      <w:r w:rsidR="0074613F">
        <w:rPr>
          <w:rFonts w:ascii="Arial" w:hAnsi="Arial" w:cs="Arial"/>
          <w:color w:val="000000" w:themeColor="text1"/>
          <w:sz w:val="22"/>
          <w:szCs w:val="22"/>
        </w:rPr>
        <w:fldChar w:fldCharType="end"/>
      </w:r>
      <w:r w:rsidR="003256B9" w:rsidRPr="004D13F9">
        <w:rPr>
          <w:rFonts w:ascii="Arial" w:hAnsi="Arial" w:cs="Arial"/>
          <w:color w:val="000000" w:themeColor="text1"/>
          <w:sz w:val="22"/>
          <w:szCs w:val="22"/>
        </w:rPr>
        <w:t xml:space="preserve"> </w:t>
      </w:r>
      <w:r w:rsidR="005F61C4" w:rsidRPr="004D13F9">
        <w:rPr>
          <w:rFonts w:ascii="Arial" w:hAnsi="Arial" w:cs="Arial"/>
          <w:color w:val="000000" w:themeColor="text1"/>
          <w:sz w:val="22"/>
          <w:szCs w:val="22"/>
        </w:rPr>
        <w:t>By layering</w:t>
      </w:r>
      <w:r w:rsidR="00E40666" w:rsidRPr="004D13F9">
        <w:rPr>
          <w:rFonts w:ascii="Arial" w:hAnsi="Arial" w:cs="Arial"/>
          <w:color w:val="000000" w:themeColor="text1"/>
          <w:sz w:val="22"/>
          <w:szCs w:val="22"/>
        </w:rPr>
        <w:t xml:space="preserve"> the </w:t>
      </w:r>
      <w:r w:rsidR="0028321F" w:rsidRPr="004D13F9">
        <w:rPr>
          <w:rFonts w:ascii="Arial" w:hAnsi="Arial" w:cs="Arial"/>
          <w:color w:val="000000" w:themeColor="text1"/>
          <w:sz w:val="22"/>
          <w:szCs w:val="22"/>
        </w:rPr>
        <w:t xml:space="preserve">identified </w:t>
      </w:r>
      <w:r w:rsidR="008F127F" w:rsidRPr="004D13F9">
        <w:rPr>
          <w:rFonts w:ascii="Arial" w:hAnsi="Arial" w:cs="Arial"/>
          <w:color w:val="000000" w:themeColor="text1"/>
          <w:sz w:val="22"/>
          <w:szCs w:val="22"/>
        </w:rPr>
        <w:t xml:space="preserve">lncRNA </w:t>
      </w:r>
      <w:r w:rsidR="00E40666" w:rsidRPr="004D13F9">
        <w:rPr>
          <w:rFonts w:ascii="Arial" w:hAnsi="Arial" w:cs="Arial"/>
          <w:color w:val="000000" w:themeColor="text1"/>
          <w:sz w:val="22"/>
          <w:szCs w:val="22"/>
        </w:rPr>
        <w:t xml:space="preserve">eQTLs </w:t>
      </w:r>
      <w:r w:rsidR="00A266A9" w:rsidRPr="004D13F9">
        <w:rPr>
          <w:rFonts w:ascii="Arial" w:hAnsi="Arial" w:cs="Arial"/>
          <w:color w:val="000000" w:themeColor="text1"/>
          <w:sz w:val="22"/>
          <w:szCs w:val="22"/>
        </w:rPr>
        <w:t xml:space="preserve">onto extensive genomic and epigenomic </w:t>
      </w:r>
      <w:r w:rsidR="008F127F" w:rsidRPr="004D13F9">
        <w:rPr>
          <w:rFonts w:ascii="Arial" w:hAnsi="Arial" w:cs="Arial"/>
          <w:color w:val="000000" w:themeColor="text1"/>
          <w:sz w:val="22"/>
          <w:szCs w:val="22"/>
        </w:rPr>
        <w:t xml:space="preserve">HCASMC </w:t>
      </w:r>
      <w:r w:rsidR="00A266A9" w:rsidRPr="004D13F9">
        <w:rPr>
          <w:rFonts w:ascii="Arial" w:hAnsi="Arial" w:cs="Arial"/>
          <w:color w:val="000000" w:themeColor="text1"/>
          <w:sz w:val="22"/>
          <w:szCs w:val="22"/>
        </w:rPr>
        <w:t xml:space="preserve">datasets along </w:t>
      </w:r>
      <w:r w:rsidR="0055400A" w:rsidRPr="004D13F9">
        <w:rPr>
          <w:rFonts w:ascii="Arial" w:hAnsi="Arial" w:cs="Arial"/>
          <w:color w:val="000000" w:themeColor="text1"/>
          <w:sz w:val="22"/>
          <w:szCs w:val="22"/>
        </w:rPr>
        <w:t>with causal CAD variants we have mapped</w:t>
      </w:r>
      <w:r w:rsidR="0074613F">
        <w:rPr>
          <w:rFonts w:ascii="Arial" w:hAnsi="Arial" w:cs="Arial"/>
          <w:color w:val="000000" w:themeColor="text1"/>
          <w:sz w:val="22"/>
          <w:szCs w:val="22"/>
        </w:rPr>
        <w:fldChar w:fldCharType="begin">
          <w:fldData xml:space="preserve">PEVuZE5vdGU+PENpdGU+PEF1dGhvcj5NaWxsZXI8L0F1dGhvcj48WWVhcj4yMDE2PC9ZZWFyPjxS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</w:fldData>
        </w:fldChar>
      </w:r>
      <w:r w:rsidR="00A00176">
        <w:rPr>
          <w:rFonts w:ascii="Arial" w:hAnsi="Arial" w:cs="Arial"/>
          <w:color w:val="000000" w:themeColor="text1"/>
          <w:sz w:val="22"/>
          <w:szCs w:val="22"/>
        </w:rPr>
        <w:instrText xml:space="preserve"> ADDIN EN.CITE </w:instrText>
      </w:r>
      <w:r w:rsidR="00A00176">
        <w:rPr>
          <w:rFonts w:ascii="Arial" w:hAnsi="Arial" w:cs="Arial"/>
          <w:color w:val="000000" w:themeColor="text1"/>
          <w:sz w:val="22"/>
          <w:szCs w:val="22"/>
        </w:rPr>
        <w:fldChar w:fldCharType="begin">
          <w:fldData xml:space="preserve">PEVuZE5vdGU+PENpdGU+PEF1dGhvcj5NaWxsZXI8L0F1dGhvcj48WWVhcj4yMDE2PC9ZZWFyPjxS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</w:fldData>
        </w:fldChar>
      </w:r>
      <w:r w:rsidR="00A00176">
        <w:rPr>
          <w:rFonts w:ascii="Arial" w:hAnsi="Arial" w:cs="Arial"/>
          <w:color w:val="000000" w:themeColor="text1"/>
          <w:sz w:val="22"/>
          <w:szCs w:val="22"/>
        </w:rPr>
        <w:instrText xml:space="preserve"> ADDIN EN.CITE.DATA </w:instrText>
      </w:r>
      <w:r w:rsidR="00A00176">
        <w:rPr>
          <w:rFonts w:ascii="Arial" w:hAnsi="Arial" w:cs="Arial"/>
          <w:color w:val="000000" w:themeColor="text1"/>
          <w:sz w:val="22"/>
          <w:szCs w:val="22"/>
        </w:rPr>
      </w:r>
      <w:r w:rsidR="00A00176">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10, 93</w:t>
      </w:r>
      <w:r w:rsidR="0074613F">
        <w:rPr>
          <w:rFonts w:ascii="Arial" w:hAnsi="Arial" w:cs="Arial"/>
          <w:color w:val="000000" w:themeColor="text1"/>
          <w:sz w:val="22"/>
          <w:szCs w:val="22"/>
        </w:rPr>
        <w:fldChar w:fldCharType="end"/>
      </w:r>
      <w:r w:rsidR="0055400A" w:rsidRPr="004D13F9">
        <w:rPr>
          <w:rFonts w:ascii="Arial" w:hAnsi="Arial" w:cs="Arial"/>
          <w:color w:val="000000" w:themeColor="text1"/>
          <w:sz w:val="22"/>
          <w:szCs w:val="22"/>
        </w:rPr>
        <w:t xml:space="preserve">, </w:t>
      </w:r>
      <w:r w:rsidR="00C54D97" w:rsidRPr="004D13F9">
        <w:rPr>
          <w:rFonts w:ascii="Arial" w:hAnsi="Arial" w:cs="Arial"/>
          <w:color w:val="000000" w:themeColor="text1"/>
          <w:sz w:val="22"/>
          <w:szCs w:val="22"/>
        </w:rPr>
        <w:t xml:space="preserve">we </w:t>
      </w:r>
      <w:r w:rsidR="00745E2D" w:rsidRPr="004D13F9">
        <w:rPr>
          <w:rFonts w:ascii="Arial" w:hAnsi="Arial" w:cs="Arial"/>
          <w:color w:val="000000" w:themeColor="text1"/>
          <w:sz w:val="22"/>
          <w:szCs w:val="22"/>
        </w:rPr>
        <w:t xml:space="preserve">have </w:t>
      </w:r>
      <w:r w:rsidR="00C54D97" w:rsidRPr="004D13F9">
        <w:rPr>
          <w:rFonts w:ascii="Arial" w:hAnsi="Arial" w:cs="Arial"/>
          <w:color w:val="000000" w:themeColor="text1"/>
          <w:sz w:val="22"/>
          <w:szCs w:val="22"/>
        </w:rPr>
        <w:t xml:space="preserve">the opportunity </w:t>
      </w:r>
      <w:r w:rsidR="00A266A9" w:rsidRPr="004D13F9">
        <w:rPr>
          <w:rFonts w:ascii="Arial" w:hAnsi="Arial" w:cs="Arial"/>
          <w:color w:val="000000" w:themeColor="text1"/>
          <w:sz w:val="22"/>
          <w:szCs w:val="22"/>
        </w:rPr>
        <w:t>to identify lncRNA eQTLs that are likely causal variants in the CAD loci</w:t>
      </w:r>
      <w:r w:rsidR="00BE41B3" w:rsidRPr="004D13F9">
        <w:rPr>
          <w:rFonts w:ascii="Arial" w:hAnsi="Arial" w:cs="Arial"/>
          <w:color w:val="000000" w:themeColor="text1"/>
          <w:sz w:val="22"/>
          <w:szCs w:val="22"/>
        </w:rPr>
        <w:t xml:space="preserve">. </w:t>
      </w:r>
      <w:r w:rsidR="0070292B" w:rsidRPr="004D13F9">
        <w:rPr>
          <w:rFonts w:ascii="Arial" w:hAnsi="Arial" w:cs="Arial"/>
          <w:color w:val="000000" w:themeColor="text1"/>
          <w:sz w:val="22"/>
          <w:szCs w:val="22"/>
        </w:rPr>
        <w:t>F</w:t>
      </w:r>
      <w:r w:rsidR="00A266A9" w:rsidRPr="004D13F9">
        <w:rPr>
          <w:rFonts w:ascii="Arial" w:hAnsi="Arial" w:cs="Arial"/>
          <w:color w:val="000000" w:themeColor="text1"/>
          <w:sz w:val="22"/>
          <w:szCs w:val="22"/>
        </w:rPr>
        <w:t xml:space="preserve">urther, </w:t>
      </w:r>
      <w:r w:rsidR="00CE20C1" w:rsidRPr="004D13F9">
        <w:rPr>
          <w:rFonts w:ascii="Arial" w:hAnsi="Arial" w:cs="Arial"/>
          <w:color w:val="000000" w:themeColor="text1"/>
          <w:sz w:val="22"/>
          <w:szCs w:val="22"/>
        </w:rPr>
        <w:t xml:space="preserve">while the precise mechanisms for how allelic variation directs looping is not well understood, we have mapped </w:t>
      </w:r>
      <w:r w:rsidR="00010C36" w:rsidRPr="004D13F9">
        <w:rPr>
          <w:rFonts w:ascii="Arial" w:hAnsi="Arial" w:cs="Arial"/>
          <w:color w:val="000000" w:themeColor="text1"/>
          <w:sz w:val="22"/>
          <w:szCs w:val="22"/>
        </w:rPr>
        <w:t xml:space="preserve">chromosomal </w:t>
      </w:r>
      <w:r w:rsidR="00CE20C1" w:rsidRPr="004D13F9">
        <w:rPr>
          <w:rFonts w:ascii="Arial" w:hAnsi="Arial" w:cs="Arial"/>
          <w:color w:val="000000" w:themeColor="text1"/>
          <w:sz w:val="22"/>
          <w:szCs w:val="22"/>
        </w:rPr>
        <w:t>looping QTLs (clQTLs) in HCASMC</w:t>
      </w:r>
      <w:r w:rsidR="00D63970" w:rsidRPr="004D13F9">
        <w:rPr>
          <w:rFonts w:ascii="Arial" w:hAnsi="Arial" w:cs="Arial"/>
          <w:color w:val="000000" w:themeColor="text1"/>
          <w:sz w:val="22"/>
          <w:szCs w:val="22"/>
        </w:rPr>
        <w:t>, and will</w:t>
      </w:r>
      <w:r w:rsidR="00CE20C1" w:rsidRPr="004D13F9">
        <w:rPr>
          <w:rFonts w:ascii="Arial" w:hAnsi="Arial" w:cs="Arial"/>
          <w:color w:val="000000" w:themeColor="text1"/>
          <w:sz w:val="22"/>
          <w:szCs w:val="22"/>
        </w:rPr>
        <w:t xml:space="preserve"> investigate whether they are enriched in lncRNA or lncRNA/</w:t>
      </w:r>
      <w:r w:rsidR="00F51FBC" w:rsidRPr="004D13F9">
        <w:rPr>
          <w:rFonts w:ascii="Arial" w:hAnsi="Arial" w:cs="Arial"/>
          <w:color w:val="000000" w:themeColor="text1"/>
          <w:sz w:val="22"/>
          <w:szCs w:val="22"/>
        </w:rPr>
        <w:t>pcGene</w:t>
      </w:r>
      <w:r w:rsidR="00CE20C1" w:rsidRPr="004D13F9">
        <w:rPr>
          <w:rFonts w:ascii="Arial" w:hAnsi="Arial" w:cs="Arial"/>
          <w:color w:val="000000" w:themeColor="text1"/>
          <w:sz w:val="22"/>
          <w:szCs w:val="22"/>
        </w:rPr>
        <w:t xml:space="preserve"> eQTLs, and whether there is convergence of clQTLs/eQTLs with CAD causal variation. </w:t>
      </w:r>
      <w:r w:rsidR="00372917" w:rsidRPr="004D13F9">
        <w:rPr>
          <w:rFonts w:ascii="Arial" w:hAnsi="Arial" w:cs="Arial"/>
          <w:color w:val="000000" w:themeColor="text1"/>
          <w:sz w:val="22"/>
          <w:szCs w:val="22"/>
        </w:rPr>
        <w:t xml:space="preserve">To validate </w:t>
      </w:r>
      <w:r w:rsidR="00E43C5C" w:rsidRPr="004D13F9">
        <w:rPr>
          <w:rFonts w:ascii="Arial" w:hAnsi="Arial" w:cs="Arial"/>
          <w:color w:val="000000" w:themeColor="text1"/>
          <w:sz w:val="22"/>
          <w:szCs w:val="22"/>
        </w:rPr>
        <w:t xml:space="preserve">the lncRNA </w:t>
      </w:r>
      <w:r w:rsidR="00EC1E58" w:rsidRPr="004D13F9">
        <w:rPr>
          <w:rFonts w:ascii="Arial" w:hAnsi="Arial" w:cs="Arial"/>
          <w:color w:val="000000" w:themeColor="text1"/>
          <w:sz w:val="22"/>
          <w:szCs w:val="22"/>
        </w:rPr>
        <w:t xml:space="preserve">eQTLs </w:t>
      </w:r>
      <w:r w:rsidR="00E43C5C" w:rsidRPr="004D13F9">
        <w:rPr>
          <w:rFonts w:ascii="Arial" w:hAnsi="Arial" w:cs="Arial"/>
          <w:color w:val="000000" w:themeColor="text1"/>
          <w:sz w:val="22"/>
          <w:szCs w:val="22"/>
        </w:rPr>
        <w:t xml:space="preserve">that are also CAD SNPs, </w:t>
      </w:r>
      <w:r w:rsidR="00DF51D6" w:rsidRPr="004D13F9">
        <w:rPr>
          <w:rFonts w:ascii="Arial" w:hAnsi="Arial" w:cs="Arial"/>
          <w:color w:val="000000" w:themeColor="text1"/>
          <w:sz w:val="22"/>
          <w:szCs w:val="22"/>
        </w:rPr>
        <w:t>w</w:t>
      </w:r>
      <w:r w:rsidR="00A266A9" w:rsidRPr="004D13F9">
        <w:rPr>
          <w:rFonts w:ascii="Arial" w:hAnsi="Arial" w:cs="Arial"/>
          <w:color w:val="000000" w:themeColor="text1"/>
          <w:sz w:val="22"/>
          <w:szCs w:val="22"/>
        </w:rPr>
        <w:t>e will use CRISP</w:t>
      </w:r>
      <w:r w:rsidR="00C54239" w:rsidRPr="004D13F9">
        <w:rPr>
          <w:rFonts w:ascii="Arial" w:hAnsi="Arial" w:cs="Arial"/>
          <w:color w:val="000000" w:themeColor="text1"/>
          <w:sz w:val="22"/>
          <w:szCs w:val="22"/>
        </w:rPr>
        <w:t xml:space="preserve">R/Cas9 </w:t>
      </w:r>
      <w:r w:rsidR="005D453D" w:rsidRPr="004D13F9">
        <w:rPr>
          <w:rFonts w:ascii="Arial" w:hAnsi="Arial" w:cs="Arial"/>
          <w:color w:val="000000" w:themeColor="text1"/>
          <w:sz w:val="22"/>
          <w:szCs w:val="22"/>
        </w:rPr>
        <w:t xml:space="preserve">genome </w:t>
      </w:r>
      <w:r w:rsidR="00A266A9" w:rsidRPr="004D13F9">
        <w:rPr>
          <w:rFonts w:ascii="Arial" w:hAnsi="Arial" w:cs="Arial"/>
          <w:color w:val="000000" w:themeColor="text1"/>
          <w:sz w:val="22"/>
          <w:szCs w:val="22"/>
        </w:rPr>
        <w:t>editing m</w:t>
      </w:r>
      <w:r w:rsidR="00090B49" w:rsidRPr="004D13F9">
        <w:rPr>
          <w:rFonts w:ascii="Arial" w:hAnsi="Arial" w:cs="Arial"/>
          <w:color w:val="000000" w:themeColor="text1"/>
          <w:sz w:val="22"/>
          <w:szCs w:val="22"/>
        </w:rPr>
        <w:t xml:space="preserve">ethods to verify they regulate lncRNA expression. </w:t>
      </w:r>
      <w:r w:rsidR="00EC3418" w:rsidRPr="004D13F9">
        <w:rPr>
          <w:rFonts w:ascii="Arial" w:hAnsi="Arial" w:cs="Arial"/>
          <w:color w:val="000000" w:themeColor="text1"/>
          <w:sz w:val="22"/>
          <w:szCs w:val="22"/>
        </w:rPr>
        <w:t>These experiment</w:t>
      </w:r>
      <w:r w:rsidR="008612C3" w:rsidRPr="004D13F9">
        <w:rPr>
          <w:rFonts w:ascii="Arial" w:hAnsi="Arial" w:cs="Arial"/>
          <w:color w:val="000000" w:themeColor="text1"/>
          <w:sz w:val="22"/>
          <w:szCs w:val="22"/>
        </w:rPr>
        <w:t xml:space="preserve">s may also perturb expression of the related </w:t>
      </w:r>
      <w:r w:rsidR="00F51FBC" w:rsidRPr="004D13F9">
        <w:rPr>
          <w:rFonts w:ascii="Arial" w:hAnsi="Arial" w:cs="Arial"/>
          <w:color w:val="000000" w:themeColor="text1"/>
          <w:sz w:val="22"/>
          <w:szCs w:val="22"/>
        </w:rPr>
        <w:t>pcGene</w:t>
      </w:r>
      <w:r w:rsidR="008612C3" w:rsidRPr="004D13F9">
        <w:rPr>
          <w:rFonts w:ascii="Arial" w:hAnsi="Arial" w:cs="Arial"/>
          <w:color w:val="000000" w:themeColor="text1"/>
          <w:sz w:val="22"/>
          <w:szCs w:val="22"/>
        </w:rPr>
        <w:t xml:space="preserve">, proving/confirming its identity, and if the lncRNA eQTL </w:t>
      </w:r>
      <w:r w:rsidR="008612C3" w:rsidRPr="004D13F9">
        <w:rPr>
          <w:rFonts w:ascii="Arial" w:hAnsi="Arial" w:cs="Arial"/>
          <w:color w:val="000000" w:themeColor="text1"/>
          <w:sz w:val="22"/>
          <w:szCs w:val="22"/>
        </w:rPr>
        <w:lastRenderedPageBreak/>
        <w:t xml:space="preserve">colocalizes with a CAD causal variant will implicate this </w:t>
      </w:r>
      <w:r w:rsidR="00F51FBC" w:rsidRPr="004D13F9">
        <w:rPr>
          <w:rFonts w:ascii="Arial" w:hAnsi="Arial" w:cs="Arial"/>
          <w:color w:val="000000" w:themeColor="text1"/>
          <w:sz w:val="22"/>
          <w:szCs w:val="22"/>
        </w:rPr>
        <w:t>pcGene</w:t>
      </w:r>
      <w:r w:rsidR="008612C3" w:rsidRPr="004D13F9">
        <w:rPr>
          <w:rFonts w:ascii="Arial" w:hAnsi="Arial" w:cs="Arial"/>
          <w:color w:val="000000" w:themeColor="text1"/>
          <w:sz w:val="22"/>
          <w:szCs w:val="22"/>
        </w:rPr>
        <w:t xml:space="preserve"> and its encoded protein as causal, and those eQTLs that colocalize with clQTLs support looping as a mechanism for </w:t>
      </w:r>
      <w:r w:rsidR="00F51FBC" w:rsidRPr="004D13F9">
        <w:rPr>
          <w:rFonts w:ascii="Arial" w:hAnsi="Arial" w:cs="Arial"/>
          <w:color w:val="000000" w:themeColor="text1"/>
          <w:sz w:val="22"/>
          <w:szCs w:val="22"/>
        </w:rPr>
        <w:t>pcGene</w:t>
      </w:r>
      <w:r w:rsidR="008612C3" w:rsidRPr="004D13F9">
        <w:rPr>
          <w:rFonts w:ascii="Arial" w:hAnsi="Arial" w:cs="Arial"/>
          <w:color w:val="000000" w:themeColor="text1"/>
          <w:sz w:val="22"/>
          <w:szCs w:val="22"/>
        </w:rPr>
        <w:t xml:space="preserve"> expression and disease risk. Studies proposed here will thus inform on causal CAD mechanisms by elucidating how CAD SNPs affect HCASMC lncRNAs and how lncRNAs regulate chromosomal configuration and </w:t>
      </w:r>
      <w:r w:rsidR="00F51FBC" w:rsidRPr="004D13F9">
        <w:rPr>
          <w:rFonts w:ascii="Arial" w:hAnsi="Arial" w:cs="Arial"/>
          <w:color w:val="000000" w:themeColor="text1"/>
          <w:sz w:val="22"/>
          <w:szCs w:val="22"/>
        </w:rPr>
        <w:t>pcGene</w:t>
      </w:r>
      <w:r w:rsidR="008612C3" w:rsidRPr="004D13F9">
        <w:rPr>
          <w:rFonts w:ascii="Arial" w:hAnsi="Arial" w:cs="Arial"/>
          <w:color w:val="000000" w:themeColor="text1"/>
          <w:sz w:val="22"/>
          <w:szCs w:val="22"/>
        </w:rPr>
        <w:t xml:space="preserve"> expression.</w:t>
      </w:r>
    </w:p>
    <w:p w14:paraId="1B1D68E8" w14:textId="33709813" w:rsidR="00E1004B" w:rsidRPr="004D13F9" w:rsidRDefault="003B6C27" w:rsidP="00E23D32">
      <w:pPr>
        <w:spacing w:before="60" w:line="240" w:lineRule="exact"/>
        <w:rPr>
          <w:rFonts w:ascii="Arial" w:hAnsi="Arial" w:cs="Arial"/>
          <w:color w:val="000000" w:themeColor="text1"/>
          <w:sz w:val="22"/>
          <w:szCs w:val="22"/>
        </w:rPr>
      </w:pPr>
      <w:r>
        <w:rPr>
          <w:rFonts w:ascii="Arial" w:hAnsi="Arial" w:cs="Arial"/>
          <w:b/>
          <w:noProof/>
          <w:sz w:val="22"/>
          <w:szCs w:val="22"/>
        </w:rPr>
        <mc:AlternateContent>
          <mc:Choice Requires="wps">
            <w:drawing>
              <wp:anchor distT="0" distB="0" distL="114300" distR="114300" simplePos="0" relativeHeight="251671552" behindDoc="0" locked="0" layoutInCell="1" allowOverlap="1" wp14:anchorId="7FBE8E2C" wp14:editId="0C03FCC9">
                <wp:simplePos x="0" y="0"/>
                <wp:positionH relativeFrom="column">
                  <wp:posOffset>-62865</wp:posOffset>
                </wp:positionH>
                <wp:positionV relativeFrom="paragraph">
                  <wp:posOffset>1678305</wp:posOffset>
                </wp:positionV>
                <wp:extent cx="4800600" cy="2439670"/>
                <wp:effectExtent l="0" t="0" r="0" b="24130"/>
                <wp:wrapTight wrapText="bothSides">
                  <wp:wrapPolygon edited="0">
                    <wp:start x="0" y="0"/>
                    <wp:lineTo x="0" y="21589"/>
                    <wp:lineTo x="21486" y="21589"/>
                    <wp:lineTo x="21486" y="0"/>
                    <wp:lineTo x="0" y="0"/>
                  </wp:wrapPolygon>
                </wp:wrapTight>
                <wp:docPr id="30" name="Text Box 30"/>
                <wp:cNvGraphicFramePr/>
                <a:graphic xmlns:a="http://schemas.openxmlformats.org/drawingml/2006/main">
                  <a:graphicData uri="http://schemas.microsoft.com/office/word/2010/wordprocessingShape">
                    <wps:wsp>
                      <wps:cNvSpPr txBox="1"/>
                      <wps:spPr>
                        <a:xfrm>
                          <a:off x="0" y="0"/>
                          <a:ext cx="4800600" cy="24396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14672C" w14:textId="77777777" w:rsidR="00B31808" w:rsidRPr="00516140" w:rsidRDefault="00B31808" w:rsidP="00D80C71">
                            <w:pPr>
                              <w:rPr>
                                <w:rFonts w:ascii="Arial" w:hAnsi="Arial" w:cs="Arial"/>
                                <w:sz w:val="16"/>
                                <w:szCs w:val="16"/>
                              </w:rPr>
                            </w:pPr>
                            <w:r>
                              <w:rPr>
                                <w:rFonts w:ascii="Arial" w:hAnsi="Arial" w:cs="Arial"/>
                                <w:noProof/>
                                <w:sz w:val="16"/>
                                <w:szCs w:val="16"/>
                              </w:rPr>
                              <w:drawing>
                                <wp:inline distT="0" distB="0" distL="0" distR="0" wp14:anchorId="460B8E1D" wp14:editId="4457D364">
                                  <wp:extent cx="4799330" cy="1460500"/>
                                  <wp:effectExtent l="0" t="0" r="127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 6-TARID HiChIP eQTLs v3.jpg"/>
                                          <pic:cNvPicPr/>
                                        </pic:nvPicPr>
                                        <pic:blipFill>
                                          <a:blip r:embed="rId20">
                                            <a:extLst>
                                              <a:ext uri="{28A0092B-C50C-407E-A947-70E740481C1C}">
                                                <a14:useLocalDpi xmlns:a14="http://schemas.microsoft.com/office/drawing/2010/main" val="0"/>
                                              </a:ext>
                                            </a:extLst>
                                          </a:blip>
                                          <a:stretch>
                                            <a:fillRect/>
                                          </a:stretch>
                                        </pic:blipFill>
                                        <pic:spPr>
                                          <a:xfrm>
                                            <a:off x="0" y="0"/>
                                            <a:ext cx="4799330" cy="1460500"/>
                                          </a:xfrm>
                                          <a:prstGeom prst="rect">
                                            <a:avLst/>
                                          </a:prstGeom>
                                        </pic:spPr>
                                      </pic:pic>
                                    </a:graphicData>
                                  </a:graphic>
                                </wp:inline>
                              </w:drawing>
                            </w:r>
                          </w:p>
                          <w:p w14:paraId="0FC6B351" w14:textId="457C969A" w:rsidR="00B31808" w:rsidRPr="00516140" w:rsidRDefault="00B31808" w:rsidP="00D80C71">
                            <w:pPr>
                              <w:spacing w:line="160" w:lineRule="exact"/>
                              <w:rPr>
                                <w:rFonts w:ascii="Arial" w:hAnsi="Arial" w:cs="Arial"/>
                                <w:sz w:val="16"/>
                                <w:szCs w:val="16"/>
                              </w:rPr>
                            </w:pPr>
                            <w:r w:rsidRPr="00516140">
                              <w:rPr>
                                <w:rFonts w:ascii="Arial" w:hAnsi="Arial" w:cs="Arial"/>
                                <w:b/>
                                <w:bCs/>
                                <w:sz w:val="16"/>
                                <w:szCs w:val="16"/>
                              </w:rPr>
                              <w:t xml:space="preserve">Fig. 6. lncRNA </w:t>
                            </w:r>
                            <w:r w:rsidRPr="00516140">
                              <w:rPr>
                                <w:rFonts w:ascii="Arial" w:hAnsi="Arial" w:cs="Arial"/>
                                <w:b/>
                                <w:bCs/>
                                <w:i/>
                                <w:sz w:val="16"/>
                                <w:szCs w:val="16"/>
                              </w:rPr>
                              <w:t>TARID</w:t>
                            </w:r>
                            <w:r w:rsidRPr="00516140">
                              <w:rPr>
                                <w:rFonts w:ascii="Arial" w:hAnsi="Arial" w:cs="Arial"/>
                                <w:b/>
                                <w:bCs/>
                                <w:sz w:val="16"/>
                                <w:szCs w:val="16"/>
                              </w:rPr>
                              <w:t xml:space="preserve"> eQTLs, HiChIP looping, and disease variants at </w:t>
                            </w:r>
                            <w:r w:rsidRPr="00EB6A1B">
                              <w:rPr>
                                <w:rFonts w:ascii="Arial" w:hAnsi="Arial" w:cs="Arial"/>
                                <w:b/>
                                <w:bCs/>
                                <w:i/>
                                <w:sz w:val="16"/>
                                <w:szCs w:val="16"/>
                              </w:rPr>
                              <w:t>TCF21</w:t>
                            </w:r>
                            <w:r w:rsidRPr="00516140">
                              <w:rPr>
                                <w:rFonts w:ascii="Arial" w:hAnsi="Arial" w:cs="Arial"/>
                                <w:b/>
                                <w:bCs/>
                                <w:sz w:val="16"/>
                                <w:szCs w:val="16"/>
                              </w:rPr>
                              <w:t xml:space="preserve"> locus. </w:t>
                            </w:r>
                            <w:r w:rsidRPr="00516140">
                              <w:rPr>
                                <w:rFonts w:ascii="Arial" w:hAnsi="Arial" w:cs="Arial"/>
                                <w:b/>
                                <w:bCs/>
                                <w:i/>
                                <w:iCs/>
                                <w:sz w:val="16"/>
                                <w:szCs w:val="16"/>
                              </w:rPr>
                              <w:t>A)</w:t>
                            </w:r>
                            <w:r w:rsidRPr="00516140">
                              <w:rPr>
                                <w:rFonts w:ascii="Arial" w:hAnsi="Arial" w:cs="Arial"/>
                                <w:b/>
                                <w:bCs/>
                                <w:sz w:val="16"/>
                                <w:szCs w:val="16"/>
                              </w:rPr>
                              <w:t xml:space="preserve"> </w:t>
                            </w:r>
                            <w:r w:rsidRPr="00516140">
                              <w:rPr>
                                <w:rFonts w:ascii="Arial" w:hAnsi="Arial" w:cs="Arial"/>
                                <w:sz w:val="16"/>
                                <w:szCs w:val="16"/>
                              </w:rPr>
                              <w:t xml:space="preserve">JUICEBOX visualization of HCASMC H3K27Ac HiChIP data at 6q23.2, showing interactions within the ~300,000 bp covered by </w:t>
                            </w:r>
                            <w:r w:rsidRPr="00516140">
                              <w:rPr>
                                <w:rFonts w:ascii="Arial" w:hAnsi="Arial" w:cs="Arial"/>
                                <w:i/>
                                <w:iCs/>
                                <w:sz w:val="16"/>
                                <w:szCs w:val="16"/>
                              </w:rPr>
                              <w:t>TARID</w:t>
                            </w:r>
                            <w:r w:rsidRPr="00516140">
                              <w:rPr>
                                <w:rFonts w:ascii="Arial" w:hAnsi="Arial" w:cs="Arial"/>
                                <w:sz w:val="16"/>
                                <w:szCs w:val="16"/>
                              </w:rPr>
                              <w:t xml:space="preserve"> (purple box), including </w:t>
                            </w:r>
                            <w:r w:rsidRPr="00516140">
                              <w:rPr>
                                <w:rFonts w:ascii="Arial" w:hAnsi="Arial" w:cs="Arial"/>
                                <w:i/>
                                <w:iCs/>
                                <w:sz w:val="16"/>
                                <w:szCs w:val="16"/>
                              </w:rPr>
                              <w:t>TCF21</w:t>
                            </w:r>
                            <w:r w:rsidRPr="00516140">
                              <w:rPr>
                                <w:rFonts w:ascii="Arial" w:hAnsi="Arial" w:cs="Arial"/>
                                <w:sz w:val="16"/>
                                <w:szCs w:val="16"/>
                              </w:rPr>
                              <w:t xml:space="preserve"> (star). </w:t>
                            </w:r>
                            <w:r w:rsidRPr="00516140">
                              <w:rPr>
                                <w:rFonts w:ascii="Arial" w:hAnsi="Arial" w:cs="Arial"/>
                                <w:b/>
                                <w:bCs/>
                                <w:i/>
                                <w:iCs/>
                                <w:sz w:val="16"/>
                                <w:szCs w:val="16"/>
                              </w:rPr>
                              <w:t>B)</w:t>
                            </w:r>
                            <w:r w:rsidRPr="00516140">
                              <w:rPr>
                                <w:rFonts w:ascii="Arial" w:hAnsi="Arial" w:cs="Arial"/>
                                <w:sz w:val="16"/>
                                <w:szCs w:val="16"/>
                              </w:rPr>
                              <w:t xml:space="preserve"> HCASMC looping structure based on FITHIC analysis of HiChIP data, and histone modifications and ATACseq annotation suggest promoter-enhancer and enhancer-enhancer interactions. Purple arrows represent CAD variants that are also HCASMC eQTLs for both </w:t>
                            </w:r>
                            <w:r w:rsidRPr="00516140">
                              <w:rPr>
                                <w:rFonts w:ascii="Arial" w:hAnsi="Arial" w:cs="Arial"/>
                                <w:i/>
                                <w:iCs/>
                                <w:sz w:val="16"/>
                                <w:szCs w:val="16"/>
                              </w:rPr>
                              <w:t>TARID</w:t>
                            </w:r>
                            <w:r w:rsidRPr="00516140">
                              <w:rPr>
                                <w:rFonts w:ascii="Arial" w:hAnsi="Arial" w:cs="Arial"/>
                                <w:sz w:val="16"/>
                                <w:szCs w:val="16"/>
                              </w:rPr>
                              <w:t xml:space="preserve"> and </w:t>
                            </w:r>
                            <w:r w:rsidRPr="00516140">
                              <w:rPr>
                                <w:rFonts w:ascii="Arial" w:hAnsi="Arial" w:cs="Arial"/>
                                <w:i/>
                                <w:iCs/>
                                <w:sz w:val="16"/>
                                <w:szCs w:val="16"/>
                              </w:rPr>
                              <w:t>TCF21</w:t>
                            </w:r>
                            <w:r w:rsidRPr="00516140">
                              <w:rPr>
                                <w:rFonts w:ascii="Arial" w:hAnsi="Arial" w:cs="Arial"/>
                                <w:sz w:val="16"/>
                                <w:szCs w:val="16"/>
                              </w:rPr>
                              <w:t xml:space="preserve">, red arrows indicate association of disease variants with </w:t>
                            </w:r>
                            <w:r w:rsidRPr="00516140">
                              <w:rPr>
                                <w:rFonts w:ascii="Arial" w:hAnsi="Arial" w:cs="Arial"/>
                                <w:i/>
                                <w:iCs/>
                                <w:sz w:val="16"/>
                                <w:szCs w:val="16"/>
                              </w:rPr>
                              <w:t>TARID</w:t>
                            </w:r>
                            <w:r w:rsidRPr="00516140">
                              <w:rPr>
                                <w:rFonts w:ascii="Arial" w:hAnsi="Arial" w:cs="Arial"/>
                                <w:sz w:val="16"/>
                                <w:szCs w:val="16"/>
                              </w:rPr>
                              <w:t xml:space="preserve"> expression (eQTLs, GETx), blue arrow indicates association with </w:t>
                            </w:r>
                            <w:r w:rsidRPr="00516140">
                              <w:rPr>
                                <w:rFonts w:ascii="Arial" w:hAnsi="Arial" w:cs="Arial"/>
                                <w:i/>
                                <w:iCs/>
                                <w:sz w:val="16"/>
                                <w:szCs w:val="16"/>
                              </w:rPr>
                              <w:t>TCF21</w:t>
                            </w:r>
                            <w:r w:rsidRPr="00516140">
                              <w:rPr>
                                <w:rFonts w:ascii="Arial" w:hAnsi="Arial" w:cs="Arial"/>
                                <w:sz w:val="16"/>
                                <w:szCs w:val="16"/>
                              </w:rPr>
                              <w:t xml:space="preserve"> expression (eQTL, GETx). Grey arrows/text indicate disease/phenotype associations without eQTL signals. Abbreviations: CAD, coronary artery disease; CAD EAS, CAD in East Asians; BP, blood pressure; FEV1, forced expiratory volume (lung</w:t>
                            </w:r>
                            <w:r>
                              <w:rPr>
                                <w:rFonts w:ascii="Arial" w:hAnsi="Arial" w:cs="Arial"/>
                                <w:sz w:val="16"/>
                                <w:szCs w:val="16"/>
                              </w:rPr>
                              <w:t xml:space="preserve"> fxn).</w:t>
                            </w:r>
                          </w:p>
                        </w:txbxContent>
                      </wps:txbx>
                      <wps:bodyPr rot="0" spcFirstLastPara="0" vertOverflow="overflow" horzOverflow="overflow" vert="horz" wrap="square" lIns="914" tIns="914" rIns="914" bIns="914"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BE8E2C" id="Text Box 30" o:spid="_x0000_s1031" type="#_x0000_t202" style="position:absolute;margin-left:-4.95pt;margin-top:132.15pt;width:378pt;height:192.1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" filled="f" stroked="f">
                <v:textbox inset="914emu,914emu,914emu,914emu">
                  <w:txbxContent>
                    <w:p w14:paraId="1E14672C" w14:textId="77777777" w:rsidR="00B31808" w:rsidRPr="00516140" w:rsidRDefault="00B31808" w:rsidP="00D80C71">
                      <w:pPr>
                        <w:rPr>
                          <w:rFonts w:ascii="Arial" w:hAnsi="Arial" w:cs="Arial"/>
                          <w:sz w:val="16"/>
                          <w:szCs w:val="16"/>
                        </w:rPr>
                      </w:pPr>
                      <w:r>
                        <w:rPr>
                          <w:rFonts w:ascii="Arial" w:hAnsi="Arial" w:cs="Arial"/>
                          <w:noProof/>
                          <w:sz w:val="16"/>
                          <w:szCs w:val="16"/>
                        </w:rPr>
                        <w:drawing>
                          <wp:inline distT="0" distB="0" distL="0" distR="0" wp14:anchorId="460B8E1D" wp14:editId="4457D364">
                            <wp:extent cx="4799330" cy="1460500"/>
                            <wp:effectExtent l="0" t="0" r="127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 6-TARID HiChIP eQTLs v3.jpg"/>
                                    <pic:cNvPicPr/>
                                  </pic:nvPicPr>
                                  <pic:blipFill>
                                    <a:blip r:embed="rId21">
                                      <a:extLst>
                                        <a:ext uri="{28A0092B-C50C-407E-A947-70E740481C1C}">
                                          <a14:useLocalDpi xmlns:a14="http://schemas.microsoft.com/office/drawing/2010/main" val="0"/>
                                        </a:ext>
                                      </a:extLst>
                                    </a:blip>
                                    <a:stretch>
                                      <a:fillRect/>
                                    </a:stretch>
                                  </pic:blipFill>
                                  <pic:spPr>
                                    <a:xfrm>
                                      <a:off x="0" y="0"/>
                                      <a:ext cx="4799330" cy="1460500"/>
                                    </a:xfrm>
                                    <a:prstGeom prst="rect">
                                      <a:avLst/>
                                    </a:prstGeom>
                                  </pic:spPr>
                                </pic:pic>
                              </a:graphicData>
                            </a:graphic>
                          </wp:inline>
                        </w:drawing>
                      </w:r>
                    </w:p>
                    <w:p w14:paraId="0FC6B351" w14:textId="457C969A" w:rsidR="00B31808" w:rsidRPr="00516140" w:rsidRDefault="00B31808" w:rsidP="00D80C71">
                      <w:pPr>
                        <w:spacing w:line="160" w:lineRule="exact"/>
                        <w:rPr>
                          <w:rFonts w:ascii="Arial" w:hAnsi="Arial" w:cs="Arial"/>
                          <w:sz w:val="16"/>
                          <w:szCs w:val="16"/>
                        </w:rPr>
                      </w:pPr>
                      <w:r w:rsidRPr="00516140">
                        <w:rPr>
                          <w:rFonts w:ascii="Arial" w:hAnsi="Arial" w:cs="Arial"/>
                          <w:b/>
                          <w:bCs/>
                          <w:sz w:val="16"/>
                          <w:szCs w:val="16"/>
                        </w:rPr>
                        <w:t xml:space="preserve">Fig. 6. lncRNA </w:t>
                      </w:r>
                      <w:r w:rsidRPr="00516140">
                        <w:rPr>
                          <w:rFonts w:ascii="Arial" w:hAnsi="Arial" w:cs="Arial"/>
                          <w:b/>
                          <w:bCs/>
                          <w:i/>
                          <w:sz w:val="16"/>
                          <w:szCs w:val="16"/>
                        </w:rPr>
                        <w:t>TARID</w:t>
                      </w:r>
                      <w:r w:rsidRPr="00516140">
                        <w:rPr>
                          <w:rFonts w:ascii="Arial" w:hAnsi="Arial" w:cs="Arial"/>
                          <w:b/>
                          <w:bCs/>
                          <w:sz w:val="16"/>
                          <w:szCs w:val="16"/>
                        </w:rPr>
                        <w:t xml:space="preserve"> eQTLs, HiChIP looping, and disease variants at </w:t>
                      </w:r>
                      <w:r w:rsidRPr="00EB6A1B">
                        <w:rPr>
                          <w:rFonts w:ascii="Arial" w:hAnsi="Arial" w:cs="Arial"/>
                          <w:b/>
                          <w:bCs/>
                          <w:i/>
                          <w:sz w:val="16"/>
                          <w:szCs w:val="16"/>
                        </w:rPr>
                        <w:t>TCF21</w:t>
                      </w:r>
                      <w:r w:rsidRPr="00516140">
                        <w:rPr>
                          <w:rFonts w:ascii="Arial" w:hAnsi="Arial" w:cs="Arial"/>
                          <w:b/>
                          <w:bCs/>
                          <w:sz w:val="16"/>
                          <w:szCs w:val="16"/>
                        </w:rPr>
                        <w:t xml:space="preserve"> locus. </w:t>
                      </w:r>
                      <w:r w:rsidRPr="00516140">
                        <w:rPr>
                          <w:rFonts w:ascii="Arial" w:hAnsi="Arial" w:cs="Arial"/>
                          <w:b/>
                          <w:bCs/>
                          <w:i/>
                          <w:iCs/>
                          <w:sz w:val="16"/>
                          <w:szCs w:val="16"/>
                        </w:rPr>
                        <w:t>A)</w:t>
                      </w:r>
                      <w:r w:rsidRPr="00516140">
                        <w:rPr>
                          <w:rFonts w:ascii="Arial" w:hAnsi="Arial" w:cs="Arial"/>
                          <w:b/>
                          <w:bCs/>
                          <w:sz w:val="16"/>
                          <w:szCs w:val="16"/>
                        </w:rPr>
                        <w:t xml:space="preserve"> </w:t>
                      </w:r>
                      <w:r w:rsidRPr="00516140">
                        <w:rPr>
                          <w:rFonts w:ascii="Arial" w:hAnsi="Arial" w:cs="Arial"/>
                          <w:sz w:val="16"/>
                          <w:szCs w:val="16"/>
                        </w:rPr>
                        <w:t xml:space="preserve">JUICEBOX visualization of HCASMC H3K27Ac HiChIP data at 6q23.2, showing interactions within the ~300,000 bp covered by </w:t>
                      </w:r>
                      <w:r w:rsidRPr="00516140">
                        <w:rPr>
                          <w:rFonts w:ascii="Arial" w:hAnsi="Arial" w:cs="Arial"/>
                          <w:i/>
                          <w:iCs/>
                          <w:sz w:val="16"/>
                          <w:szCs w:val="16"/>
                        </w:rPr>
                        <w:t>TARID</w:t>
                      </w:r>
                      <w:r w:rsidRPr="00516140">
                        <w:rPr>
                          <w:rFonts w:ascii="Arial" w:hAnsi="Arial" w:cs="Arial"/>
                          <w:sz w:val="16"/>
                          <w:szCs w:val="16"/>
                        </w:rPr>
                        <w:t xml:space="preserve"> (purple box), including </w:t>
                      </w:r>
                      <w:r w:rsidRPr="00516140">
                        <w:rPr>
                          <w:rFonts w:ascii="Arial" w:hAnsi="Arial" w:cs="Arial"/>
                          <w:i/>
                          <w:iCs/>
                          <w:sz w:val="16"/>
                          <w:szCs w:val="16"/>
                        </w:rPr>
                        <w:t>TCF21</w:t>
                      </w:r>
                      <w:r w:rsidRPr="00516140">
                        <w:rPr>
                          <w:rFonts w:ascii="Arial" w:hAnsi="Arial" w:cs="Arial"/>
                          <w:sz w:val="16"/>
                          <w:szCs w:val="16"/>
                        </w:rPr>
                        <w:t xml:space="preserve"> (star). </w:t>
                      </w:r>
                      <w:r w:rsidRPr="00516140">
                        <w:rPr>
                          <w:rFonts w:ascii="Arial" w:hAnsi="Arial" w:cs="Arial"/>
                          <w:b/>
                          <w:bCs/>
                          <w:i/>
                          <w:iCs/>
                          <w:sz w:val="16"/>
                          <w:szCs w:val="16"/>
                        </w:rPr>
                        <w:t>B)</w:t>
                      </w:r>
                      <w:r w:rsidRPr="00516140">
                        <w:rPr>
                          <w:rFonts w:ascii="Arial" w:hAnsi="Arial" w:cs="Arial"/>
                          <w:sz w:val="16"/>
                          <w:szCs w:val="16"/>
                        </w:rPr>
                        <w:t xml:space="preserve"> HCASMC looping structure based on FITHIC analysis of HiChIP data, and histone modifications and ATACseq annotation suggest promoter-enhancer and enhancer-enhancer interactions. Purple arrows represent CAD variants that are also HCASMC eQTLs for both </w:t>
                      </w:r>
                      <w:r w:rsidRPr="00516140">
                        <w:rPr>
                          <w:rFonts w:ascii="Arial" w:hAnsi="Arial" w:cs="Arial"/>
                          <w:i/>
                          <w:iCs/>
                          <w:sz w:val="16"/>
                          <w:szCs w:val="16"/>
                        </w:rPr>
                        <w:t>TARID</w:t>
                      </w:r>
                      <w:r w:rsidRPr="00516140">
                        <w:rPr>
                          <w:rFonts w:ascii="Arial" w:hAnsi="Arial" w:cs="Arial"/>
                          <w:sz w:val="16"/>
                          <w:szCs w:val="16"/>
                        </w:rPr>
                        <w:t xml:space="preserve"> and </w:t>
                      </w:r>
                      <w:r w:rsidRPr="00516140">
                        <w:rPr>
                          <w:rFonts w:ascii="Arial" w:hAnsi="Arial" w:cs="Arial"/>
                          <w:i/>
                          <w:iCs/>
                          <w:sz w:val="16"/>
                          <w:szCs w:val="16"/>
                        </w:rPr>
                        <w:t>TCF21</w:t>
                      </w:r>
                      <w:r w:rsidRPr="00516140">
                        <w:rPr>
                          <w:rFonts w:ascii="Arial" w:hAnsi="Arial" w:cs="Arial"/>
                          <w:sz w:val="16"/>
                          <w:szCs w:val="16"/>
                        </w:rPr>
                        <w:t xml:space="preserve">, red arrows indicate association of disease variants with </w:t>
                      </w:r>
                      <w:r w:rsidRPr="00516140">
                        <w:rPr>
                          <w:rFonts w:ascii="Arial" w:hAnsi="Arial" w:cs="Arial"/>
                          <w:i/>
                          <w:iCs/>
                          <w:sz w:val="16"/>
                          <w:szCs w:val="16"/>
                        </w:rPr>
                        <w:t>TARID</w:t>
                      </w:r>
                      <w:r w:rsidRPr="00516140">
                        <w:rPr>
                          <w:rFonts w:ascii="Arial" w:hAnsi="Arial" w:cs="Arial"/>
                          <w:sz w:val="16"/>
                          <w:szCs w:val="16"/>
                        </w:rPr>
                        <w:t xml:space="preserve"> expression (eQTLs, GETx), blue arrow indicates association with </w:t>
                      </w:r>
                      <w:r w:rsidRPr="00516140">
                        <w:rPr>
                          <w:rFonts w:ascii="Arial" w:hAnsi="Arial" w:cs="Arial"/>
                          <w:i/>
                          <w:iCs/>
                          <w:sz w:val="16"/>
                          <w:szCs w:val="16"/>
                        </w:rPr>
                        <w:t>TCF21</w:t>
                      </w:r>
                      <w:r w:rsidRPr="00516140">
                        <w:rPr>
                          <w:rFonts w:ascii="Arial" w:hAnsi="Arial" w:cs="Arial"/>
                          <w:sz w:val="16"/>
                          <w:szCs w:val="16"/>
                        </w:rPr>
                        <w:t xml:space="preserve"> expression (eQTL, GETx). Grey arrows/text indicate disease/phenotype associations without eQTL signals. Abbreviations: CAD, coronary artery disease; CAD EAS, CAD in East Asians; BP, blood pressure; FEV1, forced expiratory volume (lung</w:t>
                      </w:r>
                      <w:r>
                        <w:rPr>
                          <w:rFonts w:ascii="Arial" w:hAnsi="Arial" w:cs="Arial"/>
                          <w:sz w:val="16"/>
                          <w:szCs w:val="16"/>
                        </w:rPr>
                        <w:t xml:space="preserve"> fxn).</w:t>
                      </w:r>
                    </w:p>
                  </w:txbxContent>
                </v:textbox>
                <w10:wrap type="tight"/>
              </v:shape>
            </w:pict>
          </mc:Fallback>
        </mc:AlternateContent>
      </w:r>
      <w:r w:rsidR="00B65F3D" w:rsidRPr="004D13F9">
        <w:rPr>
          <w:rFonts w:ascii="Arial" w:hAnsi="Arial" w:cs="Arial"/>
          <w:b/>
          <w:sz w:val="22"/>
          <w:szCs w:val="22"/>
        </w:rPr>
        <w:t xml:space="preserve">Preliminary data: </w:t>
      </w:r>
      <w:r w:rsidR="003F7AAC" w:rsidRPr="004D13F9">
        <w:rPr>
          <w:rFonts w:ascii="Arial" w:hAnsi="Arial" w:cs="Arial"/>
          <w:i/>
          <w:sz w:val="22"/>
          <w:szCs w:val="22"/>
          <w:u w:val="single"/>
        </w:rPr>
        <w:t xml:space="preserve">lncRNA </w:t>
      </w:r>
      <w:r w:rsidR="001B348E" w:rsidRPr="004D13F9">
        <w:rPr>
          <w:rFonts w:ascii="Arial" w:hAnsi="Arial" w:cs="Arial"/>
          <w:i/>
          <w:sz w:val="22"/>
          <w:szCs w:val="22"/>
          <w:u w:val="single"/>
        </w:rPr>
        <w:t xml:space="preserve">eQTL and </w:t>
      </w:r>
      <w:r w:rsidR="003F7AAC" w:rsidRPr="004D13F9">
        <w:rPr>
          <w:rFonts w:ascii="Arial" w:hAnsi="Arial" w:cs="Arial"/>
          <w:i/>
          <w:sz w:val="22"/>
          <w:szCs w:val="22"/>
          <w:u w:val="single"/>
        </w:rPr>
        <w:t xml:space="preserve">CAD </w:t>
      </w:r>
      <w:r w:rsidR="001B348E" w:rsidRPr="004D13F9">
        <w:rPr>
          <w:rFonts w:ascii="Arial" w:hAnsi="Arial" w:cs="Arial"/>
          <w:i/>
          <w:sz w:val="22"/>
          <w:szCs w:val="22"/>
          <w:u w:val="single"/>
        </w:rPr>
        <w:t>GWAS overlap a</w:t>
      </w:r>
      <w:r w:rsidR="005D4CB3" w:rsidRPr="004D13F9">
        <w:rPr>
          <w:rFonts w:ascii="Arial" w:hAnsi="Arial" w:cs="Arial"/>
          <w:i/>
          <w:sz w:val="22"/>
          <w:szCs w:val="22"/>
          <w:u w:val="single"/>
        </w:rPr>
        <w:t xml:space="preserve">t </w:t>
      </w:r>
      <w:r w:rsidR="001B348E" w:rsidRPr="004D13F9">
        <w:rPr>
          <w:rFonts w:ascii="Arial" w:hAnsi="Arial" w:cs="Arial"/>
          <w:i/>
          <w:sz w:val="22"/>
          <w:szCs w:val="22"/>
          <w:u w:val="single"/>
        </w:rPr>
        <w:t>TARID</w:t>
      </w:r>
      <w:r w:rsidR="005D4CB3" w:rsidRPr="004D13F9">
        <w:rPr>
          <w:rFonts w:ascii="Arial" w:hAnsi="Arial" w:cs="Arial"/>
          <w:i/>
          <w:sz w:val="22"/>
          <w:szCs w:val="22"/>
          <w:u w:val="single"/>
        </w:rPr>
        <w:t>-TCF21</w:t>
      </w:r>
      <w:r w:rsidR="001B348E" w:rsidRPr="004D13F9">
        <w:rPr>
          <w:rFonts w:ascii="Arial" w:hAnsi="Arial" w:cs="Arial"/>
          <w:i/>
          <w:sz w:val="22"/>
          <w:szCs w:val="22"/>
          <w:u w:val="single"/>
        </w:rPr>
        <w:t xml:space="preserve"> </w:t>
      </w:r>
      <w:r w:rsidR="00A26C03" w:rsidRPr="004D13F9">
        <w:rPr>
          <w:rFonts w:ascii="Arial" w:hAnsi="Arial" w:cs="Arial"/>
          <w:i/>
          <w:sz w:val="22"/>
          <w:szCs w:val="22"/>
          <w:u w:val="single"/>
        </w:rPr>
        <w:t>locus -</w:t>
      </w:r>
      <w:r w:rsidR="001B348E" w:rsidRPr="004D13F9">
        <w:rPr>
          <w:rFonts w:ascii="Arial" w:hAnsi="Arial" w:cs="Arial"/>
          <w:i/>
          <w:sz w:val="22"/>
          <w:szCs w:val="22"/>
          <w:u w:val="single"/>
        </w:rPr>
        <w:t xml:space="preserve"> </w:t>
      </w:r>
      <w:r w:rsidR="00E1004B" w:rsidRPr="004D13F9">
        <w:rPr>
          <w:rFonts w:ascii="Arial" w:hAnsi="Arial" w:cs="Arial"/>
          <w:color w:val="000000" w:themeColor="text1"/>
          <w:sz w:val="22"/>
          <w:szCs w:val="22"/>
        </w:rPr>
        <w:t xml:space="preserve">Our studies in the </w:t>
      </w:r>
      <w:r w:rsidR="00E1004B" w:rsidRPr="004D13F9">
        <w:rPr>
          <w:rFonts w:ascii="Arial" w:hAnsi="Arial" w:cs="Arial"/>
          <w:i/>
          <w:color w:val="000000" w:themeColor="text1"/>
          <w:sz w:val="22"/>
          <w:szCs w:val="22"/>
        </w:rPr>
        <w:t>TCF21</w:t>
      </w:r>
      <w:r w:rsidR="00E1004B" w:rsidRPr="004D13F9">
        <w:rPr>
          <w:rFonts w:ascii="Arial" w:hAnsi="Arial" w:cs="Arial"/>
          <w:color w:val="000000" w:themeColor="text1"/>
          <w:sz w:val="22"/>
          <w:szCs w:val="22"/>
        </w:rPr>
        <w:t xml:space="preserve"> locus </w:t>
      </w:r>
      <w:r w:rsidR="000D4608" w:rsidRPr="004D13F9">
        <w:rPr>
          <w:rFonts w:ascii="Arial" w:hAnsi="Arial" w:cs="Arial"/>
          <w:color w:val="000000" w:themeColor="text1"/>
          <w:sz w:val="22"/>
          <w:szCs w:val="22"/>
        </w:rPr>
        <w:t xml:space="preserve">support the relevance of </w:t>
      </w:r>
      <w:r w:rsidR="00E1004B" w:rsidRPr="004D13F9">
        <w:rPr>
          <w:rFonts w:ascii="Arial" w:hAnsi="Arial" w:cs="Arial"/>
          <w:color w:val="000000" w:themeColor="text1"/>
          <w:sz w:val="22"/>
          <w:szCs w:val="22"/>
        </w:rPr>
        <w:t xml:space="preserve">experiments proposed in this Aim. We are currently investigating the relationship between lncRNAs, </w:t>
      </w:r>
      <w:r w:rsidR="00F51FBC" w:rsidRPr="004D13F9">
        <w:rPr>
          <w:rFonts w:ascii="Arial" w:hAnsi="Arial" w:cs="Arial"/>
          <w:color w:val="000000" w:themeColor="text1"/>
          <w:sz w:val="22"/>
          <w:szCs w:val="22"/>
        </w:rPr>
        <w:t>pcGene</w:t>
      </w:r>
      <w:r w:rsidR="00E1004B" w:rsidRPr="004D13F9">
        <w:rPr>
          <w:rFonts w:ascii="Arial" w:hAnsi="Arial" w:cs="Arial"/>
          <w:color w:val="000000" w:themeColor="text1"/>
          <w:sz w:val="22"/>
          <w:szCs w:val="22"/>
        </w:rPr>
        <w:t>s, and causal CAD SNPs, employing eQTLs and chromosomal looping as identified with HiChIP in HCASMC.</w:t>
      </w:r>
      <w:r w:rsidR="0074613F">
        <w:rPr>
          <w:rFonts w:ascii="Arial" w:hAnsi="Arial" w:cs="Arial"/>
          <w:color w:val="000000" w:themeColor="text1"/>
          <w:sz w:val="22"/>
          <w:szCs w:val="22"/>
        </w:rPr>
        <w:fldChar w:fldCharType="begin">
          <w:fldData xml:space="preserve">PEVuZE5vdGU+PENpdGU+PEF1dGhvcj5NdW1iYWNoPC9BdXRob3I+PFllYXI+MjAxNzwvWWVhcj48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</w:fldData>
        </w:fldChar>
      </w:r>
      <w:r w:rsidR="0074613F">
        <w:rPr>
          <w:rFonts w:ascii="Arial" w:hAnsi="Arial" w:cs="Arial"/>
          <w:color w:val="000000" w:themeColor="text1"/>
          <w:sz w:val="22"/>
          <w:szCs w:val="22"/>
        </w:rPr>
        <w:instrText xml:space="preserve"> ADDIN EN.CITE </w:instrText>
      </w:r>
      <w:r w:rsidR="0074613F">
        <w:rPr>
          <w:rFonts w:ascii="Arial" w:hAnsi="Arial" w:cs="Arial"/>
          <w:color w:val="000000" w:themeColor="text1"/>
          <w:sz w:val="22"/>
          <w:szCs w:val="22"/>
        </w:rPr>
        <w:fldChar w:fldCharType="begin">
          <w:fldData xml:space="preserve">PEVuZE5vdGU+PENpdGU+PEF1dGhvcj5NdW1iYWNoPC9BdXRob3I+PFllYXI+MjAxNzwvWWVhcj48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</w:fldData>
        </w:fldChar>
      </w:r>
      <w:r w:rsidR="0074613F">
        <w:rPr>
          <w:rFonts w:ascii="Arial" w:hAnsi="Arial" w:cs="Arial"/>
          <w:color w:val="000000" w:themeColor="text1"/>
          <w:sz w:val="22"/>
          <w:szCs w:val="22"/>
        </w:rPr>
        <w:instrText xml:space="preserve"> ADDIN EN.CITE.DATA </w:instrText>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74613F" w:rsidRPr="0074613F">
        <w:rPr>
          <w:rFonts w:ascii="Arial" w:hAnsi="Arial" w:cs="Arial"/>
          <w:noProof/>
          <w:color w:val="000000" w:themeColor="text1"/>
          <w:sz w:val="22"/>
          <w:szCs w:val="22"/>
          <w:vertAlign w:val="superscript"/>
        </w:rPr>
        <w:t>10, 41</w:t>
      </w:r>
      <w:r w:rsidR="0074613F">
        <w:rPr>
          <w:rFonts w:ascii="Arial" w:hAnsi="Arial" w:cs="Arial"/>
          <w:color w:val="000000" w:themeColor="text1"/>
          <w:sz w:val="22"/>
          <w:szCs w:val="22"/>
        </w:rPr>
        <w:fldChar w:fldCharType="end"/>
      </w:r>
      <w:r w:rsidR="00E1004B" w:rsidRPr="004D13F9">
        <w:rPr>
          <w:rFonts w:ascii="Arial" w:hAnsi="Arial" w:cs="Arial"/>
          <w:color w:val="000000" w:themeColor="text1"/>
          <w:sz w:val="22"/>
          <w:szCs w:val="22"/>
        </w:rPr>
        <w:t xml:space="preserve"> The CAD associated gene </w:t>
      </w:r>
      <w:r w:rsidR="00E1004B" w:rsidRPr="004D13F9">
        <w:rPr>
          <w:rFonts w:ascii="Arial" w:hAnsi="Arial" w:cs="Arial"/>
          <w:i/>
          <w:color w:val="000000" w:themeColor="text1"/>
          <w:sz w:val="22"/>
          <w:szCs w:val="22"/>
        </w:rPr>
        <w:t>TCF21</w:t>
      </w:r>
      <w:r w:rsidR="00B530A9" w:rsidRPr="004D13F9">
        <w:rPr>
          <w:rFonts w:ascii="Arial" w:hAnsi="Arial" w:cs="Arial"/>
          <w:color w:val="000000" w:themeColor="text1"/>
          <w:sz w:val="22"/>
          <w:szCs w:val="22"/>
        </w:rPr>
        <w:t xml:space="preserve"> has a related</w:t>
      </w:r>
      <w:r w:rsidR="00E1004B" w:rsidRPr="004D13F9">
        <w:rPr>
          <w:rFonts w:ascii="Arial" w:hAnsi="Arial" w:cs="Arial"/>
          <w:color w:val="000000" w:themeColor="text1"/>
          <w:sz w:val="22"/>
          <w:szCs w:val="22"/>
        </w:rPr>
        <w:t xml:space="preserve"> antisense lncRNA </w:t>
      </w:r>
      <w:r w:rsidR="00E1004B" w:rsidRPr="00D43D3E">
        <w:rPr>
          <w:rFonts w:ascii="Arial" w:hAnsi="Arial" w:cs="Arial"/>
          <w:color w:val="000000" w:themeColor="text1"/>
          <w:sz w:val="22"/>
          <w:szCs w:val="22"/>
        </w:rPr>
        <w:t>TARID</w:t>
      </w:r>
      <w:r w:rsidR="00E1004B" w:rsidRPr="004D13F9">
        <w:rPr>
          <w:rFonts w:ascii="Arial" w:hAnsi="Arial" w:cs="Arial"/>
          <w:color w:val="000000" w:themeColor="text1"/>
          <w:sz w:val="22"/>
          <w:szCs w:val="22"/>
        </w:rPr>
        <w:t xml:space="preserve">, that stretches ~300,000 bp upstream, to the </w:t>
      </w:r>
      <w:r w:rsidR="00E1004B" w:rsidRPr="004D13F9">
        <w:rPr>
          <w:rFonts w:ascii="Arial" w:hAnsi="Arial" w:cs="Arial"/>
          <w:i/>
          <w:color w:val="000000" w:themeColor="text1"/>
          <w:sz w:val="22"/>
          <w:szCs w:val="22"/>
        </w:rPr>
        <w:t>EYA4</w:t>
      </w:r>
      <w:r w:rsidR="004974BF" w:rsidRPr="004D13F9">
        <w:rPr>
          <w:rFonts w:ascii="Arial" w:hAnsi="Arial" w:cs="Arial"/>
          <w:color w:val="000000" w:themeColor="text1"/>
          <w:sz w:val="22"/>
          <w:szCs w:val="22"/>
        </w:rPr>
        <w:t xml:space="preserve"> gene. As visualized with Juicebox</w:t>
      </w:r>
      <w:r w:rsidR="0074613F">
        <w:rPr>
          <w:rFonts w:ascii="Arial" w:hAnsi="Arial" w:cs="Arial"/>
          <w:color w:val="000000" w:themeColor="text1"/>
          <w:sz w:val="22"/>
          <w:szCs w:val="22"/>
        </w:rPr>
        <w:fldChar w:fldCharType="begin">
          <w:fldData xml:space="preserve">PEVuZE5vdGU+PENpdGU+PEF1dGhvcj5EdXJhbmQ8L0F1dGhvcj48WWVhcj4yMDE2PC9ZZWFyPjxS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</w:fldData>
        </w:fldChar>
      </w:r>
      <w:r w:rsidR="00A00176">
        <w:rPr>
          <w:rFonts w:ascii="Arial" w:hAnsi="Arial" w:cs="Arial"/>
          <w:color w:val="000000" w:themeColor="text1"/>
          <w:sz w:val="22"/>
          <w:szCs w:val="22"/>
        </w:rPr>
        <w:instrText xml:space="preserve"> ADDIN EN.CITE </w:instrText>
      </w:r>
      <w:r w:rsidR="00A00176">
        <w:rPr>
          <w:rFonts w:ascii="Arial" w:hAnsi="Arial" w:cs="Arial"/>
          <w:color w:val="000000" w:themeColor="text1"/>
          <w:sz w:val="22"/>
          <w:szCs w:val="22"/>
        </w:rPr>
        <w:fldChar w:fldCharType="begin">
          <w:fldData xml:space="preserve">PEVuZE5vdGU+PENpdGU+PEF1dGhvcj5EdXJhbmQ8L0F1dGhvcj48WWVhcj4yMDE2PC9ZZWFyPjxS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</w:fldData>
        </w:fldChar>
      </w:r>
      <w:r w:rsidR="00A00176">
        <w:rPr>
          <w:rFonts w:ascii="Arial" w:hAnsi="Arial" w:cs="Arial"/>
          <w:color w:val="000000" w:themeColor="text1"/>
          <w:sz w:val="22"/>
          <w:szCs w:val="22"/>
        </w:rPr>
        <w:instrText xml:space="preserve"> ADDIN EN.CITE.DATA </w:instrText>
      </w:r>
      <w:r w:rsidR="00A00176">
        <w:rPr>
          <w:rFonts w:ascii="Arial" w:hAnsi="Arial" w:cs="Arial"/>
          <w:color w:val="000000" w:themeColor="text1"/>
          <w:sz w:val="22"/>
          <w:szCs w:val="22"/>
        </w:rPr>
      </w:r>
      <w:r w:rsidR="00A00176">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124</w:t>
      </w:r>
      <w:r w:rsidR="0074613F">
        <w:rPr>
          <w:rFonts w:ascii="Arial" w:hAnsi="Arial" w:cs="Arial"/>
          <w:color w:val="000000" w:themeColor="text1"/>
          <w:sz w:val="22"/>
          <w:szCs w:val="22"/>
        </w:rPr>
        <w:fldChar w:fldCharType="end"/>
      </w:r>
      <w:r w:rsidR="004974BF" w:rsidRPr="004D13F9">
        <w:rPr>
          <w:rFonts w:ascii="Arial" w:hAnsi="Arial" w:cs="Arial"/>
          <w:color w:val="000000" w:themeColor="text1"/>
          <w:sz w:val="22"/>
          <w:szCs w:val="22"/>
        </w:rPr>
        <w:t>, c</w:t>
      </w:r>
      <w:r w:rsidR="00E1004B" w:rsidRPr="004D13F9">
        <w:rPr>
          <w:rFonts w:ascii="Arial" w:hAnsi="Arial" w:cs="Arial"/>
          <w:color w:val="000000" w:themeColor="text1"/>
          <w:sz w:val="22"/>
          <w:szCs w:val="22"/>
        </w:rPr>
        <w:t xml:space="preserve">hromosomal interactions are restricted within a block stretching from </w:t>
      </w:r>
      <w:r w:rsidR="00E1004B" w:rsidRPr="004D13F9">
        <w:rPr>
          <w:rFonts w:ascii="Arial" w:hAnsi="Arial" w:cs="Arial"/>
          <w:i/>
          <w:color w:val="000000" w:themeColor="text1"/>
          <w:sz w:val="22"/>
          <w:szCs w:val="22"/>
        </w:rPr>
        <w:t>TCF21</w:t>
      </w:r>
      <w:r w:rsidR="00E1004B" w:rsidRPr="004D13F9">
        <w:rPr>
          <w:rFonts w:ascii="Arial" w:hAnsi="Arial" w:cs="Arial"/>
          <w:color w:val="000000" w:themeColor="text1"/>
          <w:sz w:val="22"/>
          <w:szCs w:val="22"/>
        </w:rPr>
        <w:t xml:space="preserve"> to </w:t>
      </w:r>
      <w:r w:rsidR="00E1004B" w:rsidRPr="004D13F9">
        <w:rPr>
          <w:rFonts w:ascii="Arial" w:hAnsi="Arial" w:cs="Arial"/>
          <w:i/>
          <w:color w:val="000000" w:themeColor="text1"/>
          <w:sz w:val="22"/>
          <w:szCs w:val="22"/>
        </w:rPr>
        <w:t>EYA4</w:t>
      </w:r>
      <w:r w:rsidR="00E1004B" w:rsidRPr="004D13F9">
        <w:rPr>
          <w:rFonts w:ascii="Arial" w:hAnsi="Arial" w:cs="Arial"/>
          <w:color w:val="000000" w:themeColor="text1"/>
          <w:sz w:val="22"/>
          <w:szCs w:val="22"/>
        </w:rPr>
        <w:t xml:space="preserve">, suggesting multiple types of interactions related to </w:t>
      </w:r>
      <w:r w:rsidR="00E1004B" w:rsidRPr="00D43D3E">
        <w:rPr>
          <w:rFonts w:ascii="Arial" w:hAnsi="Arial" w:cs="Arial"/>
          <w:color w:val="000000" w:themeColor="text1"/>
          <w:sz w:val="22"/>
          <w:szCs w:val="22"/>
        </w:rPr>
        <w:t>TARID</w:t>
      </w:r>
      <w:r w:rsidR="00E1004B" w:rsidRPr="004D13F9">
        <w:rPr>
          <w:rFonts w:ascii="Arial" w:hAnsi="Arial" w:cs="Arial"/>
          <w:color w:val="000000" w:themeColor="text1"/>
          <w:sz w:val="22"/>
          <w:szCs w:val="22"/>
        </w:rPr>
        <w:t xml:space="preserve"> function </w:t>
      </w:r>
      <w:r w:rsidR="00916332" w:rsidRPr="004D13F9">
        <w:rPr>
          <w:rFonts w:ascii="Arial" w:hAnsi="Arial" w:cs="Arial"/>
          <w:b/>
          <w:color w:val="000000" w:themeColor="text1"/>
          <w:sz w:val="22"/>
          <w:szCs w:val="22"/>
        </w:rPr>
        <w:t>(Fig. 6</w:t>
      </w:r>
      <w:r w:rsidR="00E1004B" w:rsidRPr="004D13F9">
        <w:rPr>
          <w:rFonts w:ascii="Arial" w:hAnsi="Arial" w:cs="Arial"/>
          <w:b/>
          <w:color w:val="000000" w:themeColor="text1"/>
          <w:sz w:val="22"/>
          <w:szCs w:val="22"/>
        </w:rPr>
        <w:t>A)</w:t>
      </w:r>
      <w:r w:rsidR="00E1004B" w:rsidRPr="004D13F9">
        <w:rPr>
          <w:rFonts w:ascii="Arial" w:hAnsi="Arial" w:cs="Arial"/>
          <w:color w:val="000000" w:themeColor="text1"/>
          <w:sz w:val="22"/>
          <w:szCs w:val="22"/>
        </w:rPr>
        <w:t>. FITHIC</w:t>
      </w:r>
      <w:r w:rsidR="0074613F">
        <w:rPr>
          <w:rFonts w:ascii="Arial" w:hAnsi="Arial" w:cs="Arial"/>
          <w:color w:val="000000" w:themeColor="text1"/>
          <w:sz w:val="22"/>
          <w:szCs w:val="22"/>
        </w:rPr>
        <w:fldChar w:fldCharType="begin">
          <w:fldData xml:space="preserve">PEVuZE5vdGU+PENpdGU+PEF1dGhvcj5BeTwvQXV0aG9yPjxZZWFyPjIwMTQ8L1llYXI+PFJlY051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==
</w:fldData>
        </w:fldChar>
      </w:r>
      <w:r w:rsidR="00A00176">
        <w:rPr>
          <w:rFonts w:ascii="Arial" w:hAnsi="Arial" w:cs="Arial"/>
          <w:color w:val="000000" w:themeColor="text1"/>
          <w:sz w:val="22"/>
          <w:szCs w:val="22"/>
        </w:rPr>
        <w:instrText xml:space="preserve"> ADDIN EN.CITE </w:instrText>
      </w:r>
      <w:r w:rsidR="00A00176">
        <w:rPr>
          <w:rFonts w:ascii="Arial" w:hAnsi="Arial" w:cs="Arial"/>
          <w:color w:val="000000" w:themeColor="text1"/>
          <w:sz w:val="22"/>
          <w:szCs w:val="22"/>
        </w:rPr>
        <w:fldChar w:fldCharType="begin">
          <w:fldData xml:space="preserve">PEVuZE5vdGU+PENpdGU+PEF1dGhvcj5BeTwvQXV0aG9yPjxZZWFyPjIwMTQ8L1llYXI+PFJlY051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==
</w:fldData>
        </w:fldChar>
      </w:r>
      <w:r w:rsidR="00A00176">
        <w:rPr>
          <w:rFonts w:ascii="Arial" w:hAnsi="Arial" w:cs="Arial"/>
          <w:color w:val="000000" w:themeColor="text1"/>
          <w:sz w:val="22"/>
          <w:szCs w:val="22"/>
        </w:rPr>
        <w:instrText xml:space="preserve"> ADDIN EN.CITE.DATA </w:instrText>
      </w:r>
      <w:r w:rsidR="00A00176">
        <w:rPr>
          <w:rFonts w:ascii="Arial" w:hAnsi="Arial" w:cs="Arial"/>
          <w:color w:val="000000" w:themeColor="text1"/>
          <w:sz w:val="22"/>
          <w:szCs w:val="22"/>
        </w:rPr>
      </w:r>
      <w:r w:rsidR="00A00176">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125</w:t>
      </w:r>
      <w:r w:rsidR="0074613F">
        <w:rPr>
          <w:rFonts w:ascii="Arial" w:hAnsi="Arial" w:cs="Arial"/>
          <w:color w:val="000000" w:themeColor="text1"/>
          <w:sz w:val="22"/>
          <w:szCs w:val="22"/>
        </w:rPr>
        <w:fldChar w:fldCharType="end"/>
      </w:r>
      <w:r w:rsidR="004A4ED6" w:rsidRPr="004D13F9">
        <w:rPr>
          <w:rFonts w:ascii="Arial" w:hAnsi="Arial" w:cs="Arial"/>
          <w:color w:val="000000" w:themeColor="text1"/>
          <w:sz w:val="22"/>
          <w:szCs w:val="22"/>
        </w:rPr>
        <w:t xml:space="preserve"> analysis of contacts identifies</w:t>
      </w:r>
      <w:r w:rsidR="00E1004B" w:rsidRPr="004D13F9">
        <w:rPr>
          <w:rFonts w:ascii="Arial" w:hAnsi="Arial" w:cs="Arial"/>
          <w:color w:val="000000" w:themeColor="text1"/>
          <w:sz w:val="22"/>
          <w:szCs w:val="22"/>
        </w:rPr>
        <w:t xml:space="preserve"> interactions between </w:t>
      </w:r>
      <w:r w:rsidR="00E1004B" w:rsidRPr="004D13F9">
        <w:rPr>
          <w:rFonts w:ascii="Arial" w:hAnsi="Arial" w:cs="Arial"/>
          <w:i/>
          <w:color w:val="000000" w:themeColor="text1"/>
          <w:sz w:val="22"/>
          <w:szCs w:val="22"/>
        </w:rPr>
        <w:t>TCF21</w:t>
      </w:r>
      <w:r w:rsidR="00E1004B" w:rsidRPr="004D13F9">
        <w:rPr>
          <w:rFonts w:ascii="Arial" w:hAnsi="Arial" w:cs="Arial"/>
          <w:color w:val="000000" w:themeColor="text1"/>
          <w:sz w:val="22"/>
          <w:szCs w:val="22"/>
        </w:rPr>
        <w:t xml:space="preserve"> and th</w:t>
      </w:r>
      <w:r w:rsidR="0075618E" w:rsidRPr="004D13F9">
        <w:rPr>
          <w:rFonts w:ascii="Arial" w:hAnsi="Arial" w:cs="Arial"/>
          <w:color w:val="000000" w:themeColor="text1"/>
          <w:sz w:val="22"/>
          <w:szCs w:val="22"/>
        </w:rPr>
        <w:t xml:space="preserve">e 3’ end of </w:t>
      </w:r>
      <w:r w:rsidR="0075618E" w:rsidRPr="004D13F9">
        <w:rPr>
          <w:rFonts w:ascii="Arial" w:hAnsi="Arial" w:cs="Arial"/>
          <w:i/>
          <w:color w:val="000000" w:themeColor="text1"/>
          <w:sz w:val="22"/>
          <w:szCs w:val="22"/>
        </w:rPr>
        <w:t>TARID</w:t>
      </w:r>
      <w:r w:rsidR="0075618E" w:rsidRPr="004D13F9">
        <w:rPr>
          <w:rFonts w:ascii="Arial" w:hAnsi="Arial" w:cs="Arial"/>
          <w:color w:val="000000" w:themeColor="text1"/>
          <w:sz w:val="22"/>
          <w:szCs w:val="22"/>
        </w:rPr>
        <w:t xml:space="preserve">, </w:t>
      </w:r>
      <w:r w:rsidR="0091263B" w:rsidRPr="004D13F9">
        <w:rPr>
          <w:rFonts w:ascii="Arial" w:hAnsi="Arial" w:cs="Arial"/>
          <w:color w:val="000000" w:themeColor="text1"/>
          <w:sz w:val="22"/>
          <w:szCs w:val="22"/>
        </w:rPr>
        <w:t>promoter-enhancer interaction</w:t>
      </w:r>
      <w:r w:rsidR="009F08E8" w:rsidRPr="004D13F9">
        <w:rPr>
          <w:rFonts w:ascii="Arial" w:hAnsi="Arial" w:cs="Arial"/>
          <w:color w:val="000000" w:themeColor="text1"/>
          <w:sz w:val="22"/>
          <w:szCs w:val="22"/>
        </w:rPr>
        <w:t>s</w:t>
      </w:r>
      <w:r w:rsidR="00E1004B" w:rsidRPr="004D13F9">
        <w:rPr>
          <w:rFonts w:ascii="Arial" w:hAnsi="Arial" w:cs="Arial"/>
          <w:color w:val="000000" w:themeColor="text1"/>
          <w:sz w:val="22"/>
          <w:szCs w:val="22"/>
        </w:rPr>
        <w:t xml:space="preserve">, along with contacts among numerous </w:t>
      </w:r>
      <w:r w:rsidR="00EB6A1B">
        <w:rPr>
          <w:rFonts w:ascii="Arial" w:hAnsi="Arial" w:cs="Arial"/>
          <w:color w:val="000000" w:themeColor="text1"/>
          <w:sz w:val="22"/>
          <w:szCs w:val="22"/>
        </w:rPr>
        <w:t>locations within</w:t>
      </w:r>
      <w:r w:rsidR="00E1004B" w:rsidRPr="004D13F9">
        <w:rPr>
          <w:rFonts w:ascii="Arial" w:hAnsi="Arial" w:cs="Arial"/>
          <w:color w:val="000000" w:themeColor="text1"/>
          <w:sz w:val="22"/>
          <w:szCs w:val="22"/>
        </w:rPr>
        <w:t xml:space="preserve"> the </w:t>
      </w:r>
      <w:r w:rsidR="00E1004B" w:rsidRPr="004D13F9">
        <w:rPr>
          <w:rFonts w:ascii="Arial" w:hAnsi="Arial" w:cs="Arial"/>
          <w:i/>
          <w:color w:val="000000" w:themeColor="text1"/>
          <w:sz w:val="22"/>
          <w:szCs w:val="22"/>
        </w:rPr>
        <w:t>TARID</w:t>
      </w:r>
      <w:r w:rsidR="00E1004B" w:rsidRPr="004D13F9">
        <w:rPr>
          <w:rFonts w:ascii="Arial" w:hAnsi="Arial" w:cs="Arial"/>
          <w:color w:val="000000" w:themeColor="text1"/>
          <w:sz w:val="22"/>
          <w:szCs w:val="22"/>
        </w:rPr>
        <w:t xml:space="preserve"> structural gene, presumably enhancer-enhancer interactions </w:t>
      </w:r>
      <w:r w:rsidR="00152397" w:rsidRPr="004D13F9">
        <w:rPr>
          <w:rFonts w:ascii="Arial" w:hAnsi="Arial" w:cs="Arial"/>
          <w:b/>
          <w:color w:val="000000" w:themeColor="text1"/>
          <w:sz w:val="22"/>
          <w:szCs w:val="22"/>
        </w:rPr>
        <w:t>(Fig. 6</w:t>
      </w:r>
      <w:r w:rsidR="00E1004B" w:rsidRPr="004D13F9">
        <w:rPr>
          <w:rFonts w:ascii="Arial" w:hAnsi="Arial" w:cs="Arial"/>
          <w:b/>
          <w:color w:val="000000" w:themeColor="text1"/>
          <w:sz w:val="22"/>
          <w:szCs w:val="22"/>
        </w:rPr>
        <w:t>B)</w:t>
      </w:r>
      <w:r w:rsidR="00E1004B" w:rsidRPr="004D13F9">
        <w:rPr>
          <w:rFonts w:ascii="Arial" w:hAnsi="Arial" w:cs="Arial"/>
          <w:color w:val="000000" w:themeColor="text1"/>
          <w:sz w:val="22"/>
          <w:szCs w:val="22"/>
        </w:rPr>
        <w:t xml:space="preserve">. Epigenome and chromatin accessibility mapping show open and active chromatin in this region, as indicated by </w:t>
      </w:r>
      <w:r w:rsidR="00843E8F">
        <w:rPr>
          <w:rFonts w:ascii="Arial" w:hAnsi="Arial" w:cs="Arial"/>
          <w:color w:val="000000" w:themeColor="text1"/>
          <w:sz w:val="22"/>
          <w:szCs w:val="22"/>
        </w:rPr>
        <w:t xml:space="preserve">ATACseq peaks and </w:t>
      </w:r>
      <w:r w:rsidR="00E1004B" w:rsidRPr="004D13F9">
        <w:rPr>
          <w:rFonts w:ascii="Arial" w:hAnsi="Arial" w:cs="Arial"/>
          <w:color w:val="000000" w:themeColor="text1"/>
          <w:sz w:val="22"/>
          <w:szCs w:val="22"/>
        </w:rPr>
        <w:t>H3K4me1 and H3K27Ac</w:t>
      </w:r>
      <w:r w:rsidR="00843E8F">
        <w:rPr>
          <w:rFonts w:ascii="Arial" w:hAnsi="Arial" w:cs="Arial"/>
          <w:color w:val="000000" w:themeColor="text1"/>
          <w:sz w:val="22"/>
          <w:szCs w:val="22"/>
        </w:rPr>
        <w:t xml:space="preserve"> modifications</w:t>
      </w:r>
      <w:r w:rsidR="00E1004B" w:rsidRPr="004D13F9">
        <w:rPr>
          <w:rFonts w:ascii="Arial" w:hAnsi="Arial" w:cs="Arial"/>
          <w:color w:val="000000" w:themeColor="text1"/>
          <w:sz w:val="22"/>
          <w:szCs w:val="22"/>
        </w:rPr>
        <w:t xml:space="preserve">, consistent with numerous enhancers in this region in HCASMC </w:t>
      </w:r>
      <w:r w:rsidR="00931880" w:rsidRPr="004D13F9">
        <w:rPr>
          <w:rFonts w:ascii="Arial" w:hAnsi="Arial" w:cs="Arial"/>
          <w:b/>
          <w:color w:val="000000" w:themeColor="text1"/>
          <w:sz w:val="22"/>
          <w:szCs w:val="22"/>
        </w:rPr>
        <w:t>(Fig. 6</w:t>
      </w:r>
      <w:r w:rsidR="00E1004B" w:rsidRPr="004D13F9">
        <w:rPr>
          <w:rFonts w:ascii="Arial" w:hAnsi="Arial" w:cs="Arial"/>
          <w:b/>
          <w:color w:val="000000" w:themeColor="text1"/>
          <w:sz w:val="22"/>
          <w:szCs w:val="22"/>
        </w:rPr>
        <w:t>B)</w:t>
      </w:r>
      <w:r w:rsidR="00E1004B" w:rsidRPr="004D13F9">
        <w:rPr>
          <w:rFonts w:ascii="Arial" w:hAnsi="Arial" w:cs="Arial"/>
          <w:color w:val="000000" w:themeColor="text1"/>
          <w:sz w:val="22"/>
          <w:szCs w:val="22"/>
        </w:rPr>
        <w:t>. CAD GWAS studies have ide</w:t>
      </w:r>
      <w:r w:rsidR="004A4ED6" w:rsidRPr="004D13F9">
        <w:rPr>
          <w:rFonts w:ascii="Arial" w:hAnsi="Arial" w:cs="Arial"/>
          <w:color w:val="000000" w:themeColor="text1"/>
          <w:sz w:val="22"/>
          <w:szCs w:val="22"/>
        </w:rPr>
        <w:t xml:space="preserve">ntified five </w:t>
      </w:r>
      <w:r w:rsidR="005A32A1" w:rsidRPr="004D13F9">
        <w:rPr>
          <w:rFonts w:ascii="Arial" w:hAnsi="Arial" w:cs="Arial"/>
          <w:color w:val="000000" w:themeColor="text1"/>
          <w:sz w:val="22"/>
          <w:szCs w:val="22"/>
        </w:rPr>
        <w:t>independent</w:t>
      </w:r>
      <w:r w:rsidR="00E1004B" w:rsidRPr="004D13F9">
        <w:rPr>
          <w:rFonts w:ascii="Arial" w:hAnsi="Arial" w:cs="Arial"/>
          <w:color w:val="000000" w:themeColor="text1"/>
          <w:sz w:val="22"/>
          <w:szCs w:val="22"/>
        </w:rPr>
        <w:t xml:space="preserve"> CAD associated SNPs </w:t>
      </w:r>
      <w:r w:rsidR="009F7C95" w:rsidRPr="004D13F9">
        <w:rPr>
          <w:rFonts w:ascii="Arial" w:hAnsi="Arial" w:cs="Arial"/>
          <w:color w:val="000000" w:themeColor="text1"/>
          <w:sz w:val="22"/>
          <w:szCs w:val="22"/>
        </w:rPr>
        <w:t>within and</w:t>
      </w:r>
      <w:r w:rsidR="004C6CE3" w:rsidRPr="004D13F9">
        <w:rPr>
          <w:rFonts w:ascii="Arial" w:hAnsi="Arial" w:cs="Arial"/>
          <w:color w:val="000000" w:themeColor="text1"/>
          <w:sz w:val="22"/>
          <w:szCs w:val="22"/>
        </w:rPr>
        <w:t xml:space="preserve"> </w:t>
      </w:r>
      <w:r w:rsidR="00E1004B" w:rsidRPr="004D13F9">
        <w:rPr>
          <w:rFonts w:ascii="Arial" w:hAnsi="Arial" w:cs="Arial"/>
          <w:color w:val="000000" w:themeColor="text1"/>
          <w:sz w:val="22"/>
          <w:szCs w:val="22"/>
        </w:rPr>
        <w:t xml:space="preserve">5’ </w:t>
      </w:r>
      <w:r w:rsidR="0091263B" w:rsidRPr="004D13F9">
        <w:rPr>
          <w:rFonts w:ascii="Arial" w:hAnsi="Arial" w:cs="Arial"/>
          <w:color w:val="000000" w:themeColor="text1"/>
          <w:sz w:val="22"/>
          <w:szCs w:val="22"/>
        </w:rPr>
        <w:t xml:space="preserve">of </w:t>
      </w:r>
      <w:r w:rsidR="0091263B" w:rsidRPr="004D13F9">
        <w:rPr>
          <w:rFonts w:ascii="Arial" w:hAnsi="Arial" w:cs="Arial"/>
          <w:i/>
          <w:color w:val="000000" w:themeColor="text1"/>
          <w:sz w:val="22"/>
          <w:szCs w:val="22"/>
        </w:rPr>
        <w:t>TCF21</w:t>
      </w:r>
      <w:r w:rsidR="00E1004B" w:rsidRPr="004D13F9">
        <w:rPr>
          <w:rFonts w:ascii="Arial" w:hAnsi="Arial" w:cs="Arial"/>
          <w:color w:val="000000" w:themeColor="text1"/>
          <w:sz w:val="22"/>
          <w:szCs w:val="22"/>
        </w:rPr>
        <w:t xml:space="preserve">. We have mapped each of these variants as highly significant eQTLs for both </w:t>
      </w:r>
      <w:r w:rsidR="00E1004B" w:rsidRPr="004D13F9">
        <w:rPr>
          <w:rFonts w:ascii="Arial" w:hAnsi="Arial" w:cs="Arial"/>
          <w:i/>
          <w:color w:val="000000" w:themeColor="text1"/>
          <w:sz w:val="22"/>
          <w:szCs w:val="22"/>
        </w:rPr>
        <w:t>TCF21</w:t>
      </w:r>
      <w:r w:rsidR="00E1004B" w:rsidRPr="004D13F9">
        <w:rPr>
          <w:rFonts w:ascii="Arial" w:hAnsi="Arial" w:cs="Arial"/>
          <w:color w:val="000000" w:themeColor="text1"/>
          <w:sz w:val="22"/>
          <w:szCs w:val="22"/>
        </w:rPr>
        <w:t xml:space="preserve"> and </w:t>
      </w:r>
      <w:r w:rsidR="00E1004B" w:rsidRPr="004D13F9">
        <w:rPr>
          <w:rFonts w:ascii="Arial" w:hAnsi="Arial" w:cs="Arial"/>
          <w:i/>
          <w:color w:val="000000" w:themeColor="text1"/>
          <w:sz w:val="22"/>
          <w:szCs w:val="22"/>
        </w:rPr>
        <w:t>TARID</w:t>
      </w:r>
      <w:r w:rsidR="00E1004B" w:rsidRPr="004D13F9">
        <w:rPr>
          <w:rFonts w:ascii="Arial" w:hAnsi="Arial" w:cs="Arial"/>
          <w:color w:val="000000" w:themeColor="text1"/>
          <w:sz w:val="22"/>
          <w:szCs w:val="22"/>
        </w:rPr>
        <w:t xml:space="preserve"> in HCASMC, consistent with </w:t>
      </w:r>
      <w:r w:rsidR="00E1004B" w:rsidRPr="00CE79A7">
        <w:rPr>
          <w:rFonts w:ascii="Arial" w:hAnsi="Arial" w:cs="Arial"/>
          <w:color w:val="000000" w:themeColor="text1"/>
          <w:sz w:val="22"/>
          <w:szCs w:val="22"/>
        </w:rPr>
        <w:t xml:space="preserve">TARID </w:t>
      </w:r>
      <w:r w:rsidR="00E1004B" w:rsidRPr="004D13F9">
        <w:rPr>
          <w:rFonts w:ascii="Arial" w:hAnsi="Arial" w:cs="Arial"/>
          <w:color w:val="000000" w:themeColor="text1"/>
          <w:sz w:val="22"/>
          <w:szCs w:val="22"/>
        </w:rPr>
        <w:t xml:space="preserve">functioning as an intermediary, coupling the </w:t>
      </w:r>
      <w:r w:rsidR="00E1004B" w:rsidRPr="004D13F9">
        <w:rPr>
          <w:rFonts w:ascii="Arial" w:hAnsi="Arial" w:cs="Arial"/>
          <w:i/>
          <w:color w:val="000000" w:themeColor="text1"/>
          <w:sz w:val="22"/>
          <w:szCs w:val="22"/>
        </w:rPr>
        <w:t>eQTL</w:t>
      </w:r>
      <w:r w:rsidR="00E1004B" w:rsidRPr="004D13F9">
        <w:rPr>
          <w:rFonts w:ascii="Arial" w:hAnsi="Arial" w:cs="Arial"/>
          <w:color w:val="000000" w:themeColor="text1"/>
          <w:sz w:val="22"/>
          <w:szCs w:val="22"/>
        </w:rPr>
        <w:t xml:space="preserve"> to </w:t>
      </w:r>
      <w:r w:rsidR="00E1004B" w:rsidRPr="004D13F9">
        <w:rPr>
          <w:rFonts w:ascii="Arial" w:hAnsi="Arial" w:cs="Arial"/>
          <w:i/>
          <w:color w:val="000000" w:themeColor="text1"/>
          <w:sz w:val="22"/>
          <w:szCs w:val="22"/>
        </w:rPr>
        <w:t>TCF21</w:t>
      </w:r>
      <w:r w:rsidR="00E1004B" w:rsidRPr="004D13F9">
        <w:rPr>
          <w:rFonts w:ascii="Arial" w:hAnsi="Arial" w:cs="Arial"/>
          <w:color w:val="000000" w:themeColor="text1"/>
          <w:sz w:val="22"/>
          <w:szCs w:val="22"/>
        </w:rPr>
        <w:t xml:space="preserve"> expression. This hypothesis is consistent with molecular studies indicating that </w:t>
      </w:r>
      <w:r w:rsidR="00E1004B" w:rsidRPr="00CE79A7">
        <w:rPr>
          <w:rFonts w:ascii="Arial" w:hAnsi="Arial" w:cs="Arial"/>
          <w:color w:val="000000" w:themeColor="text1"/>
          <w:sz w:val="22"/>
          <w:szCs w:val="22"/>
        </w:rPr>
        <w:t>TARID</w:t>
      </w:r>
      <w:r w:rsidR="00E1004B" w:rsidRPr="004D13F9">
        <w:rPr>
          <w:rFonts w:ascii="Arial" w:hAnsi="Arial" w:cs="Arial"/>
          <w:color w:val="000000" w:themeColor="text1"/>
          <w:sz w:val="22"/>
          <w:szCs w:val="22"/>
        </w:rPr>
        <w:t xml:space="preserve"> tightly controls </w:t>
      </w:r>
      <w:r w:rsidR="00E1004B" w:rsidRPr="004D13F9">
        <w:rPr>
          <w:rFonts w:ascii="Arial" w:hAnsi="Arial" w:cs="Arial"/>
          <w:i/>
          <w:color w:val="000000" w:themeColor="text1"/>
          <w:sz w:val="22"/>
          <w:szCs w:val="22"/>
        </w:rPr>
        <w:t>TCF21</w:t>
      </w:r>
      <w:r w:rsidR="00E1004B" w:rsidRPr="004D13F9">
        <w:rPr>
          <w:rFonts w:ascii="Arial" w:hAnsi="Arial" w:cs="Arial"/>
          <w:color w:val="000000" w:themeColor="text1"/>
          <w:sz w:val="22"/>
          <w:szCs w:val="22"/>
        </w:rPr>
        <w:t xml:space="preserve"> expression through regulation of methylation at its promoter region</w:t>
      </w:r>
      <w:r w:rsidR="0074613F">
        <w:rPr>
          <w:rFonts w:ascii="Arial" w:hAnsi="Arial" w:cs="Arial"/>
          <w:color w:val="000000" w:themeColor="text1"/>
          <w:sz w:val="22"/>
          <w:szCs w:val="22"/>
        </w:rPr>
        <w:fldChar w:fldCharType="begin">
          <w:fldData xml:space="preserve">PEVuZE5vdGU+PENpdGU+PEF1dGhvcj5BcmFiPC9BdXRob3I+PFllYXI+MjAxNDwvWWVhcj48UmVj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</w:fldData>
        </w:fldChar>
      </w:r>
      <w:r w:rsidR="0074613F">
        <w:rPr>
          <w:rFonts w:ascii="Arial" w:hAnsi="Arial" w:cs="Arial"/>
          <w:color w:val="000000" w:themeColor="text1"/>
          <w:sz w:val="22"/>
          <w:szCs w:val="22"/>
        </w:rPr>
        <w:instrText xml:space="preserve"> ADDIN EN.CITE </w:instrText>
      </w:r>
      <w:r w:rsidR="0074613F">
        <w:rPr>
          <w:rFonts w:ascii="Arial" w:hAnsi="Arial" w:cs="Arial"/>
          <w:color w:val="000000" w:themeColor="text1"/>
          <w:sz w:val="22"/>
          <w:szCs w:val="22"/>
        </w:rPr>
        <w:fldChar w:fldCharType="begin">
          <w:fldData xml:space="preserve">PEVuZE5vdGU+PENpdGU+PEF1dGhvcj5BcmFiPC9BdXRob3I+PFllYXI+MjAxNDwvWWVhcj48UmVj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</w:fldData>
        </w:fldChar>
      </w:r>
      <w:r w:rsidR="0074613F">
        <w:rPr>
          <w:rFonts w:ascii="Arial" w:hAnsi="Arial" w:cs="Arial"/>
          <w:color w:val="000000" w:themeColor="text1"/>
          <w:sz w:val="22"/>
          <w:szCs w:val="22"/>
        </w:rPr>
        <w:instrText xml:space="preserve"> ADDIN EN.CITE.DATA </w:instrText>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74613F" w:rsidRPr="0074613F">
        <w:rPr>
          <w:rFonts w:ascii="Arial" w:hAnsi="Arial" w:cs="Arial"/>
          <w:noProof/>
          <w:color w:val="000000" w:themeColor="text1"/>
          <w:sz w:val="22"/>
          <w:szCs w:val="22"/>
          <w:vertAlign w:val="superscript"/>
        </w:rPr>
        <w:t>30</w:t>
      </w:r>
      <w:r w:rsidR="0074613F">
        <w:rPr>
          <w:rFonts w:ascii="Arial" w:hAnsi="Arial" w:cs="Arial"/>
          <w:color w:val="000000" w:themeColor="text1"/>
          <w:sz w:val="22"/>
          <w:szCs w:val="22"/>
        </w:rPr>
        <w:fldChar w:fldCharType="end"/>
      </w:r>
      <w:r w:rsidR="00E1004B" w:rsidRPr="004D13F9">
        <w:rPr>
          <w:rFonts w:ascii="Arial" w:hAnsi="Arial" w:cs="Arial"/>
          <w:color w:val="000000" w:themeColor="text1"/>
          <w:sz w:val="22"/>
          <w:szCs w:val="22"/>
        </w:rPr>
        <w:t xml:space="preserve">, and GETx data showing that </w:t>
      </w:r>
      <w:r w:rsidR="00E1004B" w:rsidRPr="004D13F9">
        <w:rPr>
          <w:rFonts w:ascii="Arial" w:hAnsi="Arial" w:cs="Arial"/>
          <w:i/>
          <w:color w:val="000000" w:themeColor="text1"/>
          <w:sz w:val="22"/>
          <w:szCs w:val="22"/>
        </w:rPr>
        <w:t>TCF21</w:t>
      </w:r>
      <w:r w:rsidR="00E1004B" w:rsidRPr="004D13F9">
        <w:rPr>
          <w:rFonts w:ascii="Arial" w:hAnsi="Arial" w:cs="Arial"/>
          <w:color w:val="000000" w:themeColor="text1"/>
          <w:sz w:val="22"/>
          <w:szCs w:val="22"/>
        </w:rPr>
        <w:t xml:space="preserve"> and </w:t>
      </w:r>
      <w:r w:rsidR="00E1004B" w:rsidRPr="004D13F9">
        <w:rPr>
          <w:rFonts w:ascii="Arial" w:hAnsi="Arial" w:cs="Arial"/>
          <w:i/>
          <w:color w:val="000000" w:themeColor="text1"/>
          <w:sz w:val="22"/>
          <w:szCs w:val="22"/>
        </w:rPr>
        <w:t>TARID</w:t>
      </w:r>
      <w:r w:rsidR="00E1004B" w:rsidRPr="004D13F9">
        <w:rPr>
          <w:rFonts w:ascii="Arial" w:hAnsi="Arial" w:cs="Arial"/>
          <w:color w:val="000000" w:themeColor="text1"/>
          <w:sz w:val="22"/>
          <w:szCs w:val="22"/>
        </w:rPr>
        <w:t xml:space="preserve"> have identical patterns of tissue-specific gene expression. In addition, there are GWAS identified SNPs that are associated with pyloric stenosis</w:t>
      </w:r>
      <w:r w:rsidR="0074613F">
        <w:rPr>
          <w:rFonts w:ascii="Arial" w:hAnsi="Arial" w:cs="Arial"/>
          <w:color w:val="000000" w:themeColor="text1"/>
          <w:sz w:val="22"/>
          <w:szCs w:val="22"/>
        </w:rPr>
        <w:fldChar w:fldCharType="begin">
          <w:fldData xml:space="preserve">PEVuZE5vdGU+PENpdGU+PEF1dGhvcj5GZWVuc3RyYTwvQXV0aG9yPjxZZWFyPjIwMTI8L1llYXI+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=
</w:fldData>
        </w:fldChar>
      </w:r>
      <w:r w:rsidR="00A00176">
        <w:rPr>
          <w:rFonts w:ascii="Arial" w:hAnsi="Arial" w:cs="Arial"/>
          <w:color w:val="000000" w:themeColor="text1"/>
          <w:sz w:val="22"/>
          <w:szCs w:val="22"/>
        </w:rPr>
        <w:instrText xml:space="preserve"> ADDIN EN.CITE </w:instrText>
      </w:r>
      <w:r w:rsidR="00A00176">
        <w:rPr>
          <w:rFonts w:ascii="Arial" w:hAnsi="Arial" w:cs="Arial"/>
          <w:color w:val="000000" w:themeColor="text1"/>
          <w:sz w:val="22"/>
          <w:szCs w:val="22"/>
        </w:rPr>
        <w:fldChar w:fldCharType="begin">
          <w:fldData xml:space="preserve">PEVuZE5vdGU+PENpdGU+PEF1dGhvcj5GZWVuc3RyYTwvQXV0aG9yPjxZZWFyPjIwMTI8L1llYXI+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=
</w:fldData>
        </w:fldChar>
      </w:r>
      <w:r w:rsidR="00A00176">
        <w:rPr>
          <w:rFonts w:ascii="Arial" w:hAnsi="Arial" w:cs="Arial"/>
          <w:color w:val="000000" w:themeColor="text1"/>
          <w:sz w:val="22"/>
          <w:szCs w:val="22"/>
        </w:rPr>
        <w:instrText xml:space="preserve"> ADDIN EN.CITE.DATA </w:instrText>
      </w:r>
      <w:r w:rsidR="00A00176">
        <w:rPr>
          <w:rFonts w:ascii="Arial" w:hAnsi="Arial" w:cs="Arial"/>
          <w:color w:val="000000" w:themeColor="text1"/>
          <w:sz w:val="22"/>
          <w:szCs w:val="22"/>
        </w:rPr>
      </w:r>
      <w:r w:rsidR="00A00176">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126</w:t>
      </w:r>
      <w:r w:rsidR="0074613F">
        <w:rPr>
          <w:rFonts w:ascii="Arial" w:hAnsi="Arial" w:cs="Arial"/>
          <w:color w:val="000000" w:themeColor="text1"/>
          <w:sz w:val="22"/>
          <w:szCs w:val="22"/>
        </w:rPr>
        <w:fldChar w:fldCharType="end"/>
      </w:r>
      <w:r w:rsidR="00E1004B" w:rsidRPr="004D13F9">
        <w:rPr>
          <w:rFonts w:ascii="Arial" w:hAnsi="Arial" w:cs="Arial"/>
          <w:color w:val="000000" w:themeColor="text1"/>
          <w:sz w:val="22"/>
          <w:szCs w:val="22"/>
        </w:rPr>
        <w:t>, blood pressure and hypertension</w:t>
      </w:r>
      <w:r w:rsidR="0074613F">
        <w:rPr>
          <w:rFonts w:ascii="Arial" w:hAnsi="Arial" w:cs="Arial"/>
          <w:color w:val="000000" w:themeColor="text1"/>
          <w:sz w:val="22"/>
          <w:szCs w:val="22"/>
        </w:rPr>
        <w:fldChar w:fldCharType="begin">
          <w:fldData xml:space="preserve">PEVuZE5vdGU+PENpdGU+PEF1dGhvcj5MaWFuZzwvQXV0aG9yPjxZZWFyPjIwMTc8L1llYXI+PFJl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</w:fldData>
        </w:fldChar>
      </w:r>
      <w:r w:rsidR="00A00176">
        <w:rPr>
          <w:rFonts w:ascii="Arial" w:hAnsi="Arial" w:cs="Arial"/>
          <w:color w:val="000000" w:themeColor="text1"/>
          <w:sz w:val="22"/>
          <w:szCs w:val="22"/>
        </w:rPr>
        <w:instrText xml:space="preserve"> ADDIN EN.CITE </w:instrText>
      </w:r>
      <w:r w:rsidR="00A00176">
        <w:rPr>
          <w:rFonts w:ascii="Arial" w:hAnsi="Arial" w:cs="Arial"/>
          <w:color w:val="000000" w:themeColor="text1"/>
          <w:sz w:val="22"/>
          <w:szCs w:val="22"/>
        </w:rPr>
        <w:fldChar w:fldCharType="begin">
          <w:fldData xml:space="preserve">PEVuZE5vdGU+PENpdGU+PEF1dGhvcj5MaWFuZzwvQXV0aG9yPjxZZWFyPjIwMTc8L1llYXI+PFJl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</w:fldData>
        </w:fldChar>
      </w:r>
      <w:r w:rsidR="00A00176">
        <w:rPr>
          <w:rFonts w:ascii="Arial" w:hAnsi="Arial" w:cs="Arial"/>
          <w:color w:val="000000" w:themeColor="text1"/>
          <w:sz w:val="22"/>
          <w:szCs w:val="22"/>
        </w:rPr>
        <w:instrText xml:space="preserve"> ADDIN EN.CITE.DATA </w:instrText>
      </w:r>
      <w:r w:rsidR="00A00176">
        <w:rPr>
          <w:rFonts w:ascii="Arial" w:hAnsi="Arial" w:cs="Arial"/>
          <w:color w:val="000000" w:themeColor="text1"/>
          <w:sz w:val="22"/>
          <w:szCs w:val="22"/>
        </w:rPr>
      </w:r>
      <w:r w:rsidR="00A00176">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127</w:t>
      </w:r>
      <w:r w:rsidR="0074613F">
        <w:rPr>
          <w:rFonts w:ascii="Arial" w:hAnsi="Arial" w:cs="Arial"/>
          <w:color w:val="000000" w:themeColor="text1"/>
          <w:sz w:val="22"/>
          <w:szCs w:val="22"/>
        </w:rPr>
        <w:fldChar w:fldCharType="end"/>
      </w:r>
      <w:r w:rsidR="00E1004B" w:rsidRPr="004D13F9">
        <w:rPr>
          <w:rFonts w:ascii="Arial" w:hAnsi="Arial" w:cs="Arial"/>
          <w:color w:val="000000" w:themeColor="text1"/>
          <w:sz w:val="22"/>
          <w:szCs w:val="22"/>
        </w:rPr>
        <w:t>, visceral fat</w:t>
      </w:r>
      <w:r w:rsidR="0074613F">
        <w:rPr>
          <w:rFonts w:ascii="Arial" w:hAnsi="Arial" w:cs="Arial"/>
          <w:color w:val="000000" w:themeColor="text1"/>
          <w:sz w:val="22"/>
          <w:szCs w:val="22"/>
        </w:rPr>
        <w:fldChar w:fldCharType="begin">
          <w:fldData xml:space="preserve">PEVuZE5vdGU+PENpdGU+PEF1dGhvcj5Gb3g8L0F1dGhvcj48WWVhcj4yMDEyPC9ZZWFyPjxSZWNO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</w:fldData>
        </w:fldChar>
      </w:r>
      <w:r w:rsidR="00A00176">
        <w:rPr>
          <w:rFonts w:ascii="Arial" w:hAnsi="Arial" w:cs="Arial"/>
          <w:color w:val="000000" w:themeColor="text1"/>
          <w:sz w:val="22"/>
          <w:szCs w:val="22"/>
        </w:rPr>
        <w:instrText xml:space="preserve"> ADDIN EN.CITE </w:instrText>
      </w:r>
      <w:r w:rsidR="00A00176">
        <w:rPr>
          <w:rFonts w:ascii="Arial" w:hAnsi="Arial" w:cs="Arial"/>
          <w:color w:val="000000" w:themeColor="text1"/>
          <w:sz w:val="22"/>
          <w:szCs w:val="22"/>
        </w:rPr>
        <w:fldChar w:fldCharType="begin">
          <w:fldData xml:space="preserve">PEVuZE5vdGU+PENpdGU+PEF1dGhvcj5Gb3g8L0F1dGhvcj48WWVhcj4yMDEyPC9ZZWFyPjxSZWNO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</w:fldData>
        </w:fldChar>
      </w:r>
      <w:r w:rsidR="00A00176">
        <w:rPr>
          <w:rFonts w:ascii="Arial" w:hAnsi="Arial" w:cs="Arial"/>
          <w:color w:val="000000" w:themeColor="text1"/>
          <w:sz w:val="22"/>
          <w:szCs w:val="22"/>
        </w:rPr>
        <w:instrText xml:space="preserve"> ADDIN EN.CITE.DATA </w:instrText>
      </w:r>
      <w:r w:rsidR="00A00176">
        <w:rPr>
          <w:rFonts w:ascii="Arial" w:hAnsi="Arial" w:cs="Arial"/>
          <w:color w:val="000000" w:themeColor="text1"/>
          <w:sz w:val="22"/>
          <w:szCs w:val="22"/>
        </w:rPr>
      </w:r>
      <w:r w:rsidR="00A00176">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128</w:t>
      </w:r>
      <w:r w:rsidR="0074613F">
        <w:rPr>
          <w:rFonts w:ascii="Arial" w:hAnsi="Arial" w:cs="Arial"/>
          <w:color w:val="000000" w:themeColor="text1"/>
          <w:sz w:val="22"/>
          <w:szCs w:val="22"/>
        </w:rPr>
        <w:fldChar w:fldCharType="end"/>
      </w:r>
      <w:r w:rsidR="00E1004B" w:rsidRPr="004D13F9">
        <w:rPr>
          <w:rFonts w:ascii="Arial" w:hAnsi="Arial" w:cs="Arial"/>
          <w:color w:val="000000" w:themeColor="text1"/>
          <w:sz w:val="22"/>
          <w:szCs w:val="22"/>
        </w:rPr>
        <w:t>, kidney disease</w:t>
      </w:r>
      <w:r w:rsidR="0074613F">
        <w:rPr>
          <w:rFonts w:ascii="Arial" w:hAnsi="Arial" w:cs="Arial"/>
          <w:color w:val="000000" w:themeColor="text1"/>
          <w:sz w:val="22"/>
          <w:szCs w:val="22"/>
        </w:rPr>
        <w:fldChar w:fldCharType="begin">
          <w:fldData xml:space="preserve">PEVuZE5vdGU+PENpdGU+PEF1dGhvcj5Hb3Jza2k8L0F1dGhvcj48WWVhcj4yMDE3PC9ZZWFyPjxS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</w:fldData>
        </w:fldChar>
      </w:r>
      <w:r w:rsidR="00A00176">
        <w:rPr>
          <w:rFonts w:ascii="Arial" w:hAnsi="Arial" w:cs="Arial"/>
          <w:color w:val="000000" w:themeColor="text1"/>
          <w:sz w:val="22"/>
          <w:szCs w:val="22"/>
        </w:rPr>
        <w:instrText xml:space="preserve"> ADDIN EN.CITE </w:instrText>
      </w:r>
      <w:r w:rsidR="00A00176">
        <w:rPr>
          <w:rFonts w:ascii="Arial" w:hAnsi="Arial" w:cs="Arial"/>
          <w:color w:val="000000" w:themeColor="text1"/>
          <w:sz w:val="22"/>
          <w:szCs w:val="22"/>
        </w:rPr>
        <w:fldChar w:fldCharType="begin">
          <w:fldData xml:space="preserve">PEVuZE5vdGU+PENpdGU+PEF1dGhvcj5Hb3Jza2k8L0F1dGhvcj48WWVhcj4yMDE3PC9ZZWFyPjxS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</w:fldData>
        </w:fldChar>
      </w:r>
      <w:r w:rsidR="00A00176">
        <w:rPr>
          <w:rFonts w:ascii="Arial" w:hAnsi="Arial" w:cs="Arial"/>
          <w:color w:val="000000" w:themeColor="text1"/>
          <w:sz w:val="22"/>
          <w:szCs w:val="22"/>
        </w:rPr>
        <w:instrText xml:space="preserve"> ADDIN EN.CITE.DATA </w:instrText>
      </w:r>
      <w:r w:rsidR="00A00176">
        <w:rPr>
          <w:rFonts w:ascii="Arial" w:hAnsi="Arial" w:cs="Arial"/>
          <w:color w:val="000000" w:themeColor="text1"/>
          <w:sz w:val="22"/>
          <w:szCs w:val="22"/>
        </w:rPr>
      </w:r>
      <w:r w:rsidR="00A00176">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129</w:t>
      </w:r>
      <w:r w:rsidR="0074613F">
        <w:rPr>
          <w:rFonts w:ascii="Arial" w:hAnsi="Arial" w:cs="Arial"/>
          <w:color w:val="000000" w:themeColor="text1"/>
          <w:sz w:val="22"/>
          <w:szCs w:val="22"/>
        </w:rPr>
        <w:fldChar w:fldCharType="end"/>
      </w:r>
      <w:r w:rsidR="00E1004B" w:rsidRPr="004D13F9">
        <w:rPr>
          <w:rFonts w:ascii="Arial" w:hAnsi="Arial" w:cs="Arial"/>
          <w:color w:val="000000" w:themeColor="text1"/>
          <w:sz w:val="22"/>
          <w:szCs w:val="22"/>
        </w:rPr>
        <w:t>, osteoporosis</w:t>
      </w:r>
      <w:r w:rsidR="0074613F">
        <w:rPr>
          <w:rFonts w:ascii="Arial" w:hAnsi="Arial" w:cs="Arial"/>
          <w:color w:val="000000" w:themeColor="text1"/>
          <w:sz w:val="22"/>
          <w:szCs w:val="22"/>
        </w:rPr>
        <w:fldChar w:fldCharType="begin">
          <w:fldData xml:space="preserve">PEVuZE5vdGU+PENpdGU+PEF1dGhvcj5LZW1wPC9BdXRob3I+PFllYXI+MjAxNzwvWWVhcj48UmVj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</w:fldData>
        </w:fldChar>
      </w:r>
      <w:r w:rsidR="00A00176">
        <w:rPr>
          <w:rFonts w:ascii="Arial" w:hAnsi="Arial" w:cs="Arial"/>
          <w:color w:val="000000" w:themeColor="text1"/>
          <w:sz w:val="22"/>
          <w:szCs w:val="22"/>
        </w:rPr>
        <w:instrText xml:space="preserve"> ADDIN EN.CITE </w:instrText>
      </w:r>
      <w:r w:rsidR="00A00176">
        <w:rPr>
          <w:rFonts w:ascii="Arial" w:hAnsi="Arial" w:cs="Arial"/>
          <w:color w:val="000000" w:themeColor="text1"/>
          <w:sz w:val="22"/>
          <w:szCs w:val="22"/>
        </w:rPr>
        <w:fldChar w:fldCharType="begin">
          <w:fldData xml:space="preserve">PEVuZE5vdGU+PENpdGU+PEF1dGhvcj5LZW1wPC9BdXRob3I+PFllYXI+MjAxNzwvWWVhcj48UmVj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</w:fldData>
        </w:fldChar>
      </w:r>
      <w:r w:rsidR="00A00176">
        <w:rPr>
          <w:rFonts w:ascii="Arial" w:hAnsi="Arial" w:cs="Arial"/>
          <w:color w:val="000000" w:themeColor="text1"/>
          <w:sz w:val="22"/>
          <w:szCs w:val="22"/>
        </w:rPr>
        <w:instrText xml:space="preserve"> ADDIN EN.CITE.DATA </w:instrText>
      </w:r>
      <w:r w:rsidR="00A00176">
        <w:rPr>
          <w:rFonts w:ascii="Arial" w:hAnsi="Arial" w:cs="Arial"/>
          <w:color w:val="000000" w:themeColor="text1"/>
          <w:sz w:val="22"/>
          <w:szCs w:val="22"/>
        </w:rPr>
      </w:r>
      <w:r w:rsidR="00A00176">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130</w:t>
      </w:r>
      <w:r w:rsidR="0074613F">
        <w:rPr>
          <w:rFonts w:ascii="Arial" w:hAnsi="Arial" w:cs="Arial"/>
          <w:color w:val="000000" w:themeColor="text1"/>
          <w:sz w:val="22"/>
          <w:szCs w:val="22"/>
        </w:rPr>
        <w:fldChar w:fldCharType="end"/>
      </w:r>
      <w:r w:rsidR="00E1004B" w:rsidRPr="004D13F9">
        <w:rPr>
          <w:rFonts w:ascii="Arial" w:hAnsi="Arial" w:cs="Arial"/>
          <w:color w:val="000000" w:themeColor="text1"/>
          <w:sz w:val="22"/>
          <w:szCs w:val="22"/>
        </w:rPr>
        <w:t>, and lung function</w:t>
      </w:r>
      <w:r w:rsidR="0074613F">
        <w:rPr>
          <w:rFonts w:ascii="Arial" w:hAnsi="Arial" w:cs="Arial"/>
          <w:color w:val="000000" w:themeColor="text1"/>
          <w:sz w:val="22"/>
          <w:szCs w:val="22"/>
        </w:rPr>
        <w:fldChar w:fldCharType="begin">
          <w:fldData xml:space="preserve">PEVuZE5vdGU+PENpdGU+PEF1dGhvcj5MdXR6PC9BdXRob3I+PFllYXI+MjAxNTwvWWVhcj48UmVj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</w:fldData>
        </w:fldChar>
      </w:r>
      <w:r w:rsidR="00A00176">
        <w:rPr>
          <w:rFonts w:ascii="Arial" w:hAnsi="Arial" w:cs="Arial"/>
          <w:color w:val="000000" w:themeColor="text1"/>
          <w:sz w:val="22"/>
          <w:szCs w:val="22"/>
        </w:rPr>
        <w:instrText xml:space="preserve"> ADDIN EN.CITE </w:instrText>
      </w:r>
      <w:r w:rsidR="00A00176">
        <w:rPr>
          <w:rFonts w:ascii="Arial" w:hAnsi="Arial" w:cs="Arial"/>
          <w:color w:val="000000" w:themeColor="text1"/>
          <w:sz w:val="22"/>
          <w:szCs w:val="22"/>
        </w:rPr>
        <w:fldChar w:fldCharType="begin">
          <w:fldData xml:space="preserve">PEVuZE5vdGU+PENpdGU+PEF1dGhvcj5MdXR6PC9BdXRob3I+PFllYXI+MjAxNTwvWWVhcj48UmVj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</w:fldData>
        </w:fldChar>
      </w:r>
      <w:r w:rsidR="00A00176">
        <w:rPr>
          <w:rFonts w:ascii="Arial" w:hAnsi="Arial" w:cs="Arial"/>
          <w:color w:val="000000" w:themeColor="text1"/>
          <w:sz w:val="22"/>
          <w:szCs w:val="22"/>
        </w:rPr>
        <w:instrText xml:space="preserve"> ADDIN EN.CITE.DATA </w:instrText>
      </w:r>
      <w:r w:rsidR="00A00176">
        <w:rPr>
          <w:rFonts w:ascii="Arial" w:hAnsi="Arial" w:cs="Arial"/>
          <w:color w:val="000000" w:themeColor="text1"/>
          <w:sz w:val="22"/>
          <w:szCs w:val="22"/>
        </w:rPr>
      </w:r>
      <w:r w:rsidR="00A00176">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131</w:t>
      </w:r>
      <w:r w:rsidR="0074613F">
        <w:rPr>
          <w:rFonts w:ascii="Arial" w:hAnsi="Arial" w:cs="Arial"/>
          <w:color w:val="000000" w:themeColor="text1"/>
          <w:sz w:val="22"/>
          <w:szCs w:val="22"/>
        </w:rPr>
        <w:fldChar w:fldCharType="end"/>
      </w:r>
      <w:r w:rsidR="00E1004B" w:rsidRPr="004D13F9">
        <w:rPr>
          <w:rFonts w:ascii="Arial" w:hAnsi="Arial" w:cs="Arial"/>
          <w:color w:val="000000" w:themeColor="text1"/>
          <w:sz w:val="22"/>
          <w:szCs w:val="22"/>
        </w:rPr>
        <w:t xml:space="preserve"> within </w:t>
      </w:r>
      <w:r w:rsidR="00EC53E5" w:rsidRPr="00EC53E5">
        <w:rPr>
          <w:rFonts w:ascii="Arial" w:hAnsi="Arial" w:cs="Arial"/>
          <w:i/>
          <w:color w:val="000000" w:themeColor="text1"/>
          <w:sz w:val="22"/>
          <w:szCs w:val="22"/>
        </w:rPr>
        <w:t>TARID</w:t>
      </w:r>
      <w:r w:rsidR="00E1004B" w:rsidRPr="004D13F9">
        <w:rPr>
          <w:rFonts w:ascii="Arial" w:hAnsi="Arial" w:cs="Arial"/>
          <w:color w:val="000000" w:themeColor="text1"/>
          <w:sz w:val="22"/>
          <w:szCs w:val="22"/>
        </w:rPr>
        <w:t xml:space="preserve">. </w:t>
      </w:r>
      <w:r w:rsidR="00E1004B" w:rsidRPr="004D13F9">
        <w:rPr>
          <w:rFonts w:ascii="Arial" w:hAnsi="Arial" w:cs="Arial"/>
          <w:i/>
          <w:color w:val="000000" w:themeColor="text1"/>
          <w:sz w:val="22"/>
          <w:szCs w:val="22"/>
        </w:rPr>
        <w:t>TCF21</w:t>
      </w:r>
      <w:r w:rsidR="00E1004B" w:rsidRPr="004D13F9">
        <w:rPr>
          <w:rFonts w:ascii="Arial" w:hAnsi="Arial" w:cs="Arial"/>
          <w:color w:val="000000" w:themeColor="text1"/>
          <w:sz w:val="22"/>
          <w:szCs w:val="22"/>
        </w:rPr>
        <w:t xml:space="preserve"> is expressed in all of these tissues (GTEx), especially during embryogenesis</w:t>
      </w:r>
      <w:r w:rsidR="0074613F">
        <w:rPr>
          <w:rFonts w:ascii="Arial" w:hAnsi="Arial" w:cs="Arial"/>
          <w:color w:val="000000" w:themeColor="text1"/>
          <w:sz w:val="22"/>
          <w:szCs w:val="22"/>
        </w:rPr>
        <w:fldChar w:fldCharType="begin">
          <w:fldData xml:space="preserve">PEVuZE5vdGU+PENpdGU+PEF1dGhvcj5IaWRhaTwvQXV0aG9yPjxZZWFyPjE5OTg8L1llYXI+PFJl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==
</w:fldData>
        </w:fldChar>
      </w:r>
      <w:r w:rsidR="00A00176">
        <w:rPr>
          <w:rFonts w:ascii="Arial" w:hAnsi="Arial" w:cs="Arial"/>
          <w:color w:val="000000" w:themeColor="text1"/>
          <w:sz w:val="22"/>
          <w:szCs w:val="22"/>
        </w:rPr>
        <w:instrText xml:space="preserve"> ADDIN EN.CITE </w:instrText>
      </w:r>
      <w:r w:rsidR="00A00176">
        <w:rPr>
          <w:rFonts w:ascii="Arial" w:hAnsi="Arial" w:cs="Arial"/>
          <w:color w:val="000000" w:themeColor="text1"/>
          <w:sz w:val="22"/>
          <w:szCs w:val="22"/>
        </w:rPr>
        <w:fldChar w:fldCharType="begin">
          <w:fldData xml:space="preserve">PEVuZE5vdGU+PENpdGU+PEF1dGhvcj5IaWRhaTwvQXV0aG9yPjxZZWFyPjE5OTg8L1llYXI+PFJl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==
</w:fldData>
        </w:fldChar>
      </w:r>
      <w:r w:rsidR="00A00176">
        <w:rPr>
          <w:rFonts w:ascii="Arial" w:hAnsi="Arial" w:cs="Arial"/>
          <w:color w:val="000000" w:themeColor="text1"/>
          <w:sz w:val="22"/>
          <w:szCs w:val="22"/>
        </w:rPr>
        <w:instrText xml:space="preserve"> ADDIN EN.CITE.DATA </w:instrText>
      </w:r>
      <w:r w:rsidR="00A00176">
        <w:rPr>
          <w:rFonts w:ascii="Arial" w:hAnsi="Arial" w:cs="Arial"/>
          <w:color w:val="000000" w:themeColor="text1"/>
          <w:sz w:val="22"/>
          <w:szCs w:val="22"/>
        </w:rPr>
      </w:r>
      <w:r w:rsidR="00A00176">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132</w:t>
      </w:r>
      <w:r w:rsidR="0074613F">
        <w:rPr>
          <w:rFonts w:ascii="Arial" w:hAnsi="Arial" w:cs="Arial"/>
          <w:color w:val="000000" w:themeColor="text1"/>
          <w:sz w:val="22"/>
          <w:szCs w:val="22"/>
        </w:rPr>
        <w:fldChar w:fldCharType="end"/>
      </w:r>
      <w:r w:rsidR="00E1004B" w:rsidRPr="004D13F9">
        <w:rPr>
          <w:rFonts w:ascii="Arial" w:hAnsi="Arial" w:cs="Arial"/>
          <w:color w:val="000000" w:themeColor="text1"/>
          <w:sz w:val="22"/>
          <w:szCs w:val="22"/>
        </w:rPr>
        <w:t xml:space="preserve">, and thus is a likely candidate </w:t>
      </w:r>
      <w:r w:rsidR="00F51FBC" w:rsidRPr="004D13F9">
        <w:rPr>
          <w:rFonts w:ascii="Arial" w:hAnsi="Arial" w:cs="Arial"/>
          <w:color w:val="000000" w:themeColor="text1"/>
          <w:sz w:val="22"/>
          <w:szCs w:val="22"/>
        </w:rPr>
        <w:t>pcGene</w:t>
      </w:r>
      <w:r w:rsidR="00E1004B" w:rsidRPr="004D13F9">
        <w:rPr>
          <w:rFonts w:ascii="Arial" w:hAnsi="Arial" w:cs="Arial"/>
          <w:color w:val="000000" w:themeColor="text1"/>
          <w:sz w:val="22"/>
          <w:szCs w:val="22"/>
        </w:rPr>
        <w:t xml:space="preserve"> for each trait. Associated variants for these phenotypes are </w:t>
      </w:r>
      <w:r w:rsidR="009710A4" w:rsidRPr="004D13F9">
        <w:rPr>
          <w:rFonts w:ascii="Arial" w:hAnsi="Arial" w:cs="Arial"/>
          <w:color w:val="000000" w:themeColor="text1"/>
          <w:sz w:val="22"/>
          <w:szCs w:val="22"/>
        </w:rPr>
        <w:t>eQTLs</w:t>
      </w:r>
      <w:r w:rsidR="00E1004B" w:rsidRPr="004D13F9">
        <w:rPr>
          <w:rFonts w:ascii="Arial" w:hAnsi="Arial" w:cs="Arial"/>
          <w:color w:val="000000" w:themeColor="text1"/>
          <w:sz w:val="22"/>
          <w:szCs w:val="22"/>
        </w:rPr>
        <w:t xml:space="preserve">, primarily for </w:t>
      </w:r>
      <w:r w:rsidR="00E1004B" w:rsidRPr="004D13F9">
        <w:rPr>
          <w:rFonts w:ascii="Arial" w:hAnsi="Arial" w:cs="Arial"/>
          <w:i/>
          <w:color w:val="000000" w:themeColor="text1"/>
          <w:sz w:val="22"/>
          <w:szCs w:val="22"/>
        </w:rPr>
        <w:t>TARID</w:t>
      </w:r>
      <w:r w:rsidR="00FA4408">
        <w:rPr>
          <w:rFonts w:ascii="Arial" w:hAnsi="Arial" w:cs="Arial"/>
          <w:color w:val="000000" w:themeColor="text1"/>
          <w:sz w:val="22"/>
          <w:szCs w:val="22"/>
        </w:rPr>
        <w:t xml:space="preserve">, and presumably </w:t>
      </w:r>
      <w:r w:rsidR="00E1004B" w:rsidRPr="004D13F9">
        <w:rPr>
          <w:rFonts w:ascii="Arial" w:hAnsi="Arial" w:cs="Arial"/>
          <w:color w:val="000000" w:themeColor="text1"/>
          <w:sz w:val="22"/>
          <w:szCs w:val="22"/>
        </w:rPr>
        <w:t xml:space="preserve">also affect </w:t>
      </w:r>
      <w:r w:rsidR="00E1004B" w:rsidRPr="004D13F9">
        <w:rPr>
          <w:rFonts w:ascii="Arial" w:hAnsi="Arial" w:cs="Arial"/>
          <w:i/>
          <w:color w:val="000000" w:themeColor="text1"/>
          <w:sz w:val="22"/>
          <w:szCs w:val="22"/>
        </w:rPr>
        <w:t>TCF21</w:t>
      </w:r>
      <w:r w:rsidR="00E1004B" w:rsidRPr="004D13F9">
        <w:rPr>
          <w:rFonts w:ascii="Arial" w:hAnsi="Arial" w:cs="Arial"/>
          <w:color w:val="000000" w:themeColor="text1"/>
          <w:sz w:val="22"/>
          <w:szCs w:val="22"/>
        </w:rPr>
        <w:t xml:space="preserve"> expression, but the</w:t>
      </w:r>
      <w:r w:rsidR="009710A4" w:rsidRPr="004D13F9">
        <w:rPr>
          <w:rFonts w:ascii="Arial" w:hAnsi="Arial" w:cs="Arial"/>
          <w:color w:val="000000" w:themeColor="text1"/>
          <w:sz w:val="22"/>
          <w:szCs w:val="22"/>
        </w:rPr>
        <w:t xml:space="preserve"> lncRNA</w:t>
      </w:r>
      <w:r w:rsidR="00E1004B" w:rsidRPr="004D13F9">
        <w:rPr>
          <w:rFonts w:ascii="Arial" w:hAnsi="Arial" w:cs="Arial"/>
          <w:color w:val="000000" w:themeColor="text1"/>
          <w:sz w:val="22"/>
          <w:szCs w:val="22"/>
        </w:rPr>
        <w:t xml:space="preserve"> </w:t>
      </w:r>
      <w:r w:rsidR="00E1004B" w:rsidRPr="004D13F9">
        <w:rPr>
          <w:rFonts w:ascii="Arial" w:hAnsi="Arial" w:cs="Arial"/>
          <w:i/>
          <w:color w:val="000000" w:themeColor="text1"/>
          <w:sz w:val="22"/>
          <w:szCs w:val="22"/>
        </w:rPr>
        <w:t>trans</w:t>
      </w:r>
      <w:r w:rsidR="00E1004B" w:rsidRPr="004D13F9">
        <w:rPr>
          <w:rFonts w:ascii="Arial" w:hAnsi="Arial" w:cs="Arial"/>
          <w:color w:val="000000" w:themeColor="text1"/>
          <w:sz w:val="22"/>
          <w:szCs w:val="22"/>
        </w:rPr>
        <w:t xml:space="preserve">-effect is not strong enough to be identified in HCASMC or </w:t>
      </w:r>
      <w:r w:rsidR="004C6CE3" w:rsidRPr="004D13F9">
        <w:rPr>
          <w:rFonts w:ascii="Arial" w:hAnsi="Arial" w:cs="Arial"/>
          <w:color w:val="000000" w:themeColor="text1"/>
          <w:sz w:val="22"/>
          <w:szCs w:val="22"/>
        </w:rPr>
        <w:t xml:space="preserve">the </w:t>
      </w:r>
      <w:r w:rsidR="00E1004B" w:rsidRPr="004D13F9">
        <w:rPr>
          <w:rFonts w:ascii="Arial" w:hAnsi="Arial" w:cs="Arial"/>
          <w:color w:val="000000" w:themeColor="text1"/>
          <w:sz w:val="22"/>
          <w:szCs w:val="22"/>
        </w:rPr>
        <w:t xml:space="preserve">tested GTEx tissues. Although confirmatory genome editing studies remain to be completed, analysis of this </w:t>
      </w:r>
      <w:r w:rsidR="009710A4" w:rsidRPr="004D13F9">
        <w:rPr>
          <w:rFonts w:ascii="Arial" w:hAnsi="Arial" w:cs="Arial"/>
          <w:color w:val="000000" w:themeColor="text1"/>
          <w:sz w:val="22"/>
          <w:szCs w:val="22"/>
        </w:rPr>
        <w:t xml:space="preserve">instructive </w:t>
      </w:r>
      <w:r w:rsidR="00E1004B" w:rsidRPr="004D13F9">
        <w:rPr>
          <w:rFonts w:ascii="Arial" w:hAnsi="Arial" w:cs="Arial"/>
          <w:color w:val="000000" w:themeColor="text1"/>
          <w:sz w:val="22"/>
          <w:szCs w:val="22"/>
        </w:rPr>
        <w:t xml:space="preserve">locus highlights the complexity of lncRNA – </w:t>
      </w:r>
      <w:r w:rsidR="00F51FBC" w:rsidRPr="004D13F9">
        <w:rPr>
          <w:rFonts w:ascii="Arial" w:hAnsi="Arial" w:cs="Arial"/>
          <w:color w:val="000000" w:themeColor="text1"/>
          <w:sz w:val="22"/>
          <w:szCs w:val="22"/>
        </w:rPr>
        <w:t>pcGene</w:t>
      </w:r>
      <w:r w:rsidR="00E1004B" w:rsidRPr="004D13F9">
        <w:rPr>
          <w:rFonts w:ascii="Arial" w:hAnsi="Arial" w:cs="Arial"/>
          <w:color w:val="000000" w:themeColor="text1"/>
          <w:sz w:val="22"/>
          <w:szCs w:val="22"/>
        </w:rPr>
        <w:t xml:space="preserve"> interactions in GWAS loci, and underscores the need for eQTL and CAD causal gene mapping as well as genomic, epigenomic, and looping data in disease relevant tissues to gain insights into the functional roles of lncRNAs in disease risk. </w:t>
      </w:r>
    </w:p>
    <w:p w14:paraId="6948813C" w14:textId="0F460F21" w:rsidR="007016C8" w:rsidRPr="004D13F9" w:rsidRDefault="00DA5170" w:rsidP="00AC3245">
      <w:pPr>
        <w:spacing w:before="60" w:line="240" w:lineRule="exact"/>
        <w:rPr>
          <w:rFonts w:ascii="Arial" w:hAnsi="Arial" w:cs="Arial"/>
          <w:color w:val="000000" w:themeColor="text1"/>
          <w:sz w:val="22"/>
          <w:szCs w:val="22"/>
        </w:rPr>
      </w:pPr>
      <w:r w:rsidRPr="004D13F9">
        <w:rPr>
          <w:rFonts w:ascii="Arial" w:hAnsi="Arial" w:cs="Arial"/>
          <w:b/>
          <w:sz w:val="22"/>
          <w:szCs w:val="22"/>
        </w:rPr>
        <w:t>Experimental details:</w:t>
      </w:r>
      <w:r w:rsidR="009948EE" w:rsidRPr="004D13F9">
        <w:rPr>
          <w:rFonts w:ascii="Arial" w:hAnsi="Arial" w:cs="Arial"/>
          <w:b/>
          <w:sz w:val="22"/>
          <w:szCs w:val="22"/>
        </w:rPr>
        <w:t xml:space="preserve"> </w:t>
      </w:r>
      <w:r w:rsidR="00781EFB" w:rsidRPr="004D13F9">
        <w:rPr>
          <w:rFonts w:ascii="Arial" w:hAnsi="Arial" w:cs="Arial"/>
          <w:i/>
          <w:sz w:val="22"/>
          <w:szCs w:val="22"/>
          <w:u w:val="single"/>
        </w:rPr>
        <w:t xml:space="preserve">Mapping </w:t>
      </w:r>
      <w:r w:rsidR="003A4FF7" w:rsidRPr="004D13F9">
        <w:rPr>
          <w:rFonts w:ascii="Arial" w:hAnsi="Arial" w:cs="Arial"/>
          <w:i/>
          <w:sz w:val="22"/>
          <w:szCs w:val="22"/>
          <w:u w:val="single"/>
        </w:rPr>
        <w:t xml:space="preserve">lncRNA </w:t>
      </w:r>
      <w:r w:rsidR="00781EFB" w:rsidRPr="004D13F9">
        <w:rPr>
          <w:rFonts w:ascii="Arial" w:hAnsi="Arial" w:cs="Arial"/>
          <w:i/>
          <w:sz w:val="22"/>
          <w:szCs w:val="22"/>
          <w:u w:val="single"/>
        </w:rPr>
        <w:t>eQTLs</w:t>
      </w:r>
      <w:r w:rsidR="00A2026E" w:rsidRPr="004D13F9">
        <w:rPr>
          <w:rFonts w:ascii="Arial" w:hAnsi="Arial" w:cs="Arial"/>
          <w:i/>
          <w:sz w:val="22"/>
          <w:szCs w:val="22"/>
          <w:u w:val="single"/>
        </w:rPr>
        <w:t xml:space="preserve"> in HCASMC</w:t>
      </w:r>
      <w:r w:rsidR="009147FD" w:rsidRPr="004D13F9">
        <w:rPr>
          <w:rStyle w:val="CommentReference"/>
        </w:rPr>
        <w:t>–</w:t>
      </w:r>
      <w:r w:rsidR="00192BD2" w:rsidRPr="004D13F9">
        <w:rPr>
          <w:rStyle w:val="CommentReference"/>
          <w:rFonts w:ascii="Arial" w:hAnsi="Arial" w:cs="Arial"/>
          <w:sz w:val="22"/>
          <w:szCs w:val="22"/>
        </w:rPr>
        <w:t xml:space="preserve"> </w:t>
      </w:r>
      <w:r w:rsidR="00E24B6F" w:rsidRPr="004D13F9">
        <w:rPr>
          <w:rStyle w:val="CommentReference"/>
          <w:rFonts w:ascii="Arial" w:hAnsi="Arial" w:cs="Arial"/>
          <w:sz w:val="22"/>
          <w:szCs w:val="22"/>
        </w:rPr>
        <w:t>Associating</w:t>
      </w:r>
      <w:r w:rsidR="000D31EC" w:rsidRPr="004D13F9">
        <w:rPr>
          <w:rStyle w:val="CommentReference"/>
          <w:rFonts w:ascii="Arial" w:hAnsi="Arial" w:cs="Arial"/>
          <w:sz w:val="22"/>
          <w:szCs w:val="22"/>
        </w:rPr>
        <w:t xml:space="preserve"> variation in</w:t>
      </w:r>
      <w:r w:rsidR="00AF78B0" w:rsidRPr="004D13F9">
        <w:rPr>
          <w:rStyle w:val="CommentReference"/>
          <w:rFonts w:ascii="Arial" w:hAnsi="Arial" w:cs="Arial"/>
          <w:sz w:val="22"/>
          <w:szCs w:val="22"/>
        </w:rPr>
        <w:t xml:space="preserve"> </w:t>
      </w:r>
      <w:r w:rsidR="003B410E" w:rsidRPr="004D13F9">
        <w:rPr>
          <w:rStyle w:val="CommentReference"/>
          <w:rFonts w:ascii="Arial" w:hAnsi="Arial" w:cs="Arial"/>
          <w:sz w:val="22"/>
          <w:szCs w:val="22"/>
        </w:rPr>
        <w:t xml:space="preserve">RNAseq </w:t>
      </w:r>
      <w:r w:rsidR="0038779D">
        <w:rPr>
          <w:rStyle w:val="CommentReference"/>
          <w:rFonts w:ascii="Arial" w:hAnsi="Arial" w:cs="Arial"/>
          <w:sz w:val="22"/>
          <w:szCs w:val="22"/>
        </w:rPr>
        <w:t>expression of lncRNAs with genotypes</w:t>
      </w:r>
      <w:r w:rsidR="00131D84">
        <w:rPr>
          <w:rStyle w:val="CommentReference"/>
          <w:rFonts w:ascii="Arial" w:hAnsi="Arial" w:cs="Arial"/>
          <w:sz w:val="22"/>
          <w:szCs w:val="22"/>
        </w:rPr>
        <w:t xml:space="preserve"> </w:t>
      </w:r>
      <w:r w:rsidR="0038779D">
        <w:rPr>
          <w:rStyle w:val="CommentReference"/>
          <w:rFonts w:ascii="Arial" w:hAnsi="Arial" w:cs="Arial"/>
          <w:sz w:val="22"/>
          <w:szCs w:val="22"/>
        </w:rPr>
        <w:t xml:space="preserve">of </w:t>
      </w:r>
      <w:r w:rsidR="00131D84">
        <w:rPr>
          <w:rStyle w:val="CommentReference"/>
          <w:rFonts w:ascii="Arial" w:hAnsi="Arial" w:cs="Arial"/>
          <w:sz w:val="22"/>
          <w:szCs w:val="22"/>
        </w:rPr>
        <w:t>60</w:t>
      </w:r>
      <w:r w:rsidR="006B0069" w:rsidRPr="004D13F9">
        <w:rPr>
          <w:rStyle w:val="CommentReference"/>
          <w:rFonts w:ascii="Arial" w:hAnsi="Arial" w:cs="Arial"/>
          <w:sz w:val="22"/>
          <w:szCs w:val="22"/>
        </w:rPr>
        <w:t xml:space="preserve"> </w:t>
      </w:r>
      <w:r w:rsidR="000D31EC" w:rsidRPr="004D13F9">
        <w:rPr>
          <w:rStyle w:val="CommentReference"/>
          <w:rFonts w:ascii="Arial" w:hAnsi="Arial" w:cs="Arial"/>
          <w:sz w:val="22"/>
          <w:szCs w:val="22"/>
        </w:rPr>
        <w:t>HCASMC</w:t>
      </w:r>
      <w:r w:rsidR="000B2C11" w:rsidRPr="004D13F9">
        <w:rPr>
          <w:rStyle w:val="CommentReference"/>
          <w:rFonts w:ascii="Arial" w:hAnsi="Arial" w:cs="Arial"/>
          <w:sz w:val="22"/>
          <w:szCs w:val="22"/>
        </w:rPr>
        <w:t>, we will find</w:t>
      </w:r>
      <w:r w:rsidR="00AF78B0" w:rsidRPr="004D13F9">
        <w:rPr>
          <w:rStyle w:val="CommentReference"/>
          <w:rFonts w:ascii="Arial" w:hAnsi="Arial" w:cs="Arial"/>
          <w:sz w:val="22"/>
          <w:szCs w:val="22"/>
        </w:rPr>
        <w:t xml:space="preserve"> eQTLs for these genes as we have done for pcGenes (see Significance). </w:t>
      </w:r>
      <w:r w:rsidR="00A01D66" w:rsidRPr="004D13F9">
        <w:rPr>
          <w:rStyle w:val="CommentReference"/>
          <w:rFonts w:ascii="Arial" w:hAnsi="Arial" w:cs="Arial"/>
          <w:sz w:val="22"/>
          <w:szCs w:val="22"/>
        </w:rPr>
        <w:t xml:space="preserve">Another </w:t>
      </w:r>
      <w:r w:rsidR="009147FD" w:rsidRPr="004D13F9">
        <w:rPr>
          <w:rStyle w:val="CommentReference"/>
          <w:rFonts w:ascii="Arial" w:hAnsi="Arial" w:cs="Arial"/>
          <w:sz w:val="22"/>
          <w:szCs w:val="22"/>
        </w:rPr>
        <w:t xml:space="preserve">approach </w:t>
      </w:r>
      <w:r w:rsidR="00CE234F" w:rsidRPr="004D13F9">
        <w:rPr>
          <w:rStyle w:val="CommentReference"/>
          <w:rFonts w:ascii="Arial" w:hAnsi="Arial" w:cs="Arial"/>
          <w:sz w:val="22"/>
          <w:szCs w:val="22"/>
        </w:rPr>
        <w:t xml:space="preserve">for mapping </w:t>
      </w:r>
      <w:r w:rsidR="00A673E7" w:rsidRPr="004D13F9">
        <w:rPr>
          <w:rStyle w:val="CommentReference"/>
          <w:rFonts w:ascii="Arial" w:hAnsi="Arial" w:cs="Arial"/>
          <w:sz w:val="22"/>
          <w:szCs w:val="22"/>
        </w:rPr>
        <w:t>gene</w:t>
      </w:r>
      <w:r w:rsidR="001E4B53" w:rsidRPr="004D13F9">
        <w:rPr>
          <w:rStyle w:val="CommentReference"/>
          <w:rFonts w:ascii="Arial" w:hAnsi="Arial" w:cs="Arial"/>
          <w:sz w:val="22"/>
          <w:szCs w:val="22"/>
        </w:rPr>
        <w:t>tic regulation of gene expression</w:t>
      </w:r>
      <w:r w:rsidR="00A673E7" w:rsidRPr="004D13F9">
        <w:rPr>
          <w:rStyle w:val="CommentReference"/>
          <w:rFonts w:ascii="Arial" w:hAnsi="Arial" w:cs="Arial"/>
          <w:sz w:val="22"/>
          <w:szCs w:val="22"/>
        </w:rPr>
        <w:t xml:space="preserve"> </w:t>
      </w:r>
      <w:r w:rsidR="00CE234F" w:rsidRPr="004D13F9">
        <w:rPr>
          <w:rStyle w:val="CommentReference"/>
          <w:rFonts w:ascii="Arial" w:hAnsi="Arial" w:cs="Arial"/>
          <w:sz w:val="22"/>
          <w:szCs w:val="22"/>
        </w:rPr>
        <w:t xml:space="preserve">is </w:t>
      </w:r>
      <w:r w:rsidR="000E6DCC" w:rsidRPr="004D13F9">
        <w:rPr>
          <w:rFonts w:ascii="Arial" w:hAnsi="Arial" w:cs="Arial"/>
          <w:color w:val="000000" w:themeColor="text1"/>
          <w:sz w:val="22"/>
          <w:szCs w:val="22"/>
        </w:rPr>
        <w:t xml:space="preserve">allele-specific expression (ASE) that compares relative </w:t>
      </w:r>
      <w:r w:rsidR="0017251A" w:rsidRPr="004D13F9">
        <w:rPr>
          <w:rFonts w:ascii="Arial" w:hAnsi="Arial" w:cs="Arial"/>
          <w:color w:val="000000" w:themeColor="text1"/>
          <w:sz w:val="22"/>
          <w:szCs w:val="22"/>
        </w:rPr>
        <w:t>lnc</w:t>
      </w:r>
      <w:r w:rsidR="000E6DCC" w:rsidRPr="004D13F9">
        <w:rPr>
          <w:rFonts w:ascii="Arial" w:hAnsi="Arial" w:cs="Arial"/>
          <w:color w:val="000000" w:themeColor="text1"/>
          <w:sz w:val="22"/>
          <w:szCs w:val="22"/>
        </w:rPr>
        <w:t xml:space="preserve">RNA levels for the two alleles of the candidate gene in informative heterozygous individuals. </w:t>
      </w:r>
      <w:r w:rsidR="00EC0DB7" w:rsidRPr="004D13F9">
        <w:rPr>
          <w:rFonts w:ascii="Arial" w:hAnsi="Arial" w:cs="Arial"/>
          <w:color w:val="000000" w:themeColor="text1"/>
          <w:sz w:val="22"/>
          <w:szCs w:val="22"/>
        </w:rPr>
        <w:t>As both alleles are exposed to the same environmental and trans-genetic factors, relative abundance of allele specific transcripts reflect</w:t>
      </w:r>
      <w:r w:rsidR="0081140F" w:rsidRPr="004D13F9">
        <w:rPr>
          <w:rFonts w:ascii="Arial" w:hAnsi="Arial" w:cs="Arial"/>
          <w:color w:val="000000" w:themeColor="text1"/>
          <w:sz w:val="22"/>
          <w:szCs w:val="22"/>
        </w:rPr>
        <w:t>s</w:t>
      </w:r>
      <w:r w:rsidR="00EC0DB7" w:rsidRPr="004D13F9">
        <w:rPr>
          <w:rFonts w:ascii="Arial" w:hAnsi="Arial" w:cs="Arial"/>
          <w:color w:val="000000" w:themeColor="text1"/>
          <w:sz w:val="22"/>
          <w:szCs w:val="22"/>
        </w:rPr>
        <w:t xml:space="preserve"> </w:t>
      </w:r>
      <w:r w:rsidR="00EC0DB7" w:rsidRPr="00442FC2">
        <w:rPr>
          <w:rFonts w:ascii="Arial" w:hAnsi="Arial" w:cs="Arial"/>
          <w:i/>
          <w:color w:val="000000" w:themeColor="text1"/>
          <w:sz w:val="22"/>
          <w:szCs w:val="22"/>
        </w:rPr>
        <w:t>cis</w:t>
      </w:r>
      <w:r w:rsidR="00EC0DB7" w:rsidRPr="004D13F9">
        <w:rPr>
          <w:rFonts w:ascii="Arial" w:hAnsi="Arial" w:cs="Arial"/>
          <w:color w:val="000000" w:themeColor="text1"/>
          <w:sz w:val="22"/>
          <w:szCs w:val="22"/>
        </w:rPr>
        <w:t>-acting effects, and significant correlations can be identified with much smaller sample sizes than for classical eQTL analysis</w:t>
      </w:r>
      <w:r w:rsidR="00236F4B" w:rsidRPr="004D13F9">
        <w:rPr>
          <w:rFonts w:ascii="Arial" w:hAnsi="Arial" w:cs="Arial"/>
          <w:color w:val="000000" w:themeColor="text1"/>
          <w:sz w:val="22"/>
          <w:szCs w:val="22"/>
        </w:rPr>
        <w:t xml:space="preserve"> when influenced by technical noise</w:t>
      </w:r>
      <w:r w:rsidR="00EC0DB7" w:rsidRPr="004D13F9">
        <w:rPr>
          <w:rFonts w:ascii="Arial" w:hAnsi="Arial" w:cs="Arial"/>
          <w:color w:val="000000" w:themeColor="text1"/>
          <w:sz w:val="22"/>
          <w:szCs w:val="22"/>
        </w:rPr>
        <w:t xml:space="preserve">. Correlation of ASE with genotype has been employed to </w:t>
      </w:r>
      <w:r w:rsidR="000F5627" w:rsidRPr="004D13F9">
        <w:rPr>
          <w:rFonts w:ascii="Arial" w:hAnsi="Arial" w:cs="Arial"/>
          <w:color w:val="000000" w:themeColor="text1"/>
          <w:sz w:val="22"/>
          <w:szCs w:val="22"/>
        </w:rPr>
        <w:t>detect eQTLs for lncRNAs that are expressed at lower levels than protein-coding genes</w:t>
      </w:r>
      <w:r w:rsidR="0074613F">
        <w:rPr>
          <w:rFonts w:ascii="Arial" w:hAnsi="Arial" w:cs="Arial"/>
          <w:color w:val="000000" w:themeColor="text1"/>
          <w:sz w:val="22"/>
          <w:szCs w:val="22"/>
        </w:rPr>
        <w:fldChar w:fldCharType="begin">
          <w:fldData xml:space="preserve">PEVuZE5vdGU+PENpdGU+PEF1dGhvcj5BbG1sb2Y8L0F1dGhvcj48WWVhcj4yMDE0PC9ZZWFyPjxS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</w:fldData>
        </w:fldChar>
      </w:r>
      <w:r w:rsidR="00A00176">
        <w:rPr>
          <w:rFonts w:ascii="Arial" w:hAnsi="Arial" w:cs="Arial"/>
          <w:color w:val="000000" w:themeColor="text1"/>
          <w:sz w:val="22"/>
          <w:szCs w:val="22"/>
        </w:rPr>
        <w:instrText xml:space="preserve"> ADDIN EN.CITE </w:instrText>
      </w:r>
      <w:r w:rsidR="00A00176">
        <w:rPr>
          <w:rFonts w:ascii="Arial" w:hAnsi="Arial" w:cs="Arial"/>
          <w:color w:val="000000" w:themeColor="text1"/>
          <w:sz w:val="22"/>
          <w:szCs w:val="22"/>
        </w:rPr>
        <w:fldChar w:fldCharType="begin">
          <w:fldData xml:space="preserve">PEVuZE5vdGU+PENpdGU+PEF1dGhvcj5BbG1sb2Y8L0F1dGhvcj48WWVhcj4yMDE0PC9ZZWFyPjxS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</w:fldData>
        </w:fldChar>
      </w:r>
      <w:r w:rsidR="00A00176">
        <w:rPr>
          <w:rFonts w:ascii="Arial" w:hAnsi="Arial" w:cs="Arial"/>
          <w:color w:val="000000" w:themeColor="text1"/>
          <w:sz w:val="22"/>
          <w:szCs w:val="22"/>
        </w:rPr>
        <w:instrText xml:space="preserve"> ADDIN EN.CITE.DATA </w:instrText>
      </w:r>
      <w:r w:rsidR="00A00176">
        <w:rPr>
          <w:rFonts w:ascii="Arial" w:hAnsi="Arial" w:cs="Arial"/>
          <w:color w:val="000000" w:themeColor="text1"/>
          <w:sz w:val="22"/>
          <w:szCs w:val="22"/>
        </w:rPr>
      </w:r>
      <w:r w:rsidR="00A00176">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119</w:t>
      </w:r>
      <w:r w:rsidR="0074613F">
        <w:rPr>
          <w:rFonts w:ascii="Arial" w:hAnsi="Arial" w:cs="Arial"/>
          <w:color w:val="000000" w:themeColor="text1"/>
          <w:sz w:val="22"/>
          <w:szCs w:val="22"/>
        </w:rPr>
        <w:fldChar w:fldCharType="end"/>
      </w:r>
      <w:r w:rsidR="000F5627" w:rsidRPr="004D13F9">
        <w:rPr>
          <w:rFonts w:ascii="Arial" w:hAnsi="Arial" w:cs="Arial"/>
          <w:color w:val="000000" w:themeColor="text1"/>
          <w:sz w:val="22"/>
          <w:szCs w:val="22"/>
        </w:rPr>
        <w:t>, as well as num</w:t>
      </w:r>
      <w:r w:rsidR="00D379B5" w:rsidRPr="004D13F9">
        <w:rPr>
          <w:rFonts w:ascii="Arial" w:hAnsi="Arial" w:cs="Arial"/>
          <w:color w:val="000000" w:themeColor="text1"/>
          <w:sz w:val="22"/>
          <w:szCs w:val="22"/>
        </w:rPr>
        <w:t>erous human traits and diseases</w:t>
      </w:r>
      <w:r w:rsidR="001E4B53" w:rsidRPr="004D13F9">
        <w:rPr>
          <w:rFonts w:ascii="Arial" w:hAnsi="Arial" w:cs="Arial"/>
          <w:color w:val="000000" w:themeColor="text1"/>
          <w:sz w:val="22"/>
          <w:szCs w:val="22"/>
        </w:rPr>
        <w:t>.</w:t>
      </w:r>
      <w:r w:rsidR="0074613F">
        <w:rPr>
          <w:rFonts w:ascii="Arial" w:hAnsi="Arial" w:cs="Arial"/>
          <w:color w:val="000000" w:themeColor="text1"/>
          <w:sz w:val="22"/>
          <w:szCs w:val="22"/>
        </w:rPr>
        <w:fldChar w:fldCharType="begin">
          <w:fldData xml:space="preserve">cmstdHlwZT5SZXNlYXJjaCBTdXBwb3J0LCBOb24tVS5TLiBHb3YmYXBvczt0PC93b3JrLXR5cGU+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</w:fldData>
        </w:fldChar>
      </w:r>
      <w:r w:rsidR="00A00176">
        <w:rPr>
          <w:rFonts w:ascii="Arial" w:hAnsi="Arial" w:cs="Arial"/>
          <w:color w:val="000000" w:themeColor="text1"/>
          <w:sz w:val="22"/>
          <w:szCs w:val="22"/>
        </w:rPr>
        <w:instrText xml:space="preserve"> ADDIN EN.CITE </w:instrText>
      </w:r>
      <w:r w:rsidR="00A00176">
        <w:rPr>
          <w:rFonts w:ascii="Arial" w:hAnsi="Arial" w:cs="Arial"/>
          <w:color w:val="000000" w:themeColor="text1"/>
          <w:sz w:val="22"/>
          <w:szCs w:val="22"/>
        </w:rPr>
        <w:fldChar w:fldCharType="begin">
          <w:fldData xml:space="preserve">PEVuZE5vdGU+PENpdGU+PEF1dGhvcj5XZWk8L0F1dGhvcj48WWVhcj4yMDEzPC9ZZWFyPjxSZWNO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==
</w:fldData>
        </w:fldChar>
      </w:r>
      <w:r w:rsidR="00A00176">
        <w:rPr>
          <w:rFonts w:ascii="Arial" w:hAnsi="Arial" w:cs="Arial"/>
          <w:color w:val="000000" w:themeColor="text1"/>
          <w:sz w:val="22"/>
          <w:szCs w:val="22"/>
        </w:rPr>
        <w:instrText xml:space="preserve"> ADDIN EN.CITE.DATA </w:instrText>
      </w:r>
      <w:r w:rsidR="00A00176">
        <w:rPr>
          <w:rFonts w:ascii="Arial" w:hAnsi="Arial" w:cs="Arial"/>
          <w:color w:val="000000" w:themeColor="text1"/>
          <w:sz w:val="22"/>
          <w:szCs w:val="22"/>
        </w:rPr>
      </w:r>
      <w:r w:rsidR="00A00176">
        <w:rPr>
          <w:rFonts w:ascii="Arial" w:hAnsi="Arial" w:cs="Arial"/>
          <w:color w:val="000000" w:themeColor="text1"/>
          <w:sz w:val="22"/>
          <w:szCs w:val="22"/>
        </w:rPr>
        <w:fldChar w:fldCharType="end"/>
      </w:r>
      <w:r w:rsidR="00A00176">
        <w:rPr>
          <w:rFonts w:ascii="Arial" w:hAnsi="Arial" w:cs="Arial"/>
          <w:color w:val="000000" w:themeColor="text1"/>
          <w:sz w:val="22"/>
          <w:szCs w:val="22"/>
        </w:rPr>
        <w:fldChar w:fldCharType="begin">
          <w:fldData xml:space="preserve">cmstdHlwZT5SZXNlYXJjaCBTdXBwb3J0LCBOb24tVS5TLiBHb3YmYXBvczt0PC93b3JrLXR5cGU+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</w:fldData>
        </w:fldChar>
      </w:r>
      <w:r w:rsidR="00A00176">
        <w:rPr>
          <w:rFonts w:ascii="Arial" w:hAnsi="Arial" w:cs="Arial"/>
          <w:color w:val="000000" w:themeColor="text1"/>
          <w:sz w:val="22"/>
          <w:szCs w:val="22"/>
        </w:rPr>
        <w:instrText xml:space="preserve"> ADDIN EN.CITE.DATA </w:instrText>
      </w:r>
      <w:r w:rsidR="00A00176">
        <w:rPr>
          <w:rFonts w:ascii="Arial" w:hAnsi="Arial" w:cs="Arial"/>
          <w:color w:val="000000" w:themeColor="text1"/>
          <w:sz w:val="22"/>
          <w:szCs w:val="22"/>
        </w:rPr>
      </w:r>
      <w:r w:rsidR="00A00176">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133-147</w:t>
      </w:r>
      <w:r w:rsidR="0074613F">
        <w:rPr>
          <w:rFonts w:ascii="Arial" w:hAnsi="Arial" w:cs="Arial"/>
          <w:color w:val="000000" w:themeColor="text1"/>
          <w:sz w:val="22"/>
          <w:szCs w:val="22"/>
        </w:rPr>
        <w:fldChar w:fldCharType="end"/>
      </w:r>
      <w:r w:rsidR="005D49C3" w:rsidRPr="004D13F9">
        <w:rPr>
          <w:rFonts w:ascii="Arial" w:hAnsi="Arial" w:cs="Arial"/>
          <w:color w:val="000000" w:themeColor="text1"/>
          <w:sz w:val="22"/>
          <w:szCs w:val="22"/>
        </w:rPr>
        <w:t xml:space="preserve"> </w:t>
      </w:r>
      <w:r w:rsidR="00B1746D" w:rsidRPr="004D13F9">
        <w:rPr>
          <w:rFonts w:ascii="Arial" w:hAnsi="Arial" w:cs="Arial"/>
          <w:color w:val="000000" w:themeColor="text1"/>
          <w:sz w:val="22"/>
          <w:szCs w:val="22"/>
        </w:rPr>
        <w:t>Thus ASE</w:t>
      </w:r>
      <w:r w:rsidR="00B73652" w:rsidRPr="004D13F9">
        <w:rPr>
          <w:rFonts w:ascii="Arial" w:hAnsi="Arial" w:cs="Arial"/>
          <w:color w:val="000000" w:themeColor="text1"/>
          <w:sz w:val="22"/>
          <w:szCs w:val="22"/>
        </w:rPr>
        <w:t xml:space="preserve"> will complement the classical eQTL mapping described above, </w:t>
      </w:r>
      <w:r w:rsidR="007F22F1" w:rsidRPr="004D13F9">
        <w:rPr>
          <w:rFonts w:ascii="Arial" w:hAnsi="Arial" w:cs="Arial"/>
          <w:color w:val="000000" w:themeColor="text1"/>
          <w:sz w:val="22"/>
          <w:szCs w:val="22"/>
        </w:rPr>
        <w:t xml:space="preserve">and we will further strengthen the ASE approach with a high-throughput method, </w:t>
      </w:r>
      <w:r w:rsidR="007F22F1" w:rsidRPr="004D13F9">
        <w:rPr>
          <w:rFonts w:ascii="Arial" w:hAnsi="Arial"/>
          <w:color w:val="000000" w:themeColor="text1"/>
          <w:sz w:val="22"/>
          <w:szCs w:val="22"/>
        </w:rPr>
        <w:t>microfluidics-based multiplex PCR and sequencing (mmPCR-Seq).</w:t>
      </w:r>
      <w:r w:rsidR="0074613F">
        <w:rPr>
          <w:rFonts w:ascii="Arial" w:hAnsi="Arial"/>
          <w:color w:val="000000" w:themeColor="text1"/>
          <w:sz w:val="22"/>
          <w:szCs w:val="22"/>
        </w:rPr>
        <w:fldChar w:fldCharType="begin"/>
      </w:r>
      <w:r w:rsidR="00A00176">
        <w:rPr>
          <w:rFonts w:ascii="Arial" w:hAnsi="Arial"/>
          <w:color w:val="000000" w:themeColor="text1"/>
          <w:sz w:val="22"/>
          <w:szCs w:val="22"/>
        </w:rPr>
        <w:instrText xml:space="preserve"> ADDIN EN.CITE &lt;EndNote&gt;&lt;Cite&gt;&lt;Author&gt;Zhang&lt;/Author&gt;&lt;Year&gt;2013&lt;/Year&gt;&lt;RecNum&gt;822&lt;/RecNum&gt;&lt;DisplayText&gt;&lt;style face="superscript"&gt;122&lt;/style&gt;&lt;/DisplayText&gt;&lt;record&gt;&lt;rec-number&gt;822&lt;/rec-number&gt;&lt;foreign-keys&gt;&lt;key app="EN" db-id="59a5vzd2ztztp3e2prax0va3f0xxvp0exvff" timestamp="1382206394"&gt;822&lt;/key&gt;&lt;/foreign-keys&gt;&lt;ref-type name="Journal Article"&gt;17&lt;/ref-type&gt;&lt;contributors&gt;&lt;authors&gt;&lt;author&gt;Zhang, R.&lt;/author&gt;&lt;author&gt;Li, X.&lt;/author&gt;&lt;author&gt;Ramaswami, G.&lt;/author&gt;&lt;author&gt;Smith, K. S.&lt;/author&gt;&lt;author&gt;Turecki, G.&lt;/author&gt;&lt;author&gt;Montgomery, G. W.&lt;/author&gt;&lt;author&gt;Li, J. B.&lt;/author&gt;&lt;/authors&gt;&lt;/contributors&gt;&lt;titles&gt;&lt;title&gt;Quantifying RNA allelic ratios by microfluidics-based multiplex PCR and sequencing&lt;/title&gt;&lt;secondary-title&gt;Nature Methods&lt;/secondary-title&gt;&lt;/titles&gt;&lt;periodical&gt;&lt;full-title&gt;Nature Methods&lt;/full-title&gt;&lt;/periodical&gt;&lt;pages&gt;51-54&lt;/pages&gt;&lt;volume&gt;11&lt;/volume&gt;&lt;number&gt;1&lt;/number&gt;&lt;section&gt;51&lt;/section&gt;&lt;dates&gt;&lt;year&gt;2013&lt;/year&gt;&lt;pub-dates&gt;&lt;date&gt;2014&lt;/date&gt;&lt;/pub-dates&gt;&lt;/dates&gt;&lt;urls&gt;&lt;/urls&gt;&lt;/record&gt;&lt;/Cite&gt;&lt;/EndNote&gt;</w:instrText>
      </w:r>
      <w:r w:rsidR="0074613F">
        <w:rPr>
          <w:rFonts w:ascii="Arial" w:hAnsi="Arial"/>
          <w:color w:val="000000" w:themeColor="text1"/>
          <w:sz w:val="22"/>
          <w:szCs w:val="22"/>
        </w:rPr>
        <w:fldChar w:fldCharType="separate"/>
      </w:r>
      <w:r w:rsidR="00A00176" w:rsidRPr="00A00176">
        <w:rPr>
          <w:rFonts w:ascii="Arial" w:hAnsi="Arial"/>
          <w:noProof/>
          <w:color w:val="000000" w:themeColor="text1"/>
          <w:sz w:val="22"/>
          <w:szCs w:val="22"/>
          <w:vertAlign w:val="superscript"/>
        </w:rPr>
        <w:t>122</w:t>
      </w:r>
      <w:r w:rsidR="0074613F">
        <w:rPr>
          <w:rFonts w:ascii="Arial" w:hAnsi="Arial"/>
          <w:color w:val="000000" w:themeColor="text1"/>
          <w:sz w:val="22"/>
          <w:szCs w:val="22"/>
        </w:rPr>
        <w:fldChar w:fldCharType="end"/>
      </w:r>
      <w:r w:rsidR="007F22F1" w:rsidRPr="004D13F9">
        <w:rPr>
          <w:rFonts w:ascii="Arial" w:hAnsi="Arial"/>
          <w:color w:val="000000" w:themeColor="text1"/>
          <w:sz w:val="22"/>
          <w:szCs w:val="22"/>
        </w:rPr>
        <w:t xml:space="preserve"> </w:t>
      </w:r>
      <w:r w:rsidR="00B30DAE" w:rsidRPr="004D13F9">
        <w:rPr>
          <w:rFonts w:ascii="Arial" w:hAnsi="Arial"/>
          <w:color w:val="000000" w:themeColor="text1"/>
          <w:sz w:val="22"/>
          <w:szCs w:val="22"/>
        </w:rPr>
        <w:t xml:space="preserve">This system allows us to </w:t>
      </w:r>
      <w:r w:rsidR="00EF678A" w:rsidRPr="004D13F9">
        <w:rPr>
          <w:rFonts w:ascii="Arial" w:hAnsi="Arial"/>
          <w:color w:val="000000" w:themeColor="text1"/>
          <w:sz w:val="22"/>
          <w:szCs w:val="22"/>
        </w:rPr>
        <w:t>target and sequence the RNA of thousands of</w:t>
      </w:r>
      <w:r w:rsidR="00B30DAE" w:rsidRPr="004D13F9">
        <w:rPr>
          <w:rFonts w:ascii="Arial" w:hAnsi="Arial"/>
          <w:color w:val="000000" w:themeColor="text1"/>
          <w:sz w:val="22"/>
          <w:szCs w:val="22"/>
        </w:rPr>
        <w:t xml:space="preserve"> heterozygous positions and assess allelic imbalance</w:t>
      </w:r>
      <w:r w:rsidR="003658B7" w:rsidRPr="004D13F9">
        <w:rPr>
          <w:rFonts w:ascii="Arial" w:hAnsi="Arial"/>
          <w:color w:val="000000" w:themeColor="text1"/>
          <w:sz w:val="22"/>
          <w:szCs w:val="22"/>
        </w:rPr>
        <w:t xml:space="preserve"> </w:t>
      </w:r>
      <w:r w:rsidR="005F444B" w:rsidRPr="004D13F9">
        <w:rPr>
          <w:rFonts w:ascii="Arial" w:hAnsi="Arial"/>
          <w:color w:val="000000" w:themeColor="text1"/>
          <w:sz w:val="22"/>
          <w:szCs w:val="22"/>
        </w:rPr>
        <w:t xml:space="preserve">with high </w:t>
      </w:r>
      <w:r w:rsidR="003658B7" w:rsidRPr="004D13F9">
        <w:rPr>
          <w:rFonts w:ascii="Arial" w:hAnsi="Arial"/>
          <w:color w:val="000000" w:themeColor="text1"/>
          <w:sz w:val="22"/>
          <w:szCs w:val="22"/>
        </w:rPr>
        <w:t>fidelity</w:t>
      </w:r>
      <w:r w:rsidR="00B30DAE" w:rsidRPr="004D13F9">
        <w:rPr>
          <w:rFonts w:ascii="Arial" w:hAnsi="Arial"/>
          <w:color w:val="000000" w:themeColor="text1"/>
          <w:sz w:val="22"/>
          <w:szCs w:val="22"/>
        </w:rPr>
        <w:t>.</w:t>
      </w:r>
    </w:p>
    <w:p w14:paraId="5DA79F2A" w14:textId="0CF6BA53" w:rsidR="009A5816" w:rsidRPr="004D13F9" w:rsidRDefault="00503585" w:rsidP="009A5816">
      <w:pPr>
        <w:autoSpaceDE w:val="0"/>
        <w:autoSpaceDN w:val="0"/>
        <w:adjustRightInd w:val="0"/>
        <w:spacing w:line="240" w:lineRule="exact"/>
        <w:rPr>
          <w:rFonts w:ascii="Arial" w:hAnsi="Arial" w:cs="Arial"/>
          <w:color w:val="000000" w:themeColor="text1"/>
          <w:sz w:val="22"/>
          <w:szCs w:val="22"/>
        </w:rPr>
      </w:pPr>
      <w:r w:rsidRPr="004D13F9">
        <w:rPr>
          <w:rFonts w:ascii="Arial" w:hAnsi="Arial" w:cs="Arial"/>
          <w:b/>
          <w:color w:val="000000" w:themeColor="text1"/>
          <w:sz w:val="22"/>
          <w:szCs w:val="22"/>
        </w:rPr>
        <w:tab/>
      </w:r>
      <w:r w:rsidR="001E4B53" w:rsidRPr="004D13F9">
        <w:rPr>
          <w:rFonts w:ascii="Arial" w:hAnsi="Arial" w:cs="Arial"/>
          <w:color w:val="000000" w:themeColor="text1"/>
          <w:sz w:val="22"/>
          <w:szCs w:val="22"/>
        </w:rPr>
        <w:t xml:space="preserve">ASE </w:t>
      </w:r>
      <w:r w:rsidR="00343606" w:rsidRPr="004D13F9">
        <w:rPr>
          <w:rFonts w:ascii="Arial" w:hAnsi="Arial" w:cs="Arial"/>
          <w:color w:val="000000" w:themeColor="text1"/>
          <w:sz w:val="22"/>
          <w:szCs w:val="22"/>
        </w:rPr>
        <w:t>looks for variants that a</w:t>
      </w:r>
      <w:r w:rsidRPr="004D13F9">
        <w:rPr>
          <w:rFonts w:ascii="Arial" w:hAnsi="Arial" w:cs="Arial"/>
          <w:color w:val="000000" w:themeColor="text1"/>
          <w:sz w:val="22"/>
          <w:szCs w:val="22"/>
        </w:rPr>
        <w:t>re in exclusive heterozygosity with an ASE effect at a site – such that when a causal variant is heterozygous, we expect to observe an ASE effect.</w:t>
      </w:r>
      <w:r w:rsidR="0074613F">
        <w:rPr>
          <w:rFonts w:ascii="Arial" w:hAnsi="Arial" w:cs="Arial"/>
          <w:color w:val="000000" w:themeColor="text1"/>
          <w:sz w:val="22"/>
          <w:szCs w:val="22"/>
        </w:rPr>
        <w:fldChar w:fldCharType="begin">
          <w:fldData xml:space="preserve">PEVuZE5vdGU+PENpdGU+PEF1dGhvcj5Nb250Z29tZXJ5PC9BdXRob3I+PFllYXI+MjAxMTwvWWVh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</w:fldData>
        </w:fldChar>
      </w:r>
      <w:r w:rsidR="00A00176">
        <w:rPr>
          <w:rFonts w:ascii="Arial" w:hAnsi="Arial" w:cs="Arial"/>
          <w:color w:val="000000" w:themeColor="text1"/>
          <w:sz w:val="22"/>
          <w:szCs w:val="22"/>
        </w:rPr>
        <w:instrText xml:space="preserve"> ADDIN EN.CITE </w:instrText>
      </w:r>
      <w:r w:rsidR="00A00176">
        <w:rPr>
          <w:rFonts w:ascii="Arial" w:hAnsi="Arial" w:cs="Arial"/>
          <w:color w:val="000000" w:themeColor="text1"/>
          <w:sz w:val="22"/>
          <w:szCs w:val="22"/>
        </w:rPr>
        <w:fldChar w:fldCharType="begin">
          <w:fldData xml:space="preserve">PEVuZE5vdGU+PENpdGU+PEF1dGhvcj5Nb250Z29tZXJ5PC9BdXRob3I+PFllYXI+MjAxMTwvWWVh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</w:fldData>
        </w:fldChar>
      </w:r>
      <w:r w:rsidR="00A00176">
        <w:rPr>
          <w:rFonts w:ascii="Arial" w:hAnsi="Arial" w:cs="Arial"/>
          <w:color w:val="000000" w:themeColor="text1"/>
          <w:sz w:val="22"/>
          <w:szCs w:val="22"/>
        </w:rPr>
        <w:instrText xml:space="preserve"> ADDIN EN.CITE.DATA </w:instrText>
      </w:r>
      <w:r w:rsidR="00A00176">
        <w:rPr>
          <w:rFonts w:ascii="Arial" w:hAnsi="Arial" w:cs="Arial"/>
          <w:color w:val="000000" w:themeColor="text1"/>
          <w:sz w:val="22"/>
          <w:szCs w:val="22"/>
        </w:rPr>
      </w:r>
      <w:r w:rsidR="00A00176">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148</w:t>
      </w:r>
      <w:r w:rsidR="0074613F">
        <w:rPr>
          <w:rFonts w:ascii="Arial" w:hAnsi="Arial" w:cs="Arial"/>
          <w:color w:val="000000" w:themeColor="text1"/>
          <w:sz w:val="22"/>
          <w:szCs w:val="22"/>
        </w:rPr>
        <w:fldChar w:fldCharType="end"/>
      </w:r>
      <w:r w:rsidRPr="004D13F9">
        <w:rPr>
          <w:rFonts w:ascii="Arial" w:hAnsi="Arial" w:cs="Arial"/>
          <w:color w:val="000000" w:themeColor="text1"/>
          <w:sz w:val="22"/>
          <w:szCs w:val="22"/>
        </w:rPr>
        <w:t xml:space="preserve"> </w:t>
      </w:r>
      <w:r w:rsidRPr="004D13F9">
        <w:rPr>
          <w:rFonts w:ascii="Arial" w:hAnsi="Arial" w:cs="Arial"/>
          <w:color w:val="000000" w:themeColor="text1"/>
          <w:sz w:val="22"/>
          <w:szCs w:val="22"/>
          <w:u w:val="single"/>
        </w:rPr>
        <w:t>I</w:t>
      </w:r>
      <w:r w:rsidR="00156C82" w:rsidRPr="004D13F9">
        <w:rPr>
          <w:rFonts w:ascii="Arial" w:hAnsi="Arial" w:cs="Arial"/>
          <w:color w:val="000000" w:themeColor="text1"/>
          <w:sz w:val="22"/>
          <w:szCs w:val="22"/>
          <w:u w:val="single"/>
        </w:rPr>
        <w:t xml:space="preserve">mportantly, the </w:t>
      </w:r>
      <w:r w:rsidR="004361E6" w:rsidRPr="004D13F9">
        <w:rPr>
          <w:rFonts w:ascii="Arial" w:hAnsi="Arial" w:cs="Arial"/>
          <w:color w:val="000000" w:themeColor="text1"/>
          <w:sz w:val="22"/>
          <w:szCs w:val="22"/>
          <w:u w:val="single"/>
        </w:rPr>
        <w:t xml:space="preserve">exonic </w:t>
      </w:r>
      <w:r w:rsidRPr="004D13F9">
        <w:rPr>
          <w:rFonts w:ascii="Arial" w:hAnsi="Arial" w:cs="Arial"/>
          <w:color w:val="000000" w:themeColor="text1"/>
          <w:sz w:val="22"/>
          <w:szCs w:val="22"/>
          <w:u w:val="single"/>
        </w:rPr>
        <w:t>(i.e., ASE-testing</w:t>
      </w:r>
      <w:r w:rsidR="00156C82" w:rsidRPr="004D13F9">
        <w:rPr>
          <w:rFonts w:ascii="Arial" w:hAnsi="Arial" w:cs="Arial"/>
          <w:color w:val="000000" w:themeColor="text1"/>
          <w:sz w:val="22"/>
          <w:szCs w:val="22"/>
          <w:u w:val="single"/>
        </w:rPr>
        <w:t>) variant</w:t>
      </w:r>
      <w:r w:rsidRPr="004D13F9">
        <w:rPr>
          <w:rFonts w:ascii="Arial" w:hAnsi="Arial" w:cs="Arial"/>
          <w:color w:val="000000" w:themeColor="text1"/>
          <w:sz w:val="22"/>
          <w:szCs w:val="22"/>
          <w:u w:val="single"/>
        </w:rPr>
        <w:t xml:space="preserve"> is not expected to be cau</w:t>
      </w:r>
      <w:r w:rsidR="005E0B41" w:rsidRPr="004D13F9">
        <w:rPr>
          <w:rFonts w:ascii="Arial" w:hAnsi="Arial" w:cs="Arial"/>
          <w:color w:val="000000" w:themeColor="text1"/>
          <w:sz w:val="22"/>
          <w:szCs w:val="22"/>
          <w:u w:val="single"/>
        </w:rPr>
        <w:t xml:space="preserve">sal – it </w:t>
      </w:r>
      <w:r w:rsidR="00221A3C" w:rsidRPr="004D13F9">
        <w:rPr>
          <w:rFonts w:ascii="Arial" w:hAnsi="Arial" w:cs="Arial"/>
          <w:color w:val="000000" w:themeColor="text1"/>
          <w:sz w:val="22"/>
          <w:szCs w:val="22"/>
          <w:u w:val="single"/>
        </w:rPr>
        <w:t>merely tests</w:t>
      </w:r>
      <w:r w:rsidRPr="004D13F9">
        <w:rPr>
          <w:rFonts w:ascii="Arial" w:hAnsi="Arial" w:cs="Arial"/>
          <w:color w:val="000000" w:themeColor="text1"/>
          <w:sz w:val="22"/>
          <w:szCs w:val="22"/>
          <w:u w:val="single"/>
        </w:rPr>
        <w:t xml:space="preserve"> the ASE </w:t>
      </w:r>
      <w:r w:rsidR="0034555A" w:rsidRPr="004D13F9">
        <w:rPr>
          <w:rFonts w:ascii="Arial" w:hAnsi="Arial" w:cs="Arial"/>
          <w:color w:val="000000" w:themeColor="text1"/>
          <w:sz w:val="22"/>
          <w:szCs w:val="22"/>
          <w:u w:val="single"/>
        </w:rPr>
        <w:t xml:space="preserve">effect from which we can map the </w:t>
      </w:r>
      <w:r w:rsidRPr="004D13F9">
        <w:rPr>
          <w:rFonts w:ascii="Arial" w:hAnsi="Arial" w:cs="Arial"/>
          <w:color w:val="000000" w:themeColor="text1"/>
          <w:sz w:val="22"/>
          <w:szCs w:val="22"/>
          <w:u w:val="single"/>
        </w:rPr>
        <w:t xml:space="preserve">causal </w:t>
      </w:r>
      <w:r w:rsidRPr="004D13F9">
        <w:rPr>
          <w:rFonts w:ascii="Arial" w:hAnsi="Arial" w:cs="Arial"/>
          <w:color w:val="000000" w:themeColor="text1"/>
          <w:sz w:val="22"/>
          <w:szCs w:val="22"/>
          <w:u w:val="single"/>
        </w:rPr>
        <w:lastRenderedPageBreak/>
        <w:t>variant</w:t>
      </w:r>
      <w:r w:rsidRPr="004D13F9">
        <w:rPr>
          <w:rFonts w:ascii="Arial" w:hAnsi="Arial" w:cs="Arial"/>
          <w:color w:val="000000" w:themeColor="text1"/>
          <w:sz w:val="22"/>
          <w:szCs w:val="22"/>
        </w:rPr>
        <w:t>.</w:t>
      </w:r>
      <w:r w:rsidR="007F05D1" w:rsidRPr="004D13F9">
        <w:rPr>
          <w:rFonts w:ascii="Arial" w:hAnsi="Arial" w:cs="Arial"/>
          <w:color w:val="000000" w:themeColor="text1"/>
          <w:sz w:val="22"/>
          <w:szCs w:val="22"/>
        </w:rPr>
        <w:t xml:space="preserve"> </w:t>
      </w:r>
      <w:r w:rsidR="00D80C71">
        <w:rPr>
          <w:rFonts w:ascii="Arial" w:hAnsi="Arial" w:cs="Arial"/>
          <w:b/>
          <w:i/>
          <w:noProof/>
          <w:sz w:val="22"/>
          <w:szCs w:val="22"/>
        </w:rPr>
        <mc:AlternateContent>
          <mc:Choice Requires="wps">
            <w:drawing>
              <wp:anchor distT="0" distB="0" distL="114300" distR="114300" simplePos="0" relativeHeight="251673600" behindDoc="0" locked="0" layoutInCell="1" allowOverlap="1" wp14:anchorId="7562B29C" wp14:editId="666B0793">
                <wp:simplePos x="0" y="0"/>
                <wp:positionH relativeFrom="column">
                  <wp:posOffset>10160</wp:posOffset>
                </wp:positionH>
                <wp:positionV relativeFrom="paragraph">
                  <wp:posOffset>957580</wp:posOffset>
                </wp:positionV>
                <wp:extent cx="2973705" cy="2094865"/>
                <wp:effectExtent l="0" t="0" r="23495" b="13335"/>
                <wp:wrapTight wrapText="bothSides">
                  <wp:wrapPolygon edited="0">
                    <wp:start x="0" y="0"/>
                    <wp:lineTo x="0" y="21476"/>
                    <wp:lineTo x="21586" y="21476"/>
                    <wp:lineTo x="21586"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2973705" cy="2094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CD983E" w14:textId="77777777" w:rsidR="00B31808" w:rsidRPr="00F100B5" w:rsidRDefault="00B31808" w:rsidP="00D80C71">
                            <w:pPr>
                              <w:rPr>
                                <w:rFonts w:ascii="Arial" w:hAnsi="Arial" w:cs="Arial"/>
                                <w:sz w:val="16"/>
                                <w:szCs w:val="16"/>
                              </w:rPr>
                            </w:pPr>
                            <w:r>
                              <w:rPr>
                                <w:rFonts w:ascii="Arial" w:hAnsi="Arial" w:cs="Arial"/>
                                <w:noProof/>
                                <w:sz w:val="16"/>
                                <w:szCs w:val="16"/>
                              </w:rPr>
                              <w:drawing>
                                <wp:inline distT="0" distB="0" distL="0" distR="0" wp14:anchorId="6F9DE60C" wp14:editId="178F4DAD">
                                  <wp:extent cx="2973846" cy="1370983"/>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 7-lncRNA eQTLs.jpg"/>
                                          <pic:cNvPicPr/>
                                        </pic:nvPicPr>
                                        <pic:blipFill>
                                          <a:blip r:embed="rId22">
                                            <a:extLst>
                                              <a:ext uri="{28A0092B-C50C-407E-A947-70E740481C1C}">
                                                <a14:useLocalDpi xmlns:a14="http://schemas.microsoft.com/office/drawing/2010/main" val="0"/>
                                              </a:ext>
                                            </a:extLst>
                                          </a:blip>
                                          <a:stretch>
                                            <a:fillRect/>
                                          </a:stretch>
                                        </pic:blipFill>
                                        <pic:spPr>
                                          <a:xfrm>
                                            <a:off x="0" y="0"/>
                                            <a:ext cx="3025604" cy="1394844"/>
                                          </a:xfrm>
                                          <a:prstGeom prst="rect">
                                            <a:avLst/>
                                          </a:prstGeom>
                                        </pic:spPr>
                                      </pic:pic>
                                    </a:graphicData>
                                  </a:graphic>
                                </wp:inline>
                              </w:drawing>
                            </w:r>
                          </w:p>
                          <w:p w14:paraId="39563D6B" w14:textId="77777777" w:rsidR="00B31808" w:rsidRPr="00F100B5" w:rsidRDefault="00B31808" w:rsidP="00D80C71">
                            <w:pPr>
                              <w:pStyle w:val="p1"/>
                              <w:spacing w:line="160" w:lineRule="exact"/>
                              <w:rPr>
                                <w:rFonts w:ascii="Arial" w:hAnsi="Arial" w:cs="Arial"/>
                                <w:sz w:val="16"/>
                                <w:szCs w:val="16"/>
                              </w:rPr>
                            </w:pPr>
                            <w:r w:rsidRPr="009D4AC5">
                              <w:rPr>
                                <w:rFonts w:ascii="Arial" w:hAnsi="Arial" w:cs="Arial"/>
                                <w:b/>
                                <w:bCs/>
                                <w:sz w:val="16"/>
                                <w:szCs w:val="16"/>
                              </w:rPr>
                              <w:t xml:space="preserve">Fig. 7. Mapping eQTLs for lncRNAs in CAD loci. </w:t>
                            </w:r>
                            <w:r w:rsidRPr="009D4AC5">
                              <w:rPr>
                                <w:rFonts w:ascii="Arial" w:hAnsi="Arial" w:cs="Arial"/>
                                <w:sz w:val="16"/>
                                <w:szCs w:val="16"/>
                              </w:rPr>
                              <w:t>Differentially expressed lncRNAs identified within 200,000 bp surrounding the CAD linkage disequilibrium block (haplotype) will be associated with SNPs within 500,000 bp of the lncRNA as assessed with allele-specific expression. The lncRNA eQTLs (X) will be evaluated as possible causal variants for CAD, and as clQTLs for chromosomal looping.</w:t>
                            </w:r>
                          </w:p>
                        </w:txbxContent>
                      </wps:txbx>
                      <wps:bodyPr rot="0" spcFirstLastPara="0" vertOverflow="overflow" horzOverflow="overflow" vert="horz" wrap="square" lIns="914" tIns="914" rIns="914" bIns="91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2B29C" id="Text Box 17" o:spid="_x0000_s1032" type="#_x0000_t202" style="position:absolute;margin-left:.8pt;margin-top:75.4pt;width:234.15pt;height:164.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" filled="f" stroked="f">
                <v:textbox inset="914emu,914emu,914emu,914emu">
                  <w:txbxContent>
                    <w:p w14:paraId="1BCD983E" w14:textId="77777777" w:rsidR="00B31808" w:rsidRPr="00F100B5" w:rsidRDefault="00B31808" w:rsidP="00D80C71">
                      <w:pPr>
                        <w:rPr>
                          <w:rFonts w:ascii="Arial" w:hAnsi="Arial" w:cs="Arial"/>
                          <w:sz w:val="16"/>
                          <w:szCs w:val="16"/>
                        </w:rPr>
                      </w:pPr>
                      <w:r>
                        <w:rPr>
                          <w:rFonts w:ascii="Arial" w:hAnsi="Arial" w:cs="Arial"/>
                          <w:noProof/>
                          <w:sz w:val="16"/>
                          <w:szCs w:val="16"/>
                        </w:rPr>
                        <w:drawing>
                          <wp:inline distT="0" distB="0" distL="0" distR="0" wp14:anchorId="6F9DE60C" wp14:editId="178F4DAD">
                            <wp:extent cx="2973846" cy="1370983"/>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 7-lncRNA eQTLs.jpg"/>
                                    <pic:cNvPicPr/>
                                  </pic:nvPicPr>
                                  <pic:blipFill>
                                    <a:blip r:embed="rId23">
                                      <a:extLst>
                                        <a:ext uri="{28A0092B-C50C-407E-A947-70E740481C1C}">
                                          <a14:useLocalDpi xmlns:a14="http://schemas.microsoft.com/office/drawing/2010/main" val="0"/>
                                        </a:ext>
                                      </a:extLst>
                                    </a:blip>
                                    <a:stretch>
                                      <a:fillRect/>
                                    </a:stretch>
                                  </pic:blipFill>
                                  <pic:spPr>
                                    <a:xfrm>
                                      <a:off x="0" y="0"/>
                                      <a:ext cx="3025604" cy="1394844"/>
                                    </a:xfrm>
                                    <a:prstGeom prst="rect">
                                      <a:avLst/>
                                    </a:prstGeom>
                                  </pic:spPr>
                                </pic:pic>
                              </a:graphicData>
                            </a:graphic>
                          </wp:inline>
                        </w:drawing>
                      </w:r>
                    </w:p>
                    <w:p w14:paraId="39563D6B" w14:textId="77777777" w:rsidR="00B31808" w:rsidRPr="00F100B5" w:rsidRDefault="00B31808" w:rsidP="00D80C71">
                      <w:pPr>
                        <w:pStyle w:val="p1"/>
                        <w:spacing w:line="160" w:lineRule="exact"/>
                        <w:rPr>
                          <w:rFonts w:ascii="Arial" w:hAnsi="Arial" w:cs="Arial"/>
                          <w:sz w:val="16"/>
                          <w:szCs w:val="16"/>
                        </w:rPr>
                      </w:pPr>
                      <w:r w:rsidRPr="009D4AC5">
                        <w:rPr>
                          <w:rFonts w:ascii="Arial" w:hAnsi="Arial" w:cs="Arial"/>
                          <w:b/>
                          <w:bCs/>
                          <w:sz w:val="16"/>
                          <w:szCs w:val="16"/>
                        </w:rPr>
                        <w:t xml:space="preserve">Fig. 7. Mapping eQTLs for lncRNAs in CAD loci. </w:t>
                      </w:r>
                      <w:r w:rsidRPr="009D4AC5">
                        <w:rPr>
                          <w:rFonts w:ascii="Arial" w:hAnsi="Arial" w:cs="Arial"/>
                          <w:sz w:val="16"/>
                          <w:szCs w:val="16"/>
                        </w:rPr>
                        <w:t>Differentially expressed lncRNAs identified within 200,000 bp surrounding the CAD linkage disequilibrium block (haplotype) will be associated with SNPs within 500,000 bp of the lncRNA as assessed with allele-specific expression. The lncRNA eQTLs (X) will be evaluated as possible causal variants for CAD, and as clQTLs for chromosomal looping.</w:t>
                      </w:r>
                    </w:p>
                  </w:txbxContent>
                </v:textbox>
                <w10:wrap type="tight"/>
              </v:shape>
            </w:pict>
          </mc:Fallback>
        </mc:AlternateContent>
      </w:r>
      <w:r w:rsidR="002A6AA7" w:rsidRPr="004D13F9">
        <w:rPr>
          <w:rFonts w:ascii="Arial" w:hAnsi="Arial" w:cs="Arial"/>
          <w:color w:val="000000" w:themeColor="text1"/>
          <w:sz w:val="22"/>
          <w:szCs w:val="22"/>
        </w:rPr>
        <w:t xml:space="preserve">For every </w:t>
      </w:r>
      <w:r w:rsidR="00DE5BE6" w:rsidRPr="004D13F9">
        <w:rPr>
          <w:rFonts w:ascii="Arial" w:hAnsi="Arial" w:cs="Arial"/>
          <w:color w:val="000000" w:themeColor="text1"/>
          <w:sz w:val="22"/>
          <w:szCs w:val="22"/>
        </w:rPr>
        <w:t xml:space="preserve">DE </w:t>
      </w:r>
      <w:r w:rsidR="006343BD" w:rsidRPr="004D13F9">
        <w:rPr>
          <w:rFonts w:ascii="Arial" w:hAnsi="Arial" w:cs="Arial"/>
          <w:color w:val="000000" w:themeColor="text1"/>
          <w:sz w:val="22"/>
          <w:szCs w:val="22"/>
        </w:rPr>
        <w:t>lncRNA</w:t>
      </w:r>
      <w:r w:rsidR="004B28D9" w:rsidRPr="004D13F9">
        <w:rPr>
          <w:rFonts w:ascii="Arial" w:hAnsi="Arial" w:cs="Arial"/>
          <w:color w:val="000000" w:themeColor="text1"/>
          <w:sz w:val="22"/>
          <w:szCs w:val="22"/>
        </w:rPr>
        <w:t xml:space="preserve"> localized in CAD loci</w:t>
      </w:r>
      <w:r w:rsidR="00D82728">
        <w:rPr>
          <w:rFonts w:ascii="Arial" w:hAnsi="Arial" w:cs="Arial"/>
          <w:color w:val="000000" w:themeColor="text1"/>
          <w:sz w:val="22"/>
          <w:szCs w:val="22"/>
        </w:rPr>
        <w:t xml:space="preserve"> (</w:t>
      </w:r>
      <w:r w:rsidR="00D82728" w:rsidRPr="001B7DDC">
        <w:rPr>
          <w:rFonts w:ascii="Arial" w:hAnsi="Arial" w:cs="Arial"/>
          <w:b/>
          <w:color w:val="000000" w:themeColor="text1"/>
          <w:sz w:val="22"/>
          <w:szCs w:val="22"/>
        </w:rPr>
        <w:t>Aim 1</w:t>
      </w:r>
      <w:r w:rsidR="00D82728">
        <w:rPr>
          <w:rFonts w:ascii="Arial" w:hAnsi="Arial" w:cs="Arial"/>
          <w:color w:val="000000" w:themeColor="text1"/>
          <w:sz w:val="22"/>
          <w:szCs w:val="22"/>
        </w:rPr>
        <w:t>)</w:t>
      </w:r>
      <w:r w:rsidR="006343BD" w:rsidRPr="004D13F9">
        <w:rPr>
          <w:rFonts w:ascii="Arial" w:hAnsi="Arial" w:cs="Arial"/>
          <w:color w:val="000000" w:themeColor="text1"/>
          <w:sz w:val="22"/>
          <w:szCs w:val="22"/>
        </w:rPr>
        <w:t xml:space="preserve">, </w:t>
      </w:r>
      <w:r w:rsidR="00B30DAE" w:rsidRPr="004D13F9">
        <w:rPr>
          <w:rFonts w:ascii="Arial" w:hAnsi="Arial" w:cs="Arial"/>
          <w:color w:val="000000" w:themeColor="text1"/>
          <w:sz w:val="22"/>
          <w:szCs w:val="22"/>
        </w:rPr>
        <w:t xml:space="preserve">we will select </w:t>
      </w:r>
      <w:r w:rsidR="003157FA" w:rsidRPr="004D13F9">
        <w:rPr>
          <w:rFonts w:ascii="Arial" w:hAnsi="Arial" w:cs="Arial"/>
          <w:color w:val="000000" w:themeColor="text1"/>
          <w:sz w:val="22"/>
          <w:szCs w:val="22"/>
        </w:rPr>
        <w:t xml:space="preserve">lncRNA </w:t>
      </w:r>
      <w:r w:rsidR="00E97B4A" w:rsidRPr="004D13F9">
        <w:rPr>
          <w:rFonts w:ascii="Arial" w:hAnsi="Arial" w:cs="Arial"/>
          <w:color w:val="000000" w:themeColor="text1"/>
          <w:sz w:val="22"/>
          <w:szCs w:val="22"/>
        </w:rPr>
        <w:t>exonic</w:t>
      </w:r>
      <w:r w:rsidR="00B30DAE" w:rsidRPr="004D13F9">
        <w:rPr>
          <w:rFonts w:ascii="Arial" w:hAnsi="Arial" w:cs="Arial"/>
          <w:color w:val="000000" w:themeColor="text1"/>
          <w:sz w:val="22"/>
          <w:szCs w:val="22"/>
        </w:rPr>
        <w:t xml:space="preserve"> variants </w:t>
      </w:r>
      <w:r w:rsidR="002C24A9" w:rsidRPr="004D13F9">
        <w:rPr>
          <w:rFonts w:ascii="Arial" w:hAnsi="Arial" w:cs="Arial"/>
          <w:color w:val="000000" w:themeColor="text1"/>
          <w:sz w:val="22"/>
          <w:szCs w:val="22"/>
        </w:rPr>
        <w:t>for assessing ASE</w:t>
      </w:r>
      <w:r w:rsidR="0003641B">
        <w:rPr>
          <w:rFonts w:ascii="Arial" w:hAnsi="Arial" w:cs="Arial"/>
          <w:color w:val="000000" w:themeColor="text1"/>
          <w:sz w:val="22"/>
          <w:szCs w:val="22"/>
        </w:rPr>
        <w:t xml:space="preserve">, </w:t>
      </w:r>
      <w:r w:rsidR="001E3559" w:rsidRPr="004D13F9">
        <w:rPr>
          <w:rFonts w:ascii="Arial" w:hAnsi="Arial" w:cs="Arial"/>
          <w:color w:val="000000" w:themeColor="text1"/>
          <w:sz w:val="22"/>
          <w:szCs w:val="22"/>
        </w:rPr>
        <w:t xml:space="preserve">choosing </w:t>
      </w:r>
      <w:r w:rsidR="0017251A" w:rsidRPr="004D13F9">
        <w:rPr>
          <w:rFonts w:ascii="Arial" w:hAnsi="Arial" w:cs="Arial"/>
          <w:color w:val="000000" w:themeColor="text1"/>
          <w:sz w:val="22"/>
          <w:szCs w:val="22"/>
        </w:rPr>
        <w:t xml:space="preserve">at least two common SNPs per gene. </w:t>
      </w:r>
      <w:r w:rsidR="002E626F" w:rsidRPr="004D13F9">
        <w:rPr>
          <w:rFonts w:ascii="Arial" w:hAnsi="Arial" w:cs="Arial"/>
          <w:color w:val="000000" w:themeColor="text1"/>
          <w:sz w:val="22"/>
          <w:szCs w:val="22"/>
        </w:rPr>
        <w:t>Thus</w:t>
      </w:r>
      <w:r w:rsidR="00305553" w:rsidRPr="004D13F9">
        <w:rPr>
          <w:rFonts w:ascii="Arial" w:hAnsi="Arial" w:cs="Arial"/>
          <w:color w:val="000000" w:themeColor="text1"/>
          <w:sz w:val="22"/>
          <w:szCs w:val="22"/>
        </w:rPr>
        <w:t>,</w:t>
      </w:r>
      <w:r w:rsidR="002E626F" w:rsidRPr="004D13F9">
        <w:rPr>
          <w:rFonts w:ascii="Arial" w:hAnsi="Arial" w:cs="Arial"/>
          <w:color w:val="000000" w:themeColor="text1"/>
          <w:sz w:val="22"/>
          <w:szCs w:val="22"/>
        </w:rPr>
        <w:t xml:space="preserve"> we will identify and test </w:t>
      </w:r>
      <w:r w:rsidR="001818FD" w:rsidRPr="004D13F9">
        <w:rPr>
          <w:rFonts w:ascii="Arial" w:hAnsi="Arial" w:cs="Arial"/>
          <w:color w:val="000000" w:themeColor="text1"/>
          <w:sz w:val="22"/>
          <w:szCs w:val="22"/>
        </w:rPr>
        <w:t xml:space="preserve">at least </w:t>
      </w:r>
      <w:r w:rsidR="00956555">
        <w:rPr>
          <w:rFonts w:ascii="Arial" w:hAnsi="Arial" w:cs="Arial"/>
          <w:color w:val="000000" w:themeColor="text1"/>
          <w:sz w:val="22"/>
          <w:szCs w:val="22"/>
        </w:rPr>
        <w:t>300 variants for the ~15</w:t>
      </w:r>
      <w:r w:rsidR="00305553" w:rsidRPr="004D13F9">
        <w:rPr>
          <w:rFonts w:ascii="Arial" w:hAnsi="Arial" w:cs="Arial"/>
          <w:color w:val="000000" w:themeColor="text1"/>
          <w:sz w:val="22"/>
          <w:szCs w:val="22"/>
        </w:rPr>
        <w:t xml:space="preserve">0 lncRNAs </w:t>
      </w:r>
      <w:r w:rsidR="007F1BAD" w:rsidRPr="004D13F9">
        <w:rPr>
          <w:rFonts w:ascii="Arial" w:hAnsi="Arial" w:cs="Arial"/>
          <w:color w:val="000000" w:themeColor="text1"/>
          <w:sz w:val="22"/>
          <w:szCs w:val="22"/>
        </w:rPr>
        <w:t xml:space="preserve">identified in </w:t>
      </w:r>
      <w:r w:rsidR="00305553" w:rsidRPr="004D13F9">
        <w:rPr>
          <w:rFonts w:ascii="Arial" w:hAnsi="Arial" w:cs="Arial"/>
          <w:b/>
          <w:color w:val="000000" w:themeColor="text1"/>
          <w:sz w:val="22"/>
          <w:szCs w:val="22"/>
        </w:rPr>
        <w:t xml:space="preserve">Aim </w:t>
      </w:r>
      <w:r w:rsidR="000539C4">
        <w:rPr>
          <w:rFonts w:ascii="Arial" w:hAnsi="Arial" w:cs="Arial"/>
          <w:b/>
          <w:color w:val="000000" w:themeColor="text1"/>
          <w:sz w:val="22"/>
          <w:szCs w:val="22"/>
        </w:rPr>
        <w:t>1</w:t>
      </w:r>
      <w:r w:rsidR="00305553" w:rsidRPr="004D13F9">
        <w:rPr>
          <w:rFonts w:ascii="Arial" w:hAnsi="Arial" w:cs="Arial"/>
          <w:color w:val="000000" w:themeColor="text1"/>
          <w:sz w:val="22"/>
          <w:szCs w:val="22"/>
        </w:rPr>
        <w:t xml:space="preserve">. </w:t>
      </w:r>
      <w:r w:rsidR="00817673" w:rsidRPr="004D13F9">
        <w:rPr>
          <w:rFonts w:ascii="Arial" w:hAnsi="Arial" w:cs="Arial"/>
          <w:color w:val="000000" w:themeColor="text1"/>
          <w:sz w:val="22"/>
          <w:szCs w:val="22"/>
        </w:rPr>
        <w:t xml:space="preserve">The microfluidics </w:t>
      </w:r>
      <w:r w:rsidR="00CB165F" w:rsidRPr="004D13F9">
        <w:rPr>
          <w:rFonts w:ascii="Arial" w:hAnsi="Arial" w:cs="Arial"/>
          <w:color w:val="000000" w:themeColor="text1"/>
          <w:sz w:val="22"/>
          <w:szCs w:val="22"/>
        </w:rPr>
        <w:t xml:space="preserve">chips allow assessment of 48 samples </w:t>
      </w:r>
      <w:r w:rsidR="003132C7" w:rsidRPr="004D13F9">
        <w:rPr>
          <w:rFonts w:ascii="Arial" w:hAnsi="Arial" w:cs="Arial"/>
          <w:color w:val="000000" w:themeColor="text1"/>
          <w:sz w:val="22"/>
          <w:szCs w:val="22"/>
        </w:rPr>
        <w:t xml:space="preserve">x 48 PCR reactions, so with </w:t>
      </w:r>
      <w:r w:rsidR="00CB165F" w:rsidRPr="004D13F9">
        <w:rPr>
          <w:rFonts w:ascii="Arial" w:hAnsi="Arial" w:cs="Arial"/>
          <w:color w:val="000000" w:themeColor="text1"/>
          <w:sz w:val="22"/>
          <w:szCs w:val="22"/>
        </w:rPr>
        <w:t>multiplex</w:t>
      </w:r>
      <w:r w:rsidR="00D72F61" w:rsidRPr="004D13F9">
        <w:rPr>
          <w:rFonts w:ascii="Arial" w:hAnsi="Arial" w:cs="Arial"/>
          <w:color w:val="000000" w:themeColor="text1"/>
          <w:sz w:val="22"/>
          <w:szCs w:val="22"/>
        </w:rPr>
        <w:t>ing</w:t>
      </w:r>
      <w:r w:rsidR="003132C7" w:rsidRPr="004D13F9">
        <w:rPr>
          <w:rFonts w:ascii="Arial" w:hAnsi="Arial" w:cs="Arial"/>
          <w:color w:val="000000" w:themeColor="text1"/>
          <w:sz w:val="22"/>
          <w:szCs w:val="22"/>
        </w:rPr>
        <w:t xml:space="preserve"> 5</w:t>
      </w:r>
      <w:r w:rsidR="00CB165F" w:rsidRPr="004D13F9">
        <w:rPr>
          <w:rFonts w:ascii="Arial" w:hAnsi="Arial" w:cs="Arial"/>
          <w:color w:val="000000" w:themeColor="text1"/>
          <w:sz w:val="22"/>
          <w:szCs w:val="22"/>
        </w:rPr>
        <w:t xml:space="preserve"> </w:t>
      </w:r>
      <w:r w:rsidR="00D72F61" w:rsidRPr="004D13F9">
        <w:rPr>
          <w:rFonts w:ascii="Arial" w:hAnsi="Arial" w:cs="Arial"/>
          <w:color w:val="000000" w:themeColor="text1"/>
          <w:sz w:val="22"/>
          <w:szCs w:val="22"/>
        </w:rPr>
        <w:t xml:space="preserve">PCR </w:t>
      </w:r>
      <w:r w:rsidR="00817673" w:rsidRPr="004D13F9">
        <w:rPr>
          <w:rFonts w:ascii="Arial" w:hAnsi="Arial" w:cs="Arial"/>
          <w:color w:val="000000" w:themeColor="text1"/>
          <w:sz w:val="22"/>
          <w:szCs w:val="22"/>
        </w:rPr>
        <w:t>assays per reaction</w:t>
      </w:r>
      <w:r w:rsidR="006C5F24" w:rsidRPr="004D13F9">
        <w:rPr>
          <w:rFonts w:ascii="Arial" w:hAnsi="Arial" w:cs="Arial"/>
          <w:color w:val="000000" w:themeColor="text1"/>
          <w:sz w:val="22"/>
          <w:szCs w:val="22"/>
        </w:rPr>
        <w:t xml:space="preserve">, </w:t>
      </w:r>
      <w:r w:rsidR="00817673" w:rsidRPr="004D13F9">
        <w:rPr>
          <w:rFonts w:ascii="Arial" w:hAnsi="Arial" w:cs="Arial"/>
          <w:color w:val="000000" w:themeColor="text1"/>
          <w:sz w:val="22"/>
          <w:szCs w:val="22"/>
        </w:rPr>
        <w:t xml:space="preserve">equals 11,520 assays/ chip and even with numerous control replicates all of the variants can be assessed for all of the lncRNAs with 2 chips. </w:t>
      </w:r>
      <w:r w:rsidR="0074613F">
        <w:rPr>
          <w:rFonts w:ascii="Arial" w:hAnsi="Arial" w:cs="Arial"/>
          <w:color w:val="000000" w:themeColor="text1"/>
          <w:sz w:val="22"/>
          <w:szCs w:val="22"/>
        </w:rPr>
        <w:fldChar w:fldCharType="begin"/>
      </w:r>
      <w:r w:rsidR="00A00176">
        <w:rPr>
          <w:rFonts w:ascii="Arial" w:hAnsi="Arial" w:cs="Arial"/>
          <w:color w:val="000000" w:themeColor="text1"/>
          <w:sz w:val="22"/>
          <w:szCs w:val="22"/>
        </w:rPr>
        <w:instrText xml:space="preserve"> ADDIN EN.CITE &lt;EndNote&gt;&lt;Cite&gt;&lt;Author&gt;Zhang&lt;/Author&gt;&lt;Year&gt;2013&lt;/Year&gt;&lt;RecNum&gt;822&lt;/RecNum&gt;&lt;DisplayText&gt;&lt;style face="superscript"&gt;122&lt;/style&gt;&lt;/DisplayText&gt;&lt;record&gt;&lt;rec-number&gt;822&lt;/rec-number&gt;&lt;foreign-keys&gt;&lt;key app="EN" db-id="59a5vzd2ztztp3e2prax0va3f0xxvp0exvff" timestamp="1382206394"&gt;822&lt;/key&gt;&lt;/foreign-keys&gt;&lt;ref-type name="Journal Article"&gt;17&lt;/ref-type&gt;&lt;contributors&gt;&lt;authors&gt;&lt;author&gt;Zhang, R.&lt;/author&gt;&lt;author&gt;Li, X.&lt;/author&gt;&lt;author&gt;Ramaswami, G.&lt;/author&gt;&lt;author&gt;Smith, K. S.&lt;/author&gt;&lt;author&gt;Turecki, G.&lt;/author&gt;&lt;author&gt;Montgomery, G. W.&lt;/author&gt;&lt;author&gt;Li, J. B.&lt;/author&gt;&lt;/authors&gt;&lt;/contributors&gt;&lt;titles&gt;&lt;title&gt;Quantifying RNA allelic ratios by microfluidics-based multiplex PCR and sequencing&lt;/title&gt;&lt;secondary-title&gt;Nature Methods&lt;/secondary-title&gt;&lt;/titles&gt;&lt;periodical&gt;&lt;full-title&gt;Nature Methods&lt;/full-title&gt;&lt;/periodical&gt;&lt;pages&gt;51-54&lt;/pages&gt;&lt;volume&gt;11&lt;/volume&gt;&lt;number&gt;1&lt;/number&gt;&lt;section&gt;51&lt;/section&gt;&lt;dates&gt;&lt;year&gt;2013&lt;/year&gt;&lt;pub-dates&gt;&lt;date&gt;2014&lt;/date&gt;&lt;/pub-dates&gt;&lt;/dates&gt;&lt;urls&gt;&lt;/urls&gt;&lt;/record&gt;&lt;/Cite&gt;&lt;/EndNote&gt;</w:instrText>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122</w:t>
      </w:r>
      <w:r w:rsidR="0074613F">
        <w:rPr>
          <w:rFonts w:ascii="Arial" w:hAnsi="Arial" w:cs="Arial"/>
          <w:color w:val="000000" w:themeColor="text1"/>
          <w:sz w:val="22"/>
          <w:szCs w:val="22"/>
        </w:rPr>
        <w:fldChar w:fldCharType="end"/>
      </w:r>
      <w:r w:rsidR="00817673" w:rsidRPr="004D13F9">
        <w:rPr>
          <w:rFonts w:ascii="Arial" w:hAnsi="Arial" w:cs="Arial"/>
          <w:color w:val="000000" w:themeColor="text1"/>
          <w:sz w:val="22"/>
          <w:szCs w:val="22"/>
        </w:rPr>
        <w:t xml:space="preserve"> </w:t>
      </w:r>
      <w:r w:rsidR="009A5816" w:rsidRPr="004D13F9">
        <w:rPr>
          <w:rFonts w:ascii="Arial" w:hAnsi="Arial" w:cs="Arial"/>
          <w:color w:val="000000" w:themeColor="text1"/>
          <w:sz w:val="22"/>
          <w:szCs w:val="22"/>
        </w:rPr>
        <w:t>Design of the multiplex PCR reactions is done with purpose-designed software</w:t>
      </w:r>
      <w:r w:rsidR="00EC3892">
        <w:rPr>
          <w:rFonts w:ascii="Arial" w:hAnsi="Arial" w:cs="Arial"/>
          <w:color w:val="000000" w:themeColor="text1"/>
          <w:sz w:val="22"/>
          <w:szCs w:val="22"/>
        </w:rPr>
        <w:t>, using published parameters. A</w:t>
      </w:r>
      <w:r w:rsidR="009A5816" w:rsidRPr="004D13F9">
        <w:rPr>
          <w:rFonts w:ascii="Arial" w:hAnsi="Arial" w:cs="Arial"/>
          <w:color w:val="000000" w:themeColor="text1"/>
          <w:sz w:val="22"/>
          <w:szCs w:val="22"/>
        </w:rPr>
        <w:t xml:space="preserve"> significant innovation compared to conventional eQTL analysis, we will be able to run all of these reactions with a mid-capacity MiSeq run, and obtain ~1.0e4 reads per ASE variant. At this depth, we have an ability to detect allelic effects of 1.56-fold with a binomial probability of 0.05. </w:t>
      </w:r>
      <w:r w:rsidR="00C223CF" w:rsidRPr="004D13F9">
        <w:rPr>
          <w:rFonts w:ascii="Arial" w:hAnsi="Arial" w:cs="Arial"/>
          <w:color w:val="000000" w:themeColor="text1"/>
          <w:sz w:val="22"/>
          <w:szCs w:val="22"/>
        </w:rPr>
        <w:t>In GTEx, the vast majority of l</w:t>
      </w:r>
      <w:r w:rsidR="009A5816" w:rsidRPr="004D13F9">
        <w:rPr>
          <w:rFonts w:ascii="Arial" w:hAnsi="Arial" w:cs="Arial"/>
          <w:color w:val="000000" w:themeColor="text1"/>
          <w:sz w:val="22"/>
          <w:szCs w:val="22"/>
        </w:rPr>
        <w:t xml:space="preserve">ncRNA eQTLs exhibited larger effect sizes than 1.5-fold. eQTLs will be defined within 500 kb from the genomic coordinates of lncRNAs using a collection of 60 HCASMC lines from unrelated donors on which we have genotype and expression data, as described above (Significance) </w:t>
      </w:r>
      <w:r w:rsidR="009A5816" w:rsidRPr="004D13F9">
        <w:rPr>
          <w:rFonts w:ascii="Arial" w:hAnsi="Arial" w:cs="Arial"/>
          <w:b/>
          <w:color w:val="000000" w:themeColor="text1"/>
          <w:sz w:val="22"/>
          <w:szCs w:val="22"/>
        </w:rPr>
        <w:t>(Fig. 7)</w:t>
      </w:r>
      <w:r w:rsidR="009A5816" w:rsidRPr="004D13F9">
        <w:rPr>
          <w:rFonts w:ascii="Arial" w:hAnsi="Arial" w:cs="Arial"/>
          <w:color w:val="000000" w:themeColor="text1"/>
          <w:sz w:val="22"/>
          <w:szCs w:val="22"/>
        </w:rPr>
        <w:t>. We will identify an association between lncRNA-SNP pairs using the restricted ASE feature in the Robust Allele Specific QUAntification and quality controL (RASQUAL) algorithm.</w:t>
      </w:r>
      <w:r w:rsidR="0074613F">
        <w:rPr>
          <w:rFonts w:ascii="Arial" w:hAnsi="Arial" w:cs="Arial"/>
          <w:color w:val="000000" w:themeColor="text1"/>
          <w:sz w:val="22"/>
          <w:szCs w:val="22"/>
        </w:rPr>
        <w:fldChar w:fldCharType="begin"/>
      </w:r>
      <w:r w:rsidR="00A00176">
        <w:rPr>
          <w:rFonts w:ascii="Arial" w:hAnsi="Arial" w:cs="Arial"/>
          <w:color w:val="000000" w:themeColor="text1"/>
          <w:sz w:val="22"/>
          <w:szCs w:val="22"/>
        </w:rPr>
        <w:instrText xml:space="preserve"> ADDIN EN.CITE &lt;EndNote&gt;&lt;Cite&gt;&lt;Author&gt;Kumasaka&lt;/Author&gt;&lt;Year&gt;2015&lt;/Year&gt;&lt;RecNum&gt;1221&lt;/RecNum&gt;&lt;DisplayText&gt;&lt;style face="superscript"&gt;94&lt;/style&gt;&lt;/DisplayText&gt;&lt;record&gt;&lt;rec-number&gt;1221&lt;/rec-number&gt;&lt;foreign-keys&gt;&lt;key app="EN" db-id="59a5vzd2ztztp3e2prax0va3f0xxvp0exvff" timestamp="1450732729"&gt;1221&lt;/key&gt;&lt;/foreign-keys&gt;&lt;ref-type name="Journal Article"&gt;17&lt;/ref-type&gt;&lt;contributors&gt;&lt;authors&gt;&lt;author&gt;Kumasaka, N.&lt;/author&gt;&lt;author&gt;Knights, A. J.&lt;/author&gt;&lt;author&gt;Gaffney, D. J.&lt;/author&gt;&lt;/authors&gt;&lt;/contributors&gt;&lt;auth-address&gt;Wellcome Trust Sanger Institute, Wellcome Genome Campus, Cambridge, UK.&lt;/auth-address&gt;&lt;titles&gt;&lt;title&gt;Fine-mapping cellular QTLs with RASQUAL and ATAC-seq&lt;/title&gt;&lt;secondary-title&gt;Nat Genet&lt;/secondary-title&gt;&lt;/titles&gt;&lt;periodical&gt;&lt;full-title&gt;Nat Genet&lt;/full-title&gt;&lt;/periodical&gt;&lt;dates&gt;&lt;year&gt;2015&lt;/year&gt;&lt;pub-dates&gt;&lt;date&gt;Dec 14&lt;/date&gt;&lt;/pub-dates&gt;&lt;/dates&gt;&lt;isbn&gt;1546-1718 (Electronic)&amp;#xD;1061-4036 (Linking)&lt;/isbn&gt;&lt;accession-num&gt;26656845&lt;/accession-num&gt;&lt;urls&gt;&lt;related-urls&gt;&lt;url&gt;http://www.ncbi.nlm.nih.gov/pubmed/26656845&lt;/url&gt;&lt;/related-urls&gt;&lt;/urls&gt;&lt;electronic-resource-num&gt;10.1038/ng.3467&lt;/electronic-resource-num&gt;&lt;/record&gt;&lt;/Cite&gt;&lt;/EndNote&gt;</w:instrText>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94</w:t>
      </w:r>
      <w:r w:rsidR="0074613F">
        <w:rPr>
          <w:rFonts w:ascii="Arial" w:hAnsi="Arial" w:cs="Arial"/>
          <w:color w:val="000000" w:themeColor="text1"/>
          <w:sz w:val="22"/>
          <w:szCs w:val="22"/>
        </w:rPr>
        <w:fldChar w:fldCharType="end"/>
      </w:r>
      <w:r w:rsidR="009A5816" w:rsidRPr="004D13F9">
        <w:rPr>
          <w:rFonts w:ascii="Arial" w:hAnsi="Arial" w:cs="Arial"/>
          <w:color w:val="000000" w:themeColor="text1"/>
          <w:sz w:val="22"/>
          <w:szCs w:val="22"/>
        </w:rPr>
        <w:t xml:space="preserve"> RASQUAL models read counts as a negative binomial and integrates between-individual differences, allele-specific signals and technical biases in sequencing-based cell phenotypes to provide identification of ASE associations. We will also use RASQUAL to combine the lncRNA ASE data with lncRNA eQTL data from standard RNAseq, for the subset of lncRNAs that are sufficiently expressed to support integrated analysis.</w:t>
      </w:r>
    </w:p>
    <w:p w14:paraId="62044A43" w14:textId="4B821BD0" w:rsidR="00DD1BD0" w:rsidRPr="004D13F9" w:rsidRDefault="00653EFA" w:rsidP="009A5816">
      <w:pPr>
        <w:autoSpaceDE w:val="0"/>
        <w:autoSpaceDN w:val="0"/>
        <w:adjustRightInd w:val="0"/>
        <w:spacing w:line="240" w:lineRule="exact"/>
        <w:rPr>
          <w:rFonts w:ascii="Arial" w:hAnsi="Arial" w:cs="Arial"/>
          <w:sz w:val="22"/>
          <w:szCs w:val="22"/>
        </w:rPr>
      </w:pPr>
      <w:r>
        <w:rPr>
          <w:rFonts w:ascii="Arial" w:hAnsi="Arial" w:cs="Arial"/>
          <w:b/>
          <w:i/>
          <w:noProof/>
          <w:sz w:val="22"/>
          <w:szCs w:val="22"/>
        </w:rPr>
        <w:drawing>
          <wp:anchor distT="0" distB="0" distL="114300" distR="114300" simplePos="0" relativeHeight="251675648" behindDoc="0" locked="0" layoutInCell="1" allowOverlap="1" wp14:anchorId="6C52544E" wp14:editId="33631D76">
            <wp:simplePos x="0" y="0"/>
            <wp:positionH relativeFrom="column">
              <wp:posOffset>4206875</wp:posOffset>
            </wp:positionH>
            <wp:positionV relativeFrom="paragraph">
              <wp:posOffset>1144270</wp:posOffset>
            </wp:positionV>
            <wp:extent cx="2621280" cy="1526540"/>
            <wp:effectExtent l="0" t="0" r="0" b="0"/>
            <wp:wrapTight wrapText="bothSides">
              <wp:wrapPolygon edited="0">
                <wp:start x="0" y="0"/>
                <wp:lineTo x="0" y="21205"/>
                <wp:lineTo x="21349" y="21205"/>
                <wp:lineTo x="21349"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 8-Colocalization.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21280" cy="1526540"/>
                    </a:xfrm>
                    <a:prstGeom prst="rect">
                      <a:avLst/>
                    </a:prstGeom>
                  </pic:spPr>
                </pic:pic>
              </a:graphicData>
            </a:graphic>
          </wp:anchor>
        </w:drawing>
      </w:r>
      <w:r w:rsidR="00BC1E60" w:rsidRPr="004D13F9">
        <w:rPr>
          <w:rFonts w:ascii="Arial" w:hAnsi="Arial" w:cs="Arial"/>
          <w:b/>
          <w:i/>
          <w:sz w:val="22"/>
          <w:szCs w:val="22"/>
        </w:rPr>
        <w:tab/>
      </w:r>
      <w:r w:rsidR="00B40D44" w:rsidRPr="004D13F9">
        <w:rPr>
          <w:rFonts w:ascii="Arial" w:hAnsi="Arial" w:cs="Arial"/>
          <w:i/>
          <w:sz w:val="22"/>
          <w:szCs w:val="22"/>
          <w:u w:val="single"/>
        </w:rPr>
        <w:t>Intersect</w:t>
      </w:r>
      <w:r w:rsidR="00721AC5" w:rsidRPr="004D13F9">
        <w:rPr>
          <w:rFonts w:ascii="Arial" w:hAnsi="Arial" w:cs="Arial"/>
          <w:i/>
          <w:sz w:val="22"/>
          <w:szCs w:val="22"/>
          <w:u w:val="single"/>
        </w:rPr>
        <w:t>ion of</w:t>
      </w:r>
      <w:r w:rsidR="00B40D44" w:rsidRPr="004D13F9">
        <w:rPr>
          <w:rFonts w:ascii="Arial" w:hAnsi="Arial" w:cs="Arial"/>
          <w:i/>
          <w:sz w:val="22"/>
          <w:szCs w:val="22"/>
          <w:u w:val="single"/>
        </w:rPr>
        <w:t xml:space="preserve"> lncR</w:t>
      </w:r>
      <w:r w:rsidR="0063271D" w:rsidRPr="004D13F9">
        <w:rPr>
          <w:rFonts w:ascii="Arial" w:hAnsi="Arial" w:cs="Arial"/>
          <w:i/>
          <w:sz w:val="22"/>
          <w:szCs w:val="22"/>
          <w:u w:val="single"/>
        </w:rPr>
        <w:t xml:space="preserve">NA eQTLs with </w:t>
      </w:r>
      <w:r w:rsidR="0078041B" w:rsidRPr="004D13F9">
        <w:rPr>
          <w:rFonts w:ascii="Arial" w:hAnsi="Arial" w:cs="Arial"/>
          <w:i/>
          <w:sz w:val="22"/>
          <w:szCs w:val="22"/>
          <w:u w:val="single"/>
        </w:rPr>
        <w:t>pcGene</w:t>
      </w:r>
      <w:r w:rsidR="00725989" w:rsidRPr="004D13F9">
        <w:rPr>
          <w:rFonts w:ascii="Arial" w:hAnsi="Arial" w:cs="Arial"/>
          <w:i/>
          <w:sz w:val="22"/>
          <w:szCs w:val="22"/>
          <w:u w:val="single"/>
        </w:rPr>
        <w:t xml:space="preserve"> </w:t>
      </w:r>
      <w:r w:rsidR="00C7138E" w:rsidRPr="004D13F9">
        <w:rPr>
          <w:rFonts w:ascii="Arial" w:hAnsi="Arial" w:cs="Arial"/>
          <w:i/>
          <w:sz w:val="22"/>
          <w:szCs w:val="22"/>
          <w:u w:val="single"/>
        </w:rPr>
        <w:t xml:space="preserve">eQTLs, </w:t>
      </w:r>
      <w:r w:rsidR="0063271D" w:rsidRPr="004D13F9">
        <w:rPr>
          <w:rFonts w:ascii="Arial" w:hAnsi="Arial" w:cs="Arial"/>
          <w:i/>
          <w:sz w:val="22"/>
          <w:szCs w:val="22"/>
          <w:u w:val="single"/>
        </w:rPr>
        <w:t>CAD GWAS SNPs</w:t>
      </w:r>
      <w:r w:rsidR="00C46A8E" w:rsidRPr="004D13F9">
        <w:rPr>
          <w:rFonts w:ascii="Arial" w:hAnsi="Arial" w:cs="Arial"/>
          <w:i/>
          <w:sz w:val="22"/>
          <w:szCs w:val="22"/>
          <w:u w:val="single"/>
        </w:rPr>
        <w:t>,</w:t>
      </w:r>
      <w:r w:rsidR="00C7138E" w:rsidRPr="004D13F9">
        <w:rPr>
          <w:rFonts w:ascii="Arial" w:hAnsi="Arial" w:cs="Arial"/>
          <w:i/>
          <w:sz w:val="22"/>
          <w:szCs w:val="22"/>
          <w:u w:val="single"/>
        </w:rPr>
        <w:t xml:space="preserve"> and</w:t>
      </w:r>
      <w:r w:rsidR="004619F8" w:rsidRPr="004D13F9">
        <w:rPr>
          <w:rFonts w:ascii="Arial" w:hAnsi="Arial" w:cs="Arial"/>
          <w:i/>
          <w:sz w:val="22"/>
          <w:szCs w:val="22"/>
          <w:u w:val="single"/>
        </w:rPr>
        <w:t xml:space="preserve"> loop</w:t>
      </w:r>
      <w:r w:rsidR="00C7138E" w:rsidRPr="004D13F9">
        <w:rPr>
          <w:rFonts w:ascii="Arial" w:hAnsi="Arial" w:cs="Arial"/>
          <w:i/>
          <w:sz w:val="22"/>
          <w:szCs w:val="22"/>
          <w:u w:val="single"/>
        </w:rPr>
        <w:t xml:space="preserve">ing </w:t>
      </w:r>
      <w:r w:rsidR="004619F8" w:rsidRPr="004D13F9">
        <w:rPr>
          <w:rFonts w:ascii="Arial" w:hAnsi="Arial" w:cs="Arial"/>
          <w:i/>
          <w:sz w:val="22"/>
          <w:szCs w:val="22"/>
          <w:u w:val="single"/>
        </w:rPr>
        <w:t>QTLs</w:t>
      </w:r>
      <w:r w:rsidR="000539C4">
        <w:rPr>
          <w:rFonts w:ascii="Arial" w:hAnsi="Arial" w:cs="Arial"/>
          <w:i/>
          <w:sz w:val="22"/>
          <w:szCs w:val="22"/>
          <w:u w:val="single"/>
        </w:rPr>
        <w:t xml:space="preserve"> </w:t>
      </w:r>
      <w:r w:rsidR="004619F8" w:rsidRPr="004D13F9">
        <w:rPr>
          <w:rFonts w:ascii="Arial" w:hAnsi="Arial" w:cs="Arial"/>
          <w:sz w:val="22"/>
          <w:szCs w:val="22"/>
        </w:rPr>
        <w:t>-</w:t>
      </w:r>
      <w:r w:rsidR="00975829" w:rsidRPr="004D13F9">
        <w:rPr>
          <w:rFonts w:ascii="Arial" w:hAnsi="Arial" w:cs="Arial"/>
          <w:sz w:val="22"/>
          <w:szCs w:val="22"/>
        </w:rPr>
        <w:t xml:space="preserve"> </w:t>
      </w:r>
      <w:r w:rsidR="00487497" w:rsidRPr="004D13F9">
        <w:rPr>
          <w:rFonts w:ascii="Arial" w:hAnsi="Arial" w:cs="Arial"/>
          <w:color w:val="000000" w:themeColor="text1"/>
          <w:sz w:val="22"/>
          <w:szCs w:val="22"/>
        </w:rPr>
        <w:t xml:space="preserve">We will use </w:t>
      </w:r>
      <w:r w:rsidR="00A34427" w:rsidRPr="004D13F9">
        <w:rPr>
          <w:rFonts w:ascii="Arial" w:hAnsi="Arial" w:cs="Arial"/>
          <w:color w:val="000000" w:themeColor="text1"/>
          <w:sz w:val="22"/>
          <w:szCs w:val="22"/>
        </w:rPr>
        <w:t xml:space="preserve">HCASMC </w:t>
      </w:r>
      <w:r w:rsidR="00487497" w:rsidRPr="004D13F9">
        <w:rPr>
          <w:rFonts w:ascii="Arial" w:hAnsi="Arial" w:cs="Arial"/>
          <w:color w:val="000000" w:themeColor="text1"/>
          <w:sz w:val="22"/>
          <w:szCs w:val="22"/>
        </w:rPr>
        <w:t xml:space="preserve">epigenomic and chromosomal feature data to prioritize the most likely SNPs in loci where a number of SNPs in linkage disequilibrium show association with lncRNA expression. </w:t>
      </w:r>
      <w:r w:rsidR="00DD1BD0" w:rsidRPr="004D13F9">
        <w:rPr>
          <w:rFonts w:ascii="Arial" w:hAnsi="Arial" w:cs="Arial"/>
          <w:color w:val="000000" w:themeColor="text1"/>
          <w:sz w:val="22"/>
          <w:szCs w:val="22"/>
        </w:rPr>
        <w:t>The first step to prioritize the lncRNA eQTLs will be</w:t>
      </w:r>
      <w:r w:rsidR="00487497" w:rsidRPr="004D13F9">
        <w:rPr>
          <w:rFonts w:ascii="Arial" w:hAnsi="Arial" w:cs="Arial"/>
          <w:color w:val="000000" w:themeColor="text1"/>
          <w:sz w:val="22"/>
          <w:szCs w:val="22"/>
        </w:rPr>
        <w:t>:</w:t>
      </w:r>
      <w:r w:rsidR="002017EF" w:rsidRPr="004D13F9">
        <w:rPr>
          <w:rFonts w:ascii="Arial" w:hAnsi="Arial" w:cs="Arial"/>
          <w:i/>
          <w:color w:val="000000" w:themeColor="text1"/>
          <w:sz w:val="22"/>
          <w:szCs w:val="22"/>
        </w:rPr>
        <w:t xml:space="preserve"> i)</w:t>
      </w:r>
      <w:r w:rsidR="002017EF" w:rsidRPr="004D13F9">
        <w:rPr>
          <w:rFonts w:ascii="Arial" w:hAnsi="Arial" w:cs="Arial"/>
          <w:color w:val="000000" w:themeColor="text1"/>
          <w:sz w:val="22"/>
          <w:szCs w:val="22"/>
        </w:rPr>
        <w:t xml:space="preserve"> to identify those lncRNA eQTLs that are located in ATACseq </w:t>
      </w:r>
      <w:r w:rsidR="00063C90" w:rsidRPr="004D13F9">
        <w:rPr>
          <w:rFonts w:ascii="Arial" w:hAnsi="Arial" w:cs="Arial"/>
          <w:color w:val="000000" w:themeColor="text1"/>
          <w:sz w:val="22"/>
          <w:szCs w:val="22"/>
        </w:rPr>
        <w:t>localized</w:t>
      </w:r>
      <w:r w:rsidR="00834713" w:rsidRPr="004D13F9">
        <w:rPr>
          <w:rFonts w:ascii="Arial" w:hAnsi="Arial" w:cs="Arial"/>
          <w:color w:val="000000" w:themeColor="text1"/>
          <w:sz w:val="22"/>
          <w:szCs w:val="22"/>
        </w:rPr>
        <w:t xml:space="preserve"> </w:t>
      </w:r>
      <w:r w:rsidR="002017EF" w:rsidRPr="004D13F9">
        <w:rPr>
          <w:rFonts w:ascii="Arial" w:hAnsi="Arial" w:cs="Arial"/>
          <w:color w:val="000000" w:themeColor="text1"/>
          <w:sz w:val="22"/>
          <w:szCs w:val="22"/>
        </w:rPr>
        <w:t xml:space="preserve">regions of open chromatin, and </w:t>
      </w:r>
      <w:r w:rsidR="00A9142E" w:rsidRPr="004D13F9">
        <w:rPr>
          <w:rFonts w:ascii="Arial" w:hAnsi="Arial" w:cs="Arial"/>
          <w:i/>
          <w:color w:val="000000" w:themeColor="text1"/>
          <w:sz w:val="22"/>
          <w:szCs w:val="22"/>
        </w:rPr>
        <w:t>i</w:t>
      </w:r>
      <w:r w:rsidR="002017EF" w:rsidRPr="004D13F9">
        <w:rPr>
          <w:rFonts w:ascii="Arial" w:hAnsi="Arial" w:cs="Arial"/>
          <w:i/>
          <w:color w:val="000000" w:themeColor="text1"/>
          <w:sz w:val="22"/>
          <w:szCs w:val="22"/>
        </w:rPr>
        <w:t xml:space="preserve">i) </w:t>
      </w:r>
      <w:r w:rsidR="002017EF" w:rsidRPr="004D13F9">
        <w:rPr>
          <w:rFonts w:ascii="Arial" w:hAnsi="Arial" w:cs="Arial"/>
          <w:color w:val="000000" w:themeColor="text1"/>
          <w:sz w:val="22"/>
          <w:szCs w:val="22"/>
        </w:rPr>
        <w:t xml:space="preserve">in particular colocalize in enhancer regions with H3K27Ac and/or H3K4me1 histone marks. This can be accomplished with the BEDTools </w:t>
      </w:r>
      <w:r w:rsidR="002017EF" w:rsidRPr="004D13F9">
        <w:rPr>
          <w:rFonts w:ascii="Arial" w:hAnsi="Arial" w:cs="Arial"/>
          <w:i/>
          <w:color w:val="000000" w:themeColor="text1"/>
          <w:sz w:val="22"/>
          <w:szCs w:val="22"/>
        </w:rPr>
        <w:t xml:space="preserve">intersect </w:t>
      </w:r>
      <w:r w:rsidR="002017EF" w:rsidRPr="004D13F9">
        <w:rPr>
          <w:rFonts w:ascii="Arial" w:hAnsi="Arial" w:cs="Arial"/>
          <w:color w:val="000000" w:themeColor="text1"/>
          <w:sz w:val="22"/>
          <w:szCs w:val="22"/>
        </w:rPr>
        <w:t xml:space="preserve">algorithm as we have done previously </w:t>
      </w:r>
      <w:r w:rsidR="002B1046" w:rsidRPr="004D13F9">
        <w:rPr>
          <w:rFonts w:ascii="Arial" w:hAnsi="Arial" w:cs="Arial"/>
          <w:b/>
          <w:color w:val="000000" w:themeColor="text1"/>
          <w:sz w:val="22"/>
          <w:szCs w:val="22"/>
        </w:rPr>
        <w:t>(Fig. 3</w:t>
      </w:r>
      <w:r w:rsidR="002017EF" w:rsidRPr="004D13F9">
        <w:rPr>
          <w:rFonts w:ascii="Arial" w:hAnsi="Arial" w:cs="Arial"/>
          <w:b/>
          <w:color w:val="000000" w:themeColor="text1"/>
          <w:sz w:val="22"/>
          <w:szCs w:val="22"/>
        </w:rPr>
        <w:t>)</w:t>
      </w:r>
      <w:r w:rsidR="00063C90" w:rsidRPr="004D13F9">
        <w:rPr>
          <w:rFonts w:ascii="Arial" w:hAnsi="Arial" w:cs="Arial"/>
          <w:color w:val="000000" w:themeColor="text1"/>
          <w:sz w:val="22"/>
          <w:szCs w:val="22"/>
        </w:rPr>
        <w:t>.</w:t>
      </w:r>
      <w:r w:rsidR="0074613F">
        <w:rPr>
          <w:rFonts w:ascii="Arial" w:hAnsi="Arial" w:cs="Arial"/>
          <w:color w:val="000000" w:themeColor="text1"/>
          <w:sz w:val="22"/>
          <w:szCs w:val="22"/>
        </w:rPr>
        <w:fldChar w:fldCharType="begin"/>
      </w:r>
      <w:r w:rsidR="0074613F">
        <w:rPr>
          <w:rFonts w:ascii="Arial" w:hAnsi="Arial" w:cs="Arial"/>
          <w:color w:val="000000" w:themeColor="text1"/>
          <w:sz w:val="22"/>
          <w:szCs w:val="22"/>
        </w:rPr>
        <w:instrText xml:space="preserve"> ADDIN EN.CITE &lt;EndNote&gt;&lt;Cite&gt;&lt;Author&gt;Miller&lt;/Author&gt;&lt;Year&gt;2016&lt;/Year&gt;&lt;RecNum&gt;1239&lt;/RecNum&gt;&lt;DisplayText&gt;&lt;style face="superscript"&gt;10&lt;/style&gt;&lt;/DisplayText&gt;&lt;record&gt;&lt;rec-number&gt;1239&lt;/rec-number&gt;&lt;foreign-keys&gt;&lt;key app="EN" db-id="59a5vzd2ztztp3e2prax0va3f0xxvp0exvff" timestamp="1452363484"&gt;1239&lt;/key&gt;&lt;/foreign-keys&gt;&lt;ref-type name="Journal Article"&gt;17&lt;/ref-type&gt;&lt;contributors&gt;&lt;authors&gt;&lt;author&gt;Miller, C. L.&lt;/author&gt;&lt;author&gt;Pjanic, M.&lt;/author&gt;&lt;author&gt;Wang, T.&lt;/author&gt;&lt;author&gt;Nguyen, T.&lt;/author&gt;&lt;author&gt;Cohain, A.&lt;/author&gt;&lt;author&gt;Perisic, L.&lt;/author&gt;&lt;author&gt;Hedin, U.&lt;/author&gt;&lt;author&gt;Betsholtz, C.&lt;/author&gt;&lt;author&gt;Ruusalepp, A.&lt;/author&gt;&lt;author&gt;Franzen, O.&lt;/author&gt;&lt;author&gt;Assimes, T. L.&lt;/author&gt;&lt;author&gt;Montgomery, S. B.&lt;/author&gt;&lt;author&gt;Schadt, E. E.&lt;/author&gt;&lt;author&gt;Bjorkegren, J. L. M.&lt;/author&gt;&lt;author&gt;Quertermous, T.&lt;/author&gt;&lt;/authors&gt;&lt;/contributors&gt;&lt;titles&gt;&lt;title&gt;Integrative functional genomics identifies regulatory mechanisms at coronary artery disease loci&lt;/title&gt;&lt;secondary-title&gt;Nat Commun&lt;/secondary-title&gt;&lt;/titles&gt;&lt;periodical&gt;&lt;full-title&gt;Nat Commun&lt;/full-title&gt;&lt;abbr-1&gt;Nature communications&lt;/abbr-1&gt;&lt;/periodical&gt;&lt;pages&gt;12092-12108&lt;/pages&gt;&lt;number&gt;7&lt;/number&gt;&lt;dates&gt;&lt;year&gt;2016&lt;/year&gt;&lt;/dates&gt;&lt;urls&gt;&lt;/urls&gt;&lt;/record&gt;&lt;/Cite&gt;&lt;/EndNote&gt;</w:instrText>
      </w:r>
      <w:r w:rsidR="0074613F">
        <w:rPr>
          <w:rFonts w:ascii="Arial" w:hAnsi="Arial" w:cs="Arial"/>
          <w:color w:val="000000" w:themeColor="text1"/>
          <w:sz w:val="22"/>
          <w:szCs w:val="22"/>
        </w:rPr>
        <w:fldChar w:fldCharType="separate"/>
      </w:r>
      <w:r w:rsidR="0074613F" w:rsidRPr="0074613F">
        <w:rPr>
          <w:rFonts w:ascii="Arial" w:hAnsi="Arial" w:cs="Arial"/>
          <w:noProof/>
          <w:color w:val="000000" w:themeColor="text1"/>
          <w:sz w:val="22"/>
          <w:szCs w:val="22"/>
          <w:vertAlign w:val="superscript"/>
        </w:rPr>
        <w:t>10</w:t>
      </w:r>
      <w:r w:rsidR="0074613F">
        <w:rPr>
          <w:rFonts w:ascii="Arial" w:hAnsi="Arial" w:cs="Arial"/>
          <w:color w:val="000000" w:themeColor="text1"/>
          <w:sz w:val="22"/>
          <w:szCs w:val="22"/>
        </w:rPr>
        <w:fldChar w:fldCharType="end"/>
      </w:r>
      <w:r w:rsidR="00A9142E" w:rsidRPr="004D13F9">
        <w:rPr>
          <w:rFonts w:ascii="Arial" w:hAnsi="Arial" w:cs="Arial"/>
          <w:color w:val="000000" w:themeColor="text1"/>
          <w:sz w:val="22"/>
          <w:szCs w:val="22"/>
        </w:rPr>
        <w:t xml:space="preserve"> </w:t>
      </w:r>
      <w:r w:rsidR="00A9142E" w:rsidRPr="004D13F9">
        <w:rPr>
          <w:rFonts w:ascii="Arial" w:hAnsi="Arial" w:cs="Arial"/>
          <w:i/>
          <w:color w:val="000000" w:themeColor="text1"/>
          <w:sz w:val="22"/>
          <w:szCs w:val="22"/>
        </w:rPr>
        <w:t>iii)</w:t>
      </w:r>
      <w:r w:rsidR="00A9142E" w:rsidRPr="004D13F9">
        <w:rPr>
          <w:rFonts w:ascii="Arial" w:hAnsi="Arial" w:cs="Arial"/>
          <w:color w:val="000000" w:themeColor="text1"/>
          <w:sz w:val="22"/>
          <w:szCs w:val="22"/>
        </w:rPr>
        <w:t xml:space="preserve"> </w:t>
      </w:r>
      <w:r w:rsidR="000038B3" w:rsidRPr="004D13F9">
        <w:rPr>
          <w:rFonts w:ascii="Arial" w:hAnsi="Arial" w:cs="Arial"/>
          <w:color w:val="000000" w:themeColor="text1"/>
          <w:sz w:val="22"/>
          <w:szCs w:val="22"/>
        </w:rPr>
        <w:t>We will</w:t>
      </w:r>
      <w:r w:rsidR="00DD1BD0" w:rsidRPr="004D13F9">
        <w:rPr>
          <w:rFonts w:ascii="Arial" w:hAnsi="Arial" w:cs="Arial"/>
          <w:color w:val="000000" w:themeColor="text1"/>
          <w:sz w:val="22"/>
          <w:szCs w:val="22"/>
        </w:rPr>
        <w:t xml:space="preserve"> </w:t>
      </w:r>
      <w:r w:rsidR="00112CB5" w:rsidRPr="004D13F9">
        <w:rPr>
          <w:rFonts w:ascii="Arial" w:hAnsi="Arial" w:cs="Arial"/>
          <w:color w:val="000000" w:themeColor="text1"/>
          <w:sz w:val="22"/>
          <w:szCs w:val="22"/>
        </w:rPr>
        <w:t>then</w:t>
      </w:r>
      <w:r w:rsidR="000038B3" w:rsidRPr="004D13F9">
        <w:rPr>
          <w:rFonts w:ascii="Arial" w:hAnsi="Arial" w:cs="Arial"/>
          <w:color w:val="000000" w:themeColor="text1"/>
          <w:sz w:val="22"/>
          <w:szCs w:val="22"/>
        </w:rPr>
        <w:t xml:space="preserve"> investigate which of the prioritized lncRNA eQTLs </w:t>
      </w:r>
      <w:r w:rsidR="0073228F">
        <w:rPr>
          <w:rFonts w:ascii="Arial" w:hAnsi="Arial" w:cs="Arial"/>
          <w:color w:val="000000" w:themeColor="text1"/>
          <w:sz w:val="22"/>
          <w:szCs w:val="22"/>
        </w:rPr>
        <w:t xml:space="preserve">are likely CAD causal variants. </w:t>
      </w:r>
      <w:r w:rsidR="00BF45A0" w:rsidRPr="004D13F9">
        <w:rPr>
          <w:rFonts w:ascii="Arial" w:hAnsi="Arial" w:cs="Arial"/>
          <w:color w:val="000000" w:themeColor="text1"/>
          <w:sz w:val="22"/>
          <w:szCs w:val="22"/>
        </w:rPr>
        <w:t>O</w:t>
      </w:r>
      <w:r w:rsidR="00824612" w:rsidRPr="004D13F9">
        <w:rPr>
          <w:rFonts w:ascii="Arial" w:hAnsi="Arial" w:cs="Arial"/>
          <w:color w:val="000000" w:themeColor="text1"/>
          <w:sz w:val="22"/>
          <w:szCs w:val="22"/>
        </w:rPr>
        <w:t xml:space="preserve">ur </w:t>
      </w:r>
      <w:r w:rsidR="0097113E" w:rsidRPr="004D13F9">
        <w:rPr>
          <w:rFonts w:ascii="Arial" w:hAnsi="Arial" w:cs="Arial"/>
          <w:color w:val="000000" w:themeColor="text1"/>
          <w:sz w:val="22"/>
          <w:szCs w:val="22"/>
        </w:rPr>
        <w:t xml:space="preserve">high density imputed genotyping data </w:t>
      </w:r>
      <w:r w:rsidR="00BF45A0" w:rsidRPr="004D13F9">
        <w:rPr>
          <w:rFonts w:ascii="Arial" w:hAnsi="Arial" w:cs="Arial"/>
          <w:color w:val="000000" w:themeColor="text1"/>
          <w:sz w:val="22"/>
          <w:szCs w:val="22"/>
        </w:rPr>
        <w:t xml:space="preserve">will be used </w:t>
      </w:r>
      <w:r w:rsidR="00824612" w:rsidRPr="004D13F9">
        <w:rPr>
          <w:rFonts w:ascii="Arial" w:hAnsi="Arial" w:cs="Arial"/>
          <w:color w:val="000000" w:themeColor="text1"/>
          <w:sz w:val="22"/>
          <w:szCs w:val="22"/>
        </w:rPr>
        <w:t xml:space="preserve">with </w:t>
      </w:r>
      <w:r w:rsidR="00E76548" w:rsidRPr="004D13F9">
        <w:rPr>
          <w:rFonts w:ascii="Arial" w:hAnsi="Arial" w:cs="Arial"/>
          <w:color w:val="000000" w:themeColor="text1"/>
          <w:sz w:val="22"/>
          <w:szCs w:val="22"/>
        </w:rPr>
        <w:t xml:space="preserve">colocalization </w:t>
      </w:r>
      <w:r w:rsidR="00176B21" w:rsidRPr="004D13F9">
        <w:rPr>
          <w:rFonts w:ascii="Arial" w:hAnsi="Arial" w:cs="Arial"/>
          <w:color w:val="000000" w:themeColor="text1"/>
          <w:sz w:val="22"/>
          <w:szCs w:val="22"/>
        </w:rPr>
        <w:t>methods</w:t>
      </w:r>
      <w:r w:rsidR="00207175" w:rsidRPr="004D13F9">
        <w:rPr>
          <w:rFonts w:ascii="Arial" w:hAnsi="Arial" w:cs="Arial"/>
          <w:color w:val="000000" w:themeColor="text1"/>
          <w:sz w:val="22"/>
          <w:szCs w:val="22"/>
        </w:rPr>
        <w:t xml:space="preserve"> </w:t>
      </w:r>
      <w:r w:rsidR="00520C1E" w:rsidRPr="004D13F9">
        <w:rPr>
          <w:rFonts w:ascii="Arial" w:hAnsi="Arial" w:cs="Arial"/>
          <w:color w:val="000000" w:themeColor="text1"/>
          <w:sz w:val="22"/>
          <w:szCs w:val="22"/>
        </w:rPr>
        <w:t xml:space="preserve">that </w:t>
      </w:r>
      <w:r w:rsidR="0097113E" w:rsidRPr="004D13F9">
        <w:rPr>
          <w:rFonts w:ascii="Arial" w:hAnsi="Arial" w:cs="Arial"/>
          <w:color w:val="000000" w:themeColor="text1"/>
          <w:sz w:val="22"/>
          <w:szCs w:val="22"/>
        </w:rPr>
        <w:t>evaluate the two ty</w:t>
      </w:r>
      <w:r w:rsidR="0052421C" w:rsidRPr="004D13F9">
        <w:rPr>
          <w:rFonts w:ascii="Arial" w:hAnsi="Arial" w:cs="Arial"/>
          <w:color w:val="000000" w:themeColor="text1"/>
          <w:sz w:val="22"/>
          <w:szCs w:val="22"/>
        </w:rPr>
        <w:t>pes of asso</w:t>
      </w:r>
      <w:r w:rsidR="0097113E" w:rsidRPr="004D13F9">
        <w:rPr>
          <w:rFonts w:ascii="Arial" w:hAnsi="Arial" w:cs="Arial"/>
          <w:color w:val="000000" w:themeColor="text1"/>
          <w:sz w:val="22"/>
          <w:szCs w:val="22"/>
        </w:rPr>
        <w:t>c</w:t>
      </w:r>
      <w:r w:rsidR="0052421C" w:rsidRPr="004D13F9">
        <w:rPr>
          <w:rFonts w:ascii="Arial" w:hAnsi="Arial" w:cs="Arial"/>
          <w:color w:val="000000" w:themeColor="text1"/>
          <w:sz w:val="22"/>
          <w:szCs w:val="22"/>
        </w:rPr>
        <w:t>i</w:t>
      </w:r>
      <w:r w:rsidR="0097113E" w:rsidRPr="004D13F9">
        <w:rPr>
          <w:rFonts w:ascii="Arial" w:hAnsi="Arial" w:cs="Arial"/>
          <w:color w:val="000000" w:themeColor="text1"/>
          <w:sz w:val="22"/>
          <w:szCs w:val="22"/>
        </w:rPr>
        <w:t>ation data</w:t>
      </w:r>
      <w:r w:rsidR="00207175" w:rsidRPr="004D13F9">
        <w:rPr>
          <w:rFonts w:ascii="Arial" w:hAnsi="Arial" w:cs="Arial"/>
          <w:color w:val="000000" w:themeColor="text1"/>
          <w:sz w:val="22"/>
          <w:szCs w:val="22"/>
        </w:rPr>
        <w:t xml:space="preserve"> in a statistical framework that quantifies the probability of each variant to</w:t>
      </w:r>
      <w:r w:rsidR="00442CBC" w:rsidRPr="004D13F9">
        <w:rPr>
          <w:rFonts w:ascii="Arial" w:hAnsi="Arial" w:cs="Arial"/>
          <w:color w:val="000000" w:themeColor="text1"/>
          <w:sz w:val="22"/>
          <w:szCs w:val="22"/>
        </w:rPr>
        <w:t xml:space="preserve"> be causal</w:t>
      </w:r>
      <w:r w:rsidR="00207175" w:rsidRPr="004D13F9">
        <w:rPr>
          <w:rFonts w:ascii="Arial" w:hAnsi="Arial" w:cs="Arial"/>
          <w:color w:val="000000" w:themeColor="text1"/>
          <w:sz w:val="22"/>
          <w:szCs w:val="22"/>
        </w:rPr>
        <w:t xml:space="preserve">. </w:t>
      </w:r>
      <w:r w:rsidR="0050231E" w:rsidRPr="004D13F9">
        <w:rPr>
          <w:rFonts w:ascii="Arial" w:hAnsi="Arial" w:cs="Arial"/>
          <w:color w:val="000000" w:themeColor="text1"/>
          <w:sz w:val="22"/>
          <w:szCs w:val="22"/>
        </w:rPr>
        <w:t xml:space="preserve">Specifically, we will combine </w:t>
      </w:r>
      <w:r w:rsidR="00520C1E" w:rsidRPr="004D13F9">
        <w:rPr>
          <w:rFonts w:ascii="Arial" w:hAnsi="Arial" w:cs="Arial"/>
          <w:color w:val="000000" w:themeColor="text1"/>
          <w:sz w:val="22"/>
          <w:szCs w:val="22"/>
        </w:rPr>
        <w:t>the eQTL/</w:t>
      </w:r>
      <w:r w:rsidR="0050231E" w:rsidRPr="004D13F9">
        <w:rPr>
          <w:rFonts w:ascii="Arial" w:hAnsi="Arial" w:cs="Arial"/>
          <w:color w:val="000000" w:themeColor="text1"/>
          <w:sz w:val="22"/>
          <w:szCs w:val="22"/>
        </w:rPr>
        <w:t xml:space="preserve">ASE data with two large CAD </w:t>
      </w:r>
      <w:r w:rsidR="00AA414A" w:rsidRPr="004D13F9">
        <w:rPr>
          <w:rFonts w:ascii="Arial" w:hAnsi="Arial" w:cs="Arial"/>
          <w:color w:val="000000" w:themeColor="text1"/>
          <w:sz w:val="22"/>
          <w:szCs w:val="22"/>
        </w:rPr>
        <w:t xml:space="preserve">GWAS </w:t>
      </w:r>
      <w:r w:rsidR="0050231E" w:rsidRPr="004D13F9">
        <w:rPr>
          <w:rFonts w:ascii="Arial" w:hAnsi="Arial" w:cs="Arial"/>
          <w:color w:val="000000" w:themeColor="text1"/>
          <w:sz w:val="22"/>
          <w:szCs w:val="22"/>
        </w:rPr>
        <w:t>datasets</w:t>
      </w:r>
      <w:r w:rsidR="0074613F">
        <w:rPr>
          <w:rFonts w:ascii="Arial" w:hAnsi="Arial" w:cs="Arial"/>
          <w:iCs/>
          <w:color w:val="000000" w:themeColor="text1"/>
          <w:sz w:val="22"/>
          <w:szCs w:val="22"/>
          <w:lang w:val="en"/>
        </w:rPr>
        <w:fldChar w:fldCharType="begin">
          <w:fldData xml:space="preserve">PEVuZE5vdGU+PENpdGU+PEF1dGhvcj5OaWtwYXk8L0F1dGhvcj48WWVhcj4yMDE1PC9ZZWFyPjxS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==
</w:fldData>
        </w:fldChar>
      </w:r>
      <w:r w:rsidR="00A00176">
        <w:rPr>
          <w:rFonts w:ascii="Arial" w:hAnsi="Arial" w:cs="Arial"/>
          <w:iCs/>
          <w:color w:val="000000" w:themeColor="text1"/>
          <w:sz w:val="22"/>
          <w:szCs w:val="22"/>
          <w:lang w:val="en"/>
        </w:rPr>
        <w:instrText xml:space="preserve"> ADDIN EN.CITE </w:instrText>
      </w:r>
      <w:r w:rsidR="00A00176">
        <w:rPr>
          <w:rFonts w:ascii="Arial" w:hAnsi="Arial" w:cs="Arial"/>
          <w:iCs/>
          <w:color w:val="000000" w:themeColor="text1"/>
          <w:sz w:val="22"/>
          <w:szCs w:val="22"/>
          <w:lang w:val="en"/>
        </w:rPr>
        <w:fldChar w:fldCharType="begin">
          <w:fldData xml:space="preserve">PEVuZE5vdGU+PENpdGU+PEF1dGhvcj5OaWtwYXk8L0F1dGhvcj48WWVhcj4yMDE1PC9ZZWFyPjxS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==
</w:fldData>
        </w:fldChar>
      </w:r>
      <w:r w:rsidR="00A00176">
        <w:rPr>
          <w:rFonts w:ascii="Arial" w:hAnsi="Arial" w:cs="Arial"/>
          <w:iCs/>
          <w:color w:val="000000" w:themeColor="text1"/>
          <w:sz w:val="22"/>
          <w:szCs w:val="22"/>
          <w:lang w:val="en"/>
        </w:rPr>
        <w:instrText xml:space="preserve"> ADDIN EN.CITE.DATA </w:instrText>
      </w:r>
      <w:r w:rsidR="00A00176">
        <w:rPr>
          <w:rFonts w:ascii="Arial" w:hAnsi="Arial" w:cs="Arial"/>
          <w:iCs/>
          <w:color w:val="000000" w:themeColor="text1"/>
          <w:sz w:val="22"/>
          <w:szCs w:val="22"/>
          <w:lang w:val="en"/>
        </w:rPr>
      </w:r>
      <w:r w:rsidR="00A00176">
        <w:rPr>
          <w:rFonts w:ascii="Arial" w:hAnsi="Arial" w:cs="Arial"/>
          <w:iCs/>
          <w:color w:val="000000" w:themeColor="text1"/>
          <w:sz w:val="22"/>
          <w:szCs w:val="22"/>
          <w:lang w:val="en"/>
        </w:rPr>
        <w:fldChar w:fldCharType="end"/>
      </w:r>
      <w:r w:rsidR="0074613F">
        <w:rPr>
          <w:rFonts w:ascii="Arial" w:hAnsi="Arial" w:cs="Arial"/>
          <w:iCs/>
          <w:color w:val="000000" w:themeColor="text1"/>
          <w:sz w:val="22"/>
          <w:szCs w:val="22"/>
          <w:lang w:val="en"/>
        </w:rPr>
      </w:r>
      <w:r w:rsidR="0074613F">
        <w:rPr>
          <w:rFonts w:ascii="Arial" w:hAnsi="Arial" w:cs="Arial"/>
          <w:iCs/>
          <w:color w:val="000000" w:themeColor="text1"/>
          <w:sz w:val="22"/>
          <w:szCs w:val="22"/>
          <w:lang w:val="en"/>
        </w:rPr>
        <w:fldChar w:fldCharType="separate"/>
      </w:r>
      <w:r w:rsidR="00A00176" w:rsidRPr="00A00176">
        <w:rPr>
          <w:rFonts w:ascii="Arial" w:hAnsi="Arial" w:cs="Arial"/>
          <w:iCs/>
          <w:noProof/>
          <w:color w:val="000000" w:themeColor="text1"/>
          <w:sz w:val="22"/>
          <w:szCs w:val="22"/>
          <w:vertAlign w:val="superscript"/>
          <w:lang w:val="en"/>
        </w:rPr>
        <w:t>5, 58</w:t>
      </w:r>
      <w:r w:rsidR="0074613F">
        <w:rPr>
          <w:rFonts w:ascii="Arial" w:hAnsi="Arial" w:cs="Arial"/>
          <w:iCs/>
          <w:color w:val="000000" w:themeColor="text1"/>
          <w:sz w:val="22"/>
          <w:szCs w:val="22"/>
          <w:lang w:val="en"/>
        </w:rPr>
        <w:fldChar w:fldCharType="end"/>
      </w:r>
      <w:r w:rsidR="0050231E" w:rsidRPr="004D13F9">
        <w:rPr>
          <w:rFonts w:ascii="Arial" w:hAnsi="Arial" w:cs="Arial"/>
          <w:color w:val="000000" w:themeColor="text1"/>
          <w:sz w:val="22"/>
          <w:szCs w:val="22"/>
          <w:lang w:val="en"/>
        </w:rPr>
        <w:t>, apply two colocalization methods with different statistical assumptions (eCAVIAR</w:t>
      </w:r>
      <w:r w:rsidR="0074613F">
        <w:rPr>
          <w:rFonts w:ascii="Arial" w:hAnsi="Arial" w:cs="Arial"/>
          <w:color w:val="000000" w:themeColor="text1"/>
          <w:sz w:val="22"/>
          <w:szCs w:val="22"/>
          <w:lang w:val="en"/>
        </w:rPr>
        <w:fldChar w:fldCharType="begin">
          <w:fldData xml:space="preserve">PEVuZE5vdGU+PENpdGU+PEF1dGhvcj5Ib3Jtb3pkaWFyaTwvQXV0aG9yPjxZZWFyPjIwMTY8L1ll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</w:fldData>
        </w:fldChar>
      </w:r>
      <w:r w:rsidR="00A00176">
        <w:rPr>
          <w:rFonts w:ascii="Arial" w:hAnsi="Arial" w:cs="Arial"/>
          <w:color w:val="000000" w:themeColor="text1"/>
          <w:sz w:val="22"/>
          <w:szCs w:val="22"/>
          <w:lang w:val="en"/>
        </w:rPr>
        <w:instrText xml:space="preserve"> ADDIN EN.CITE </w:instrText>
      </w:r>
      <w:r w:rsidR="00A00176">
        <w:rPr>
          <w:rFonts w:ascii="Arial" w:hAnsi="Arial" w:cs="Arial"/>
          <w:color w:val="000000" w:themeColor="text1"/>
          <w:sz w:val="22"/>
          <w:szCs w:val="22"/>
          <w:lang w:val="en"/>
        </w:rPr>
        <w:fldChar w:fldCharType="begin">
          <w:fldData xml:space="preserve">PEVuZE5vdGU+PENpdGU+PEF1dGhvcj5Ib3Jtb3pkaWFyaTwvQXV0aG9yPjxZZWFyPjIwMTY8L1ll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</w:fldData>
        </w:fldChar>
      </w:r>
      <w:r w:rsidR="00A00176">
        <w:rPr>
          <w:rFonts w:ascii="Arial" w:hAnsi="Arial" w:cs="Arial"/>
          <w:color w:val="000000" w:themeColor="text1"/>
          <w:sz w:val="22"/>
          <w:szCs w:val="22"/>
          <w:lang w:val="en"/>
        </w:rPr>
        <w:instrText xml:space="preserve"> ADDIN EN.CITE.DATA </w:instrText>
      </w:r>
      <w:r w:rsidR="00A00176">
        <w:rPr>
          <w:rFonts w:ascii="Arial" w:hAnsi="Arial" w:cs="Arial"/>
          <w:color w:val="000000" w:themeColor="text1"/>
          <w:sz w:val="22"/>
          <w:szCs w:val="22"/>
          <w:lang w:val="en"/>
        </w:rPr>
      </w:r>
      <w:r w:rsidR="00A00176">
        <w:rPr>
          <w:rFonts w:ascii="Arial" w:hAnsi="Arial" w:cs="Arial"/>
          <w:color w:val="000000" w:themeColor="text1"/>
          <w:sz w:val="22"/>
          <w:szCs w:val="22"/>
          <w:lang w:val="en"/>
        </w:rPr>
        <w:fldChar w:fldCharType="end"/>
      </w:r>
      <w:r w:rsidR="0074613F">
        <w:rPr>
          <w:rFonts w:ascii="Arial" w:hAnsi="Arial" w:cs="Arial"/>
          <w:color w:val="000000" w:themeColor="text1"/>
          <w:sz w:val="22"/>
          <w:szCs w:val="22"/>
          <w:lang w:val="en"/>
        </w:rPr>
      </w:r>
      <w:r w:rsidR="0074613F">
        <w:rPr>
          <w:rFonts w:ascii="Arial" w:hAnsi="Arial" w:cs="Arial"/>
          <w:color w:val="000000" w:themeColor="text1"/>
          <w:sz w:val="22"/>
          <w:szCs w:val="22"/>
          <w:lang w:val="en"/>
        </w:rPr>
        <w:fldChar w:fldCharType="separate"/>
      </w:r>
      <w:r w:rsidR="00A00176" w:rsidRPr="00A00176">
        <w:rPr>
          <w:rFonts w:ascii="Arial" w:hAnsi="Arial" w:cs="Arial"/>
          <w:noProof/>
          <w:color w:val="000000" w:themeColor="text1"/>
          <w:sz w:val="22"/>
          <w:szCs w:val="22"/>
          <w:vertAlign w:val="superscript"/>
          <w:lang w:val="en"/>
        </w:rPr>
        <w:t>95</w:t>
      </w:r>
      <w:r w:rsidR="0074613F">
        <w:rPr>
          <w:rFonts w:ascii="Arial" w:hAnsi="Arial" w:cs="Arial"/>
          <w:color w:val="000000" w:themeColor="text1"/>
          <w:sz w:val="22"/>
          <w:szCs w:val="22"/>
          <w:lang w:val="en"/>
        </w:rPr>
        <w:fldChar w:fldCharType="end"/>
      </w:r>
      <w:r w:rsidR="0050231E" w:rsidRPr="004D13F9">
        <w:rPr>
          <w:rFonts w:ascii="Arial" w:hAnsi="Arial" w:cs="Arial"/>
          <w:color w:val="000000" w:themeColor="text1"/>
          <w:sz w:val="22"/>
          <w:szCs w:val="22"/>
          <w:lang w:val="en"/>
        </w:rPr>
        <w:t xml:space="preserve"> and SMR</w:t>
      </w:r>
      <w:r w:rsidR="0074613F">
        <w:rPr>
          <w:rFonts w:ascii="Arial" w:hAnsi="Arial" w:cs="Arial"/>
          <w:color w:val="000000" w:themeColor="text1"/>
          <w:sz w:val="22"/>
          <w:szCs w:val="22"/>
          <w:lang w:val="en"/>
        </w:rPr>
        <w:fldChar w:fldCharType="begin">
          <w:fldData xml:space="preserve">PEVuZE5vdGU+PENpdGU+PEF1dGhvcj5aaHU8L0F1dGhvcj48WWVhcj4yMDE2PC9ZZWFyPjxSZWNO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</w:fldData>
        </w:fldChar>
      </w:r>
      <w:r w:rsidR="00A00176">
        <w:rPr>
          <w:rFonts w:ascii="Arial" w:hAnsi="Arial" w:cs="Arial"/>
          <w:color w:val="000000" w:themeColor="text1"/>
          <w:sz w:val="22"/>
          <w:szCs w:val="22"/>
          <w:lang w:val="en"/>
        </w:rPr>
        <w:instrText xml:space="preserve"> ADDIN EN.CITE </w:instrText>
      </w:r>
      <w:r w:rsidR="00A00176">
        <w:rPr>
          <w:rFonts w:ascii="Arial" w:hAnsi="Arial" w:cs="Arial"/>
          <w:color w:val="000000" w:themeColor="text1"/>
          <w:sz w:val="22"/>
          <w:szCs w:val="22"/>
          <w:lang w:val="en"/>
        </w:rPr>
        <w:fldChar w:fldCharType="begin">
          <w:fldData xml:space="preserve">PEVuZE5vdGU+PENpdGU+PEF1dGhvcj5aaHU8L0F1dGhvcj48WWVhcj4yMDE2PC9ZZWFyPjxSZWNO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</w:fldData>
        </w:fldChar>
      </w:r>
      <w:r w:rsidR="00A00176">
        <w:rPr>
          <w:rFonts w:ascii="Arial" w:hAnsi="Arial" w:cs="Arial"/>
          <w:color w:val="000000" w:themeColor="text1"/>
          <w:sz w:val="22"/>
          <w:szCs w:val="22"/>
          <w:lang w:val="en"/>
        </w:rPr>
        <w:instrText xml:space="preserve"> ADDIN EN.CITE.DATA </w:instrText>
      </w:r>
      <w:r w:rsidR="00A00176">
        <w:rPr>
          <w:rFonts w:ascii="Arial" w:hAnsi="Arial" w:cs="Arial"/>
          <w:color w:val="000000" w:themeColor="text1"/>
          <w:sz w:val="22"/>
          <w:szCs w:val="22"/>
          <w:lang w:val="en"/>
        </w:rPr>
      </w:r>
      <w:r w:rsidR="00A00176">
        <w:rPr>
          <w:rFonts w:ascii="Arial" w:hAnsi="Arial" w:cs="Arial"/>
          <w:color w:val="000000" w:themeColor="text1"/>
          <w:sz w:val="22"/>
          <w:szCs w:val="22"/>
          <w:lang w:val="en"/>
        </w:rPr>
        <w:fldChar w:fldCharType="end"/>
      </w:r>
      <w:r w:rsidR="0074613F">
        <w:rPr>
          <w:rFonts w:ascii="Arial" w:hAnsi="Arial" w:cs="Arial"/>
          <w:color w:val="000000" w:themeColor="text1"/>
          <w:sz w:val="22"/>
          <w:szCs w:val="22"/>
          <w:lang w:val="en"/>
        </w:rPr>
      </w:r>
      <w:r w:rsidR="0074613F">
        <w:rPr>
          <w:rFonts w:ascii="Arial" w:hAnsi="Arial" w:cs="Arial"/>
          <w:color w:val="000000" w:themeColor="text1"/>
          <w:sz w:val="22"/>
          <w:szCs w:val="22"/>
          <w:lang w:val="en"/>
        </w:rPr>
        <w:fldChar w:fldCharType="separate"/>
      </w:r>
      <w:r w:rsidR="00A00176" w:rsidRPr="00A00176">
        <w:rPr>
          <w:rFonts w:ascii="Arial" w:hAnsi="Arial" w:cs="Arial"/>
          <w:noProof/>
          <w:color w:val="000000" w:themeColor="text1"/>
          <w:sz w:val="22"/>
          <w:szCs w:val="22"/>
          <w:vertAlign w:val="superscript"/>
          <w:lang w:val="en"/>
        </w:rPr>
        <w:t>96</w:t>
      </w:r>
      <w:r w:rsidR="0074613F">
        <w:rPr>
          <w:rFonts w:ascii="Arial" w:hAnsi="Arial" w:cs="Arial"/>
          <w:color w:val="000000" w:themeColor="text1"/>
          <w:sz w:val="22"/>
          <w:szCs w:val="22"/>
          <w:lang w:val="en"/>
        </w:rPr>
        <w:fldChar w:fldCharType="end"/>
      </w:r>
      <w:r w:rsidR="0050231E" w:rsidRPr="004D13F9">
        <w:rPr>
          <w:rFonts w:ascii="Arial" w:hAnsi="Arial" w:cs="Arial"/>
          <w:color w:val="000000" w:themeColor="text1"/>
          <w:sz w:val="22"/>
          <w:szCs w:val="22"/>
          <w:lang w:val="en"/>
        </w:rPr>
        <w:t xml:space="preserve">) and use the union of their findings. </w:t>
      </w:r>
      <w:r w:rsidR="009D7C9D" w:rsidRPr="004D13F9">
        <w:rPr>
          <w:rFonts w:ascii="Arial" w:hAnsi="Arial" w:cs="Arial"/>
          <w:color w:val="000000" w:themeColor="text1"/>
          <w:sz w:val="22"/>
          <w:szCs w:val="22"/>
          <w:lang w:val="en"/>
        </w:rPr>
        <w:t xml:space="preserve">We have used this approach to investigate the colocalization of HCASMC </w:t>
      </w:r>
      <w:r w:rsidR="0078041B" w:rsidRPr="004D13F9">
        <w:rPr>
          <w:rFonts w:ascii="Arial" w:hAnsi="Arial" w:cs="Arial"/>
          <w:color w:val="000000" w:themeColor="text1"/>
          <w:sz w:val="22"/>
          <w:szCs w:val="22"/>
          <w:lang w:val="en"/>
        </w:rPr>
        <w:t>pcGene</w:t>
      </w:r>
      <w:r w:rsidR="009D7C9D" w:rsidRPr="004D13F9">
        <w:rPr>
          <w:rFonts w:ascii="Arial" w:hAnsi="Arial" w:cs="Arial"/>
          <w:color w:val="000000" w:themeColor="text1"/>
          <w:sz w:val="22"/>
          <w:szCs w:val="22"/>
          <w:lang w:val="en"/>
        </w:rPr>
        <w:t xml:space="preserve"> eQTLs and CAD GWAS variants</w:t>
      </w:r>
      <w:r w:rsidR="00174BFD" w:rsidRPr="004D13F9">
        <w:rPr>
          <w:rFonts w:ascii="Arial" w:hAnsi="Arial" w:cs="Arial"/>
          <w:color w:val="000000" w:themeColor="text1"/>
          <w:sz w:val="22"/>
          <w:szCs w:val="22"/>
          <w:lang w:val="en"/>
        </w:rPr>
        <w:t xml:space="preserve"> </w:t>
      </w:r>
      <w:r w:rsidR="00A56E23" w:rsidRPr="004D13F9">
        <w:rPr>
          <w:rFonts w:ascii="Arial" w:hAnsi="Arial" w:cs="Arial"/>
          <w:b/>
          <w:color w:val="000000" w:themeColor="text1"/>
          <w:sz w:val="22"/>
          <w:szCs w:val="22"/>
          <w:lang w:val="en"/>
        </w:rPr>
        <w:t>(Fig. 8</w:t>
      </w:r>
      <w:r w:rsidR="00174BFD" w:rsidRPr="004D13F9">
        <w:rPr>
          <w:rFonts w:ascii="Arial" w:hAnsi="Arial" w:cs="Arial"/>
          <w:b/>
          <w:color w:val="000000" w:themeColor="text1"/>
          <w:sz w:val="22"/>
          <w:szCs w:val="22"/>
          <w:lang w:val="en"/>
        </w:rPr>
        <w:t>)</w:t>
      </w:r>
      <w:r w:rsidR="009D7C9D" w:rsidRPr="004D13F9">
        <w:rPr>
          <w:rFonts w:ascii="Arial" w:hAnsi="Arial" w:cs="Arial"/>
          <w:color w:val="000000" w:themeColor="text1"/>
          <w:sz w:val="22"/>
          <w:szCs w:val="22"/>
          <w:lang w:val="en"/>
        </w:rPr>
        <w:t>.</w:t>
      </w:r>
      <w:r w:rsidR="0074613F">
        <w:rPr>
          <w:rFonts w:ascii="Arial" w:hAnsi="Arial" w:cs="Arial"/>
          <w:color w:val="000000" w:themeColor="text1"/>
          <w:sz w:val="22"/>
          <w:szCs w:val="22"/>
          <w:lang w:val="en"/>
        </w:rPr>
        <w:fldChar w:fldCharType="begin"/>
      </w:r>
      <w:r w:rsidR="00A00176">
        <w:rPr>
          <w:rFonts w:ascii="Arial" w:hAnsi="Arial" w:cs="Arial"/>
          <w:color w:val="000000" w:themeColor="text1"/>
          <w:sz w:val="22"/>
          <w:szCs w:val="22"/>
          <w:lang w:val="en"/>
        </w:rPr>
        <w:instrText xml:space="preserve"> ADDIN EN.CITE &lt;EndNote&gt;&lt;Cite&gt;&lt;Author&gt;Liu&lt;/Author&gt;&lt;Year&gt;2018&lt;/Year&gt;&lt;RecNum&gt;1503&lt;/RecNum&gt;&lt;DisplayText&gt;&lt;style face="superscript"&gt;93&lt;/style&gt;&lt;/DisplayText&gt;&lt;record&gt;&lt;rec-number&gt;1503&lt;/rec-number&gt;&lt;foreign-keys&gt;&lt;key app="EN" db-id="59a5vzd2ztztp3e2prax0va3f0xxvp0exvff" timestamp="1516664831"&gt;1503&lt;/key&gt;&lt;/foreign-keys&gt;&lt;ref-type name="Journal Article"&gt;17&lt;/ref-type&gt;&lt;contributors&gt;&lt;authors&gt;&lt;author&gt;Liu, B.&lt;/author&gt;&lt;author&gt;Iyer, D.&lt;/author&gt;&lt;author&gt;Wang, T.&lt;/author&gt;&lt;author&gt;Castano, V. G.&lt;/author&gt;&lt;author&gt;Nguyen, T.&lt;/author&gt;&lt;author&gt;Montgomery, S.&lt;/author&gt;&lt;author&gt;Quertermous, T.&lt;/author&gt;&lt;author&gt;Miller,C.&lt;/author&gt;&lt;/authors&gt;&lt;/contributors&gt;&lt;titles&gt;&lt;title&gt;Rgulatory variation identification in primary human coronary artery smooth muscle cells provides localization of coronary artery disease causal variation &lt;/title&gt;&lt;secondary-title&gt;Submitted.&lt;/secondary-title&gt;&lt;/titles&gt;&lt;periodical&gt;&lt;full-title&gt;Submitted.&lt;/full-title&gt;&lt;/periodical&gt;&lt;dates&gt;&lt;year&gt;2018&lt;/year&gt;&lt;/dates&gt;&lt;urls&gt;&lt;/urls&gt;&lt;/record&gt;&lt;/Cite&gt;&lt;/EndNote&gt;</w:instrText>
      </w:r>
      <w:r w:rsidR="0074613F">
        <w:rPr>
          <w:rFonts w:ascii="Arial" w:hAnsi="Arial" w:cs="Arial"/>
          <w:color w:val="000000" w:themeColor="text1"/>
          <w:sz w:val="22"/>
          <w:szCs w:val="22"/>
          <w:lang w:val="en"/>
        </w:rPr>
        <w:fldChar w:fldCharType="separate"/>
      </w:r>
      <w:r w:rsidR="00A00176" w:rsidRPr="00A00176">
        <w:rPr>
          <w:rFonts w:ascii="Arial" w:hAnsi="Arial" w:cs="Arial"/>
          <w:noProof/>
          <w:color w:val="000000" w:themeColor="text1"/>
          <w:sz w:val="22"/>
          <w:szCs w:val="22"/>
          <w:vertAlign w:val="superscript"/>
          <w:lang w:val="en"/>
        </w:rPr>
        <w:t>93</w:t>
      </w:r>
      <w:r w:rsidR="0074613F">
        <w:rPr>
          <w:rFonts w:ascii="Arial" w:hAnsi="Arial" w:cs="Arial"/>
          <w:color w:val="000000" w:themeColor="text1"/>
          <w:sz w:val="22"/>
          <w:szCs w:val="22"/>
          <w:lang w:val="en"/>
        </w:rPr>
        <w:fldChar w:fldCharType="end"/>
      </w:r>
      <w:r w:rsidR="004C5F31" w:rsidRPr="004D13F9">
        <w:rPr>
          <w:rFonts w:ascii="Arial" w:hAnsi="Arial" w:cs="Arial"/>
          <w:color w:val="000000" w:themeColor="text1"/>
          <w:sz w:val="22"/>
          <w:szCs w:val="22"/>
          <w:lang w:val="en"/>
        </w:rPr>
        <w:t xml:space="preserve"> </w:t>
      </w:r>
      <w:r w:rsidR="007A3A9A" w:rsidRPr="004D13F9">
        <w:rPr>
          <w:rFonts w:ascii="Arial" w:hAnsi="Arial" w:cs="Arial"/>
          <w:color w:val="000000" w:themeColor="text1"/>
          <w:sz w:val="22"/>
          <w:szCs w:val="22"/>
        </w:rPr>
        <w:t>Further, we will use these colocalization tools</w:t>
      </w:r>
      <w:r w:rsidR="00B45755">
        <w:rPr>
          <w:rFonts w:ascii="Arial" w:hAnsi="Arial" w:cs="Arial"/>
          <w:color w:val="000000" w:themeColor="text1"/>
          <w:sz w:val="22"/>
          <w:szCs w:val="22"/>
        </w:rPr>
        <w:t xml:space="preserve"> and </w:t>
      </w:r>
      <w:r w:rsidR="001F3D67">
        <w:rPr>
          <w:rFonts w:ascii="Arial" w:hAnsi="Arial" w:cs="Arial"/>
          <w:color w:val="000000" w:themeColor="text1"/>
          <w:sz w:val="22"/>
          <w:szCs w:val="22"/>
        </w:rPr>
        <w:t xml:space="preserve">our </w:t>
      </w:r>
      <w:r w:rsidR="00B45755">
        <w:rPr>
          <w:rFonts w:ascii="Arial" w:hAnsi="Arial" w:cs="Arial"/>
          <w:color w:val="000000" w:themeColor="text1"/>
          <w:sz w:val="22"/>
          <w:szCs w:val="22"/>
        </w:rPr>
        <w:t>pcGene eQTL data</w:t>
      </w:r>
      <w:r w:rsidR="007A3A9A" w:rsidRPr="004D13F9">
        <w:rPr>
          <w:rFonts w:ascii="Arial" w:hAnsi="Arial" w:cs="Arial"/>
          <w:color w:val="000000" w:themeColor="text1"/>
          <w:sz w:val="22"/>
          <w:szCs w:val="22"/>
        </w:rPr>
        <w:t xml:space="preserve"> to search for lncRNA eQTLs that are also </w:t>
      </w:r>
      <w:r w:rsidR="0078041B" w:rsidRPr="004D13F9">
        <w:rPr>
          <w:rFonts w:ascii="Arial" w:hAnsi="Arial" w:cs="Arial"/>
          <w:color w:val="000000" w:themeColor="text1"/>
          <w:sz w:val="22"/>
          <w:szCs w:val="22"/>
        </w:rPr>
        <w:t>pcGene</w:t>
      </w:r>
      <w:r w:rsidR="007A3A9A" w:rsidRPr="004D13F9">
        <w:rPr>
          <w:rFonts w:ascii="Arial" w:hAnsi="Arial" w:cs="Arial"/>
          <w:color w:val="000000" w:themeColor="text1"/>
          <w:sz w:val="22"/>
          <w:szCs w:val="22"/>
        </w:rPr>
        <w:t xml:space="preserve"> eQTLs. </w:t>
      </w:r>
      <w:r w:rsidR="0075031E" w:rsidRPr="004D13F9">
        <w:rPr>
          <w:rFonts w:ascii="Arial" w:hAnsi="Arial" w:cs="Arial"/>
          <w:color w:val="000000" w:themeColor="text1"/>
          <w:sz w:val="22"/>
          <w:szCs w:val="22"/>
        </w:rPr>
        <w:t xml:space="preserve">Studies </w:t>
      </w:r>
      <w:r w:rsidR="00DD1BD0" w:rsidRPr="004D13F9">
        <w:rPr>
          <w:rFonts w:ascii="Arial" w:hAnsi="Arial" w:cs="Arial"/>
          <w:color w:val="000000" w:themeColor="text1"/>
          <w:sz w:val="22"/>
          <w:szCs w:val="22"/>
        </w:rPr>
        <w:t>in other sy</w:t>
      </w:r>
      <w:r w:rsidR="00487497" w:rsidRPr="004D13F9">
        <w:rPr>
          <w:rFonts w:ascii="Arial" w:hAnsi="Arial" w:cs="Arial"/>
          <w:color w:val="000000" w:themeColor="text1"/>
          <w:sz w:val="22"/>
          <w:szCs w:val="22"/>
        </w:rPr>
        <w:t>s</w:t>
      </w:r>
      <w:r w:rsidR="0008318C" w:rsidRPr="004D13F9">
        <w:rPr>
          <w:rFonts w:ascii="Arial" w:hAnsi="Arial" w:cs="Arial"/>
          <w:color w:val="000000" w:themeColor="text1"/>
          <w:sz w:val="22"/>
          <w:szCs w:val="22"/>
        </w:rPr>
        <w:t>tems have f</w:t>
      </w:r>
      <w:r w:rsidR="00696CDF" w:rsidRPr="004D13F9">
        <w:rPr>
          <w:rFonts w:ascii="Arial" w:hAnsi="Arial" w:cs="Arial"/>
          <w:color w:val="000000" w:themeColor="text1"/>
          <w:sz w:val="22"/>
          <w:szCs w:val="22"/>
        </w:rPr>
        <w:t xml:space="preserve">ound </w:t>
      </w:r>
      <w:r w:rsidR="000539C4">
        <w:rPr>
          <w:rFonts w:ascii="Arial" w:hAnsi="Arial" w:cs="Arial"/>
          <w:color w:val="000000" w:themeColor="text1"/>
          <w:sz w:val="22"/>
          <w:szCs w:val="22"/>
        </w:rPr>
        <w:t xml:space="preserve">only </w:t>
      </w:r>
      <w:r w:rsidR="00706697" w:rsidRPr="004D13F9">
        <w:rPr>
          <w:rFonts w:ascii="Arial" w:hAnsi="Arial" w:cs="Arial"/>
          <w:color w:val="000000" w:themeColor="text1"/>
          <w:sz w:val="22"/>
          <w:szCs w:val="22"/>
        </w:rPr>
        <w:t>20-</w:t>
      </w:r>
      <w:r w:rsidR="00642341" w:rsidRPr="004D13F9">
        <w:rPr>
          <w:rFonts w:ascii="Arial" w:hAnsi="Arial" w:cs="Arial"/>
          <w:color w:val="000000" w:themeColor="text1"/>
          <w:sz w:val="22"/>
          <w:szCs w:val="22"/>
        </w:rPr>
        <w:t>30% of lncRNA eQTLs are also</w:t>
      </w:r>
      <w:r w:rsidR="00C666A7" w:rsidRPr="004D13F9">
        <w:rPr>
          <w:rFonts w:ascii="Arial" w:hAnsi="Arial" w:cs="Arial"/>
          <w:color w:val="000000" w:themeColor="text1"/>
          <w:sz w:val="22"/>
          <w:szCs w:val="22"/>
        </w:rPr>
        <w:t xml:space="preserve"> </w:t>
      </w:r>
      <w:r w:rsidR="0078041B" w:rsidRPr="004D13F9">
        <w:rPr>
          <w:rFonts w:ascii="Arial" w:hAnsi="Arial" w:cs="Arial"/>
          <w:color w:val="000000" w:themeColor="text1"/>
          <w:sz w:val="22"/>
          <w:szCs w:val="22"/>
        </w:rPr>
        <w:t>pcGene</w:t>
      </w:r>
      <w:r w:rsidR="00C666A7" w:rsidRPr="004D13F9">
        <w:rPr>
          <w:rFonts w:ascii="Arial" w:hAnsi="Arial" w:cs="Arial"/>
          <w:color w:val="000000" w:themeColor="text1"/>
          <w:sz w:val="22"/>
          <w:szCs w:val="22"/>
        </w:rPr>
        <w:t xml:space="preserve"> eQTLs</w:t>
      </w:r>
      <w:r w:rsidR="0074613F">
        <w:rPr>
          <w:rFonts w:ascii="Arial" w:hAnsi="Arial" w:cs="Arial"/>
          <w:color w:val="000000" w:themeColor="text1"/>
          <w:sz w:val="22"/>
          <w:szCs w:val="22"/>
        </w:rPr>
        <w:fldChar w:fldCharType="begin">
          <w:fldData xml:space="preserve">PEVuZE5vdGU+PENpdGU+PEF1dGhvcj5BbG1sb2Y8L0F1dGhvcj48WWVhcj4yMDE0PC9ZZWFyPjxS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==
</w:fldData>
        </w:fldChar>
      </w:r>
      <w:r w:rsidR="00A00176">
        <w:rPr>
          <w:rFonts w:ascii="Arial" w:hAnsi="Arial" w:cs="Arial"/>
          <w:color w:val="000000" w:themeColor="text1"/>
          <w:sz w:val="22"/>
          <w:szCs w:val="22"/>
        </w:rPr>
        <w:instrText xml:space="preserve"> ADDIN EN.CITE </w:instrText>
      </w:r>
      <w:r w:rsidR="00A00176">
        <w:rPr>
          <w:rFonts w:ascii="Arial" w:hAnsi="Arial" w:cs="Arial"/>
          <w:color w:val="000000" w:themeColor="text1"/>
          <w:sz w:val="22"/>
          <w:szCs w:val="22"/>
        </w:rPr>
        <w:fldChar w:fldCharType="begin">
          <w:fldData xml:space="preserve">PEVuZE5vdGU+PENpdGU+PEF1dGhvcj5BbG1sb2Y8L0F1dGhvcj48WWVhcj4yMDE0PC9ZZWFyPjxS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==
</w:fldData>
        </w:fldChar>
      </w:r>
      <w:r w:rsidR="00A00176">
        <w:rPr>
          <w:rFonts w:ascii="Arial" w:hAnsi="Arial" w:cs="Arial"/>
          <w:color w:val="000000" w:themeColor="text1"/>
          <w:sz w:val="22"/>
          <w:szCs w:val="22"/>
        </w:rPr>
        <w:instrText xml:space="preserve"> ADDIN EN.CITE.DATA </w:instrText>
      </w:r>
      <w:r w:rsidR="00A00176">
        <w:rPr>
          <w:rFonts w:ascii="Arial" w:hAnsi="Arial" w:cs="Arial"/>
          <w:color w:val="000000" w:themeColor="text1"/>
          <w:sz w:val="22"/>
          <w:szCs w:val="22"/>
        </w:rPr>
      </w:r>
      <w:r w:rsidR="00A00176">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119, 120</w:t>
      </w:r>
      <w:r w:rsidR="0074613F">
        <w:rPr>
          <w:rFonts w:ascii="Arial" w:hAnsi="Arial" w:cs="Arial"/>
          <w:color w:val="000000" w:themeColor="text1"/>
          <w:sz w:val="22"/>
          <w:szCs w:val="22"/>
        </w:rPr>
        <w:fldChar w:fldCharType="end"/>
      </w:r>
      <w:r w:rsidR="009C3405" w:rsidRPr="004D13F9">
        <w:rPr>
          <w:rFonts w:ascii="Arial" w:hAnsi="Arial" w:cs="Arial"/>
          <w:color w:val="000000" w:themeColor="text1"/>
          <w:sz w:val="22"/>
          <w:szCs w:val="22"/>
        </w:rPr>
        <w:t xml:space="preserve">, </w:t>
      </w:r>
      <w:r w:rsidR="00696CDF" w:rsidRPr="004D13F9">
        <w:rPr>
          <w:rFonts w:ascii="Arial" w:hAnsi="Arial" w:cs="Arial"/>
          <w:color w:val="000000" w:themeColor="text1"/>
          <w:sz w:val="22"/>
          <w:szCs w:val="22"/>
        </w:rPr>
        <w:t xml:space="preserve">and </w:t>
      </w:r>
      <w:r w:rsidR="00520C1E" w:rsidRPr="004D13F9">
        <w:rPr>
          <w:rFonts w:ascii="Arial" w:hAnsi="Arial" w:cs="Arial"/>
          <w:color w:val="000000" w:themeColor="text1"/>
          <w:sz w:val="22"/>
          <w:szCs w:val="22"/>
        </w:rPr>
        <w:t xml:space="preserve">while </w:t>
      </w:r>
      <w:r w:rsidR="00696CDF" w:rsidRPr="004D13F9">
        <w:rPr>
          <w:rFonts w:ascii="Arial" w:hAnsi="Arial" w:cs="Arial"/>
          <w:color w:val="000000" w:themeColor="text1"/>
          <w:sz w:val="22"/>
          <w:szCs w:val="22"/>
        </w:rPr>
        <w:t>we expect</w:t>
      </w:r>
      <w:r w:rsidR="00520C1E" w:rsidRPr="004D13F9">
        <w:rPr>
          <w:rFonts w:ascii="Arial" w:hAnsi="Arial" w:cs="Arial"/>
          <w:color w:val="000000" w:themeColor="text1"/>
          <w:sz w:val="22"/>
          <w:szCs w:val="22"/>
        </w:rPr>
        <w:t xml:space="preserve"> much better colocalization</w:t>
      </w:r>
      <w:r w:rsidR="00472C87" w:rsidRPr="004D13F9">
        <w:rPr>
          <w:rFonts w:ascii="Arial" w:hAnsi="Arial" w:cs="Arial"/>
          <w:color w:val="000000" w:themeColor="text1"/>
          <w:sz w:val="22"/>
          <w:szCs w:val="22"/>
        </w:rPr>
        <w:t>,</w:t>
      </w:r>
      <w:r w:rsidR="00520C1E" w:rsidRPr="004D13F9">
        <w:rPr>
          <w:rFonts w:ascii="Arial" w:hAnsi="Arial" w:cs="Arial"/>
          <w:color w:val="000000" w:themeColor="text1"/>
          <w:sz w:val="22"/>
          <w:szCs w:val="22"/>
        </w:rPr>
        <w:t xml:space="preserve"> </w:t>
      </w:r>
      <w:r w:rsidR="00696CDF" w:rsidRPr="004D13F9">
        <w:rPr>
          <w:rFonts w:ascii="Arial" w:hAnsi="Arial" w:cs="Arial"/>
          <w:color w:val="000000" w:themeColor="text1"/>
          <w:sz w:val="22"/>
          <w:szCs w:val="22"/>
        </w:rPr>
        <w:t xml:space="preserve">those </w:t>
      </w:r>
      <w:r w:rsidR="007951C4" w:rsidRPr="004D13F9">
        <w:rPr>
          <w:rFonts w:ascii="Arial" w:hAnsi="Arial" w:cs="Arial"/>
          <w:color w:val="000000" w:themeColor="text1"/>
          <w:sz w:val="22"/>
          <w:szCs w:val="22"/>
        </w:rPr>
        <w:t xml:space="preserve">lncRNAs without a related </w:t>
      </w:r>
      <w:r w:rsidR="0078041B" w:rsidRPr="004D13F9">
        <w:rPr>
          <w:rFonts w:ascii="Arial" w:hAnsi="Arial" w:cs="Arial"/>
          <w:color w:val="000000" w:themeColor="text1"/>
          <w:sz w:val="22"/>
          <w:szCs w:val="22"/>
        </w:rPr>
        <w:t>pcGene</w:t>
      </w:r>
      <w:r w:rsidR="009C3405" w:rsidRPr="004D13F9">
        <w:rPr>
          <w:rFonts w:ascii="Arial" w:hAnsi="Arial" w:cs="Arial"/>
          <w:color w:val="000000" w:themeColor="text1"/>
          <w:sz w:val="22"/>
          <w:szCs w:val="22"/>
        </w:rPr>
        <w:t xml:space="preserve"> will not </w:t>
      </w:r>
      <w:r w:rsidR="00F702B5" w:rsidRPr="004D13F9">
        <w:rPr>
          <w:rFonts w:ascii="Arial" w:hAnsi="Arial" w:cs="Arial"/>
          <w:color w:val="000000" w:themeColor="text1"/>
          <w:sz w:val="22"/>
          <w:szCs w:val="22"/>
        </w:rPr>
        <w:t xml:space="preserve">be </w:t>
      </w:r>
      <w:r w:rsidR="009C3405" w:rsidRPr="004D13F9">
        <w:rPr>
          <w:rFonts w:ascii="Arial" w:hAnsi="Arial" w:cs="Arial"/>
          <w:color w:val="000000" w:themeColor="text1"/>
          <w:sz w:val="22"/>
          <w:szCs w:val="22"/>
        </w:rPr>
        <w:t>excluded from fu</w:t>
      </w:r>
      <w:r w:rsidR="006547F6" w:rsidRPr="004D13F9">
        <w:rPr>
          <w:rFonts w:ascii="Arial" w:hAnsi="Arial" w:cs="Arial"/>
          <w:color w:val="000000" w:themeColor="text1"/>
          <w:sz w:val="22"/>
          <w:szCs w:val="22"/>
        </w:rPr>
        <w:t>r</w:t>
      </w:r>
      <w:r w:rsidR="009C3405" w:rsidRPr="004D13F9">
        <w:rPr>
          <w:rFonts w:ascii="Arial" w:hAnsi="Arial" w:cs="Arial"/>
          <w:color w:val="000000" w:themeColor="text1"/>
          <w:sz w:val="22"/>
          <w:szCs w:val="22"/>
        </w:rPr>
        <w:t>ther study</w:t>
      </w:r>
      <w:r w:rsidR="00DD1BD0" w:rsidRPr="004D13F9">
        <w:rPr>
          <w:rFonts w:ascii="Arial" w:hAnsi="Arial" w:cs="Arial"/>
          <w:color w:val="000000" w:themeColor="text1"/>
          <w:sz w:val="22"/>
          <w:szCs w:val="22"/>
        </w:rPr>
        <w:t>.</w:t>
      </w:r>
      <w:r w:rsidR="007A3A9A" w:rsidRPr="004D13F9">
        <w:rPr>
          <w:rFonts w:ascii="Arial" w:hAnsi="Arial" w:cs="Arial"/>
          <w:color w:val="000000" w:themeColor="text1"/>
          <w:sz w:val="22"/>
          <w:szCs w:val="22"/>
        </w:rPr>
        <w:t xml:space="preserve"> </w:t>
      </w:r>
      <w:r w:rsidR="00852A9B" w:rsidRPr="004D13F9">
        <w:rPr>
          <w:rFonts w:ascii="Arial" w:hAnsi="Arial" w:cs="Arial"/>
          <w:i/>
          <w:color w:val="000000" w:themeColor="text1"/>
          <w:sz w:val="22"/>
          <w:szCs w:val="22"/>
        </w:rPr>
        <w:t>iv)</w:t>
      </w:r>
      <w:r w:rsidR="00852A9B" w:rsidRPr="004D13F9">
        <w:rPr>
          <w:rFonts w:ascii="Arial" w:hAnsi="Arial" w:cs="Arial"/>
          <w:color w:val="000000" w:themeColor="text1"/>
          <w:sz w:val="22"/>
          <w:szCs w:val="22"/>
        </w:rPr>
        <w:t xml:space="preserve"> </w:t>
      </w:r>
      <w:r w:rsidR="00AC4BBF" w:rsidRPr="004D13F9">
        <w:rPr>
          <w:rFonts w:ascii="Arial" w:hAnsi="Arial" w:cs="Arial"/>
          <w:color w:val="000000" w:themeColor="text1"/>
          <w:sz w:val="22"/>
          <w:szCs w:val="22"/>
        </w:rPr>
        <w:t xml:space="preserve">Further, we can </w:t>
      </w:r>
      <w:r w:rsidR="00511718" w:rsidRPr="004D13F9">
        <w:rPr>
          <w:rFonts w:ascii="Arial" w:hAnsi="Arial" w:cs="Arial"/>
          <w:color w:val="000000" w:themeColor="text1"/>
          <w:sz w:val="22"/>
          <w:szCs w:val="22"/>
        </w:rPr>
        <w:t xml:space="preserve">use the HiChIP looping data to better connect lncRNA eQTL variation with promoter regions </w:t>
      </w:r>
      <w:r w:rsidR="00AF4BC7" w:rsidRPr="004D13F9">
        <w:rPr>
          <w:rFonts w:ascii="Arial" w:hAnsi="Arial" w:cs="Arial"/>
          <w:b/>
          <w:color w:val="000000" w:themeColor="text1"/>
          <w:sz w:val="22"/>
          <w:szCs w:val="22"/>
        </w:rPr>
        <w:t>(Fig. 6</w:t>
      </w:r>
      <w:r w:rsidR="00511718" w:rsidRPr="004D13F9">
        <w:rPr>
          <w:rFonts w:ascii="Arial" w:hAnsi="Arial" w:cs="Arial"/>
          <w:b/>
          <w:color w:val="000000" w:themeColor="text1"/>
          <w:sz w:val="22"/>
          <w:szCs w:val="22"/>
        </w:rPr>
        <w:t>)</w:t>
      </w:r>
      <w:r w:rsidR="00E37C6E" w:rsidRPr="004D13F9">
        <w:rPr>
          <w:rFonts w:ascii="Arial" w:hAnsi="Arial" w:cs="Arial"/>
          <w:color w:val="000000" w:themeColor="text1"/>
          <w:sz w:val="22"/>
          <w:szCs w:val="22"/>
        </w:rPr>
        <w:t>.</w:t>
      </w:r>
      <w:r w:rsidR="0094395C" w:rsidRPr="004D13F9">
        <w:rPr>
          <w:rFonts w:ascii="Arial" w:hAnsi="Arial" w:cs="Arial"/>
          <w:color w:val="000000" w:themeColor="text1"/>
          <w:sz w:val="22"/>
          <w:szCs w:val="22"/>
        </w:rPr>
        <w:t xml:space="preserve"> This can be accomplished with BEDTools</w:t>
      </w:r>
      <w:r w:rsidR="00802A77" w:rsidRPr="004D13F9">
        <w:rPr>
          <w:rFonts w:ascii="Arial" w:hAnsi="Arial" w:cs="Arial"/>
          <w:color w:val="000000" w:themeColor="text1"/>
          <w:sz w:val="22"/>
          <w:szCs w:val="22"/>
        </w:rPr>
        <w:t>.</w:t>
      </w:r>
      <w:r w:rsidR="00511718" w:rsidRPr="004D13F9">
        <w:rPr>
          <w:rFonts w:ascii="Arial" w:hAnsi="Arial" w:cs="Arial"/>
          <w:color w:val="000000" w:themeColor="text1"/>
          <w:sz w:val="22"/>
          <w:szCs w:val="22"/>
        </w:rPr>
        <w:t xml:space="preserve"> </w:t>
      </w:r>
      <w:r w:rsidR="0094395C" w:rsidRPr="004D13F9">
        <w:rPr>
          <w:rFonts w:ascii="Arial" w:hAnsi="Arial" w:cs="Arial"/>
          <w:i/>
          <w:color w:val="000000" w:themeColor="text1"/>
          <w:sz w:val="22"/>
          <w:szCs w:val="22"/>
        </w:rPr>
        <w:t>vi)</w:t>
      </w:r>
      <w:r w:rsidR="0094395C" w:rsidRPr="004D13F9">
        <w:rPr>
          <w:rFonts w:ascii="Arial" w:hAnsi="Arial" w:cs="Arial"/>
          <w:color w:val="000000" w:themeColor="text1"/>
          <w:sz w:val="22"/>
          <w:szCs w:val="22"/>
        </w:rPr>
        <w:t xml:space="preserve"> Using these tools and approaches we will also look for c</w:t>
      </w:r>
      <w:r w:rsidR="00AD20DC" w:rsidRPr="004D13F9">
        <w:rPr>
          <w:rFonts w:ascii="Arial" w:hAnsi="Arial" w:cs="Arial"/>
          <w:color w:val="000000" w:themeColor="text1"/>
          <w:sz w:val="22"/>
          <w:szCs w:val="22"/>
        </w:rPr>
        <w:t xml:space="preserve">olocalization of </w:t>
      </w:r>
      <w:r w:rsidR="0094395C" w:rsidRPr="004D13F9">
        <w:rPr>
          <w:rFonts w:ascii="Arial" w:hAnsi="Arial" w:cs="Arial"/>
          <w:color w:val="000000" w:themeColor="text1"/>
          <w:sz w:val="22"/>
          <w:szCs w:val="22"/>
        </w:rPr>
        <w:t xml:space="preserve">lncRNA eQTLs with HiChIP derived clQTLs. </w:t>
      </w:r>
    </w:p>
    <w:p w14:paraId="70992388" w14:textId="0826C052" w:rsidR="006159E0" w:rsidRPr="004D13F9" w:rsidRDefault="006159E0" w:rsidP="00A34427">
      <w:pPr>
        <w:spacing w:line="240" w:lineRule="exact"/>
        <w:outlineLvl w:val="0"/>
        <w:rPr>
          <w:rFonts w:ascii="Arial" w:hAnsi="Arial" w:cs="Arial"/>
          <w:sz w:val="22"/>
          <w:szCs w:val="22"/>
        </w:rPr>
      </w:pPr>
      <w:r w:rsidRPr="004D13F9">
        <w:rPr>
          <w:rFonts w:ascii="Arial" w:hAnsi="Arial" w:cs="Arial"/>
          <w:sz w:val="22"/>
          <w:szCs w:val="22"/>
        </w:rPr>
        <w:tab/>
      </w:r>
      <w:r w:rsidRPr="004D13F9">
        <w:rPr>
          <w:rFonts w:ascii="Arial" w:hAnsi="Arial" w:cs="Arial"/>
          <w:i/>
          <w:sz w:val="22"/>
          <w:szCs w:val="22"/>
          <w:u w:val="single"/>
        </w:rPr>
        <w:t xml:space="preserve">CRISPR/Cas9 genome editing to confirm lncRNA eQTL and related </w:t>
      </w:r>
      <w:r w:rsidR="0078041B" w:rsidRPr="004D13F9">
        <w:rPr>
          <w:rFonts w:ascii="Arial" w:hAnsi="Arial" w:cs="Arial"/>
          <w:i/>
          <w:sz w:val="22"/>
          <w:szCs w:val="22"/>
          <w:u w:val="single"/>
        </w:rPr>
        <w:t>pcGene</w:t>
      </w:r>
      <w:r w:rsidRPr="004D13F9">
        <w:rPr>
          <w:rFonts w:ascii="Arial" w:hAnsi="Arial" w:cs="Arial"/>
          <w:i/>
          <w:sz w:val="22"/>
          <w:szCs w:val="22"/>
          <w:u w:val="single"/>
        </w:rPr>
        <w:t xml:space="preserve"> identification</w:t>
      </w:r>
      <w:r w:rsidRPr="004D13F9">
        <w:rPr>
          <w:rFonts w:ascii="Arial" w:hAnsi="Arial" w:cs="Arial"/>
          <w:sz w:val="22"/>
          <w:szCs w:val="22"/>
        </w:rPr>
        <w:t xml:space="preserve"> - Experiments described here will be supported by Chong Park, PhD, former director of the UCSF CRISPR Core facility, who has worked extensively in this field to optimize each of the methods proposed here and is now a Senior Scientist in this Division (see Biosketch</w:t>
      </w:r>
      <w:r w:rsidR="00AA6C03" w:rsidRPr="004D13F9">
        <w:rPr>
          <w:rFonts w:ascii="Arial" w:hAnsi="Arial" w:cs="Arial"/>
          <w:sz w:val="22"/>
          <w:szCs w:val="22"/>
        </w:rPr>
        <w:t xml:space="preserve"> and letter</w:t>
      </w:r>
      <w:r w:rsidRPr="004D13F9">
        <w:rPr>
          <w:rFonts w:ascii="Arial" w:hAnsi="Arial" w:cs="Arial"/>
          <w:sz w:val="22"/>
          <w:szCs w:val="22"/>
        </w:rPr>
        <w:t xml:space="preserve">), </w:t>
      </w:r>
      <w:r w:rsidR="001D0A0E" w:rsidRPr="004D13F9">
        <w:rPr>
          <w:rFonts w:ascii="Arial" w:hAnsi="Arial" w:cs="Arial"/>
          <w:sz w:val="22"/>
          <w:szCs w:val="22"/>
        </w:rPr>
        <w:t>and by Research Associate</w:t>
      </w:r>
      <w:r w:rsidRPr="004D13F9">
        <w:rPr>
          <w:rFonts w:ascii="Arial" w:hAnsi="Arial" w:cs="Arial"/>
          <w:sz w:val="22"/>
          <w:szCs w:val="22"/>
        </w:rPr>
        <w:t xml:space="preserve"> Trieu Nguyen who has extensive experience with CRISPR use for genome editing</w:t>
      </w:r>
      <w:r w:rsidR="00FE28E3" w:rsidRPr="004D13F9">
        <w:rPr>
          <w:rFonts w:ascii="Arial" w:hAnsi="Arial" w:cs="Arial"/>
          <w:sz w:val="22"/>
          <w:szCs w:val="22"/>
        </w:rPr>
        <w:t xml:space="preserve"> </w:t>
      </w:r>
      <w:r w:rsidR="00FE28E3" w:rsidRPr="004D13F9">
        <w:rPr>
          <w:rFonts w:ascii="Arial" w:hAnsi="Arial" w:cs="Arial"/>
          <w:b/>
          <w:sz w:val="22"/>
          <w:szCs w:val="22"/>
        </w:rPr>
        <w:t>(Fig. 9)</w:t>
      </w:r>
      <w:r w:rsidRPr="004D13F9">
        <w:rPr>
          <w:rFonts w:ascii="Arial" w:hAnsi="Arial" w:cs="Arial"/>
          <w:sz w:val="22"/>
          <w:szCs w:val="22"/>
        </w:rPr>
        <w:t>.</w:t>
      </w:r>
      <w:r w:rsidR="0074613F">
        <w:rPr>
          <w:rFonts w:ascii="Arial" w:hAnsi="Arial" w:cs="Arial"/>
          <w:sz w:val="22"/>
          <w:szCs w:val="22"/>
        </w:rPr>
        <w:fldChar w:fldCharType="begin">
          <w:fldData xml:space="preserve">PEVuZE5vdGU+PENpdGU+PEF1dGhvcj5NaXlhb2thPC9BdXRob3I+PFllYXI+MjAxNDwvWWVhcj48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</w:fldData>
        </w:fldChar>
      </w:r>
      <w:r w:rsidR="00A00176">
        <w:rPr>
          <w:rFonts w:ascii="Arial" w:hAnsi="Arial" w:cs="Arial"/>
          <w:sz w:val="22"/>
          <w:szCs w:val="22"/>
        </w:rPr>
        <w:instrText xml:space="preserve"> ADDIN EN.CITE </w:instrText>
      </w:r>
      <w:r w:rsidR="00A00176">
        <w:rPr>
          <w:rFonts w:ascii="Arial" w:hAnsi="Arial" w:cs="Arial"/>
          <w:sz w:val="22"/>
          <w:szCs w:val="22"/>
        </w:rPr>
        <w:fldChar w:fldCharType="begin">
          <w:fldData xml:space="preserve">PEVuZE5vdGU+PENpdGU+PEF1dGhvcj5NaXlhb2thPC9BdXRob3I+PFllYXI+MjAxNDwvWWVhcj48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</w:fldData>
        </w:fldChar>
      </w:r>
      <w:r w:rsidR="00A00176">
        <w:rPr>
          <w:rFonts w:ascii="Arial" w:hAnsi="Arial" w:cs="Arial"/>
          <w:sz w:val="22"/>
          <w:szCs w:val="22"/>
        </w:rPr>
        <w:instrText xml:space="preserve"> ADDIN EN.CITE.DATA </w:instrText>
      </w:r>
      <w:r w:rsidR="00A00176">
        <w:rPr>
          <w:rFonts w:ascii="Arial" w:hAnsi="Arial" w:cs="Arial"/>
          <w:sz w:val="22"/>
          <w:szCs w:val="22"/>
        </w:rPr>
      </w:r>
      <w:r w:rsidR="00A00176">
        <w:rPr>
          <w:rFonts w:ascii="Arial" w:hAnsi="Arial" w:cs="Arial"/>
          <w:sz w:val="22"/>
          <w:szCs w:val="22"/>
        </w:rPr>
        <w:fldChar w:fldCharType="end"/>
      </w:r>
      <w:r w:rsidR="0074613F">
        <w:rPr>
          <w:rFonts w:ascii="Arial" w:hAnsi="Arial" w:cs="Arial"/>
          <w:sz w:val="22"/>
          <w:szCs w:val="22"/>
        </w:rPr>
      </w:r>
      <w:r w:rsidR="0074613F">
        <w:rPr>
          <w:rFonts w:ascii="Arial" w:hAnsi="Arial" w:cs="Arial"/>
          <w:sz w:val="22"/>
          <w:szCs w:val="22"/>
        </w:rPr>
        <w:fldChar w:fldCharType="separate"/>
      </w:r>
      <w:r w:rsidR="00A00176" w:rsidRPr="00A00176">
        <w:rPr>
          <w:rFonts w:ascii="Arial" w:hAnsi="Arial" w:cs="Arial"/>
          <w:noProof/>
          <w:sz w:val="22"/>
          <w:szCs w:val="22"/>
          <w:vertAlign w:val="superscript"/>
        </w:rPr>
        <w:t>149</w:t>
      </w:r>
      <w:r w:rsidR="0074613F">
        <w:rPr>
          <w:rFonts w:ascii="Arial" w:hAnsi="Arial" w:cs="Arial"/>
          <w:sz w:val="22"/>
          <w:szCs w:val="22"/>
        </w:rPr>
        <w:fldChar w:fldCharType="end"/>
      </w:r>
      <w:r w:rsidRPr="004D13F9">
        <w:rPr>
          <w:rFonts w:ascii="Arial" w:hAnsi="Arial" w:cs="Arial"/>
          <w:sz w:val="22"/>
          <w:szCs w:val="22"/>
        </w:rPr>
        <w:t xml:space="preserve"> The goal of these experiments is to use genome editing with the CRISPR/Cas9 approach to validate the functional effect of mapped lncRNA eQTLs on gene expression, primarily, for lncRNAs but also for related </w:t>
      </w:r>
      <w:r w:rsidR="0078041B" w:rsidRPr="004D13F9">
        <w:rPr>
          <w:rFonts w:ascii="Arial" w:hAnsi="Arial" w:cs="Arial"/>
          <w:sz w:val="22"/>
          <w:szCs w:val="22"/>
        </w:rPr>
        <w:t>pcGene</w:t>
      </w:r>
      <w:r w:rsidRPr="004D13F9">
        <w:rPr>
          <w:rFonts w:ascii="Arial" w:hAnsi="Arial" w:cs="Arial"/>
          <w:sz w:val="22"/>
          <w:szCs w:val="22"/>
        </w:rPr>
        <w:t xml:space="preserve">s. We will formally show in HCASMC that </w:t>
      </w:r>
      <w:r w:rsidR="00C579AD" w:rsidRPr="004D13F9">
        <w:rPr>
          <w:rFonts w:ascii="Arial" w:hAnsi="Arial" w:cs="Arial"/>
          <w:sz w:val="22"/>
          <w:szCs w:val="22"/>
        </w:rPr>
        <w:t>genome editing of mapped lncRNA</w:t>
      </w:r>
      <w:r w:rsidRPr="004D13F9">
        <w:rPr>
          <w:rFonts w:ascii="Arial" w:hAnsi="Arial" w:cs="Arial"/>
          <w:sz w:val="22"/>
          <w:szCs w:val="22"/>
        </w:rPr>
        <w:t xml:space="preserve"> eQTLs results in modification of expression of the gene identified to be </w:t>
      </w:r>
      <w:r w:rsidRPr="00442FC2">
        <w:rPr>
          <w:rFonts w:ascii="Arial" w:hAnsi="Arial" w:cs="Arial"/>
          <w:i/>
          <w:sz w:val="22"/>
          <w:szCs w:val="22"/>
        </w:rPr>
        <w:t>cis</w:t>
      </w:r>
      <w:r w:rsidRPr="004D13F9">
        <w:rPr>
          <w:rFonts w:ascii="Arial" w:hAnsi="Arial" w:cs="Arial"/>
          <w:sz w:val="22"/>
          <w:szCs w:val="22"/>
        </w:rPr>
        <w:t>-regulated by the SNP associated with ASE. We will source HCASMC from our collection that are homozygous for the higher expressing eQTL allele, and determine by qPCR if conversion of one or both alleles is associated with decreased lncRNA expression. We will use the CRISPR-ERA algorithm</w:t>
      </w:r>
      <w:r w:rsidR="0074613F">
        <w:rPr>
          <w:rFonts w:ascii="Arial" w:hAnsi="Arial" w:cs="Arial"/>
          <w:sz w:val="22"/>
          <w:szCs w:val="22"/>
        </w:rPr>
        <w:fldChar w:fldCharType="begin">
          <w:fldData xml:space="preserve">PEVuZE5vdGU+PENpdGU+PEF1dGhvcj5MaXU8L0F1dGhvcj48WWVhcj4yMDE1PC9ZZWFyPjxSZWNO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</w:fldData>
        </w:fldChar>
      </w:r>
      <w:r w:rsidR="00A00176">
        <w:rPr>
          <w:rFonts w:ascii="Arial" w:hAnsi="Arial" w:cs="Arial"/>
          <w:sz w:val="22"/>
          <w:szCs w:val="22"/>
        </w:rPr>
        <w:instrText xml:space="preserve"> ADDIN EN.CITE </w:instrText>
      </w:r>
      <w:r w:rsidR="00A00176">
        <w:rPr>
          <w:rFonts w:ascii="Arial" w:hAnsi="Arial" w:cs="Arial"/>
          <w:sz w:val="22"/>
          <w:szCs w:val="22"/>
        </w:rPr>
        <w:fldChar w:fldCharType="begin">
          <w:fldData xml:space="preserve">PEVuZE5vdGU+PENpdGU+PEF1dGhvcj5MaXU8L0F1dGhvcj48WWVhcj4yMDE1PC9ZZWFyPjxSZWNO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</w:fldData>
        </w:fldChar>
      </w:r>
      <w:r w:rsidR="00A00176">
        <w:rPr>
          <w:rFonts w:ascii="Arial" w:hAnsi="Arial" w:cs="Arial"/>
          <w:sz w:val="22"/>
          <w:szCs w:val="22"/>
        </w:rPr>
        <w:instrText xml:space="preserve"> ADDIN EN.CITE.DATA </w:instrText>
      </w:r>
      <w:r w:rsidR="00A00176">
        <w:rPr>
          <w:rFonts w:ascii="Arial" w:hAnsi="Arial" w:cs="Arial"/>
          <w:sz w:val="22"/>
          <w:szCs w:val="22"/>
        </w:rPr>
      </w:r>
      <w:r w:rsidR="00A00176">
        <w:rPr>
          <w:rFonts w:ascii="Arial" w:hAnsi="Arial" w:cs="Arial"/>
          <w:sz w:val="22"/>
          <w:szCs w:val="22"/>
        </w:rPr>
        <w:fldChar w:fldCharType="end"/>
      </w:r>
      <w:r w:rsidR="0074613F">
        <w:rPr>
          <w:rFonts w:ascii="Arial" w:hAnsi="Arial" w:cs="Arial"/>
          <w:sz w:val="22"/>
          <w:szCs w:val="22"/>
        </w:rPr>
      </w:r>
      <w:r w:rsidR="0074613F">
        <w:rPr>
          <w:rFonts w:ascii="Arial" w:hAnsi="Arial" w:cs="Arial"/>
          <w:sz w:val="22"/>
          <w:szCs w:val="22"/>
        </w:rPr>
        <w:fldChar w:fldCharType="separate"/>
      </w:r>
      <w:r w:rsidR="00A00176" w:rsidRPr="00A00176">
        <w:rPr>
          <w:rFonts w:ascii="Arial" w:hAnsi="Arial" w:cs="Arial"/>
          <w:noProof/>
          <w:sz w:val="22"/>
          <w:szCs w:val="22"/>
          <w:vertAlign w:val="superscript"/>
        </w:rPr>
        <w:t>150</w:t>
      </w:r>
      <w:r w:rsidR="0074613F">
        <w:rPr>
          <w:rFonts w:ascii="Arial" w:hAnsi="Arial" w:cs="Arial"/>
          <w:sz w:val="22"/>
          <w:szCs w:val="22"/>
        </w:rPr>
        <w:fldChar w:fldCharType="end"/>
      </w:r>
      <w:r w:rsidRPr="004D13F9">
        <w:rPr>
          <w:rFonts w:ascii="Arial" w:hAnsi="Arial" w:cs="Arial"/>
          <w:sz w:val="22"/>
          <w:szCs w:val="22"/>
        </w:rPr>
        <w:t xml:space="preserve"> to</w:t>
      </w:r>
      <w:r w:rsidR="004F7E3A">
        <w:rPr>
          <w:rFonts w:ascii="Arial" w:hAnsi="Arial" w:cs="Arial"/>
          <w:sz w:val="22"/>
          <w:szCs w:val="22"/>
        </w:rPr>
        <w:t xml:space="preserve"> design three</w:t>
      </w:r>
      <w:r w:rsidRPr="004D13F9">
        <w:rPr>
          <w:rFonts w:ascii="Arial" w:hAnsi="Arial" w:cs="Arial"/>
          <w:sz w:val="22"/>
          <w:szCs w:val="22"/>
        </w:rPr>
        <w:t xml:space="preserve"> sgRNAs for each targeted </w:t>
      </w:r>
      <w:r w:rsidR="00570FA2" w:rsidRPr="004D13F9">
        <w:rPr>
          <w:rFonts w:ascii="Arial" w:hAnsi="Arial" w:cs="Arial"/>
          <w:sz w:val="22"/>
          <w:szCs w:val="22"/>
        </w:rPr>
        <w:t>lncRNA gene</w:t>
      </w:r>
      <w:r w:rsidRPr="004D13F9">
        <w:rPr>
          <w:rFonts w:ascii="Arial" w:hAnsi="Arial" w:cs="Arial"/>
          <w:sz w:val="22"/>
          <w:szCs w:val="22"/>
        </w:rPr>
        <w:t xml:space="preserve">. We will include two validated sgRNAs as a positive control and two </w:t>
      </w:r>
      <w:r w:rsidRPr="004D13F9">
        <w:rPr>
          <w:rFonts w:ascii="Arial" w:hAnsi="Arial" w:cs="Arial"/>
          <w:sz w:val="22"/>
          <w:szCs w:val="22"/>
        </w:rPr>
        <w:lastRenderedPageBreak/>
        <w:t xml:space="preserve">negative control sgRNAs that are not expected to cause </w:t>
      </w:r>
      <w:r w:rsidR="000B5815">
        <w:rPr>
          <w:rFonts w:ascii="Arial" w:hAnsi="Arial" w:cs="Arial"/>
          <w:noProof/>
          <w:sz w:val="22"/>
          <w:szCs w:val="22"/>
        </w:rPr>
        <mc:AlternateContent>
          <mc:Choice Requires="wps">
            <w:drawing>
              <wp:anchor distT="0" distB="0" distL="114300" distR="114300" simplePos="0" relativeHeight="251692032" behindDoc="0" locked="0" layoutInCell="1" allowOverlap="1" wp14:anchorId="1D3B2AA9" wp14:editId="2744E288">
                <wp:simplePos x="0" y="0"/>
                <wp:positionH relativeFrom="column">
                  <wp:posOffset>5715</wp:posOffset>
                </wp:positionH>
                <wp:positionV relativeFrom="paragraph">
                  <wp:posOffset>0</wp:posOffset>
                </wp:positionV>
                <wp:extent cx="2140585" cy="1945640"/>
                <wp:effectExtent l="0" t="0" r="18415" b="10160"/>
                <wp:wrapSquare wrapText="bothSides"/>
                <wp:docPr id="13" name="Text Box 13"/>
                <wp:cNvGraphicFramePr/>
                <a:graphic xmlns:a="http://schemas.openxmlformats.org/drawingml/2006/main">
                  <a:graphicData uri="http://schemas.microsoft.com/office/word/2010/wordprocessingShape">
                    <wps:wsp>
                      <wps:cNvSpPr txBox="1"/>
                      <wps:spPr>
                        <a:xfrm>
                          <a:off x="0" y="0"/>
                          <a:ext cx="2140585" cy="1945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20D6A0" w14:textId="77777777" w:rsidR="00B31808" w:rsidRDefault="00B31808" w:rsidP="000B5815">
                            <w:pPr>
                              <w:pStyle w:val="p1"/>
                              <w:spacing w:line="160" w:lineRule="exact"/>
                              <w:rPr>
                                <w:b/>
                                <w:bCs/>
                                <w:sz w:val="16"/>
                                <w:szCs w:val="16"/>
                              </w:rPr>
                            </w:pPr>
                          </w:p>
                          <w:p w14:paraId="66D690B0" w14:textId="77777777" w:rsidR="00B31808" w:rsidRDefault="00B31808" w:rsidP="000B5815">
                            <w:pPr>
                              <w:pStyle w:val="p1"/>
                              <w:spacing w:line="160" w:lineRule="exact"/>
                              <w:rPr>
                                <w:b/>
                                <w:bCs/>
                                <w:sz w:val="16"/>
                                <w:szCs w:val="16"/>
                              </w:rPr>
                            </w:pPr>
                          </w:p>
                          <w:p w14:paraId="5079A49A" w14:textId="77777777" w:rsidR="00B31808" w:rsidRDefault="00B31808" w:rsidP="000B5815">
                            <w:pPr>
                              <w:pStyle w:val="p1"/>
                              <w:spacing w:line="160" w:lineRule="exact"/>
                              <w:rPr>
                                <w:b/>
                                <w:bCs/>
                                <w:sz w:val="16"/>
                                <w:szCs w:val="16"/>
                              </w:rPr>
                            </w:pPr>
                          </w:p>
                          <w:p w14:paraId="65AC7AAA" w14:textId="77777777" w:rsidR="00B31808" w:rsidRDefault="00B31808" w:rsidP="000B5815">
                            <w:pPr>
                              <w:pStyle w:val="p1"/>
                              <w:spacing w:line="160" w:lineRule="exact"/>
                              <w:rPr>
                                <w:b/>
                                <w:bCs/>
                                <w:sz w:val="16"/>
                                <w:szCs w:val="16"/>
                              </w:rPr>
                            </w:pPr>
                          </w:p>
                          <w:p w14:paraId="24EAB9FB" w14:textId="77777777" w:rsidR="00B31808" w:rsidRDefault="00B31808" w:rsidP="000B5815">
                            <w:pPr>
                              <w:pStyle w:val="p1"/>
                              <w:spacing w:line="160" w:lineRule="exact"/>
                              <w:rPr>
                                <w:b/>
                                <w:bCs/>
                                <w:sz w:val="16"/>
                                <w:szCs w:val="16"/>
                              </w:rPr>
                            </w:pPr>
                          </w:p>
                          <w:p w14:paraId="5BED8D13" w14:textId="77777777" w:rsidR="00B31808" w:rsidRDefault="00B31808" w:rsidP="000B5815">
                            <w:pPr>
                              <w:pStyle w:val="p1"/>
                              <w:spacing w:line="160" w:lineRule="exact"/>
                              <w:rPr>
                                <w:b/>
                                <w:bCs/>
                                <w:sz w:val="16"/>
                                <w:szCs w:val="16"/>
                              </w:rPr>
                            </w:pPr>
                          </w:p>
                          <w:p w14:paraId="434A0943" w14:textId="77777777" w:rsidR="00B31808" w:rsidRDefault="00B31808" w:rsidP="000B5815">
                            <w:pPr>
                              <w:pStyle w:val="p1"/>
                              <w:spacing w:line="160" w:lineRule="exact"/>
                              <w:rPr>
                                <w:b/>
                                <w:bCs/>
                                <w:sz w:val="16"/>
                                <w:szCs w:val="16"/>
                              </w:rPr>
                            </w:pPr>
                          </w:p>
                          <w:p w14:paraId="0A5236BF" w14:textId="77777777" w:rsidR="00B31808" w:rsidRDefault="00B31808" w:rsidP="000B5815">
                            <w:pPr>
                              <w:pStyle w:val="p1"/>
                              <w:spacing w:line="160" w:lineRule="exact"/>
                              <w:rPr>
                                <w:b/>
                                <w:bCs/>
                                <w:sz w:val="16"/>
                                <w:szCs w:val="16"/>
                              </w:rPr>
                            </w:pPr>
                            <w:r>
                              <w:rPr>
                                <w:noProof/>
                              </w:rPr>
                              <w:drawing>
                                <wp:inline distT="0" distB="0" distL="0" distR="0" wp14:anchorId="2FD8B634" wp14:editId="304930D3">
                                  <wp:extent cx="2140757" cy="757308"/>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 9-CRISPR.jpg"/>
                                          <pic:cNvPicPr/>
                                        </pic:nvPicPr>
                                        <pic:blipFill>
                                          <a:blip r:embed="rId25">
                                            <a:extLst>
                                              <a:ext uri="{28A0092B-C50C-407E-A947-70E740481C1C}">
                                                <a14:useLocalDpi xmlns:a14="http://schemas.microsoft.com/office/drawing/2010/main" val="0"/>
                                              </a:ext>
                                            </a:extLst>
                                          </a:blip>
                                          <a:stretch>
                                            <a:fillRect/>
                                          </a:stretch>
                                        </pic:blipFill>
                                        <pic:spPr>
                                          <a:xfrm>
                                            <a:off x="0" y="0"/>
                                            <a:ext cx="2246106" cy="794576"/>
                                          </a:xfrm>
                                          <a:prstGeom prst="rect">
                                            <a:avLst/>
                                          </a:prstGeom>
                                        </pic:spPr>
                                      </pic:pic>
                                    </a:graphicData>
                                  </a:graphic>
                                </wp:inline>
                              </w:drawing>
                            </w:r>
                          </w:p>
                          <w:p w14:paraId="0F0AE3FA" w14:textId="77777777" w:rsidR="00B31808" w:rsidRPr="00A51384" w:rsidRDefault="00B31808" w:rsidP="000B5815">
                            <w:pPr>
                              <w:pStyle w:val="p1"/>
                              <w:spacing w:line="160" w:lineRule="exact"/>
                              <w:rPr>
                                <w:rFonts w:ascii="Arial" w:hAnsi="Arial" w:cs="Arial"/>
                                <w:b/>
                                <w:bCs/>
                                <w:sz w:val="16"/>
                                <w:szCs w:val="16"/>
                              </w:rPr>
                            </w:pPr>
                            <w:r w:rsidRPr="00A51384">
                              <w:rPr>
                                <w:rFonts w:ascii="Arial" w:hAnsi="Arial" w:cs="Arial"/>
                                <w:b/>
                                <w:bCs/>
                                <w:sz w:val="16"/>
                                <w:szCs w:val="16"/>
                              </w:rPr>
                              <w:t xml:space="preserve">Fig. 9. CRISPR validation that CAD causal variant rs17293632 and the encompassing AP1 motif regulate </w:t>
                            </w:r>
                            <w:r w:rsidRPr="00A51384">
                              <w:rPr>
                                <w:rFonts w:ascii="Arial" w:hAnsi="Arial" w:cs="Arial"/>
                                <w:b/>
                                <w:i/>
                                <w:iCs/>
                                <w:sz w:val="16"/>
                                <w:szCs w:val="16"/>
                              </w:rPr>
                              <w:t>SMAD3</w:t>
                            </w:r>
                            <w:r w:rsidRPr="00A51384">
                              <w:rPr>
                                <w:rFonts w:ascii="Arial" w:hAnsi="Arial" w:cs="Arial"/>
                                <w:b/>
                                <w:bCs/>
                                <w:sz w:val="16"/>
                                <w:szCs w:val="16"/>
                              </w:rPr>
                              <w:t xml:space="preserve"> expression. </w:t>
                            </w:r>
                            <w:r w:rsidRPr="00A51384">
                              <w:rPr>
                                <w:rFonts w:ascii="Arial" w:hAnsi="Arial" w:cs="Arial"/>
                                <w:sz w:val="16"/>
                                <w:szCs w:val="16"/>
                              </w:rPr>
                              <w:t xml:space="preserve">Two guide RNAs along with a Cas9+GFP expression construct were transfected, and GFP positive cells selected by FACS, clonally expanded and evaluated by genome sequencing and </w:t>
                            </w:r>
                            <w:r w:rsidRPr="00A51384">
                              <w:rPr>
                                <w:rFonts w:ascii="Arial" w:hAnsi="Arial" w:cs="Arial"/>
                                <w:i/>
                                <w:iCs/>
                                <w:sz w:val="16"/>
                                <w:szCs w:val="16"/>
                              </w:rPr>
                              <w:t>SMAD3</w:t>
                            </w:r>
                            <w:r w:rsidRPr="00A51384">
                              <w:rPr>
                                <w:rFonts w:ascii="Arial" w:hAnsi="Arial" w:cs="Arial"/>
                                <w:sz w:val="16"/>
                                <w:szCs w:val="16"/>
                              </w:rPr>
                              <w:t xml:space="preserve"> RNA expression. Changing the CC genotype to CT and deleting various basepairs in the AP-1 motif (yellow) decreased SMAD3 expression.</w:t>
                            </w:r>
                          </w:p>
                        </w:txbxContent>
                      </wps:txbx>
                      <wps:bodyPr rot="0" spcFirstLastPara="0" vertOverflow="overflow" horzOverflow="overflow" vert="horz" wrap="square" lIns="0" tIns="0" rIns="0" bIns="91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B2AA9" id="Text Box 13" o:spid="_x0000_s1033" type="#_x0000_t202" style="position:absolute;margin-left:.45pt;margin-top:0;width:168.55pt;height:153.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" filled="f" stroked="f">
                <v:textbox inset="0,0,0,914emu">
                  <w:txbxContent>
                    <w:p w14:paraId="6020D6A0" w14:textId="77777777" w:rsidR="00B31808" w:rsidRDefault="00B31808" w:rsidP="000B5815">
                      <w:pPr>
                        <w:pStyle w:val="p1"/>
                        <w:spacing w:line="160" w:lineRule="exact"/>
                        <w:rPr>
                          <w:b/>
                          <w:bCs/>
                          <w:sz w:val="16"/>
                          <w:szCs w:val="16"/>
                        </w:rPr>
                      </w:pPr>
                    </w:p>
                    <w:p w14:paraId="66D690B0" w14:textId="77777777" w:rsidR="00B31808" w:rsidRDefault="00B31808" w:rsidP="000B5815">
                      <w:pPr>
                        <w:pStyle w:val="p1"/>
                        <w:spacing w:line="160" w:lineRule="exact"/>
                        <w:rPr>
                          <w:b/>
                          <w:bCs/>
                          <w:sz w:val="16"/>
                          <w:szCs w:val="16"/>
                        </w:rPr>
                      </w:pPr>
                    </w:p>
                    <w:p w14:paraId="5079A49A" w14:textId="77777777" w:rsidR="00B31808" w:rsidRDefault="00B31808" w:rsidP="000B5815">
                      <w:pPr>
                        <w:pStyle w:val="p1"/>
                        <w:spacing w:line="160" w:lineRule="exact"/>
                        <w:rPr>
                          <w:b/>
                          <w:bCs/>
                          <w:sz w:val="16"/>
                          <w:szCs w:val="16"/>
                        </w:rPr>
                      </w:pPr>
                    </w:p>
                    <w:p w14:paraId="65AC7AAA" w14:textId="77777777" w:rsidR="00B31808" w:rsidRDefault="00B31808" w:rsidP="000B5815">
                      <w:pPr>
                        <w:pStyle w:val="p1"/>
                        <w:spacing w:line="160" w:lineRule="exact"/>
                        <w:rPr>
                          <w:b/>
                          <w:bCs/>
                          <w:sz w:val="16"/>
                          <w:szCs w:val="16"/>
                        </w:rPr>
                      </w:pPr>
                    </w:p>
                    <w:p w14:paraId="24EAB9FB" w14:textId="77777777" w:rsidR="00B31808" w:rsidRDefault="00B31808" w:rsidP="000B5815">
                      <w:pPr>
                        <w:pStyle w:val="p1"/>
                        <w:spacing w:line="160" w:lineRule="exact"/>
                        <w:rPr>
                          <w:b/>
                          <w:bCs/>
                          <w:sz w:val="16"/>
                          <w:szCs w:val="16"/>
                        </w:rPr>
                      </w:pPr>
                    </w:p>
                    <w:p w14:paraId="5BED8D13" w14:textId="77777777" w:rsidR="00B31808" w:rsidRDefault="00B31808" w:rsidP="000B5815">
                      <w:pPr>
                        <w:pStyle w:val="p1"/>
                        <w:spacing w:line="160" w:lineRule="exact"/>
                        <w:rPr>
                          <w:b/>
                          <w:bCs/>
                          <w:sz w:val="16"/>
                          <w:szCs w:val="16"/>
                        </w:rPr>
                      </w:pPr>
                    </w:p>
                    <w:p w14:paraId="434A0943" w14:textId="77777777" w:rsidR="00B31808" w:rsidRDefault="00B31808" w:rsidP="000B5815">
                      <w:pPr>
                        <w:pStyle w:val="p1"/>
                        <w:spacing w:line="160" w:lineRule="exact"/>
                        <w:rPr>
                          <w:b/>
                          <w:bCs/>
                          <w:sz w:val="16"/>
                          <w:szCs w:val="16"/>
                        </w:rPr>
                      </w:pPr>
                    </w:p>
                    <w:p w14:paraId="0A5236BF" w14:textId="77777777" w:rsidR="00B31808" w:rsidRDefault="00B31808" w:rsidP="000B5815">
                      <w:pPr>
                        <w:pStyle w:val="p1"/>
                        <w:spacing w:line="160" w:lineRule="exact"/>
                        <w:rPr>
                          <w:b/>
                          <w:bCs/>
                          <w:sz w:val="16"/>
                          <w:szCs w:val="16"/>
                        </w:rPr>
                      </w:pPr>
                      <w:r>
                        <w:rPr>
                          <w:noProof/>
                        </w:rPr>
                        <w:drawing>
                          <wp:inline distT="0" distB="0" distL="0" distR="0" wp14:anchorId="2FD8B634" wp14:editId="304930D3">
                            <wp:extent cx="2140757" cy="757308"/>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 9-CRISPR.jpg"/>
                                    <pic:cNvPicPr/>
                                  </pic:nvPicPr>
                                  <pic:blipFill>
                                    <a:blip r:embed="rId26">
                                      <a:extLst>
                                        <a:ext uri="{28A0092B-C50C-407E-A947-70E740481C1C}">
                                          <a14:useLocalDpi xmlns:a14="http://schemas.microsoft.com/office/drawing/2010/main" val="0"/>
                                        </a:ext>
                                      </a:extLst>
                                    </a:blip>
                                    <a:stretch>
                                      <a:fillRect/>
                                    </a:stretch>
                                  </pic:blipFill>
                                  <pic:spPr>
                                    <a:xfrm>
                                      <a:off x="0" y="0"/>
                                      <a:ext cx="2246106" cy="794576"/>
                                    </a:xfrm>
                                    <a:prstGeom prst="rect">
                                      <a:avLst/>
                                    </a:prstGeom>
                                  </pic:spPr>
                                </pic:pic>
                              </a:graphicData>
                            </a:graphic>
                          </wp:inline>
                        </w:drawing>
                      </w:r>
                    </w:p>
                    <w:p w14:paraId="0F0AE3FA" w14:textId="77777777" w:rsidR="00B31808" w:rsidRPr="00A51384" w:rsidRDefault="00B31808" w:rsidP="000B5815">
                      <w:pPr>
                        <w:pStyle w:val="p1"/>
                        <w:spacing w:line="160" w:lineRule="exact"/>
                        <w:rPr>
                          <w:rFonts w:ascii="Arial" w:hAnsi="Arial" w:cs="Arial"/>
                          <w:b/>
                          <w:bCs/>
                          <w:sz w:val="16"/>
                          <w:szCs w:val="16"/>
                        </w:rPr>
                      </w:pPr>
                      <w:r w:rsidRPr="00A51384">
                        <w:rPr>
                          <w:rFonts w:ascii="Arial" w:hAnsi="Arial" w:cs="Arial"/>
                          <w:b/>
                          <w:bCs/>
                          <w:sz w:val="16"/>
                          <w:szCs w:val="16"/>
                        </w:rPr>
                        <w:t xml:space="preserve">Fig. 9. CRISPR validation that CAD causal variant rs17293632 and the encompassing AP1 motif regulate </w:t>
                      </w:r>
                      <w:r w:rsidRPr="00A51384">
                        <w:rPr>
                          <w:rFonts w:ascii="Arial" w:hAnsi="Arial" w:cs="Arial"/>
                          <w:b/>
                          <w:i/>
                          <w:iCs/>
                          <w:sz w:val="16"/>
                          <w:szCs w:val="16"/>
                        </w:rPr>
                        <w:t>SMAD3</w:t>
                      </w:r>
                      <w:r w:rsidRPr="00A51384">
                        <w:rPr>
                          <w:rFonts w:ascii="Arial" w:hAnsi="Arial" w:cs="Arial"/>
                          <w:b/>
                          <w:bCs/>
                          <w:sz w:val="16"/>
                          <w:szCs w:val="16"/>
                        </w:rPr>
                        <w:t xml:space="preserve"> expression. </w:t>
                      </w:r>
                      <w:r w:rsidRPr="00A51384">
                        <w:rPr>
                          <w:rFonts w:ascii="Arial" w:hAnsi="Arial" w:cs="Arial"/>
                          <w:sz w:val="16"/>
                          <w:szCs w:val="16"/>
                        </w:rPr>
                        <w:t xml:space="preserve">Two guide RNAs along with a Cas9+GFP expression construct were transfected, and GFP positive cells selected by FACS, clonally expanded and evaluated by genome sequencing and </w:t>
                      </w:r>
                      <w:r w:rsidRPr="00A51384">
                        <w:rPr>
                          <w:rFonts w:ascii="Arial" w:hAnsi="Arial" w:cs="Arial"/>
                          <w:i/>
                          <w:iCs/>
                          <w:sz w:val="16"/>
                          <w:szCs w:val="16"/>
                        </w:rPr>
                        <w:t>SMAD3</w:t>
                      </w:r>
                      <w:r w:rsidRPr="00A51384">
                        <w:rPr>
                          <w:rFonts w:ascii="Arial" w:hAnsi="Arial" w:cs="Arial"/>
                          <w:sz w:val="16"/>
                          <w:szCs w:val="16"/>
                        </w:rPr>
                        <w:t xml:space="preserve"> RNA expression. Changing the CC genotype to CT and deleting various basepairs in the AP-1 motif (yellow) decreased SMAD3 expression.</w:t>
                      </w:r>
                    </w:p>
                  </w:txbxContent>
                </v:textbox>
                <w10:wrap type="square"/>
              </v:shape>
            </w:pict>
          </mc:Fallback>
        </mc:AlternateContent>
      </w:r>
      <w:r w:rsidRPr="004D13F9">
        <w:rPr>
          <w:rFonts w:ascii="Arial" w:hAnsi="Arial" w:cs="Arial"/>
          <w:sz w:val="22"/>
          <w:szCs w:val="22"/>
        </w:rPr>
        <w:t>any significant genetic per</w:t>
      </w:r>
      <w:r w:rsidR="004F7E3A">
        <w:rPr>
          <w:rFonts w:ascii="Arial" w:hAnsi="Arial" w:cs="Arial"/>
          <w:sz w:val="22"/>
          <w:szCs w:val="22"/>
        </w:rPr>
        <w:t>turbation. We will generate three</w:t>
      </w:r>
      <w:r w:rsidRPr="004D13F9">
        <w:rPr>
          <w:rFonts w:ascii="Arial" w:hAnsi="Arial" w:cs="Arial"/>
          <w:sz w:val="22"/>
          <w:szCs w:val="22"/>
        </w:rPr>
        <w:t xml:space="preserve"> pools of sgRNAs manufactured by Integrated DNA Technologies, with each pool containing one sgRNA per lncRNA, and each pool will be complexed with Cas9-NLS purified protein (QB3 MacroLab) and electroporated into HCASMC using the AMAXA 4D-Nucleof</w:t>
      </w:r>
      <w:r w:rsidR="00E25045">
        <w:rPr>
          <w:rFonts w:ascii="Arial" w:hAnsi="Arial" w:cs="Arial"/>
          <w:sz w:val="22"/>
          <w:szCs w:val="22"/>
        </w:rPr>
        <w:t xml:space="preserve">ector </w:t>
      </w:r>
      <w:r w:rsidR="00687574">
        <w:rPr>
          <w:rFonts w:ascii="Arial" w:hAnsi="Arial" w:cs="Arial"/>
          <w:sz w:val="22"/>
          <w:szCs w:val="22"/>
        </w:rPr>
        <w:t>System</w:t>
      </w:r>
      <w:r w:rsidR="00E25045">
        <w:rPr>
          <w:rFonts w:ascii="Arial" w:hAnsi="Arial" w:cs="Arial"/>
          <w:sz w:val="22"/>
          <w:szCs w:val="22"/>
        </w:rPr>
        <w:t xml:space="preserve">, </w:t>
      </w:r>
      <w:r w:rsidR="00897B2F">
        <w:rPr>
          <w:rFonts w:ascii="Arial" w:hAnsi="Arial" w:cs="Arial"/>
          <w:sz w:val="22"/>
          <w:szCs w:val="22"/>
        </w:rPr>
        <w:t>providing</w:t>
      </w:r>
      <w:r w:rsidR="00E25045">
        <w:rPr>
          <w:rFonts w:ascii="Arial" w:hAnsi="Arial" w:cs="Arial"/>
          <w:sz w:val="22"/>
          <w:szCs w:val="22"/>
        </w:rPr>
        <w:t xml:space="preserve"> </w:t>
      </w:r>
      <w:r w:rsidR="00897B2F">
        <w:rPr>
          <w:rFonts w:ascii="Arial" w:hAnsi="Arial" w:cs="Arial"/>
          <w:sz w:val="22"/>
          <w:szCs w:val="22"/>
        </w:rPr>
        <w:t xml:space="preserve">high </w:t>
      </w:r>
      <w:r w:rsidRPr="004D13F9">
        <w:rPr>
          <w:rFonts w:ascii="Arial" w:hAnsi="Arial" w:cs="Arial"/>
          <w:sz w:val="22"/>
          <w:szCs w:val="22"/>
        </w:rPr>
        <w:t xml:space="preserve">efficiency uptake of these ribonucleoproteins in a medium-throughput format. Each pool will be evaluated by qPCR for each targeted gene. For those lncRNA eQTLs where a </w:t>
      </w:r>
      <w:r w:rsidR="0078041B" w:rsidRPr="004D13F9">
        <w:rPr>
          <w:rFonts w:ascii="Arial" w:hAnsi="Arial" w:cs="Arial"/>
          <w:sz w:val="22"/>
          <w:szCs w:val="22"/>
        </w:rPr>
        <w:t>pcGene</w:t>
      </w:r>
      <w:r w:rsidRPr="004D13F9">
        <w:rPr>
          <w:rFonts w:ascii="Arial" w:hAnsi="Arial" w:cs="Arial"/>
          <w:sz w:val="22"/>
          <w:szCs w:val="22"/>
        </w:rPr>
        <w:t xml:space="preserve"> was found to also share the eQTL, we will validate the identification of the </w:t>
      </w:r>
      <w:r w:rsidR="0078041B" w:rsidRPr="004D13F9">
        <w:rPr>
          <w:rFonts w:ascii="Arial" w:hAnsi="Arial" w:cs="Arial"/>
          <w:sz w:val="22"/>
          <w:szCs w:val="22"/>
        </w:rPr>
        <w:t>pcGene</w:t>
      </w:r>
      <w:r w:rsidRPr="004D13F9">
        <w:rPr>
          <w:rFonts w:ascii="Arial" w:hAnsi="Arial" w:cs="Arial"/>
          <w:sz w:val="22"/>
          <w:szCs w:val="22"/>
        </w:rPr>
        <w:t xml:space="preserve"> by performing qRT-</w:t>
      </w:r>
      <w:r w:rsidR="00C579AD" w:rsidRPr="004D13F9">
        <w:rPr>
          <w:rFonts w:ascii="Arial" w:hAnsi="Arial" w:cs="Arial"/>
          <w:sz w:val="22"/>
          <w:szCs w:val="22"/>
        </w:rPr>
        <w:t>PCR to determine whether CRISPR</w:t>
      </w:r>
      <w:r w:rsidRPr="004D13F9">
        <w:rPr>
          <w:rFonts w:ascii="Arial" w:hAnsi="Arial" w:cs="Arial"/>
          <w:sz w:val="22"/>
          <w:szCs w:val="22"/>
        </w:rPr>
        <w:t xml:space="preserve"> downregu</w:t>
      </w:r>
      <w:r w:rsidR="003373E9" w:rsidRPr="004D13F9">
        <w:rPr>
          <w:rFonts w:ascii="Arial" w:hAnsi="Arial" w:cs="Arial"/>
          <w:sz w:val="22"/>
          <w:szCs w:val="22"/>
        </w:rPr>
        <w:t>lates expression of the related</w:t>
      </w:r>
      <w:r w:rsidRPr="004D13F9">
        <w:rPr>
          <w:rFonts w:ascii="Arial" w:hAnsi="Arial" w:cs="Arial"/>
          <w:sz w:val="22"/>
          <w:szCs w:val="22"/>
        </w:rPr>
        <w:t xml:space="preserve"> </w:t>
      </w:r>
      <w:r w:rsidR="0078041B" w:rsidRPr="004D13F9">
        <w:rPr>
          <w:rFonts w:ascii="Arial" w:hAnsi="Arial" w:cs="Arial"/>
          <w:sz w:val="22"/>
          <w:szCs w:val="22"/>
        </w:rPr>
        <w:t>pcGene</w:t>
      </w:r>
      <w:r w:rsidRPr="004D13F9">
        <w:rPr>
          <w:rFonts w:ascii="Arial" w:hAnsi="Arial" w:cs="Arial"/>
          <w:sz w:val="22"/>
          <w:szCs w:val="22"/>
        </w:rPr>
        <w:t xml:space="preserve">. </w:t>
      </w:r>
    </w:p>
    <w:p w14:paraId="544CA099" w14:textId="3E2CD8E6" w:rsidR="00C720B7" w:rsidRPr="004D13F9" w:rsidRDefault="00DA5170" w:rsidP="00E23D32">
      <w:pPr>
        <w:spacing w:before="60" w:line="240" w:lineRule="exact"/>
        <w:rPr>
          <w:rFonts w:ascii="Arial" w:hAnsi="Arial" w:cs="Arial"/>
          <w:color w:val="000000" w:themeColor="text1"/>
          <w:sz w:val="22"/>
          <w:szCs w:val="22"/>
        </w:rPr>
      </w:pPr>
      <w:r w:rsidRPr="004D13F9">
        <w:rPr>
          <w:rFonts w:ascii="Arial" w:hAnsi="Arial" w:cs="Arial"/>
          <w:b/>
          <w:color w:val="000000" w:themeColor="text1"/>
          <w:sz w:val="22"/>
          <w:szCs w:val="22"/>
        </w:rPr>
        <w:t>Expected results:</w:t>
      </w:r>
      <w:r w:rsidR="00924166" w:rsidRPr="004D13F9">
        <w:rPr>
          <w:rFonts w:ascii="Arial" w:hAnsi="Arial" w:cs="Arial"/>
          <w:b/>
          <w:color w:val="000000" w:themeColor="text1"/>
          <w:sz w:val="22"/>
          <w:szCs w:val="22"/>
        </w:rPr>
        <w:t xml:space="preserve"> </w:t>
      </w:r>
      <w:r w:rsidR="00CB0FE1" w:rsidRPr="004D13F9">
        <w:rPr>
          <w:rFonts w:ascii="Arial" w:hAnsi="Arial" w:cs="Arial"/>
          <w:color w:val="000000" w:themeColor="text1"/>
          <w:sz w:val="22"/>
          <w:szCs w:val="22"/>
        </w:rPr>
        <w:t xml:space="preserve">Based on </w:t>
      </w:r>
      <w:r w:rsidR="00E81A93" w:rsidRPr="004D13F9">
        <w:rPr>
          <w:rFonts w:ascii="Arial" w:hAnsi="Arial" w:cs="Arial"/>
          <w:color w:val="000000" w:themeColor="text1"/>
          <w:sz w:val="22"/>
          <w:szCs w:val="22"/>
        </w:rPr>
        <w:t xml:space="preserve">our </w:t>
      </w:r>
      <w:r w:rsidR="00CB0FE1" w:rsidRPr="004D13F9">
        <w:rPr>
          <w:rFonts w:ascii="Arial" w:hAnsi="Arial" w:cs="Arial"/>
          <w:color w:val="000000" w:themeColor="text1"/>
          <w:sz w:val="22"/>
          <w:szCs w:val="22"/>
        </w:rPr>
        <w:t>previous experience</w:t>
      </w:r>
      <w:r w:rsidR="00E81A93" w:rsidRPr="004D13F9">
        <w:rPr>
          <w:rFonts w:ascii="Arial" w:hAnsi="Arial" w:cs="Arial"/>
          <w:color w:val="000000" w:themeColor="text1"/>
          <w:sz w:val="22"/>
          <w:szCs w:val="22"/>
        </w:rPr>
        <w:t xml:space="preserve"> and published data</w:t>
      </w:r>
      <w:r w:rsidR="0074613F">
        <w:rPr>
          <w:rFonts w:ascii="Arial" w:hAnsi="Arial" w:cs="Arial"/>
          <w:color w:val="000000" w:themeColor="text1"/>
          <w:sz w:val="22"/>
          <w:szCs w:val="22"/>
        </w:rPr>
        <w:fldChar w:fldCharType="begin">
          <w:fldData xml:space="preserve">PEVuZE5vdGU+PENpdGU+PEF1dGhvcj5BbG1sb2Y8L0F1dGhvcj48WWVhcj4yMDE0PC9ZZWFyPjxS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</w:fldData>
        </w:fldChar>
      </w:r>
      <w:r w:rsidR="00A00176">
        <w:rPr>
          <w:rFonts w:ascii="Arial" w:hAnsi="Arial" w:cs="Arial"/>
          <w:color w:val="000000" w:themeColor="text1"/>
          <w:sz w:val="22"/>
          <w:szCs w:val="22"/>
        </w:rPr>
        <w:instrText xml:space="preserve"> ADDIN EN.CITE </w:instrText>
      </w:r>
      <w:r w:rsidR="00A00176">
        <w:rPr>
          <w:rFonts w:ascii="Arial" w:hAnsi="Arial" w:cs="Arial"/>
          <w:color w:val="000000" w:themeColor="text1"/>
          <w:sz w:val="22"/>
          <w:szCs w:val="22"/>
        </w:rPr>
        <w:fldChar w:fldCharType="begin">
          <w:fldData xml:space="preserve">PEVuZE5vdGU+PENpdGU+PEF1dGhvcj5BbG1sb2Y8L0F1dGhvcj48WWVhcj4yMDE0PC9ZZWFyPjxS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</w:fldData>
        </w:fldChar>
      </w:r>
      <w:r w:rsidR="00A00176">
        <w:rPr>
          <w:rFonts w:ascii="Arial" w:hAnsi="Arial" w:cs="Arial"/>
          <w:color w:val="000000" w:themeColor="text1"/>
          <w:sz w:val="22"/>
          <w:szCs w:val="22"/>
        </w:rPr>
        <w:instrText xml:space="preserve"> ADDIN EN.CITE.DATA </w:instrText>
      </w:r>
      <w:r w:rsidR="00A00176">
        <w:rPr>
          <w:rFonts w:ascii="Arial" w:hAnsi="Arial" w:cs="Arial"/>
          <w:color w:val="000000" w:themeColor="text1"/>
          <w:sz w:val="22"/>
          <w:szCs w:val="22"/>
        </w:rPr>
      </w:r>
      <w:r w:rsidR="00A00176">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119</w:t>
      </w:r>
      <w:r w:rsidR="0074613F">
        <w:rPr>
          <w:rFonts w:ascii="Arial" w:hAnsi="Arial" w:cs="Arial"/>
          <w:color w:val="000000" w:themeColor="text1"/>
          <w:sz w:val="22"/>
          <w:szCs w:val="22"/>
        </w:rPr>
        <w:fldChar w:fldCharType="end"/>
      </w:r>
      <w:r w:rsidR="00CB0FE1" w:rsidRPr="004D13F9">
        <w:rPr>
          <w:rFonts w:ascii="Arial" w:hAnsi="Arial" w:cs="Arial"/>
          <w:color w:val="000000" w:themeColor="text1"/>
          <w:sz w:val="22"/>
          <w:szCs w:val="22"/>
        </w:rPr>
        <w:t xml:space="preserve">, </w:t>
      </w:r>
      <w:r w:rsidR="000E11E6" w:rsidRPr="004D13F9">
        <w:rPr>
          <w:rFonts w:ascii="Arial" w:hAnsi="Arial" w:cs="Arial"/>
          <w:color w:val="000000" w:themeColor="text1"/>
          <w:sz w:val="22"/>
          <w:szCs w:val="22"/>
        </w:rPr>
        <w:t>we expe</w:t>
      </w:r>
      <w:r w:rsidR="00CB5C42" w:rsidRPr="004D13F9">
        <w:rPr>
          <w:rFonts w:ascii="Arial" w:hAnsi="Arial" w:cs="Arial"/>
          <w:color w:val="000000" w:themeColor="text1"/>
          <w:sz w:val="22"/>
          <w:szCs w:val="22"/>
        </w:rPr>
        <w:t xml:space="preserve">ct to find </w:t>
      </w:r>
      <w:r w:rsidR="00581B70">
        <w:rPr>
          <w:rFonts w:ascii="Arial" w:hAnsi="Arial" w:cs="Arial"/>
          <w:color w:val="000000" w:themeColor="text1"/>
          <w:sz w:val="22"/>
          <w:szCs w:val="22"/>
        </w:rPr>
        <w:t>informative SNPs for 100-120</w:t>
      </w:r>
      <w:r w:rsidR="00FE5D49" w:rsidRPr="004D13F9">
        <w:rPr>
          <w:rFonts w:ascii="Arial" w:hAnsi="Arial" w:cs="Arial"/>
          <w:color w:val="000000" w:themeColor="text1"/>
          <w:sz w:val="22"/>
          <w:szCs w:val="22"/>
        </w:rPr>
        <w:t xml:space="preserve"> </w:t>
      </w:r>
      <w:r w:rsidR="00D75F4D" w:rsidRPr="004D13F9">
        <w:rPr>
          <w:rFonts w:ascii="Arial" w:hAnsi="Arial" w:cs="Arial"/>
          <w:color w:val="000000" w:themeColor="text1"/>
          <w:sz w:val="22"/>
          <w:szCs w:val="22"/>
        </w:rPr>
        <w:t>o</w:t>
      </w:r>
      <w:r w:rsidR="00581B70">
        <w:rPr>
          <w:rFonts w:ascii="Arial" w:hAnsi="Arial" w:cs="Arial"/>
          <w:color w:val="000000" w:themeColor="text1"/>
          <w:sz w:val="22"/>
          <w:szCs w:val="22"/>
        </w:rPr>
        <w:t>f the 15</w:t>
      </w:r>
      <w:r w:rsidR="00D75F4D" w:rsidRPr="004D13F9">
        <w:rPr>
          <w:rFonts w:ascii="Arial" w:hAnsi="Arial" w:cs="Arial"/>
          <w:color w:val="000000" w:themeColor="text1"/>
          <w:sz w:val="22"/>
          <w:szCs w:val="22"/>
        </w:rPr>
        <w:t xml:space="preserve">0 </w:t>
      </w:r>
      <w:r w:rsidR="00F225EA" w:rsidRPr="004D13F9">
        <w:rPr>
          <w:rFonts w:ascii="Arial" w:hAnsi="Arial" w:cs="Arial"/>
          <w:color w:val="000000" w:themeColor="text1"/>
          <w:sz w:val="22"/>
          <w:szCs w:val="22"/>
        </w:rPr>
        <w:t xml:space="preserve">DE CAD locus </w:t>
      </w:r>
      <w:r w:rsidR="00FE5D49" w:rsidRPr="004D13F9">
        <w:rPr>
          <w:rFonts w:ascii="Arial" w:hAnsi="Arial" w:cs="Arial"/>
          <w:color w:val="000000" w:themeColor="text1"/>
          <w:sz w:val="22"/>
          <w:szCs w:val="22"/>
        </w:rPr>
        <w:t xml:space="preserve">lncRNAs and </w:t>
      </w:r>
      <w:r w:rsidR="00581B70">
        <w:rPr>
          <w:rFonts w:ascii="Arial" w:hAnsi="Arial" w:cs="Arial"/>
          <w:color w:val="000000" w:themeColor="text1"/>
          <w:sz w:val="22"/>
          <w:szCs w:val="22"/>
        </w:rPr>
        <w:t>5</w:t>
      </w:r>
      <w:r w:rsidR="00435B92" w:rsidRPr="004D13F9">
        <w:rPr>
          <w:rFonts w:ascii="Arial" w:hAnsi="Arial" w:cs="Arial"/>
          <w:color w:val="000000" w:themeColor="text1"/>
          <w:sz w:val="22"/>
          <w:szCs w:val="22"/>
        </w:rPr>
        <w:t>00</w:t>
      </w:r>
      <w:r w:rsidR="00581B70">
        <w:rPr>
          <w:rFonts w:ascii="Arial" w:hAnsi="Arial" w:cs="Arial"/>
          <w:color w:val="000000" w:themeColor="text1"/>
          <w:sz w:val="22"/>
          <w:szCs w:val="22"/>
        </w:rPr>
        <w:t>-600</w:t>
      </w:r>
      <w:r w:rsidR="000E11E6" w:rsidRPr="004D13F9">
        <w:rPr>
          <w:rFonts w:ascii="Arial" w:hAnsi="Arial" w:cs="Arial"/>
          <w:color w:val="000000" w:themeColor="text1"/>
          <w:sz w:val="22"/>
          <w:szCs w:val="22"/>
        </w:rPr>
        <w:t xml:space="preserve"> putative regulatory variants </w:t>
      </w:r>
      <w:r w:rsidR="00F82485" w:rsidRPr="004D13F9">
        <w:rPr>
          <w:rFonts w:ascii="Arial" w:hAnsi="Arial" w:cs="Arial"/>
          <w:color w:val="000000" w:themeColor="text1"/>
          <w:sz w:val="22"/>
          <w:szCs w:val="22"/>
        </w:rPr>
        <w:t xml:space="preserve">(~5 SNPs/lncRNA) </w:t>
      </w:r>
      <w:r w:rsidR="000E11E6" w:rsidRPr="004D13F9">
        <w:rPr>
          <w:rFonts w:ascii="Arial" w:hAnsi="Arial" w:cs="Arial"/>
          <w:color w:val="000000" w:themeColor="text1"/>
          <w:sz w:val="22"/>
          <w:szCs w:val="22"/>
        </w:rPr>
        <w:t>across all loci</w:t>
      </w:r>
      <w:r w:rsidR="00DE6D81" w:rsidRPr="004D13F9">
        <w:rPr>
          <w:rFonts w:ascii="Arial" w:hAnsi="Arial" w:cs="Arial"/>
          <w:color w:val="000000" w:themeColor="text1"/>
          <w:sz w:val="22"/>
          <w:szCs w:val="22"/>
        </w:rPr>
        <w:t xml:space="preserve"> u</w:t>
      </w:r>
      <w:r w:rsidR="003373E9" w:rsidRPr="004D13F9">
        <w:rPr>
          <w:rFonts w:ascii="Arial" w:hAnsi="Arial" w:cs="Arial"/>
          <w:color w:val="000000" w:themeColor="text1"/>
          <w:sz w:val="22"/>
          <w:szCs w:val="22"/>
        </w:rPr>
        <w:t>sing eQTL and</w:t>
      </w:r>
      <w:r w:rsidR="0007019F" w:rsidRPr="004D13F9">
        <w:rPr>
          <w:rFonts w:ascii="Arial" w:hAnsi="Arial" w:cs="Arial"/>
          <w:color w:val="000000" w:themeColor="text1"/>
          <w:sz w:val="22"/>
          <w:szCs w:val="22"/>
        </w:rPr>
        <w:t xml:space="preserve"> ASE test</w:t>
      </w:r>
      <w:r w:rsidR="003373E9" w:rsidRPr="004D13F9">
        <w:rPr>
          <w:rFonts w:ascii="Arial" w:hAnsi="Arial" w:cs="Arial"/>
          <w:color w:val="000000" w:themeColor="text1"/>
          <w:sz w:val="22"/>
          <w:szCs w:val="22"/>
        </w:rPr>
        <w:t>s</w:t>
      </w:r>
      <w:r w:rsidR="0007019F" w:rsidRPr="004D13F9">
        <w:rPr>
          <w:rFonts w:ascii="Arial" w:hAnsi="Arial" w:cs="Arial"/>
          <w:color w:val="000000" w:themeColor="text1"/>
          <w:sz w:val="22"/>
          <w:szCs w:val="22"/>
        </w:rPr>
        <w:t xml:space="preserve"> alone</w:t>
      </w:r>
      <w:r w:rsidR="000E11E6" w:rsidRPr="004D13F9">
        <w:rPr>
          <w:rFonts w:ascii="Arial" w:hAnsi="Arial" w:cs="Arial"/>
          <w:color w:val="000000" w:themeColor="text1"/>
          <w:sz w:val="22"/>
          <w:szCs w:val="22"/>
        </w:rPr>
        <w:t xml:space="preserve">. </w:t>
      </w:r>
      <w:r w:rsidR="00450BA1" w:rsidRPr="004D13F9">
        <w:rPr>
          <w:rFonts w:ascii="Arial" w:hAnsi="Arial" w:cs="Arial"/>
          <w:color w:val="000000" w:themeColor="text1"/>
          <w:sz w:val="22"/>
          <w:szCs w:val="22"/>
        </w:rPr>
        <w:t>The</w:t>
      </w:r>
      <w:r w:rsidR="000E11E6" w:rsidRPr="004D13F9">
        <w:rPr>
          <w:rFonts w:ascii="Arial" w:hAnsi="Arial" w:cs="Arial"/>
          <w:color w:val="000000" w:themeColor="text1"/>
          <w:sz w:val="22"/>
          <w:szCs w:val="22"/>
        </w:rPr>
        <w:t xml:space="preserve"> list </w:t>
      </w:r>
      <w:r w:rsidR="00450BA1" w:rsidRPr="004D13F9">
        <w:rPr>
          <w:rFonts w:ascii="Arial" w:hAnsi="Arial" w:cs="Arial"/>
          <w:color w:val="000000" w:themeColor="text1"/>
          <w:sz w:val="22"/>
          <w:szCs w:val="22"/>
        </w:rPr>
        <w:t xml:space="preserve">of putative eQTLs </w:t>
      </w:r>
      <w:r w:rsidR="000E11E6" w:rsidRPr="004D13F9">
        <w:rPr>
          <w:rFonts w:ascii="Arial" w:hAnsi="Arial" w:cs="Arial"/>
          <w:color w:val="000000" w:themeColor="text1"/>
          <w:sz w:val="22"/>
          <w:szCs w:val="22"/>
        </w:rPr>
        <w:t xml:space="preserve">will be </w:t>
      </w:r>
      <w:r w:rsidR="00603709" w:rsidRPr="004D13F9">
        <w:rPr>
          <w:rFonts w:ascii="Arial" w:hAnsi="Arial" w:cs="Arial"/>
          <w:color w:val="000000" w:themeColor="text1"/>
          <w:sz w:val="22"/>
          <w:szCs w:val="22"/>
        </w:rPr>
        <w:t>winnowed</w:t>
      </w:r>
      <w:r w:rsidR="000E11E6" w:rsidRPr="004D13F9">
        <w:rPr>
          <w:rFonts w:ascii="Arial" w:hAnsi="Arial" w:cs="Arial"/>
          <w:color w:val="000000" w:themeColor="text1"/>
          <w:sz w:val="22"/>
          <w:szCs w:val="22"/>
        </w:rPr>
        <w:t xml:space="preserve"> down using bioinformatic application of genome annotati</w:t>
      </w:r>
      <w:r w:rsidR="007F3051" w:rsidRPr="004D13F9">
        <w:rPr>
          <w:rFonts w:ascii="Arial" w:hAnsi="Arial" w:cs="Arial"/>
          <w:color w:val="000000" w:themeColor="text1"/>
          <w:sz w:val="22"/>
          <w:szCs w:val="22"/>
        </w:rPr>
        <w:t xml:space="preserve">on and epigenetic data. </w:t>
      </w:r>
      <w:r w:rsidR="00001C25" w:rsidRPr="004D13F9">
        <w:rPr>
          <w:rFonts w:ascii="Arial" w:hAnsi="Arial" w:cs="Arial"/>
          <w:color w:val="000000" w:themeColor="text1"/>
          <w:sz w:val="22"/>
          <w:szCs w:val="22"/>
        </w:rPr>
        <w:t xml:space="preserve">We anticipate that </w:t>
      </w:r>
      <w:r w:rsidR="00560693" w:rsidRPr="004D13F9">
        <w:rPr>
          <w:rFonts w:ascii="Arial" w:hAnsi="Arial" w:cs="Arial"/>
          <w:color w:val="000000" w:themeColor="text1"/>
          <w:sz w:val="22"/>
          <w:szCs w:val="22"/>
        </w:rPr>
        <w:t xml:space="preserve">we will find at least </w:t>
      </w:r>
      <w:r w:rsidR="00581B70">
        <w:rPr>
          <w:rFonts w:ascii="Arial" w:hAnsi="Arial" w:cs="Arial"/>
          <w:color w:val="000000" w:themeColor="text1"/>
          <w:sz w:val="22"/>
          <w:szCs w:val="22"/>
        </w:rPr>
        <w:t>~60</w:t>
      </w:r>
      <w:r w:rsidR="00560693" w:rsidRPr="004D13F9">
        <w:rPr>
          <w:rFonts w:ascii="Arial" w:hAnsi="Arial" w:cs="Arial"/>
          <w:color w:val="000000" w:themeColor="text1"/>
          <w:sz w:val="22"/>
          <w:szCs w:val="22"/>
        </w:rPr>
        <w:t xml:space="preserve"> eQTLs that are high </w:t>
      </w:r>
      <w:r w:rsidR="00D10385" w:rsidRPr="004D13F9">
        <w:rPr>
          <w:rFonts w:ascii="Arial" w:hAnsi="Arial" w:cs="Arial"/>
          <w:color w:val="000000" w:themeColor="text1"/>
          <w:sz w:val="22"/>
          <w:szCs w:val="22"/>
        </w:rPr>
        <w:t>probability, as identified by</w:t>
      </w:r>
      <w:r w:rsidR="00A436CE" w:rsidRPr="004D13F9">
        <w:rPr>
          <w:rFonts w:ascii="Arial" w:hAnsi="Arial" w:cs="Arial"/>
          <w:color w:val="000000" w:themeColor="text1"/>
          <w:sz w:val="22"/>
          <w:szCs w:val="22"/>
        </w:rPr>
        <w:t xml:space="preserve"> significant ASE </w:t>
      </w:r>
      <w:r w:rsidR="00D10385" w:rsidRPr="004D13F9">
        <w:rPr>
          <w:rFonts w:ascii="Arial" w:hAnsi="Arial" w:cs="Arial"/>
          <w:color w:val="000000" w:themeColor="text1"/>
          <w:sz w:val="22"/>
          <w:szCs w:val="22"/>
        </w:rPr>
        <w:t xml:space="preserve">and residence in </w:t>
      </w:r>
      <w:r w:rsidR="00AF39FF" w:rsidRPr="004D13F9">
        <w:rPr>
          <w:rFonts w:ascii="Arial" w:hAnsi="Arial" w:cs="Arial"/>
          <w:color w:val="000000" w:themeColor="text1"/>
          <w:sz w:val="22"/>
          <w:szCs w:val="22"/>
        </w:rPr>
        <w:t xml:space="preserve">open chromatin as assessed by </w:t>
      </w:r>
      <w:r w:rsidR="00B27A48" w:rsidRPr="004D13F9">
        <w:rPr>
          <w:rFonts w:ascii="Arial" w:hAnsi="Arial" w:cs="Arial"/>
          <w:color w:val="000000" w:themeColor="text1"/>
          <w:sz w:val="22"/>
          <w:szCs w:val="22"/>
        </w:rPr>
        <w:t xml:space="preserve">existing </w:t>
      </w:r>
      <w:r w:rsidR="00AF39FF" w:rsidRPr="004D13F9">
        <w:rPr>
          <w:rFonts w:ascii="Arial" w:hAnsi="Arial" w:cs="Arial"/>
          <w:color w:val="000000" w:themeColor="text1"/>
          <w:sz w:val="22"/>
          <w:szCs w:val="22"/>
        </w:rPr>
        <w:t xml:space="preserve">HCASMC </w:t>
      </w:r>
      <w:r w:rsidR="00B27A48" w:rsidRPr="004D13F9">
        <w:rPr>
          <w:rFonts w:ascii="Arial" w:hAnsi="Arial" w:cs="Arial"/>
          <w:color w:val="000000" w:themeColor="text1"/>
          <w:sz w:val="22"/>
          <w:szCs w:val="22"/>
        </w:rPr>
        <w:t xml:space="preserve">ATACseq data, </w:t>
      </w:r>
      <w:r w:rsidR="002D0113" w:rsidRPr="004D13F9">
        <w:rPr>
          <w:rFonts w:ascii="Arial" w:hAnsi="Arial" w:cs="Arial"/>
          <w:color w:val="000000" w:themeColor="text1"/>
          <w:sz w:val="22"/>
          <w:szCs w:val="22"/>
        </w:rPr>
        <w:t xml:space="preserve">and </w:t>
      </w:r>
      <w:r w:rsidR="00B27A48" w:rsidRPr="004D13F9">
        <w:rPr>
          <w:rFonts w:ascii="Arial" w:hAnsi="Arial" w:cs="Arial"/>
          <w:color w:val="000000" w:themeColor="text1"/>
          <w:sz w:val="22"/>
          <w:szCs w:val="22"/>
        </w:rPr>
        <w:t xml:space="preserve">in </w:t>
      </w:r>
      <w:r w:rsidR="00AF39FF" w:rsidRPr="004D13F9">
        <w:rPr>
          <w:rFonts w:ascii="Arial" w:hAnsi="Arial" w:cs="Arial"/>
          <w:color w:val="000000" w:themeColor="text1"/>
          <w:sz w:val="22"/>
          <w:szCs w:val="22"/>
        </w:rPr>
        <w:t>enhancer regions</w:t>
      </w:r>
      <w:r w:rsidR="00D10385" w:rsidRPr="004D13F9">
        <w:rPr>
          <w:rFonts w:ascii="Arial" w:hAnsi="Arial" w:cs="Arial"/>
          <w:color w:val="000000" w:themeColor="text1"/>
          <w:sz w:val="22"/>
          <w:szCs w:val="22"/>
        </w:rPr>
        <w:t xml:space="preserve"> </w:t>
      </w:r>
      <w:r w:rsidR="00F042B5" w:rsidRPr="004D13F9">
        <w:rPr>
          <w:rFonts w:ascii="Arial" w:hAnsi="Arial" w:cs="Arial"/>
          <w:color w:val="000000" w:themeColor="text1"/>
          <w:sz w:val="22"/>
          <w:szCs w:val="22"/>
        </w:rPr>
        <w:t>that are marked with H3</w:t>
      </w:r>
      <w:r w:rsidR="00D10385" w:rsidRPr="004D13F9">
        <w:rPr>
          <w:rFonts w:ascii="Arial" w:hAnsi="Arial" w:cs="Arial"/>
          <w:color w:val="000000" w:themeColor="text1"/>
          <w:sz w:val="22"/>
          <w:szCs w:val="22"/>
        </w:rPr>
        <w:t>K4m1 and H3K27Ac</w:t>
      </w:r>
      <w:r w:rsidR="00AD5205" w:rsidRPr="004D13F9">
        <w:rPr>
          <w:rFonts w:ascii="Arial" w:hAnsi="Arial" w:cs="Arial"/>
          <w:color w:val="000000" w:themeColor="text1"/>
          <w:sz w:val="22"/>
          <w:szCs w:val="22"/>
        </w:rPr>
        <w:t xml:space="preserve"> histone modificat</w:t>
      </w:r>
      <w:r w:rsidR="00B638F4" w:rsidRPr="004D13F9">
        <w:rPr>
          <w:rFonts w:ascii="Arial" w:hAnsi="Arial" w:cs="Arial"/>
          <w:color w:val="000000" w:themeColor="text1"/>
          <w:sz w:val="22"/>
          <w:szCs w:val="22"/>
        </w:rPr>
        <w:t>i</w:t>
      </w:r>
      <w:r w:rsidR="00AD5205" w:rsidRPr="004D13F9">
        <w:rPr>
          <w:rFonts w:ascii="Arial" w:hAnsi="Arial" w:cs="Arial"/>
          <w:color w:val="000000" w:themeColor="text1"/>
          <w:sz w:val="22"/>
          <w:szCs w:val="22"/>
        </w:rPr>
        <w:t>ons</w:t>
      </w:r>
      <w:r w:rsidR="0074613F">
        <w:rPr>
          <w:rFonts w:ascii="Arial" w:hAnsi="Arial" w:cs="Arial"/>
          <w:color w:val="000000" w:themeColor="text1"/>
          <w:sz w:val="22"/>
          <w:szCs w:val="22"/>
        </w:rPr>
        <w:fldChar w:fldCharType="begin">
          <w:fldData xml:space="preserve">PEVuZE5vdGU+PENpdGU+PEF1dGhvcj5BbG1sb2Y8L0F1dGhvcj48WWVhcj4yMDE0PC9ZZWFyPjxS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</w:fldData>
        </w:fldChar>
      </w:r>
      <w:r w:rsidR="00A00176">
        <w:rPr>
          <w:rFonts w:ascii="Arial" w:hAnsi="Arial" w:cs="Arial"/>
          <w:color w:val="000000" w:themeColor="text1"/>
          <w:sz w:val="22"/>
          <w:szCs w:val="22"/>
        </w:rPr>
        <w:instrText xml:space="preserve"> ADDIN EN.CITE </w:instrText>
      </w:r>
      <w:r w:rsidR="00A00176">
        <w:rPr>
          <w:rFonts w:ascii="Arial" w:hAnsi="Arial" w:cs="Arial"/>
          <w:color w:val="000000" w:themeColor="text1"/>
          <w:sz w:val="22"/>
          <w:szCs w:val="22"/>
        </w:rPr>
        <w:fldChar w:fldCharType="begin">
          <w:fldData xml:space="preserve">PEVuZE5vdGU+PENpdGU+PEF1dGhvcj5BbG1sb2Y8L0F1dGhvcj48WWVhcj4yMDE0PC9ZZWFyPjxS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</w:fldData>
        </w:fldChar>
      </w:r>
      <w:r w:rsidR="00A00176">
        <w:rPr>
          <w:rFonts w:ascii="Arial" w:hAnsi="Arial" w:cs="Arial"/>
          <w:color w:val="000000" w:themeColor="text1"/>
          <w:sz w:val="22"/>
          <w:szCs w:val="22"/>
        </w:rPr>
        <w:instrText xml:space="preserve"> ADDIN EN.CITE.DATA </w:instrText>
      </w:r>
      <w:r w:rsidR="00A00176">
        <w:rPr>
          <w:rFonts w:ascii="Arial" w:hAnsi="Arial" w:cs="Arial"/>
          <w:color w:val="000000" w:themeColor="text1"/>
          <w:sz w:val="22"/>
          <w:szCs w:val="22"/>
        </w:rPr>
      </w:r>
      <w:r w:rsidR="00A00176">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119, 120</w:t>
      </w:r>
      <w:r w:rsidR="0074613F">
        <w:rPr>
          <w:rFonts w:ascii="Arial" w:hAnsi="Arial" w:cs="Arial"/>
          <w:color w:val="000000" w:themeColor="text1"/>
          <w:sz w:val="22"/>
          <w:szCs w:val="22"/>
        </w:rPr>
        <w:fldChar w:fldCharType="end"/>
      </w:r>
      <w:r w:rsidR="00AD5205" w:rsidRPr="004D13F9">
        <w:rPr>
          <w:rFonts w:ascii="Arial" w:hAnsi="Arial" w:cs="Arial"/>
          <w:color w:val="000000" w:themeColor="text1"/>
          <w:sz w:val="22"/>
          <w:szCs w:val="22"/>
        </w:rPr>
        <w:t xml:space="preserve"> as</w:t>
      </w:r>
      <w:r w:rsidR="00A7172B" w:rsidRPr="004D13F9">
        <w:rPr>
          <w:rFonts w:ascii="Arial" w:hAnsi="Arial" w:cs="Arial"/>
          <w:color w:val="000000" w:themeColor="text1"/>
          <w:sz w:val="22"/>
          <w:szCs w:val="22"/>
        </w:rPr>
        <w:t xml:space="preserve"> previously </w:t>
      </w:r>
      <w:r w:rsidR="003A64D2" w:rsidRPr="004D13F9">
        <w:rPr>
          <w:rFonts w:ascii="Arial" w:hAnsi="Arial" w:cs="Arial"/>
          <w:color w:val="000000" w:themeColor="text1"/>
          <w:sz w:val="22"/>
          <w:szCs w:val="22"/>
        </w:rPr>
        <w:t>mapped</w:t>
      </w:r>
      <w:r w:rsidR="00A7172B" w:rsidRPr="004D13F9">
        <w:rPr>
          <w:rFonts w:ascii="Arial" w:hAnsi="Arial" w:cs="Arial"/>
          <w:color w:val="000000" w:themeColor="text1"/>
          <w:sz w:val="22"/>
          <w:szCs w:val="22"/>
        </w:rPr>
        <w:t xml:space="preserve"> in this cell type</w:t>
      </w:r>
      <w:r w:rsidR="0074613F">
        <w:rPr>
          <w:rFonts w:ascii="Arial" w:hAnsi="Arial" w:cs="Arial"/>
          <w:color w:val="000000" w:themeColor="text1"/>
          <w:sz w:val="22"/>
          <w:szCs w:val="22"/>
        </w:rPr>
        <w:fldChar w:fldCharType="begin"/>
      </w:r>
      <w:r w:rsidR="0074613F">
        <w:rPr>
          <w:rFonts w:ascii="Arial" w:hAnsi="Arial" w:cs="Arial"/>
          <w:color w:val="000000" w:themeColor="text1"/>
          <w:sz w:val="22"/>
          <w:szCs w:val="22"/>
        </w:rPr>
        <w:instrText xml:space="preserve"> ADDIN EN.CITE &lt;EndNote&gt;&lt;Cite&gt;&lt;Author&gt;Miller&lt;/Author&gt;&lt;Year&gt;2016&lt;/Year&gt;&lt;RecNum&gt;1239&lt;/RecNum&gt;&lt;DisplayText&gt;&lt;style face="superscript"&gt;10&lt;/style&gt;&lt;/DisplayText&gt;&lt;record&gt;&lt;rec-number&gt;1239&lt;/rec-number&gt;&lt;foreign-keys&gt;&lt;key app="EN" db-id="59a5vzd2ztztp3e2prax0va3f0xxvp0exvff" timestamp="1452363484"&gt;1239&lt;/key&gt;&lt;/foreign-keys&gt;&lt;ref-type name="Journal Article"&gt;17&lt;/ref-type&gt;&lt;contributors&gt;&lt;authors&gt;&lt;author&gt;Miller, C. L.&lt;/author&gt;&lt;author&gt;Pjanic, M.&lt;/author&gt;&lt;author&gt;Wang, T.&lt;/author&gt;&lt;author&gt;Nguyen, T.&lt;/author&gt;&lt;author&gt;Cohain, A.&lt;/author&gt;&lt;author&gt;Perisic, L.&lt;/author&gt;&lt;author&gt;Hedin, U.&lt;/author&gt;&lt;author&gt;Betsholtz, C.&lt;/author&gt;&lt;author&gt;Ruusalepp, A.&lt;/author&gt;&lt;author&gt;Franzen, O.&lt;/author&gt;&lt;author&gt;Assimes, T. L.&lt;/author&gt;&lt;author&gt;Montgomery, S. B.&lt;/author&gt;&lt;author&gt;Schadt, E. E.&lt;/author&gt;&lt;author&gt;Bjorkegren, J. L. M.&lt;/author&gt;&lt;author&gt;Quertermous, T.&lt;/author&gt;&lt;/authors&gt;&lt;/contributors&gt;&lt;titles&gt;&lt;title&gt;Integrative functional genomics identifies regulatory mechanisms at coronary artery disease loci&lt;/title&gt;&lt;secondary-title&gt;Nat Commun&lt;/secondary-title&gt;&lt;/titles&gt;&lt;periodical&gt;&lt;full-title&gt;Nat Commun&lt;/full-title&gt;&lt;abbr-1&gt;Nature communications&lt;/abbr-1&gt;&lt;/periodical&gt;&lt;pages&gt;12092-12108&lt;/pages&gt;&lt;number&gt;7&lt;/number&gt;&lt;dates&gt;&lt;year&gt;2016&lt;/year&gt;&lt;/dates&gt;&lt;urls&gt;&lt;/urls&gt;&lt;/record&gt;&lt;/Cite&gt;&lt;/EndNote&gt;</w:instrText>
      </w:r>
      <w:r w:rsidR="0074613F">
        <w:rPr>
          <w:rFonts w:ascii="Arial" w:hAnsi="Arial" w:cs="Arial"/>
          <w:color w:val="000000" w:themeColor="text1"/>
          <w:sz w:val="22"/>
          <w:szCs w:val="22"/>
        </w:rPr>
        <w:fldChar w:fldCharType="separate"/>
      </w:r>
      <w:r w:rsidR="0074613F" w:rsidRPr="0074613F">
        <w:rPr>
          <w:rFonts w:ascii="Arial" w:hAnsi="Arial" w:cs="Arial"/>
          <w:noProof/>
          <w:color w:val="000000" w:themeColor="text1"/>
          <w:sz w:val="22"/>
          <w:szCs w:val="22"/>
          <w:vertAlign w:val="superscript"/>
        </w:rPr>
        <w:t>10</w:t>
      </w:r>
      <w:r w:rsidR="0074613F">
        <w:rPr>
          <w:rFonts w:ascii="Arial" w:hAnsi="Arial" w:cs="Arial"/>
          <w:color w:val="000000" w:themeColor="text1"/>
          <w:sz w:val="22"/>
          <w:szCs w:val="22"/>
        </w:rPr>
        <w:fldChar w:fldCharType="end"/>
      </w:r>
      <w:r w:rsidR="007824F7" w:rsidRPr="004D13F9">
        <w:rPr>
          <w:rFonts w:ascii="Arial" w:hAnsi="Arial" w:cs="Arial"/>
          <w:color w:val="000000" w:themeColor="text1"/>
          <w:sz w:val="22"/>
          <w:szCs w:val="22"/>
        </w:rPr>
        <w:t>, and provide hi</w:t>
      </w:r>
      <w:r w:rsidR="00E42966" w:rsidRPr="004D13F9">
        <w:rPr>
          <w:rFonts w:ascii="Arial" w:hAnsi="Arial" w:cs="Arial"/>
          <w:color w:val="000000" w:themeColor="text1"/>
          <w:sz w:val="22"/>
          <w:szCs w:val="22"/>
        </w:rPr>
        <w:t xml:space="preserve">gh confidence signals by </w:t>
      </w:r>
      <w:r w:rsidR="007824F7" w:rsidRPr="004D13F9">
        <w:rPr>
          <w:rFonts w:ascii="Arial" w:hAnsi="Arial" w:cs="Arial"/>
          <w:color w:val="000000" w:themeColor="text1"/>
          <w:sz w:val="22"/>
          <w:szCs w:val="22"/>
        </w:rPr>
        <w:t>the colocalization algorithms</w:t>
      </w:r>
      <w:r w:rsidR="00D10385" w:rsidRPr="004D13F9">
        <w:rPr>
          <w:rFonts w:ascii="Arial" w:hAnsi="Arial" w:cs="Arial"/>
          <w:color w:val="000000" w:themeColor="text1"/>
          <w:sz w:val="22"/>
          <w:szCs w:val="22"/>
        </w:rPr>
        <w:t xml:space="preserve">. </w:t>
      </w:r>
      <w:r w:rsidR="002F03F4" w:rsidRPr="004D13F9">
        <w:rPr>
          <w:rFonts w:ascii="Arial" w:hAnsi="Arial" w:cs="Arial"/>
          <w:color w:val="000000" w:themeColor="text1"/>
          <w:sz w:val="22"/>
          <w:szCs w:val="22"/>
        </w:rPr>
        <w:t>Experimental evaluation</w:t>
      </w:r>
      <w:r w:rsidR="00AF2924" w:rsidRPr="004D13F9">
        <w:rPr>
          <w:rFonts w:ascii="Arial" w:hAnsi="Arial" w:cs="Arial"/>
          <w:color w:val="000000" w:themeColor="text1"/>
          <w:sz w:val="22"/>
          <w:szCs w:val="22"/>
        </w:rPr>
        <w:t xml:space="preserve"> of </w:t>
      </w:r>
      <w:r w:rsidR="00477F60" w:rsidRPr="004D13F9">
        <w:rPr>
          <w:rFonts w:ascii="Arial" w:hAnsi="Arial" w:cs="Arial"/>
          <w:color w:val="000000" w:themeColor="text1"/>
          <w:sz w:val="22"/>
          <w:szCs w:val="22"/>
        </w:rPr>
        <w:t>the transcriptional activit</w:t>
      </w:r>
      <w:r w:rsidR="00EF0074" w:rsidRPr="004D13F9">
        <w:rPr>
          <w:rFonts w:ascii="Arial" w:hAnsi="Arial" w:cs="Arial"/>
          <w:color w:val="000000" w:themeColor="text1"/>
          <w:sz w:val="22"/>
          <w:szCs w:val="22"/>
        </w:rPr>
        <w:t>y of these variants with CRISPR/Cas9 editing</w:t>
      </w:r>
      <w:r w:rsidR="00413419" w:rsidRPr="004D13F9">
        <w:rPr>
          <w:rFonts w:ascii="Arial" w:hAnsi="Arial" w:cs="Arial"/>
          <w:color w:val="000000" w:themeColor="text1"/>
          <w:sz w:val="22"/>
          <w:szCs w:val="22"/>
        </w:rPr>
        <w:t xml:space="preserve"> will validate at least half </w:t>
      </w:r>
      <w:r w:rsidR="00E62E0E" w:rsidRPr="004D13F9">
        <w:rPr>
          <w:rFonts w:ascii="Arial" w:hAnsi="Arial" w:cs="Arial"/>
          <w:color w:val="000000" w:themeColor="text1"/>
          <w:sz w:val="22"/>
          <w:szCs w:val="22"/>
        </w:rPr>
        <w:t xml:space="preserve">as bona fide regulatory variation. </w:t>
      </w:r>
      <w:r w:rsidR="002D4AC3" w:rsidRPr="004D13F9">
        <w:rPr>
          <w:rFonts w:ascii="Arial" w:hAnsi="Arial" w:cs="Arial"/>
          <w:color w:val="000000" w:themeColor="text1"/>
          <w:sz w:val="22"/>
          <w:szCs w:val="22"/>
        </w:rPr>
        <w:t xml:space="preserve">Similar to </w:t>
      </w:r>
      <w:r w:rsidR="002D4AC3" w:rsidRPr="004D13F9">
        <w:rPr>
          <w:rFonts w:ascii="Arial" w:hAnsi="Arial" w:cs="Arial"/>
          <w:i/>
          <w:color w:val="000000" w:themeColor="text1"/>
          <w:sz w:val="22"/>
          <w:szCs w:val="22"/>
        </w:rPr>
        <w:t>cis</w:t>
      </w:r>
      <w:r w:rsidR="002D4AC3" w:rsidRPr="004D13F9">
        <w:rPr>
          <w:rFonts w:ascii="Arial" w:hAnsi="Arial" w:cs="Arial"/>
          <w:color w:val="000000" w:themeColor="text1"/>
          <w:sz w:val="22"/>
          <w:szCs w:val="22"/>
        </w:rPr>
        <w:t xml:space="preserve"> </w:t>
      </w:r>
      <w:r w:rsidR="00D2317D" w:rsidRPr="004D13F9">
        <w:rPr>
          <w:rFonts w:ascii="Arial" w:hAnsi="Arial" w:cs="Arial"/>
          <w:color w:val="000000" w:themeColor="text1"/>
          <w:sz w:val="22"/>
          <w:szCs w:val="22"/>
        </w:rPr>
        <w:t>mRNA</w:t>
      </w:r>
      <w:r w:rsidR="002D4AC3" w:rsidRPr="004D13F9">
        <w:rPr>
          <w:rFonts w:ascii="Arial" w:hAnsi="Arial" w:cs="Arial"/>
          <w:color w:val="000000" w:themeColor="text1"/>
          <w:sz w:val="22"/>
          <w:szCs w:val="22"/>
        </w:rPr>
        <w:t xml:space="preserve"> eQTLs</w:t>
      </w:r>
      <w:r w:rsidR="00D2317D" w:rsidRPr="004D13F9">
        <w:rPr>
          <w:rFonts w:ascii="Arial" w:hAnsi="Arial" w:cs="Arial"/>
          <w:color w:val="000000" w:themeColor="text1"/>
          <w:sz w:val="22"/>
          <w:szCs w:val="22"/>
        </w:rPr>
        <w:t xml:space="preserve">, lncRNA </w:t>
      </w:r>
      <w:r w:rsidR="002D4AC3" w:rsidRPr="004D13F9">
        <w:rPr>
          <w:rFonts w:ascii="Arial" w:hAnsi="Arial" w:cs="Arial"/>
          <w:color w:val="000000" w:themeColor="text1"/>
          <w:sz w:val="22"/>
          <w:szCs w:val="22"/>
        </w:rPr>
        <w:t xml:space="preserve">eQTLs will be </w:t>
      </w:r>
      <w:r w:rsidR="00D2317D" w:rsidRPr="004D13F9">
        <w:rPr>
          <w:rFonts w:ascii="Arial" w:hAnsi="Arial" w:cs="Arial"/>
          <w:color w:val="000000" w:themeColor="text1"/>
          <w:sz w:val="22"/>
          <w:szCs w:val="22"/>
        </w:rPr>
        <w:t>significantly enriched at transcription factor binding sites, splicing sites, microRNA binding sites, etc.</w:t>
      </w:r>
      <w:r w:rsidR="0074613F">
        <w:rPr>
          <w:rFonts w:ascii="Arial" w:hAnsi="Arial" w:cs="Arial"/>
          <w:color w:val="000000" w:themeColor="text1"/>
          <w:sz w:val="22"/>
          <w:szCs w:val="22"/>
        </w:rPr>
        <w:fldChar w:fldCharType="begin">
          <w:fldData xml:space="preserve">PEVuZE5vdGU+PENpdGU+PEF1dGhvcj5YaWE8L0F1dGhvcj48WWVhcj4yMDE3PC9ZZWFyPjxSZWNO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</w:fldData>
        </w:fldChar>
      </w:r>
      <w:r w:rsidR="00A00176">
        <w:rPr>
          <w:rFonts w:ascii="Arial" w:hAnsi="Arial" w:cs="Arial"/>
          <w:color w:val="000000" w:themeColor="text1"/>
          <w:sz w:val="22"/>
          <w:szCs w:val="22"/>
        </w:rPr>
        <w:instrText xml:space="preserve"> ADDIN EN.CITE </w:instrText>
      </w:r>
      <w:r w:rsidR="00A00176">
        <w:rPr>
          <w:rFonts w:ascii="Arial" w:hAnsi="Arial" w:cs="Arial"/>
          <w:color w:val="000000" w:themeColor="text1"/>
          <w:sz w:val="22"/>
          <w:szCs w:val="22"/>
        </w:rPr>
        <w:fldChar w:fldCharType="begin">
          <w:fldData xml:space="preserve">PEVuZE5vdGU+PENpdGU+PEF1dGhvcj5YaWE8L0F1dGhvcj48WWVhcj4yMDE3PC9ZZWFyPjxSZWNO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</w:fldData>
        </w:fldChar>
      </w:r>
      <w:r w:rsidR="00A00176">
        <w:rPr>
          <w:rFonts w:ascii="Arial" w:hAnsi="Arial" w:cs="Arial"/>
          <w:color w:val="000000" w:themeColor="text1"/>
          <w:sz w:val="22"/>
          <w:szCs w:val="22"/>
        </w:rPr>
        <w:instrText xml:space="preserve"> ADDIN EN.CITE.DATA </w:instrText>
      </w:r>
      <w:r w:rsidR="00A00176">
        <w:rPr>
          <w:rFonts w:ascii="Arial" w:hAnsi="Arial" w:cs="Arial"/>
          <w:color w:val="000000" w:themeColor="text1"/>
          <w:sz w:val="22"/>
          <w:szCs w:val="22"/>
        </w:rPr>
      </w:r>
      <w:r w:rsidR="00A00176">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151</w:t>
      </w:r>
      <w:r w:rsidR="0074613F">
        <w:rPr>
          <w:rFonts w:ascii="Arial" w:hAnsi="Arial" w:cs="Arial"/>
          <w:color w:val="000000" w:themeColor="text1"/>
          <w:sz w:val="22"/>
          <w:szCs w:val="22"/>
        </w:rPr>
        <w:fldChar w:fldCharType="end"/>
      </w:r>
      <w:r w:rsidR="006255A4" w:rsidRPr="004D13F9">
        <w:rPr>
          <w:rFonts w:ascii="Arial" w:hAnsi="Arial" w:cs="Arial"/>
          <w:color w:val="000000" w:themeColor="text1"/>
          <w:sz w:val="22"/>
          <w:szCs w:val="22"/>
        </w:rPr>
        <w:t xml:space="preserve"> </w:t>
      </w:r>
      <w:r w:rsidR="00CD0D55" w:rsidRPr="004D13F9">
        <w:rPr>
          <w:rFonts w:ascii="Arial" w:hAnsi="Arial" w:cs="Arial"/>
          <w:color w:val="000000" w:themeColor="text1"/>
          <w:sz w:val="22"/>
          <w:szCs w:val="22"/>
        </w:rPr>
        <w:t>S</w:t>
      </w:r>
      <w:r w:rsidR="00351542" w:rsidRPr="004D13F9">
        <w:rPr>
          <w:rFonts w:ascii="Arial" w:hAnsi="Arial" w:cs="Arial"/>
          <w:color w:val="000000" w:themeColor="text1"/>
          <w:sz w:val="22"/>
          <w:szCs w:val="22"/>
        </w:rPr>
        <w:t xml:space="preserve">ome portion of these </w:t>
      </w:r>
      <w:r w:rsidR="00F06D38" w:rsidRPr="004D13F9">
        <w:rPr>
          <w:rFonts w:ascii="Arial" w:hAnsi="Arial" w:cs="Arial"/>
          <w:color w:val="000000" w:themeColor="text1"/>
          <w:sz w:val="22"/>
          <w:szCs w:val="22"/>
        </w:rPr>
        <w:t xml:space="preserve">lncRNA </w:t>
      </w:r>
      <w:r w:rsidR="00351542" w:rsidRPr="004D13F9">
        <w:rPr>
          <w:rFonts w:ascii="Arial" w:hAnsi="Arial" w:cs="Arial"/>
          <w:color w:val="000000" w:themeColor="text1"/>
          <w:sz w:val="22"/>
          <w:szCs w:val="22"/>
        </w:rPr>
        <w:t>eQTLs are expected to also colocalize with CAD causal variants</w:t>
      </w:r>
      <w:r w:rsidR="00A46D9B" w:rsidRPr="004D13F9">
        <w:rPr>
          <w:rFonts w:ascii="Arial" w:hAnsi="Arial" w:cs="Arial"/>
          <w:color w:val="000000" w:themeColor="text1"/>
          <w:sz w:val="22"/>
          <w:szCs w:val="22"/>
        </w:rPr>
        <w:t xml:space="preserve"> and clQTLs,</w:t>
      </w:r>
      <w:r w:rsidR="00351542" w:rsidRPr="004D13F9">
        <w:rPr>
          <w:rFonts w:ascii="Arial" w:hAnsi="Arial" w:cs="Arial"/>
          <w:color w:val="000000" w:themeColor="text1"/>
          <w:sz w:val="22"/>
          <w:szCs w:val="22"/>
        </w:rPr>
        <w:t xml:space="preserve"> and will be given priority in follow-up functional experiments in </w:t>
      </w:r>
      <w:r w:rsidR="00351542" w:rsidRPr="004D13F9">
        <w:rPr>
          <w:rFonts w:ascii="Arial" w:hAnsi="Arial" w:cs="Arial"/>
          <w:b/>
          <w:color w:val="000000" w:themeColor="text1"/>
          <w:sz w:val="22"/>
          <w:szCs w:val="22"/>
        </w:rPr>
        <w:t>Aim 3</w:t>
      </w:r>
      <w:r w:rsidR="00351542" w:rsidRPr="004D13F9">
        <w:rPr>
          <w:rFonts w:ascii="Arial" w:hAnsi="Arial" w:cs="Arial"/>
          <w:color w:val="000000" w:themeColor="text1"/>
          <w:sz w:val="22"/>
          <w:szCs w:val="22"/>
        </w:rPr>
        <w:t xml:space="preserve">. </w:t>
      </w:r>
      <w:r w:rsidR="003C1BE1" w:rsidRPr="004D13F9">
        <w:rPr>
          <w:rFonts w:ascii="Arial" w:hAnsi="Arial" w:cs="Arial"/>
          <w:color w:val="000000" w:themeColor="text1"/>
          <w:sz w:val="22"/>
          <w:szCs w:val="22"/>
        </w:rPr>
        <w:t>Because of our extensive mapping of m</w:t>
      </w:r>
      <w:r w:rsidR="00C4015D" w:rsidRPr="004D13F9">
        <w:rPr>
          <w:rFonts w:ascii="Arial" w:hAnsi="Arial" w:cs="Arial"/>
          <w:color w:val="000000" w:themeColor="text1"/>
          <w:sz w:val="22"/>
          <w:szCs w:val="22"/>
        </w:rPr>
        <w:t>RNA eQTLs in this cell type</w:t>
      </w:r>
      <w:r w:rsidR="0074613F">
        <w:rPr>
          <w:rFonts w:ascii="Arial" w:hAnsi="Arial" w:cs="Arial"/>
          <w:color w:val="000000" w:themeColor="text1"/>
          <w:sz w:val="22"/>
          <w:szCs w:val="22"/>
        </w:rPr>
        <w:fldChar w:fldCharType="begin"/>
      </w:r>
      <w:r w:rsidR="00A00176">
        <w:rPr>
          <w:rFonts w:ascii="Arial" w:hAnsi="Arial" w:cs="Arial"/>
          <w:color w:val="000000" w:themeColor="text1"/>
          <w:sz w:val="22"/>
          <w:szCs w:val="22"/>
        </w:rPr>
        <w:instrText xml:space="preserve"> ADDIN EN.CITE &lt;EndNote&gt;&lt;Cite&gt;&lt;Author&gt;Liu&lt;/Author&gt;&lt;Year&gt;2018&lt;/Year&gt;&lt;RecNum&gt;1503&lt;/RecNum&gt;&lt;DisplayText&gt;&lt;style face="superscript"&gt;93&lt;/style&gt;&lt;/DisplayText&gt;&lt;record&gt;&lt;rec-number&gt;1503&lt;/rec-number&gt;&lt;foreign-keys&gt;&lt;key app="EN" db-id="59a5vzd2ztztp3e2prax0va3f0xxvp0exvff" timestamp="1516664831"&gt;1503&lt;/key&gt;&lt;/foreign-keys&gt;&lt;ref-type name="Journal Article"&gt;17&lt;/ref-type&gt;&lt;contributors&gt;&lt;authors&gt;&lt;author&gt;Liu, B.&lt;/author&gt;&lt;author&gt;Iyer, D.&lt;/author&gt;&lt;author&gt;Wang, T.&lt;/author&gt;&lt;author&gt;Castano, V. G.&lt;/author&gt;&lt;author&gt;Nguyen, T.&lt;/author&gt;&lt;author&gt;Montgomery, S.&lt;/author&gt;&lt;author&gt;Quertermous, T.&lt;/author&gt;&lt;author&gt;Miller,C.&lt;/author&gt;&lt;/authors&gt;&lt;/contributors&gt;&lt;titles&gt;&lt;title&gt;Rgulatory variation identification in primary human coronary artery smooth muscle cells provides localization of coronary artery disease causal variation &lt;/title&gt;&lt;secondary-title&gt;Submitted.&lt;/secondary-title&gt;&lt;/titles&gt;&lt;periodical&gt;&lt;full-title&gt;Submitted.&lt;/full-title&gt;&lt;/periodical&gt;&lt;dates&gt;&lt;year&gt;2018&lt;/year&gt;&lt;/dates&gt;&lt;urls&gt;&lt;/urls&gt;&lt;/record&gt;&lt;/Cite&gt;&lt;/EndNote&gt;</w:instrText>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93</w:t>
      </w:r>
      <w:r w:rsidR="0074613F">
        <w:rPr>
          <w:rFonts w:ascii="Arial" w:hAnsi="Arial" w:cs="Arial"/>
          <w:color w:val="000000" w:themeColor="text1"/>
          <w:sz w:val="22"/>
          <w:szCs w:val="22"/>
        </w:rPr>
        <w:fldChar w:fldCharType="end"/>
      </w:r>
      <w:r w:rsidR="009C257B" w:rsidRPr="004D13F9">
        <w:rPr>
          <w:rFonts w:ascii="Arial" w:hAnsi="Arial" w:cs="Arial"/>
          <w:color w:val="000000" w:themeColor="text1"/>
          <w:sz w:val="22"/>
          <w:szCs w:val="22"/>
        </w:rPr>
        <w:t>, we anticipate that up to 5</w:t>
      </w:r>
      <w:r w:rsidR="003C1BE1" w:rsidRPr="004D13F9">
        <w:rPr>
          <w:rFonts w:ascii="Arial" w:hAnsi="Arial" w:cs="Arial"/>
          <w:color w:val="000000" w:themeColor="text1"/>
          <w:sz w:val="22"/>
          <w:szCs w:val="22"/>
        </w:rPr>
        <w:t xml:space="preserve">0% of </w:t>
      </w:r>
      <w:r w:rsidR="00D41D6A" w:rsidRPr="004D13F9">
        <w:rPr>
          <w:rFonts w:ascii="Arial" w:hAnsi="Arial" w:cs="Arial"/>
          <w:color w:val="000000" w:themeColor="text1"/>
          <w:sz w:val="22"/>
          <w:szCs w:val="22"/>
        </w:rPr>
        <w:t>the lncRN</w:t>
      </w:r>
      <w:r w:rsidR="00413419" w:rsidRPr="004D13F9">
        <w:rPr>
          <w:rFonts w:ascii="Arial" w:hAnsi="Arial" w:cs="Arial"/>
          <w:color w:val="000000" w:themeColor="text1"/>
          <w:sz w:val="22"/>
          <w:szCs w:val="22"/>
        </w:rPr>
        <w:t>A eQTLs will also be mRNA eQTLs</w:t>
      </w:r>
      <w:r w:rsidR="0074613F">
        <w:rPr>
          <w:rFonts w:ascii="Arial" w:hAnsi="Arial" w:cs="Arial"/>
          <w:color w:val="000000" w:themeColor="text1"/>
          <w:sz w:val="22"/>
          <w:szCs w:val="22"/>
        </w:rPr>
        <w:fldChar w:fldCharType="begin">
          <w:fldData xml:space="preserve">PEVuZE5vdGU+PENpdGU+PEF1dGhvcj5BbG1sb2Y8L0F1dGhvcj48WWVhcj4yMDE0PC9ZZWFyPjxS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</w:fldData>
        </w:fldChar>
      </w:r>
      <w:r w:rsidR="00A00176">
        <w:rPr>
          <w:rFonts w:ascii="Arial" w:hAnsi="Arial" w:cs="Arial"/>
          <w:color w:val="000000" w:themeColor="text1"/>
          <w:sz w:val="22"/>
          <w:szCs w:val="22"/>
        </w:rPr>
        <w:instrText xml:space="preserve"> ADDIN EN.CITE </w:instrText>
      </w:r>
      <w:r w:rsidR="00A00176">
        <w:rPr>
          <w:rFonts w:ascii="Arial" w:hAnsi="Arial" w:cs="Arial"/>
          <w:color w:val="000000" w:themeColor="text1"/>
          <w:sz w:val="22"/>
          <w:szCs w:val="22"/>
        </w:rPr>
        <w:fldChar w:fldCharType="begin">
          <w:fldData xml:space="preserve">PEVuZE5vdGU+PENpdGU+PEF1dGhvcj5BbG1sb2Y8L0F1dGhvcj48WWVhcj4yMDE0PC9ZZWFyPjxS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</w:fldData>
        </w:fldChar>
      </w:r>
      <w:r w:rsidR="00A00176">
        <w:rPr>
          <w:rFonts w:ascii="Arial" w:hAnsi="Arial" w:cs="Arial"/>
          <w:color w:val="000000" w:themeColor="text1"/>
          <w:sz w:val="22"/>
          <w:szCs w:val="22"/>
        </w:rPr>
        <w:instrText xml:space="preserve"> ADDIN EN.CITE.DATA </w:instrText>
      </w:r>
      <w:r w:rsidR="00A00176">
        <w:rPr>
          <w:rFonts w:ascii="Arial" w:hAnsi="Arial" w:cs="Arial"/>
          <w:color w:val="000000" w:themeColor="text1"/>
          <w:sz w:val="22"/>
          <w:szCs w:val="22"/>
        </w:rPr>
      </w:r>
      <w:r w:rsidR="00A00176">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119, 120</w:t>
      </w:r>
      <w:r w:rsidR="0074613F">
        <w:rPr>
          <w:rFonts w:ascii="Arial" w:hAnsi="Arial" w:cs="Arial"/>
          <w:color w:val="000000" w:themeColor="text1"/>
          <w:sz w:val="22"/>
          <w:szCs w:val="22"/>
        </w:rPr>
        <w:fldChar w:fldCharType="end"/>
      </w:r>
      <w:r w:rsidR="00413419" w:rsidRPr="004D13F9">
        <w:rPr>
          <w:rFonts w:ascii="Arial" w:hAnsi="Arial" w:cs="Arial"/>
          <w:color w:val="000000" w:themeColor="text1"/>
          <w:sz w:val="22"/>
          <w:szCs w:val="22"/>
        </w:rPr>
        <w:t>, verifying many of the lncRNA-</w:t>
      </w:r>
      <w:r w:rsidR="0078041B" w:rsidRPr="004D13F9">
        <w:rPr>
          <w:rFonts w:ascii="Arial" w:hAnsi="Arial" w:cs="Arial"/>
          <w:color w:val="000000" w:themeColor="text1"/>
          <w:sz w:val="22"/>
          <w:szCs w:val="22"/>
        </w:rPr>
        <w:t>pcGene</w:t>
      </w:r>
      <w:r w:rsidR="00413419" w:rsidRPr="004D13F9">
        <w:rPr>
          <w:rFonts w:ascii="Arial" w:hAnsi="Arial" w:cs="Arial"/>
          <w:color w:val="000000" w:themeColor="text1"/>
          <w:sz w:val="22"/>
          <w:szCs w:val="22"/>
        </w:rPr>
        <w:t xml:space="preserve"> c</w:t>
      </w:r>
      <w:r w:rsidR="006934E9" w:rsidRPr="004D13F9">
        <w:rPr>
          <w:rFonts w:ascii="Arial" w:hAnsi="Arial" w:cs="Arial"/>
          <w:color w:val="000000" w:themeColor="text1"/>
          <w:sz w:val="22"/>
          <w:szCs w:val="22"/>
        </w:rPr>
        <w:t xml:space="preserve">onnections identified in </w:t>
      </w:r>
      <w:r w:rsidR="006934E9" w:rsidRPr="004D13F9">
        <w:rPr>
          <w:rFonts w:ascii="Arial" w:hAnsi="Arial" w:cs="Arial"/>
          <w:b/>
          <w:color w:val="000000" w:themeColor="text1"/>
          <w:sz w:val="22"/>
          <w:szCs w:val="22"/>
        </w:rPr>
        <w:t>Aim 1</w:t>
      </w:r>
      <w:r w:rsidR="006934E9" w:rsidRPr="004D13F9">
        <w:rPr>
          <w:rFonts w:ascii="Arial" w:hAnsi="Arial" w:cs="Arial"/>
          <w:color w:val="000000" w:themeColor="text1"/>
          <w:sz w:val="22"/>
          <w:szCs w:val="22"/>
        </w:rPr>
        <w:t xml:space="preserve"> and providing new </w:t>
      </w:r>
      <w:r w:rsidR="006672DE" w:rsidRPr="004D13F9">
        <w:rPr>
          <w:rFonts w:ascii="Arial" w:hAnsi="Arial" w:cs="Arial"/>
          <w:color w:val="000000" w:themeColor="text1"/>
          <w:sz w:val="22"/>
          <w:szCs w:val="22"/>
        </w:rPr>
        <w:t xml:space="preserve">avenues of study for </w:t>
      </w:r>
      <w:r w:rsidR="002801B4" w:rsidRPr="004D13F9">
        <w:rPr>
          <w:rFonts w:ascii="Arial" w:hAnsi="Arial" w:cs="Arial"/>
          <w:color w:val="000000" w:themeColor="text1"/>
          <w:sz w:val="22"/>
          <w:szCs w:val="22"/>
        </w:rPr>
        <w:t xml:space="preserve">mechanisms of CAD risk. </w:t>
      </w:r>
      <w:r w:rsidR="005D6717" w:rsidRPr="004D13F9">
        <w:rPr>
          <w:rFonts w:ascii="Arial" w:hAnsi="Arial" w:cs="Arial"/>
          <w:color w:val="000000" w:themeColor="text1"/>
          <w:sz w:val="22"/>
          <w:szCs w:val="22"/>
        </w:rPr>
        <w:t>Taken together, these highly unique data will fu</w:t>
      </w:r>
      <w:r w:rsidR="00C720B7" w:rsidRPr="004D13F9">
        <w:rPr>
          <w:rFonts w:ascii="Arial" w:hAnsi="Arial" w:cs="Arial"/>
          <w:color w:val="000000" w:themeColor="text1"/>
          <w:sz w:val="22"/>
          <w:szCs w:val="22"/>
        </w:rPr>
        <w:t xml:space="preserve">rther advance our understanding </w:t>
      </w:r>
      <w:r w:rsidR="006672DE" w:rsidRPr="004D13F9">
        <w:rPr>
          <w:rFonts w:ascii="Arial" w:hAnsi="Arial" w:cs="Arial"/>
          <w:color w:val="000000" w:themeColor="text1"/>
          <w:sz w:val="22"/>
          <w:szCs w:val="22"/>
        </w:rPr>
        <w:t xml:space="preserve">of </w:t>
      </w:r>
      <w:r w:rsidR="00647648" w:rsidRPr="004D13F9">
        <w:rPr>
          <w:rFonts w:ascii="Arial" w:hAnsi="Arial" w:cs="Arial"/>
          <w:color w:val="000000" w:themeColor="text1"/>
          <w:sz w:val="22"/>
          <w:szCs w:val="22"/>
        </w:rPr>
        <w:t>lncRNA</w:t>
      </w:r>
      <w:r w:rsidR="00C720B7" w:rsidRPr="004D13F9">
        <w:rPr>
          <w:rFonts w:ascii="Arial" w:hAnsi="Arial" w:cs="Arial"/>
          <w:color w:val="000000" w:themeColor="text1"/>
          <w:sz w:val="22"/>
          <w:szCs w:val="22"/>
        </w:rPr>
        <w:t xml:space="preserve"> functional mechanisms for regulating </w:t>
      </w:r>
      <w:r w:rsidR="0078041B" w:rsidRPr="004D13F9">
        <w:rPr>
          <w:rFonts w:ascii="Arial" w:hAnsi="Arial" w:cs="Arial"/>
          <w:color w:val="000000" w:themeColor="text1"/>
          <w:sz w:val="22"/>
          <w:szCs w:val="22"/>
        </w:rPr>
        <w:t>pcGene</w:t>
      </w:r>
      <w:r w:rsidR="006672DE" w:rsidRPr="004D13F9">
        <w:rPr>
          <w:rFonts w:ascii="Arial" w:hAnsi="Arial" w:cs="Arial"/>
          <w:color w:val="000000" w:themeColor="text1"/>
          <w:sz w:val="22"/>
          <w:szCs w:val="22"/>
        </w:rPr>
        <w:t xml:space="preserve"> expression, and provide compelling details regarding the role of these r</w:t>
      </w:r>
      <w:r w:rsidR="007200DF" w:rsidRPr="004D13F9">
        <w:rPr>
          <w:rFonts w:ascii="Arial" w:hAnsi="Arial" w:cs="Arial"/>
          <w:color w:val="000000" w:themeColor="text1"/>
          <w:sz w:val="22"/>
          <w:szCs w:val="22"/>
        </w:rPr>
        <w:t>egulatory RNAs as</w:t>
      </w:r>
      <w:r w:rsidR="006672DE" w:rsidRPr="004D13F9">
        <w:rPr>
          <w:rFonts w:ascii="Arial" w:hAnsi="Arial" w:cs="Arial"/>
          <w:color w:val="000000" w:themeColor="text1"/>
          <w:sz w:val="22"/>
          <w:szCs w:val="22"/>
        </w:rPr>
        <w:t xml:space="preserve"> </w:t>
      </w:r>
      <w:r w:rsidR="0029596A" w:rsidRPr="004D13F9">
        <w:rPr>
          <w:rFonts w:ascii="Arial" w:hAnsi="Arial" w:cs="Arial"/>
          <w:color w:val="000000" w:themeColor="text1"/>
          <w:sz w:val="22"/>
          <w:szCs w:val="22"/>
        </w:rPr>
        <w:t>intermediate</w:t>
      </w:r>
      <w:r w:rsidR="0031786D" w:rsidRPr="004D13F9">
        <w:rPr>
          <w:rFonts w:ascii="Arial" w:hAnsi="Arial" w:cs="Arial"/>
          <w:color w:val="000000" w:themeColor="text1"/>
          <w:sz w:val="22"/>
          <w:szCs w:val="22"/>
        </w:rPr>
        <w:t xml:space="preserve"> links</w:t>
      </w:r>
      <w:r w:rsidR="0029596A" w:rsidRPr="004D13F9">
        <w:rPr>
          <w:rFonts w:ascii="Arial" w:hAnsi="Arial" w:cs="Arial"/>
          <w:color w:val="000000" w:themeColor="text1"/>
          <w:sz w:val="22"/>
          <w:szCs w:val="22"/>
        </w:rPr>
        <w:t xml:space="preserve"> </w:t>
      </w:r>
      <w:r w:rsidR="006672DE" w:rsidRPr="004D13F9">
        <w:rPr>
          <w:rFonts w:ascii="Arial" w:hAnsi="Arial" w:cs="Arial"/>
          <w:color w:val="000000" w:themeColor="text1"/>
          <w:sz w:val="22"/>
          <w:szCs w:val="22"/>
        </w:rPr>
        <w:t xml:space="preserve">in the chain of complex disease risk from allelic variation </w:t>
      </w:r>
      <w:r w:rsidR="00860B82" w:rsidRPr="004D13F9">
        <w:rPr>
          <w:rFonts w:ascii="Arial" w:hAnsi="Arial" w:cs="Arial"/>
          <w:color w:val="000000" w:themeColor="text1"/>
          <w:sz w:val="22"/>
          <w:szCs w:val="22"/>
        </w:rPr>
        <w:t xml:space="preserve">to </w:t>
      </w:r>
      <w:r w:rsidR="008B7DFB" w:rsidRPr="004D13F9">
        <w:rPr>
          <w:rFonts w:ascii="Arial" w:hAnsi="Arial" w:cs="Arial"/>
          <w:color w:val="000000" w:themeColor="text1"/>
          <w:sz w:val="22"/>
          <w:szCs w:val="22"/>
        </w:rPr>
        <w:t xml:space="preserve">the </w:t>
      </w:r>
      <w:r w:rsidR="00874D26" w:rsidRPr="004D13F9">
        <w:rPr>
          <w:rFonts w:ascii="Arial" w:hAnsi="Arial" w:cs="Arial"/>
          <w:color w:val="000000" w:themeColor="text1"/>
          <w:sz w:val="22"/>
          <w:szCs w:val="22"/>
        </w:rPr>
        <w:t xml:space="preserve">transcriptome and ultimately </w:t>
      </w:r>
      <w:r w:rsidR="006672DE" w:rsidRPr="004D13F9">
        <w:rPr>
          <w:rFonts w:ascii="Arial" w:hAnsi="Arial" w:cs="Arial"/>
          <w:color w:val="000000" w:themeColor="text1"/>
          <w:sz w:val="22"/>
          <w:szCs w:val="22"/>
        </w:rPr>
        <w:t xml:space="preserve">the proteome. </w:t>
      </w:r>
    </w:p>
    <w:p w14:paraId="655E7149" w14:textId="22557923" w:rsidR="0042386F" w:rsidRPr="004D13F9" w:rsidRDefault="00DA5170" w:rsidP="00E23D32">
      <w:pPr>
        <w:spacing w:before="60" w:line="240" w:lineRule="exact"/>
        <w:rPr>
          <w:rFonts w:ascii="Arial" w:hAnsi="Arial" w:cs="Arial"/>
          <w:b/>
          <w:color w:val="000000" w:themeColor="text1"/>
          <w:sz w:val="22"/>
          <w:szCs w:val="22"/>
        </w:rPr>
      </w:pPr>
      <w:r w:rsidRPr="004D13F9">
        <w:rPr>
          <w:rFonts w:ascii="Arial" w:hAnsi="Arial" w:cs="Arial"/>
          <w:b/>
          <w:color w:val="000000" w:themeColor="text1"/>
          <w:sz w:val="22"/>
          <w:szCs w:val="22"/>
        </w:rPr>
        <w:t>Potential problems/alternative strategies</w:t>
      </w:r>
      <w:r w:rsidRPr="004D13F9">
        <w:rPr>
          <w:rFonts w:ascii="Arial" w:hAnsi="Arial" w:cs="Arial"/>
          <w:color w:val="000000" w:themeColor="text1"/>
          <w:sz w:val="22"/>
          <w:szCs w:val="22"/>
        </w:rPr>
        <w:t>:</w:t>
      </w:r>
      <w:r w:rsidR="002E41A5" w:rsidRPr="004D13F9">
        <w:rPr>
          <w:rFonts w:ascii="Arial" w:hAnsi="Arial" w:cs="Arial"/>
          <w:color w:val="000000" w:themeColor="text1"/>
          <w:sz w:val="22"/>
          <w:szCs w:val="22"/>
        </w:rPr>
        <w:t xml:space="preserve"> </w:t>
      </w:r>
      <w:r w:rsidR="007054E1" w:rsidRPr="004D13F9">
        <w:rPr>
          <w:rFonts w:ascii="Arial" w:hAnsi="Arial" w:cs="Arial"/>
          <w:color w:val="000000" w:themeColor="text1"/>
          <w:sz w:val="22"/>
          <w:szCs w:val="22"/>
        </w:rPr>
        <w:t xml:space="preserve">In those loci where we have difficulty identifying the </w:t>
      </w:r>
      <w:r w:rsidR="00BF403F" w:rsidRPr="004D13F9">
        <w:rPr>
          <w:rFonts w:ascii="Arial" w:hAnsi="Arial" w:cs="Arial"/>
          <w:color w:val="000000" w:themeColor="text1"/>
          <w:sz w:val="22"/>
          <w:szCs w:val="22"/>
        </w:rPr>
        <w:t xml:space="preserve">single </w:t>
      </w:r>
      <w:r w:rsidR="007054E1" w:rsidRPr="004D13F9">
        <w:rPr>
          <w:rFonts w:ascii="Arial" w:hAnsi="Arial" w:cs="Arial"/>
          <w:color w:val="000000" w:themeColor="text1"/>
          <w:sz w:val="22"/>
          <w:szCs w:val="22"/>
        </w:rPr>
        <w:t xml:space="preserve">causal eQTL </w:t>
      </w:r>
      <w:r w:rsidR="00126B4C" w:rsidRPr="004D13F9">
        <w:rPr>
          <w:rFonts w:ascii="Arial" w:hAnsi="Arial" w:cs="Arial"/>
          <w:color w:val="000000" w:themeColor="text1"/>
          <w:sz w:val="22"/>
          <w:szCs w:val="22"/>
        </w:rPr>
        <w:t xml:space="preserve">variant, </w:t>
      </w:r>
      <w:r w:rsidR="007054E1" w:rsidRPr="004D13F9">
        <w:rPr>
          <w:rFonts w:ascii="Arial" w:hAnsi="Arial" w:cs="Arial"/>
          <w:color w:val="000000" w:themeColor="text1"/>
          <w:sz w:val="22"/>
          <w:szCs w:val="22"/>
        </w:rPr>
        <w:t xml:space="preserve">because of tight linkage disequilibrium, CRISPR failure, etc., we can still pursue functional studies of the relevant lncRNA in </w:t>
      </w:r>
      <w:r w:rsidR="007054E1" w:rsidRPr="004B399E">
        <w:rPr>
          <w:rFonts w:ascii="Arial" w:hAnsi="Arial" w:cs="Arial"/>
          <w:b/>
          <w:color w:val="000000" w:themeColor="text1"/>
          <w:sz w:val="22"/>
          <w:szCs w:val="22"/>
        </w:rPr>
        <w:t>Aim 3</w:t>
      </w:r>
      <w:r w:rsidR="007054E1" w:rsidRPr="004D13F9">
        <w:rPr>
          <w:rFonts w:ascii="Arial" w:hAnsi="Arial" w:cs="Arial"/>
          <w:color w:val="000000" w:themeColor="text1"/>
          <w:sz w:val="22"/>
          <w:szCs w:val="22"/>
        </w:rPr>
        <w:t xml:space="preserve">, which will be identified as the single lncRNA related to the candidate eQTL variants. </w:t>
      </w:r>
      <w:r w:rsidR="00BF0AE3" w:rsidRPr="004D13F9">
        <w:rPr>
          <w:rFonts w:ascii="Arial" w:hAnsi="Arial" w:cs="Arial"/>
          <w:color w:val="000000" w:themeColor="text1"/>
          <w:sz w:val="22"/>
          <w:szCs w:val="22"/>
        </w:rPr>
        <w:t>In addition, combinations of epigenomic and QTL data have been shown to increase power for QTL mapping and we will investigate combining ASE and epigenome data where possible.</w:t>
      </w:r>
      <w:r w:rsidR="0074613F">
        <w:rPr>
          <w:rFonts w:ascii="Arial" w:hAnsi="Arial" w:cs="Arial"/>
          <w:color w:val="000000" w:themeColor="text1"/>
          <w:sz w:val="22"/>
          <w:szCs w:val="22"/>
        </w:rPr>
        <w:fldChar w:fldCharType="begin"/>
      </w:r>
      <w:r w:rsidR="00A00176">
        <w:rPr>
          <w:rFonts w:ascii="Arial" w:hAnsi="Arial" w:cs="Arial"/>
          <w:color w:val="000000" w:themeColor="text1"/>
          <w:sz w:val="22"/>
          <w:szCs w:val="22"/>
        </w:rPr>
        <w:instrText xml:space="preserve"> ADDIN EN.CITE &lt;EndNote&gt;&lt;Cite&gt;&lt;Author&gt;Wen&lt;/Author&gt;&lt;Year&gt;2016&lt;/Year&gt;&lt;RecNum&gt;1582&lt;/RecNum&gt;&lt;DisplayText&gt;&lt;style face="superscript"&gt;152&lt;/style&gt;&lt;/DisplayText&gt;&lt;record&gt;&lt;rec-number&gt;1582&lt;/rec-number&gt;&lt;foreign-keys&gt;&lt;key app="EN" db-id="59a5vzd2ztztp3e2prax0va3f0xxvp0exvff" timestamp="1521484557"&gt;1582&lt;/key&gt;&lt;/foreign-keys&gt;&lt;ref-type name="Journal Article"&gt;17&lt;/ref-type&gt;&lt;contributors&gt;&lt;authors&gt;&lt;author&gt;Wen, X.&lt;/author&gt;&lt;/authors&gt;&lt;/contributors&gt;&lt;titles&gt;&lt;title&gt;Molecular QTL discovery incorporating genomic annotations using Bayesian false discovery rate control&lt;/title&gt;&lt;secondary-title&gt;Ann of Appl Stat&lt;/secondary-title&gt;&lt;/titles&gt;&lt;periodical&gt;&lt;full-title&gt;Ann of Appl Stat&lt;/full-title&gt;&lt;/periodical&gt;&lt;pages&gt;1619-1638&lt;/pages&gt;&lt;volume&gt;10&lt;/volume&gt;&lt;dates&gt;&lt;year&gt;2016&lt;/year&gt;&lt;/dates&gt;&lt;urls&gt;&lt;/urls&gt;&lt;/record&gt;&lt;/Cite&gt;&lt;/EndNote&gt;</w:instrText>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152</w:t>
      </w:r>
      <w:r w:rsidR="0074613F">
        <w:rPr>
          <w:rFonts w:ascii="Arial" w:hAnsi="Arial" w:cs="Arial"/>
          <w:color w:val="000000" w:themeColor="text1"/>
          <w:sz w:val="22"/>
          <w:szCs w:val="22"/>
        </w:rPr>
        <w:fldChar w:fldCharType="end"/>
      </w:r>
    </w:p>
    <w:p w14:paraId="2391191F" w14:textId="77777777" w:rsidR="00E85835" w:rsidRPr="004D13F9" w:rsidRDefault="00E85835" w:rsidP="00394D15">
      <w:pPr>
        <w:spacing w:before="120" w:line="240" w:lineRule="exact"/>
        <w:rPr>
          <w:rFonts w:ascii="Arial" w:hAnsi="Arial" w:cs="Arial"/>
          <w:color w:val="000000" w:themeColor="text1"/>
          <w:sz w:val="22"/>
          <w:szCs w:val="22"/>
        </w:rPr>
      </w:pPr>
      <w:r w:rsidRPr="004D13F9">
        <w:rPr>
          <w:rFonts w:ascii="Arial" w:hAnsi="Arial" w:cs="Arial"/>
          <w:b/>
          <w:color w:val="000000" w:themeColor="text1"/>
          <w:sz w:val="22"/>
          <w:szCs w:val="22"/>
        </w:rPr>
        <w:t>Specific Aim 3.</w:t>
      </w:r>
      <w:r w:rsidRPr="004D13F9">
        <w:rPr>
          <w:rFonts w:ascii="Arial" w:hAnsi="Arial" w:cs="Arial"/>
          <w:color w:val="000000" w:themeColor="text1"/>
          <w:sz w:val="22"/>
          <w:szCs w:val="22"/>
        </w:rPr>
        <w:t xml:space="preserve"> </w:t>
      </w:r>
      <w:r w:rsidRPr="004D13F9">
        <w:rPr>
          <w:rFonts w:ascii="Arial" w:hAnsi="Arial" w:cs="Arial"/>
          <w:color w:val="000000" w:themeColor="text1"/>
          <w:sz w:val="22"/>
          <w:szCs w:val="22"/>
          <w:u w:val="single"/>
        </w:rPr>
        <w:t>To map the downstream genes that are regulated by HCASMC lncRNAs and determine how their gene expression program alters SMC functions</w:t>
      </w:r>
      <w:r w:rsidRPr="004D13F9">
        <w:rPr>
          <w:rFonts w:ascii="Arial" w:hAnsi="Arial" w:cs="Arial"/>
          <w:color w:val="000000" w:themeColor="text1"/>
          <w:sz w:val="22"/>
          <w:szCs w:val="22"/>
        </w:rPr>
        <w:t xml:space="preserve">. </w:t>
      </w:r>
    </w:p>
    <w:p w14:paraId="7EE7A300" w14:textId="73B836E0" w:rsidR="001F7354" w:rsidRPr="004D13F9" w:rsidRDefault="00FF104B" w:rsidP="00E23D32">
      <w:pPr>
        <w:spacing w:before="60" w:line="240" w:lineRule="exact"/>
        <w:rPr>
          <w:rFonts w:ascii="Arial" w:hAnsi="Arial" w:cs="Arial"/>
          <w:b/>
          <w:sz w:val="22"/>
          <w:szCs w:val="22"/>
        </w:rPr>
      </w:pPr>
      <w:r w:rsidRPr="004D13F9">
        <w:rPr>
          <w:rFonts w:ascii="Arial" w:hAnsi="Arial" w:cs="Arial"/>
          <w:b/>
          <w:sz w:val="22"/>
          <w:szCs w:val="22"/>
        </w:rPr>
        <w:t>Rationale:</w:t>
      </w:r>
      <w:r w:rsidR="001E5B08" w:rsidRPr="004D13F9">
        <w:rPr>
          <w:rFonts w:ascii="Arial" w:hAnsi="Arial" w:cs="Arial"/>
          <w:b/>
          <w:sz w:val="22"/>
          <w:szCs w:val="22"/>
        </w:rPr>
        <w:t xml:space="preserve"> </w:t>
      </w:r>
      <w:r w:rsidR="00792071" w:rsidRPr="004D13F9">
        <w:rPr>
          <w:rFonts w:ascii="Arial" w:hAnsi="Arial" w:cs="Arial"/>
          <w:color w:val="000000" w:themeColor="text1"/>
          <w:sz w:val="22"/>
          <w:szCs w:val="22"/>
        </w:rPr>
        <w:t>For complex diseases such as CAD the primary risk is of genetic origin</w:t>
      </w:r>
      <w:r w:rsidR="00F42A8D" w:rsidRPr="004D13F9">
        <w:rPr>
          <w:rFonts w:ascii="Arial" w:hAnsi="Arial" w:cs="Arial"/>
          <w:color w:val="000000" w:themeColor="text1"/>
          <w:sz w:val="22"/>
          <w:szCs w:val="22"/>
        </w:rPr>
        <w:t xml:space="preserve">, mediated by small effect size </w:t>
      </w:r>
      <w:r w:rsidR="00792071" w:rsidRPr="004D13F9">
        <w:rPr>
          <w:rFonts w:ascii="Arial" w:hAnsi="Arial" w:cs="Arial"/>
          <w:color w:val="000000" w:themeColor="text1"/>
          <w:sz w:val="22"/>
          <w:szCs w:val="22"/>
        </w:rPr>
        <w:t xml:space="preserve">common variation, and while there are hundreds of these variants </w:t>
      </w:r>
      <w:r w:rsidR="002D6118" w:rsidRPr="004D13F9">
        <w:rPr>
          <w:rFonts w:ascii="Arial" w:hAnsi="Arial" w:cs="Arial"/>
          <w:color w:val="000000" w:themeColor="text1"/>
          <w:sz w:val="22"/>
          <w:szCs w:val="22"/>
        </w:rPr>
        <w:t>and their related gene</w:t>
      </w:r>
      <w:r w:rsidR="00941C53" w:rsidRPr="004D13F9">
        <w:rPr>
          <w:rFonts w:ascii="Arial" w:hAnsi="Arial" w:cs="Arial"/>
          <w:color w:val="000000" w:themeColor="text1"/>
          <w:sz w:val="22"/>
          <w:szCs w:val="22"/>
        </w:rPr>
        <w:t>s</w:t>
      </w:r>
      <w:r w:rsidR="002D6118" w:rsidRPr="004D13F9">
        <w:rPr>
          <w:rFonts w:ascii="Arial" w:hAnsi="Arial" w:cs="Arial"/>
          <w:color w:val="000000" w:themeColor="text1"/>
          <w:sz w:val="22"/>
          <w:szCs w:val="22"/>
        </w:rPr>
        <w:t xml:space="preserve"> </w:t>
      </w:r>
      <w:r w:rsidR="00792071" w:rsidRPr="004D13F9">
        <w:rPr>
          <w:rFonts w:ascii="Arial" w:hAnsi="Arial" w:cs="Arial"/>
          <w:color w:val="000000" w:themeColor="text1"/>
          <w:sz w:val="22"/>
          <w:szCs w:val="22"/>
        </w:rPr>
        <w:t>for each pa</w:t>
      </w:r>
      <w:r w:rsidR="00941C53" w:rsidRPr="004D13F9">
        <w:rPr>
          <w:rFonts w:ascii="Arial" w:hAnsi="Arial" w:cs="Arial"/>
          <w:color w:val="000000" w:themeColor="text1"/>
          <w:sz w:val="22"/>
          <w:szCs w:val="22"/>
        </w:rPr>
        <w:t xml:space="preserve">rticular disease, there are </w:t>
      </w:r>
      <w:r w:rsidR="00792071" w:rsidRPr="004D13F9">
        <w:rPr>
          <w:rFonts w:ascii="Arial" w:hAnsi="Arial" w:cs="Arial"/>
          <w:color w:val="000000" w:themeColor="text1"/>
          <w:sz w:val="22"/>
          <w:szCs w:val="22"/>
        </w:rPr>
        <w:t xml:space="preserve">likely to be </w:t>
      </w:r>
      <w:r w:rsidR="00941C53" w:rsidRPr="004D13F9">
        <w:rPr>
          <w:rFonts w:ascii="Arial" w:hAnsi="Arial" w:cs="Arial"/>
          <w:color w:val="000000" w:themeColor="text1"/>
          <w:sz w:val="22"/>
          <w:szCs w:val="22"/>
        </w:rPr>
        <w:t xml:space="preserve">a much smaller number </w:t>
      </w:r>
      <w:r w:rsidR="00792071" w:rsidRPr="004D13F9">
        <w:rPr>
          <w:rFonts w:ascii="Arial" w:hAnsi="Arial" w:cs="Arial"/>
          <w:color w:val="000000" w:themeColor="text1"/>
          <w:sz w:val="22"/>
          <w:szCs w:val="22"/>
        </w:rPr>
        <w:t>of pathways</w:t>
      </w:r>
      <w:r w:rsidR="00465723" w:rsidRPr="004D13F9">
        <w:rPr>
          <w:rFonts w:ascii="Arial" w:hAnsi="Arial" w:cs="Arial"/>
          <w:color w:val="000000" w:themeColor="text1"/>
          <w:sz w:val="22"/>
          <w:szCs w:val="22"/>
        </w:rPr>
        <w:t>.</w:t>
      </w:r>
      <w:r w:rsidR="0074613F">
        <w:rPr>
          <w:rFonts w:ascii="Arial" w:hAnsi="Arial" w:cs="Arial"/>
          <w:color w:val="000000" w:themeColor="text1"/>
          <w:sz w:val="22"/>
          <w:szCs w:val="22"/>
        </w:rPr>
        <w:fldChar w:fldCharType="begin">
          <w:fldData xml:space="preserve">PEVuZE5vdGU+PENpdGU+PEF1dGhvcj5XYW5nPC9BdXRob3I+PFllYXI+MjAwNzwvWWVhcj48UmVj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</w:fldData>
        </w:fldChar>
      </w:r>
      <w:r w:rsidR="00A00176">
        <w:rPr>
          <w:rFonts w:ascii="Arial" w:hAnsi="Arial" w:cs="Arial"/>
          <w:color w:val="000000" w:themeColor="text1"/>
          <w:sz w:val="22"/>
          <w:szCs w:val="22"/>
        </w:rPr>
        <w:instrText xml:space="preserve"> ADDIN EN.CITE </w:instrText>
      </w:r>
      <w:r w:rsidR="00A00176">
        <w:rPr>
          <w:rFonts w:ascii="Arial" w:hAnsi="Arial" w:cs="Arial"/>
          <w:color w:val="000000" w:themeColor="text1"/>
          <w:sz w:val="22"/>
          <w:szCs w:val="22"/>
        </w:rPr>
        <w:fldChar w:fldCharType="begin">
          <w:fldData xml:space="preserve">PEVuZE5vdGU+PENpdGU+PEF1dGhvcj5XYW5nPC9BdXRob3I+PFllYXI+MjAwNzwvWWVhcj48UmVj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</w:fldData>
        </w:fldChar>
      </w:r>
      <w:r w:rsidR="00A00176">
        <w:rPr>
          <w:rFonts w:ascii="Arial" w:hAnsi="Arial" w:cs="Arial"/>
          <w:color w:val="000000" w:themeColor="text1"/>
          <w:sz w:val="22"/>
          <w:szCs w:val="22"/>
        </w:rPr>
        <w:instrText xml:space="preserve"> ADDIN EN.CITE.DATA </w:instrText>
      </w:r>
      <w:r w:rsidR="00A00176">
        <w:rPr>
          <w:rFonts w:ascii="Arial" w:hAnsi="Arial" w:cs="Arial"/>
          <w:color w:val="000000" w:themeColor="text1"/>
          <w:sz w:val="22"/>
          <w:szCs w:val="22"/>
        </w:rPr>
      </w:r>
      <w:r w:rsidR="00A00176">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153-160</w:t>
      </w:r>
      <w:r w:rsidR="0074613F">
        <w:rPr>
          <w:rFonts w:ascii="Arial" w:hAnsi="Arial" w:cs="Arial"/>
          <w:color w:val="000000" w:themeColor="text1"/>
          <w:sz w:val="22"/>
          <w:szCs w:val="22"/>
        </w:rPr>
        <w:fldChar w:fldCharType="end"/>
      </w:r>
      <w:r w:rsidR="009B2B4A" w:rsidRPr="004D13F9">
        <w:rPr>
          <w:rFonts w:ascii="Arial" w:hAnsi="Arial" w:cs="Arial"/>
          <w:color w:val="000000" w:themeColor="text1"/>
          <w:sz w:val="22"/>
          <w:szCs w:val="22"/>
        </w:rPr>
        <w:t xml:space="preserve"> Thus,</w:t>
      </w:r>
      <w:r w:rsidR="00D10722" w:rsidRPr="004D13F9">
        <w:rPr>
          <w:rFonts w:ascii="Arial" w:hAnsi="Arial" w:cs="Arial"/>
          <w:color w:val="000000" w:themeColor="text1"/>
          <w:sz w:val="22"/>
          <w:szCs w:val="22"/>
        </w:rPr>
        <w:t xml:space="preserve"> the identification of disease associa</w:t>
      </w:r>
      <w:r w:rsidR="008F710F" w:rsidRPr="004D13F9">
        <w:rPr>
          <w:rFonts w:ascii="Arial" w:hAnsi="Arial" w:cs="Arial"/>
          <w:color w:val="000000" w:themeColor="text1"/>
          <w:sz w:val="22"/>
          <w:szCs w:val="22"/>
        </w:rPr>
        <w:t>ted lncRNAs and their related</w:t>
      </w:r>
      <w:r w:rsidR="00D10722" w:rsidRPr="004D13F9">
        <w:rPr>
          <w:rFonts w:ascii="Arial" w:hAnsi="Arial" w:cs="Arial"/>
          <w:color w:val="000000" w:themeColor="text1"/>
          <w:sz w:val="22"/>
          <w:szCs w:val="22"/>
        </w:rPr>
        <w:t xml:space="preserve"> </w:t>
      </w:r>
      <w:r w:rsidR="0078041B" w:rsidRPr="004D13F9">
        <w:rPr>
          <w:rFonts w:ascii="Arial" w:hAnsi="Arial" w:cs="Arial"/>
          <w:color w:val="000000" w:themeColor="text1"/>
          <w:sz w:val="22"/>
          <w:szCs w:val="22"/>
        </w:rPr>
        <w:t>pcGene</w:t>
      </w:r>
      <w:r w:rsidR="00D10722" w:rsidRPr="004D13F9">
        <w:rPr>
          <w:rFonts w:ascii="Arial" w:hAnsi="Arial" w:cs="Arial"/>
          <w:color w:val="000000" w:themeColor="text1"/>
          <w:sz w:val="22"/>
          <w:szCs w:val="22"/>
        </w:rPr>
        <w:t>s</w:t>
      </w:r>
      <w:r w:rsidR="006D39F0" w:rsidRPr="004D13F9">
        <w:rPr>
          <w:rFonts w:ascii="Arial" w:hAnsi="Arial" w:cs="Arial"/>
          <w:color w:val="000000" w:themeColor="text1"/>
          <w:sz w:val="22"/>
          <w:szCs w:val="22"/>
        </w:rPr>
        <w:t xml:space="preserve">, and study of </w:t>
      </w:r>
      <w:r w:rsidR="00792071" w:rsidRPr="004D13F9">
        <w:rPr>
          <w:rFonts w:ascii="Arial" w:hAnsi="Arial" w:cs="Arial"/>
          <w:color w:val="000000" w:themeColor="text1"/>
          <w:sz w:val="22"/>
          <w:szCs w:val="22"/>
        </w:rPr>
        <w:t xml:space="preserve">their </w:t>
      </w:r>
      <w:r w:rsidR="006D39F0" w:rsidRPr="004D13F9">
        <w:rPr>
          <w:rFonts w:ascii="Arial" w:hAnsi="Arial" w:cs="Arial"/>
          <w:color w:val="000000" w:themeColor="text1"/>
          <w:sz w:val="22"/>
          <w:szCs w:val="22"/>
        </w:rPr>
        <w:t xml:space="preserve">relationships with other CAD genes in </w:t>
      </w:r>
      <w:r w:rsidR="00707001" w:rsidRPr="004D13F9">
        <w:rPr>
          <w:rFonts w:ascii="Arial" w:hAnsi="Arial" w:cs="Arial"/>
          <w:color w:val="000000" w:themeColor="text1"/>
          <w:sz w:val="22"/>
          <w:szCs w:val="22"/>
        </w:rPr>
        <w:t>signaling network</w:t>
      </w:r>
      <w:r w:rsidR="00792071" w:rsidRPr="004D13F9">
        <w:rPr>
          <w:rFonts w:ascii="Arial" w:hAnsi="Arial" w:cs="Arial"/>
          <w:color w:val="000000" w:themeColor="text1"/>
          <w:sz w:val="22"/>
          <w:szCs w:val="22"/>
        </w:rPr>
        <w:t xml:space="preserve">s will reduce the dimensionality </w:t>
      </w:r>
      <w:r w:rsidR="009E3FDB" w:rsidRPr="004D13F9">
        <w:rPr>
          <w:rFonts w:ascii="Arial" w:hAnsi="Arial" w:cs="Arial"/>
          <w:color w:val="000000" w:themeColor="text1"/>
          <w:sz w:val="22"/>
          <w:szCs w:val="22"/>
        </w:rPr>
        <w:t xml:space="preserve">of GWAS data, contribute to our understanding of </w:t>
      </w:r>
      <w:r w:rsidR="006D39F0" w:rsidRPr="004D13F9">
        <w:rPr>
          <w:rFonts w:ascii="Arial" w:hAnsi="Arial" w:cs="Arial"/>
          <w:color w:val="000000" w:themeColor="text1"/>
          <w:sz w:val="22"/>
          <w:szCs w:val="22"/>
        </w:rPr>
        <w:t xml:space="preserve">the role of lncRNAs in </w:t>
      </w:r>
      <w:r w:rsidR="009E3FDB" w:rsidRPr="004D13F9">
        <w:rPr>
          <w:rFonts w:ascii="Arial" w:hAnsi="Arial" w:cs="Arial"/>
          <w:color w:val="000000" w:themeColor="text1"/>
          <w:sz w:val="22"/>
          <w:szCs w:val="22"/>
        </w:rPr>
        <w:t xml:space="preserve">disease pathophysiology, </w:t>
      </w:r>
      <w:r w:rsidR="00792071" w:rsidRPr="004D13F9">
        <w:rPr>
          <w:rFonts w:ascii="Arial" w:hAnsi="Arial" w:cs="Arial"/>
          <w:color w:val="000000" w:themeColor="text1"/>
          <w:sz w:val="22"/>
          <w:szCs w:val="22"/>
        </w:rPr>
        <w:t>and point to drug targeting opportunities.</w:t>
      </w:r>
      <w:r w:rsidR="00BA406E" w:rsidRPr="004D13F9">
        <w:rPr>
          <w:rFonts w:ascii="Arial" w:hAnsi="Arial" w:cs="Arial"/>
          <w:color w:val="000000" w:themeColor="text1"/>
          <w:sz w:val="22"/>
          <w:szCs w:val="22"/>
        </w:rPr>
        <w:t xml:space="preserve"> </w:t>
      </w:r>
      <w:r w:rsidR="004A79F9" w:rsidRPr="004D13F9">
        <w:rPr>
          <w:rFonts w:ascii="Arial" w:hAnsi="Arial" w:cs="Arial"/>
          <w:color w:val="000000" w:themeColor="text1"/>
          <w:sz w:val="22"/>
          <w:szCs w:val="22"/>
        </w:rPr>
        <w:t>We have ma</w:t>
      </w:r>
      <w:r w:rsidR="00372E43" w:rsidRPr="004D13F9">
        <w:rPr>
          <w:rFonts w:ascii="Arial" w:hAnsi="Arial" w:cs="Arial"/>
          <w:color w:val="000000" w:themeColor="text1"/>
          <w:sz w:val="22"/>
          <w:szCs w:val="22"/>
        </w:rPr>
        <w:t>de significant progress connecting</w:t>
      </w:r>
      <w:r w:rsidR="004A79F9" w:rsidRPr="004D13F9">
        <w:rPr>
          <w:rFonts w:ascii="Arial" w:hAnsi="Arial" w:cs="Arial"/>
          <w:color w:val="000000" w:themeColor="text1"/>
          <w:sz w:val="22"/>
          <w:szCs w:val="22"/>
        </w:rPr>
        <w:t xml:space="preserve"> </w:t>
      </w:r>
      <w:r w:rsidR="0015797E" w:rsidRPr="004D13F9">
        <w:rPr>
          <w:rFonts w:ascii="Arial" w:hAnsi="Arial" w:cs="Arial"/>
          <w:color w:val="000000" w:themeColor="text1"/>
          <w:sz w:val="22"/>
          <w:szCs w:val="22"/>
        </w:rPr>
        <w:t xml:space="preserve">CAD associated </w:t>
      </w:r>
      <w:r w:rsidR="00F42A8D" w:rsidRPr="004D13F9">
        <w:rPr>
          <w:rFonts w:ascii="Arial" w:hAnsi="Arial" w:cs="Arial"/>
          <w:color w:val="000000" w:themeColor="text1"/>
          <w:sz w:val="22"/>
          <w:szCs w:val="22"/>
        </w:rPr>
        <w:t xml:space="preserve">functional </w:t>
      </w:r>
      <w:r w:rsidR="00DD0130" w:rsidRPr="004D13F9">
        <w:rPr>
          <w:rFonts w:ascii="Arial" w:hAnsi="Arial" w:cs="Arial"/>
          <w:color w:val="000000" w:themeColor="text1"/>
          <w:sz w:val="22"/>
          <w:szCs w:val="22"/>
        </w:rPr>
        <w:t>HCASMC</w:t>
      </w:r>
      <w:r w:rsidR="0015797E" w:rsidRPr="004D13F9">
        <w:rPr>
          <w:rFonts w:ascii="Arial" w:hAnsi="Arial" w:cs="Arial"/>
          <w:color w:val="000000" w:themeColor="text1"/>
          <w:sz w:val="22"/>
          <w:szCs w:val="22"/>
        </w:rPr>
        <w:t xml:space="preserve"> genes</w:t>
      </w:r>
      <w:r w:rsidR="00106D83" w:rsidRPr="004D13F9">
        <w:rPr>
          <w:rFonts w:ascii="Arial" w:hAnsi="Arial" w:cs="Arial"/>
          <w:color w:val="000000" w:themeColor="text1"/>
          <w:sz w:val="22"/>
          <w:szCs w:val="22"/>
        </w:rPr>
        <w:t xml:space="preserve"> </w:t>
      </w:r>
      <w:r w:rsidR="00106D83" w:rsidRPr="004D13F9">
        <w:rPr>
          <w:rFonts w:ascii="Arial" w:hAnsi="Arial" w:cs="Arial"/>
          <w:b/>
          <w:color w:val="000000" w:themeColor="text1"/>
          <w:sz w:val="22"/>
          <w:szCs w:val="22"/>
        </w:rPr>
        <w:t>(Fig. 2)</w:t>
      </w:r>
      <w:r w:rsidR="00DD0130" w:rsidRPr="004D13F9">
        <w:rPr>
          <w:rFonts w:ascii="Arial" w:hAnsi="Arial" w:cs="Arial"/>
          <w:color w:val="000000" w:themeColor="text1"/>
          <w:sz w:val="22"/>
          <w:szCs w:val="22"/>
        </w:rPr>
        <w:t xml:space="preserve">, thus far highlighting a likely </w:t>
      </w:r>
      <w:r w:rsidR="00F261EA" w:rsidRPr="004D13F9">
        <w:rPr>
          <w:rFonts w:ascii="Arial" w:hAnsi="Arial" w:cs="Arial"/>
          <w:color w:val="000000" w:themeColor="text1"/>
          <w:sz w:val="22"/>
          <w:szCs w:val="22"/>
        </w:rPr>
        <w:t xml:space="preserve">disease </w:t>
      </w:r>
      <w:r w:rsidR="00DD0130" w:rsidRPr="004D13F9">
        <w:rPr>
          <w:rFonts w:ascii="Arial" w:hAnsi="Arial" w:cs="Arial"/>
          <w:color w:val="000000" w:themeColor="text1"/>
          <w:sz w:val="22"/>
          <w:szCs w:val="22"/>
        </w:rPr>
        <w:t xml:space="preserve">role </w:t>
      </w:r>
      <w:r w:rsidR="00F261EA" w:rsidRPr="004D13F9">
        <w:rPr>
          <w:rFonts w:ascii="Arial" w:hAnsi="Arial" w:cs="Arial"/>
          <w:color w:val="000000" w:themeColor="text1"/>
          <w:sz w:val="22"/>
          <w:szCs w:val="22"/>
        </w:rPr>
        <w:t xml:space="preserve">for </w:t>
      </w:r>
      <w:r w:rsidR="00DD0130" w:rsidRPr="004D13F9">
        <w:rPr>
          <w:rFonts w:ascii="Arial" w:hAnsi="Arial" w:cs="Arial"/>
          <w:color w:val="000000" w:themeColor="text1"/>
          <w:sz w:val="22"/>
          <w:szCs w:val="22"/>
        </w:rPr>
        <w:t>SMC differentiation and phenotypic modulation</w:t>
      </w:r>
      <w:r w:rsidR="0074613F">
        <w:rPr>
          <w:rFonts w:ascii="Arial" w:hAnsi="Arial" w:cs="Arial"/>
          <w:color w:val="000000" w:themeColor="text1"/>
          <w:sz w:val="22"/>
          <w:szCs w:val="22"/>
        </w:rPr>
        <w:fldChar w:fldCharType="begin">
          <w:fldData xml:space="preserve">PEVuZE5vdGU+PENpdGU+PEF1dGhvcj5OdXJuYmVyZzwvQXV0aG9yPjxZZWFyPjIwMTU8L1llYXI+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</w:fldData>
        </w:fldChar>
      </w:r>
      <w:r w:rsidR="0074613F">
        <w:rPr>
          <w:rFonts w:ascii="Arial" w:hAnsi="Arial" w:cs="Arial"/>
          <w:color w:val="000000" w:themeColor="text1"/>
          <w:sz w:val="22"/>
          <w:szCs w:val="22"/>
        </w:rPr>
        <w:instrText xml:space="preserve"> ADDIN EN.CITE </w:instrText>
      </w:r>
      <w:r w:rsidR="0074613F">
        <w:rPr>
          <w:rFonts w:ascii="Arial" w:hAnsi="Arial" w:cs="Arial"/>
          <w:color w:val="000000" w:themeColor="text1"/>
          <w:sz w:val="22"/>
          <w:szCs w:val="22"/>
        </w:rPr>
        <w:fldChar w:fldCharType="begin">
          <w:fldData xml:space="preserve">PEVuZE5vdGU+PENpdGU+PEF1dGhvcj5OdXJuYmVyZzwvQXV0aG9yPjxZZWFyPjIwMTU8L1llYXI+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</w:fldData>
        </w:fldChar>
      </w:r>
      <w:r w:rsidR="0074613F">
        <w:rPr>
          <w:rFonts w:ascii="Arial" w:hAnsi="Arial" w:cs="Arial"/>
          <w:color w:val="000000" w:themeColor="text1"/>
          <w:sz w:val="22"/>
          <w:szCs w:val="22"/>
        </w:rPr>
        <w:instrText xml:space="preserve"> ADDIN EN.CITE.DATA </w:instrText>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74613F" w:rsidRPr="0074613F">
        <w:rPr>
          <w:rFonts w:ascii="Arial" w:hAnsi="Arial" w:cs="Arial"/>
          <w:noProof/>
          <w:color w:val="000000" w:themeColor="text1"/>
          <w:sz w:val="22"/>
          <w:szCs w:val="22"/>
          <w:vertAlign w:val="superscript"/>
        </w:rPr>
        <w:t>11, 13</w:t>
      </w:r>
      <w:r w:rsidR="0074613F">
        <w:rPr>
          <w:rFonts w:ascii="Arial" w:hAnsi="Arial" w:cs="Arial"/>
          <w:color w:val="000000" w:themeColor="text1"/>
          <w:sz w:val="22"/>
          <w:szCs w:val="22"/>
        </w:rPr>
        <w:fldChar w:fldCharType="end"/>
      </w:r>
      <w:r w:rsidR="00DD0130" w:rsidRPr="004D13F9">
        <w:rPr>
          <w:rFonts w:ascii="Arial" w:hAnsi="Arial" w:cs="Arial"/>
          <w:color w:val="000000" w:themeColor="text1"/>
          <w:sz w:val="22"/>
          <w:szCs w:val="22"/>
        </w:rPr>
        <w:t xml:space="preserve">, as well as apoptosis and </w:t>
      </w:r>
      <w:r w:rsidR="003804FE" w:rsidRPr="004D13F9">
        <w:rPr>
          <w:rFonts w:ascii="Arial" w:hAnsi="Arial" w:cs="Arial"/>
          <w:color w:val="000000" w:themeColor="text1"/>
          <w:sz w:val="22"/>
          <w:szCs w:val="22"/>
        </w:rPr>
        <w:t>efferocytosis</w:t>
      </w:r>
      <w:r w:rsidR="00180909" w:rsidRPr="004D13F9">
        <w:rPr>
          <w:rFonts w:ascii="Arial" w:hAnsi="Arial" w:cs="Arial"/>
          <w:color w:val="000000" w:themeColor="text1"/>
          <w:sz w:val="22"/>
          <w:szCs w:val="22"/>
        </w:rPr>
        <w:t>.</w:t>
      </w:r>
      <w:r w:rsidR="0074613F">
        <w:rPr>
          <w:rFonts w:ascii="Arial" w:hAnsi="Arial" w:cs="Arial"/>
          <w:color w:val="000000" w:themeColor="text1"/>
          <w:sz w:val="22"/>
          <w:szCs w:val="22"/>
        </w:rPr>
        <w:fldChar w:fldCharType="begin">
          <w:fldData xml:space="preserve">PEVuZE5vdGU+PENpdGU+PEF1dGhvcj5Lb2ppbWE8L0F1dGhvcj48WWVhcj4yMDE0PC9ZZWFyPjxS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</w:fldData>
        </w:fldChar>
      </w:r>
      <w:r w:rsidR="00A00176">
        <w:rPr>
          <w:rFonts w:ascii="Arial" w:hAnsi="Arial" w:cs="Arial"/>
          <w:color w:val="000000" w:themeColor="text1"/>
          <w:sz w:val="22"/>
          <w:szCs w:val="22"/>
        </w:rPr>
        <w:instrText xml:space="preserve"> ADDIN EN.CITE </w:instrText>
      </w:r>
      <w:r w:rsidR="00A00176">
        <w:rPr>
          <w:rFonts w:ascii="Arial" w:hAnsi="Arial" w:cs="Arial"/>
          <w:color w:val="000000" w:themeColor="text1"/>
          <w:sz w:val="22"/>
          <w:szCs w:val="22"/>
        </w:rPr>
        <w:fldChar w:fldCharType="begin">
          <w:fldData xml:space="preserve">PEVuZE5vdGU+PENpdGU+PEF1dGhvcj5Lb2ppbWE8L0F1dGhvcj48WWVhcj4yMDE0PC9ZZWFyPjxS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</w:fldData>
        </w:fldChar>
      </w:r>
      <w:r w:rsidR="00A00176">
        <w:rPr>
          <w:rFonts w:ascii="Arial" w:hAnsi="Arial" w:cs="Arial"/>
          <w:color w:val="000000" w:themeColor="text1"/>
          <w:sz w:val="22"/>
          <w:szCs w:val="22"/>
        </w:rPr>
        <w:instrText xml:space="preserve"> ADDIN EN.CITE.DATA </w:instrText>
      </w:r>
      <w:r w:rsidR="00A00176">
        <w:rPr>
          <w:rFonts w:ascii="Arial" w:hAnsi="Arial" w:cs="Arial"/>
          <w:color w:val="000000" w:themeColor="text1"/>
          <w:sz w:val="22"/>
          <w:szCs w:val="22"/>
        </w:rPr>
      </w:r>
      <w:r w:rsidR="00A00176">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56, 57</w:t>
      </w:r>
      <w:r w:rsidR="0074613F">
        <w:rPr>
          <w:rFonts w:ascii="Arial" w:hAnsi="Arial" w:cs="Arial"/>
          <w:color w:val="000000" w:themeColor="text1"/>
          <w:sz w:val="22"/>
          <w:szCs w:val="22"/>
        </w:rPr>
        <w:fldChar w:fldCharType="end"/>
      </w:r>
      <w:r w:rsidR="003804FE" w:rsidRPr="004D13F9">
        <w:rPr>
          <w:rFonts w:ascii="Arial" w:hAnsi="Arial" w:cs="Arial"/>
          <w:color w:val="000000" w:themeColor="text1"/>
          <w:sz w:val="22"/>
          <w:szCs w:val="22"/>
        </w:rPr>
        <w:t xml:space="preserve"> While these pathways have been implicated previously and studied in various model systems, the human data is now providing causal information that links them to </w:t>
      </w:r>
      <w:r w:rsidR="00B60467" w:rsidRPr="004D13F9">
        <w:rPr>
          <w:rFonts w:ascii="Arial" w:hAnsi="Arial" w:cs="Arial"/>
          <w:color w:val="000000" w:themeColor="text1"/>
          <w:sz w:val="22"/>
          <w:szCs w:val="22"/>
        </w:rPr>
        <w:t xml:space="preserve">human </w:t>
      </w:r>
      <w:r w:rsidR="003804FE" w:rsidRPr="004D13F9">
        <w:rPr>
          <w:rFonts w:ascii="Arial" w:hAnsi="Arial" w:cs="Arial"/>
          <w:color w:val="000000" w:themeColor="text1"/>
          <w:sz w:val="22"/>
          <w:szCs w:val="22"/>
        </w:rPr>
        <w:t>disease risk</w:t>
      </w:r>
      <w:r w:rsidR="00E92858" w:rsidRPr="004D13F9">
        <w:rPr>
          <w:rFonts w:ascii="Arial" w:hAnsi="Arial" w:cs="Arial"/>
          <w:color w:val="000000" w:themeColor="text1"/>
          <w:sz w:val="22"/>
          <w:szCs w:val="22"/>
        </w:rPr>
        <w:t>, and identifying new genetic interdependence</w:t>
      </w:r>
      <w:r w:rsidR="003804FE" w:rsidRPr="004D13F9">
        <w:rPr>
          <w:rFonts w:ascii="Arial" w:hAnsi="Arial" w:cs="Arial"/>
          <w:color w:val="000000" w:themeColor="text1"/>
          <w:sz w:val="22"/>
          <w:szCs w:val="22"/>
        </w:rPr>
        <w:t xml:space="preserve">. </w:t>
      </w:r>
      <w:r w:rsidR="003B12A5" w:rsidRPr="004D13F9">
        <w:rPr>
          <w:rFonts w:ascii="Arial" w:hAnsi="Arial" w:cs="Arial"/>
          <w:color w:val="000000" w:themeColor="text1"/>
          <w:sz w:val="22"/>
          <w:szCs w:val="22"/>
        </w:rPr>
        <w:t>Thus, a primary goal of this Aim is to characterize the gene network</w:t>
      </w:r>
      <w:r w:rsidR="00E54080" w:rsidRPr="004D13F9">
        <w:rPr>
          <w:rFonts w:ascii="Arial" w:hAnsi="Arial" w:cs="Arial"/>
          <w:color w:val="000000" w:themeColor="text1"/>
          <w:sz w:val="22"/>
          <w:szCs w:val="22"/>
        </w:rPr>
        <w:t>s that are</w:t>
      </w:r>
      <w:r w:rsidR="003B12A5" w:rsidRPr="004D13F9">
        <w:rPr>
          <w:rFonts w:ascii="Arial" w:hAnsi="Arial" w:cs="Arial"/>
          <w:color w:val="000000" w:themeColor="text1"/>
          <w:sz w:val="22"/>
          <w:szCs w:val="22"/>
        </w:rPr>
        <w:t xml:space="preserve"> regulated by the disease lncRNAs identified in </w:t>
      </w:r>
      <w:r w:rsidR="003B12A5" w:rsidRPr="004D13F9">
        <w:rPr>
          <w:rFonts w:ascii="Arial" w:hAnsi="Arial" w:cs="Arial"/>
          <w:b/>
          <w:color w:val="000000" w:themeColor="text1"/>
          <w:sz w:val="22"/>
          <w:szCs w:val="22"/>
        </w:rPr>
        <w:t>Aims 1</w:t>
      </w:r>
      <w:r w:rsidR="003B12A5" w:rsidRPr="004D13F9">
        <w:rPr>
          <w:rFonts w:ascii="Arial" w:hAnsi="Arial" w:cs="Arial"/>
          <w:color w:val="000000" w:themeColor="text1"/>
          <w:sz w:val="22"/>
          <w:szCs w:val="22"/>
        </w:rPr>
        <w:t xml:space="preserve"> </w:t>
      </w:r>
      <w:r w:rsidR="003B12A5" w:rsidRPr="004D13F9">
        <w:rPr>
          <w:rFonts w:ascii="Arial" w:hAnsi="Arial" w:cs="Arial"/>
          <w:b/>
          <w:color w:val="000000" w:themeColor="text1"/>
          <w:sz w:val="22"/>
          <w:szCs w:val="22"/>
        </w:rPr>
        <w:t>and 2</w:t>
      </w:r>
      <w:r w:rsidR="003B12A5" w:rsidRPr="004D13F9">
        <w:rPr>
          <w:rFonts w:ascii="Arial" w:hAnsi="Arial" w:cs="Arial"/>
          <w:color w:val="000000" w:themeColor="text1"/>
          <w:sz w:val="22"/>
          <w:szCs w:val="22"/>
        </w:rPr>
        <w:t xml:space="preserve">. We propose here to use </w:t>
      </w:r>
      <w:r w:rsidR="00601FD2" w:rsidRPr="004D13F9">
        <w:rPr>
          <w:rFonts w:ascii="Arial" w:hAnsi="Arial" w:cs="Arial"/>
          <w:sz w:val="22"/>
          <w:szCs w:val="22"/>
        </w:rPr>
        <w:t xml:space="preserve">highly-multiplexed CRISPR inhibition (CRISPRi) coupled with single-cell RNAseq </w:t>
      </w:r>
      <w:r w:rsidR="007D37CF" w:rsidRPr="004D13F9">
        <w:rPr>
          <w:rFonts w:ascii="Arial" w:hAnsi="Arial" w:cs="Arial"/>
          <w:sz w:val="22"/>
          <w:szCs w:val="22"/>
        </w:rPr>
        <w:t>(PerturbS</w:t>
      </w:r>
      <w:r w:rsidR="00E330B9" w:rsidRPr="004D13F9">
        <w:rPr>
          <w:rFonts w:ascii="Arial" w:hAnsi="Arial" w:cs="Arial"/>
          <w:sz w:val="22"/>
          <w:szCs w:val="22"/>
        </w:rPr>
        <w:t xml:space="preserve">eq) </w:t>
      </w:r>
      <w:r w:rsidR="003B12A5" w:rsidRPr="004D13F9">
        <w:rPr>
          <w:rFonts w:ascii="Arial" w:hAnsi="Arial" w:cs="Arial"/>
          <w:color w:val="000000" w:themeColor="text1"/>
          <w:sz w:val="22"/>
          <w:szCs w:val="22"/>
        </w:rPr>
        <w:t xml:space="preserve">to characterize downstream signaling </w:t>
      </w:r>
      <w:r w:rsidR="007F7292" w:rsidRPr="004D13F9">
        <w:rPr>
          <w:rFonts w:ascii="Arial" w:hAnsi="Arial" w:cs="Arial"/>
          <w:color w:val="000000" w:themeColor="text1"/>
          <w:sz w:val="22"/>
          <w:szCs w:val="22"/>
        </w:rPr>
        <w:t xml:space="preserve">networks </w:t>
      </w:r>
      <w:r w:rsidR="003B12A5" w:rsidRPr="004D13F9">
        <w:rPr>
          <w:rFonts w:ascii="Arial" w:hAnsi="Arial" w:cs="Arial"/>
          <w:color w:val="000000" w:themeColor="text1"/>
          <w:sz w:val="22"/>
          <w:szCs w:val="22"/>
        </w:rPr>
        <w:t>of CAD lncRNAs</w:t>
      </w:r>
      <w:r w:rsidR="001E65C2" w:rsidRPr="004D13F9">
        <w:rPr>
          <w:rFonts w:ascii="Arial" w:hAnsi="Arial" w:cs="Arial"/>
          <w:color w:val="000000" w:themeColor="text1"/>
          <w:sz w:val="22"/>
          <w:szCs w:val="22"/>
        </w:rPr>
        <w:t xml:space="preserve"> </w:t>
      </w:r>
      <w:r w:rsidR="001E65C2" w:rsidRPr="004D13F9">
        <w:rPr>
          <w:rFonts w:ascii="Arial" w:hAnsi="Arial" w:cs="Arial"/>
          <w:b/>
          <w:color w:val="000000" w:themeColor="text1"/>
          <w:sz w:val="22"/>
          <w:szCs w:val="22"/>
        </w:rPr>
        <w:t>(Fig. 10)</w:t>
      </w:r>
      <w:r w:rsidR="007F7292" w:rsidRPr="004D13F9">
        <w:rPr>
          <w:rFonts w:ascii="Arial" w:hAnsi="Arial" w:cs="Arial"/>
          <w:color w:val="000000" w:themeColor="text1"/>
          <w:sz w:val="22"/>
          <w:szCs w:val="22"/>
        </w:rPr>
        <w:t>.</w:t>
      </w:r>
      <w:r w:rsidR="003B12A5" w:rsidRPr="004D13F9">
        <w:rPr>
          <w:rFonts w:ascii="Arial" w:hAnsi="Arial" w:cs="Arial"/>
          <w:color w:val="000000" w:themeColor="text1"/>
          <w:sz w:val="22"/>
          <w:szCs w:val="22"/>
        </w:rPr>
        <w:t xml:space="preserve"> </w:t>
      </w:r>
      <w:r w:rsidR="0057494B" w:rsidRPr="004D13F9">
        <w:rPr>
          <w:rFonts w:ascii="Arial" w:hAnsi="Arial" w:cs="Arial"/>
          <w:color w:val="000000" w:themeColor="text1"/>
          <w:sz w:val="22"/>
          <w:szCs w:val="22"/>
        </w:rPr>
        <w:t>Although this is a relatively new methodology, we have extensive experience with the 10x Genomics system for inDrop</w:t>
      </w:r>
      <w:r w:rsidR="00035665" w:rsidRPr="004D13F9">
        <w:rPr>
          <w:rFonts w:ascii="Arial" w:hAnsi="Arial" w:cs="Arial"/>
          <w:color w:val="000000" w:themeColor="text1"/>
          <w:sz w:val="22"/>
          <w:szCs w:val="22"/>
        </w:rPr>
        <w:t xml:space="preserve"> single cell RNAseq</w:t>
      </w:r>
      <w:r w:rsidR="002800E7" w:rsidRPr="004D13F9">
        <w:rPr>
          <w:rFonts w:ascii="Arial" w:hAnsi="Arial" w:cs="Arial"/>
          <w:color w:val="000000" w:themeColor="text1"/>
          <w:sz w:val="22"/>
          <w:szCs w:val="22"/>
        </w:rPr>
        <w:t xml:space="preserve"> (scRNAseq)</w:t>
      </w:r>
      <w:r w:rsidR="0074613F">
        <w:rPr>
          <w:rFonts w:ascii="Arial" w:hAnsi="Arial" w:cs="Arial"/>
          <w:color w:val="000000" w:themeColor="text1"/>
          <w:sz w:val="22"/>
          <w:szCs w:val="22"/>
        </w:rPr>
        <w:fldChar w:fldCharType="begin">
          <w:fldData xml:space="preserve">PEVuZE5vdGU+PENpdGU+PEF1dGhvcj5MaTwvQXV0aG9yPjxZZWFyPjIwMTY8L1llYXI+PFJlY051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</w:fldData>
        </w:fldChar>
      </w:r>
      <w:r w:rsidR="00A00176">
        <w:rPr>
          <w:rFonts w:ascii="Arial" w:hAnsi="Arial" w:cs="Arial"/>
          <w:color w:val="000000" w:themeColor="text1"/>
          <w:sz w:val="22"/>
          <w:szCs w:val="22"/>
        </w:rPr>
        <w:instrText xml:space="preserve"> ADDIN EN.CITE </w:instrText>
      </w:r>
      <w:r w:rsidR="00A00176">
        <w:rPr>
          <w:rFonts w:ascii="Arial" w:hAnsi="Arial" w:cs="Arial"/>
          <w:color w:val="000000" w:themeColor="text1"/>
          <w:sz w:val="22"/>
          <w:szCs w:val="22"/>
        </w:rPr>
        <w:fldChar w:fldCharType="begin">
          <w:fldData xml:space="preserve">PEVuZE5vdGU+PENpdGU+PEF1dGhvcj5MaTwvQXV0aG9yPjxZZWFyPjIwMTY8L1llYXI+PFJlY051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</w:fldData>
        </w:fldChar>
      </w:r>
      <w:r w:rsidR="00A00176">
        <w:rPr>
          <w:rFonts w:ascii="Arial" w:hAnsi="Arial" w:cs="Arial"/>
          <w:color w:val="000000" w:themeColor="text1"/>
          <w:sz w:val="22"/>
          <w:szCs w:val="22"/>
        </w:rPr>
        <w:instrText xml:space="preserve"> ADDIN EN.CITE.DATA </w:instrText>
      </w:r>
      <w:r w:rsidR="00A00176">
        <w:rPr>
          <w:rFonts w:ascii="Arial" w:hAnsi="Arial" w:cs="Arial"/>
          <w:color w:val="000000" w:themeColor="text1"/>
          <w:sz w:val="22"/>
          <w:szCs w:val="22"/>
        </w:rPr>
      </w:r>
      <w:r w:rsidR="00A00176">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161-163</w:t>
      </w:r>
      <w:r w:rsidR="0074613F">
        <w:rPr>
          <w:rFonts w:ascii="Arial" w:hAnsi="Arial" w:cs="Arial"/>
          <w:color w:val="000000" w:themeColor="text1"/>
          <w:sz w:val="22"/>
          <w:szCs w:val="22"/>
        </w:rPr>
        <w:fldChar w:fldCharType="end"/>
      </w:r>
      <w:r w:rsidR="0057494B" w:rsidRPr="004D13F9">
        <w:rPr>
          <w:rFonts w:ascii="Arial" w:hAnsi="Arial" w:cs="Arial"/>
          <w:color w:val="000000" w:themeColor="text1"/>
          <w:sz w:val="22"/>
          <w:szCs w:val="22"/>
        </w:rPr>
        <w:t xml:space="preserve"> </w:t>
      </w:r>
      <w:r w:rsidR="0057494B" w:rsidRPr="004D13F9">
        <w:rPr>
          <w:rFonts w:ascii="Arial" w:hAnsi="Arial" w:cs="Arial"/>
          <w:b/>
          <w:color w:val="000000" w:themeColor="text1"/>
          <w:sz w:val="22"/>
          <w:szCs w:val="22"/>
        </w:rPr>
        <w:t>(Fig. 11)</w:t>
      </w:r>
      <w:r w:rsidR="0057494B" w:rsidRPr="004D13F9">
        <w:rPr>
          <w:rFonts w:ascii="Arial" w:hAnsi="Arial" w:cs="Arial"/>
          <w:color w:val="000000" w:themeColor="text1"/>
          <w:sz w:val="22"/>
          <w:szCs w:val="22"/>
        </w:rPr>
        <w:t xml:space="preserve"> and are currently using PerturbSeq to investigate TCF21 downstream </w:t>
      </w:r>
      <w:commentRangeStart w:id="3"/>
      <w:r w:rsidR="0057494B" w:rsidRPr="004D13F9">
        <w:rPr>
          <w:rFonts w:ascii="Arial" w:hAnsi="Arial" w:cs="Arial"/>
          <w:color w:val="000000" w:themeColor="text1"/>
          <w:sz w:val="22"/>
          <w:szCs w:val="22"/>
        </w:rPr>
        <w:t>signaling</w:t>
      </w:r>
      <w:commentRangeEnd w:id="3"/>
      <w:r w:rsidR="004D2425">
        <w:rPr>
          <w:rStyle w:val="CommentReference"/>
        </w:rPr>
        <w:commentReference w:id="3"/>
      </w:r>
      <w:r w:rsidR="0057494B" w:rsidRPr="004D13F9">
        <w:rPr>
          <w:rFonts w:ascii="Arial" w:hAnsi="Arial" w:cs="Arial"/>
          <w:color w:val="000000" w:themeColor="text1"/>
          <w:sz w:val="22"/>
          <w:szCs w:val="22"/>
        </w:rPr>
        <w:t>.</w:t>
      </w:r>
      <w:r w:rsidR="0074613F">
        <w:rPr>
          <w:rFonts w:ascii="Arial" w:hAnsi="Arial" w:cs="Arial"/>
          <w:color w:val="000000" w:themeColor="text1"/>
          <w:sz w:val="22"/>
          <w:szCs w:val="22"/>
        </w:rPr>
        <w:fldChar w:fldCharType="begin"/>
      </w:r>
      <w:r w:rsidR="00A00176">
        <w:rPr>
          <w:rFonts w:ascii="Arial" w:hAnsi="Arial" w:cs="Arial"/>
          <w:color w:val="000000" w:themeColor="text1"/>
          <w:sz w:val="22"/>
          <w:szCs w:val="22"/>
        </w:rPr>
        <w:instrText xml:space="preserve"> ADDIN EN.CITE &lt;EndNote&gt;&lt;Cite&gt;&lt;Author&gt;Wirka&lt;/Author&gt;&lt;Year&gt;2018&lt;/Year&gt;&lt;RecNum&gt;1544&lt;/RecNum&gt;&lt;DisplayText&gt;&lt;style face="superscript"&gt;162&lt;/style&gt;&lt;/DisplayText&gt;&lt;record&gt;&lt;rec-number&gt;1544&lt;/rec-number&gt;&lt;foreign-keys&gt;&lt;key app="EN" db-id="59a5vzd2ztztp3e2prax0va3f0xxvp0exvff" timestamp="1518325370"&gt;1544&lt;/key&gt;&lt;/foreign-keys&gt;&lt;ref-type name="Journal Article"&gt;17&lt;/ref-type&gt;&lt;contributors&gt;&lt;authors&gt;&lt;author&gt;Wirka, R.&lt;/author&gt;&lt;author&gt;Pjanic, M.&lt;/author&gt;&lt;author&gt;Quertermous, T.&lt;/author&gt;&lt;/authors&gt;&lt;/contributors&gt;&lt;titles&gt;&lt;title&gt;Advances in Transcriptomics: Investigating cardiovascular disease at unprecedented resolution&lt;/title&gt;&lt;secondary-title&gt;Circulation Research&lt;/secondary-title&gt;&lt;/titles&gt;&lt;periodical&gt;&lt;full-title&gt;Circulation Research&lt;/full-title&gt;&lt;abbr-1&gt;Circulation research&lt;/abbr-1&gt;&lt;/periodical&gt;&lt;volume&gt; in press.&lt;/volume&gt;&lt;dates&gt;&lt;year&gt;2018&lt;/year&gt;&lt;/dates&gt;&lt;urls&gt;&lt;/urls&gt;&lt;/record&gt;&lt;/Cite&gt;&lt;/EndNote&gt;</w:instrText>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162</w:t>
      </w:r>
      <w:r w:rsidR="0074613F">
        <w:rPr>
          <w:rFonts w:ascii="Arial" w:hAnsi="Arial" w:cs="Arial"/>
          <w:color w:val="000000" w:themeColor="text1"/>
          <w:sz w:val="22"/>
          <w:szCs w:val="22"/>
        </w:rPr>
        <w:fldChar w:fldCharType="end"/>
      </w:r>
      <w:r w:rsidR="0057494B" w:rsidRPr="004D13F9">
        <w:rPr>
          <w:rFonts w:ascii="Arial" w:hAnsi="Arial" w:cs="Arial"/>
          <w:color w:val="000000" w:themeColor="text1"/>
          <w:sz w:val="22"/>
          <w:szCs w:val="22"/>
        </w:rPr>
        <w:t xml:space="preserve"> </w:t>
      </w:r>
      <w:r w:rsidR="00A063C1" w:rsidRPr="004D13F9">
        <w:rPr>
          <w:rFonts w:ascii="Arial" w:hAnsi="Arial" w:cs="Arial"/>
          <w:color w:val="000000" w:themeColor="text1"/>
          <w:sz w:val="22"/>
          <w:szCs w:val="22"/>
        </w:rPr>
        <w:t xml:space="preserve">We will </w:t>
      </w:r>
      <w:r w:rsidR="003B12A5" w:rsidRPr="004D13F9">
        <w:rPr>
          <w:rFonts w:ascii="Arial" w:hAnsi="Arial" w:cs="Arial"/>
          <w:color w:val="000000" w:themeColor="text1"/>
          <w:sz w:val="22"/>
          <w:szCs w:val="22"/>
        </w:rPr>
        <w:t>intersect networks</w:t>
      </w:r>
      <w:r w:rsidR="00D2213F" w:rsidRPr="004D13F9">
        <w:rPr>
          <w:rFonts w:ascii="Arial" w:hAnsi="Arial" w:cs="Arial"/>
          <w:color w:val="000000" w:themeColor="text1"/>
          <w:sz w:val="22"/>
          <w:szCs w:val="22"/>
        </w:rPr>
        <w:t xml:space="preserve"> from </w:t>
      </w:r>
      <w:r w:rsidR="003B12A5" w:rsidRPr="004D13F9">
        <w:rPr>
          <w:rFonts w:ascii="Arial" w:hAnsi="Arial" w:cs="Arial"/>
          <w:color w:val="000000" w:themeColor="text1"/>
          <w:sz w:val="22"/>
          <w:szCs w:val="22"/>
        </w:rPr>
        <w:t xml:space="preserve">CAD related </w:t>
      </w:r>
      <w:r w:rsidR="00EA0F67" w:rsidRPr="004D13F9">
        <w:rPr>
          <w:rFonts w:ascii="Arial" w:hAnsi="Arial" w:cs="Arial"/>
          <w:color w:val="000000" w:themeColor="text1"/>
          <w:sz w:val="22"/>
          <w:szCs w:val="22"/>
        </w:rPr>
        <w:t>lncRNAs</w:t>
      </w:r>
      <w:r w:rsidR="003B12A5" w:rsidRPr="004D13F9">
        <w:rPr>
          <w:rFonts w:ascii="Arial" w:hAnsi="Arial" w:cs="Arial"/>
          <w:color w:val="000000" w:themeColor="text1"/>
          <w:sz w:val="22"/>
          <w:szCs w:val="22"/>
        </w:rPr>
        <w:t xml:space="preserve"> </w:t>
      </w:r>
      <w:r w:rsidR="00F70041" w:rsidRPr="004D13F9">
        <w:rPr>
          <w:rFonts w:ascii="Arial" w:hAnsi="Arial" w:cs="Arial"/>
          <w:color w:val="000000" w:themeColor="text1"/>
          <w:sz w:val="22"/>
          <w:szCs w:val="22"/>
        </w:rPr>
        <w:t>with those identified for</w:t>
      </w:r>
      <w:r w:rsidR="00FA7CE0" w:rsidRPr="004D13F9">
        <w:rPr>
          <w:rFonts w:ascii="Arial" w:hAnsi="Arial" w:cs="Arial"/>
          <w:color w:val="000000" w:themeColor="text1"/>
          <w:sz w:val="22"/>
          <w:szCs w:val="22"/>
        </w:rPr>
        <w:t xml:space="preserve"> </w:t>
      </w:r>
      <w:r w:rsidR="003B12A5" w:rsidRPr="004D13F9">
        <w:rPr>
          <w:rFonts w:ascii="Arial" w:hAnsi="Arial" w:cs="Arial"/>
          <w:color w:val="000000" w:themeColor="text1"/>
          <w:sz w:val="22"/>
          <w:szCs w:val="22"/>
        </w:rPr>
        <w:t>CAD ca</w:t>
      </w:r>
      <w:r w:rsidR="006E6EA0" w:rsidRPr="004D13F9">
        <w:rPr>
          <w:rFonts w:ascii="Arial" w:hAnsi="Arial" w:cs="Arial"/>
          <w:color w:val="000000" w:themeColor="text1"/>
          <w:sz w:val="22"/>
          <w:szCs w:val="22"/>
        </w:rPr>
        <w:t xml:space="preserve">usal </w:t>
      </w:r>
      <w:r w:rsidR="0078041B" w:rsidRPr="004D13F9">
        <w:rPr>
          <w:rFonts w:ascii="Arial" w:hAnsi="Arial" w:cs="Arial"/>
          <w:color w:val="000000" w:themeColor="text1"/>
          <w:sz w:val="22"/>
          <w:szCs w:val="22"/>
        </w:rPr>
        <w:t>pcGene</w:t>
      </w:r>
      <w:r w:rsidR="006E6EA0" w:rsidRPr="004D13F9">
        <w:rPr>
          <w:rFonts w:ascii="Arial" w:hAnsi="Arial" w:cs="Arial"/>
          <w:color w:val="000000" w:themeColor="text1"/>
          <w:sz w:val="22"/>
          <w:szCs w:val="22"/>
        </w:rPr>
        <w:t xml:space="preserve">s such as </w:t>
      </w:r>
      <w:r w:rsidR="006E6EA0" w:rsidRPr="004D13F9">
        <w:rPr>
          <w:rFonts w:ascii="Arial" w:hAnsi="Arial" w:cs="Arial"/>
          <w:i/>
          <w:color w:val="000000" w:themeColor="text1"/>
          <w:sz w:val="22"/>
          <w:szCs w:val="22"/>
        </w:rPr>
        <w:t>TCF21</w:t>
      </w:r>
      <w:r w:rsidR="006E6EA0" w:rsidRPr="004D13F9">
        <w:rPr>
          <w:rFonts w:ascii="Arial" w:hAnsi="Arial" w:cs="Arial"/>
          <w:color w:val="000000" w:themeColor="text1"/>
          <w:sz w:val="22"/>
          <w:szCs w:val="22"/>
        </w:rPr>
        <w:t xml:space="preserve"> and </w:t>
      </w:r>
      <w:r w:rsidR="006E6EA0" w:rsidRPr="004D13F9">
        <w:rPr>
          <w:rFonts w:ascii="Arial" w:hAnsi="Arial" w:cs="Arial"/>
          <w:i/>
          <w:color w:val="000000" w:themeColor="text1"/>
          <w:sz w:val="22"/>
          <w:szCs w:val="22"/>
        </w:rPr>
        <w:t>SMAD3</w:t>
      </w:r>
      <w:r w:rsidR="009269CD" w:rsidRPr="004D13F9">
        <w:rPr>
          <w:rFonts w:ascii="Arial" w:hAnsi="Arial" w:cs="Arial"/>
          <w:color w:val="000000" w:themeColor="text1"/>
          <w:sz w:val="22"/>
          <w:szCs w:val="22"/>
        </w:rPr>
        <w:t>,</w:t>
      </w:r>
      <w:r w:rsidR="006E6EA0" w:rsidRPr="004D13F9">
        <w:rPr>
          <w:rFonts w:ascii="Arial" w:hAnsi="Arial" w:cs="Arial"/>
          <w:color w:val="000000" w:themeColor="text1"/>
          <w:sz w:val="22"/>
          <w:szCs w:val="22"/>
        </w:rPr>
        <w:t xml:space="preserve"> as </w:t>
      </w:r>
      <w:r w:rsidR="009269CD" w:rsidRPr="004D13F9">
        <w:rPr>
          <w:rFonts w:ascii="Arial" w:hAnsi="Arial" w:cs="Arial"/>
          <w:color w:val="000000" w:themeColor="text1"/>
          <w:sz w:val="22"/>
          <w:szCs w:val="22"/>
        </w:rPr>
        <w:t xml:space="preserve">well as </w:t>
      </w:r>
      <w:r w:rsidR="00B3226D" w:rsidRPr="004D13F9">
        <w:rPr>
          <w:rFonts w:ascii="Arial" w:hAnsi="Arial" w:cs="Arial"/>
          <w:color w:val="000000" w:themeColor="text1"/>
          <w:sz w:val="22"/>
          <w:szCs w:val="22"/>
        </w:rPr>
        <w:t xml:space="preserve">diseased </w:t>
      </w:r>
      <w:r w:rsidR="006E6EA0" w:rsidRPr="004D13F9">
        <w:rPr>
          <w:rFonts w:ascii="Arial" w:hAnsi="Arial" w:cs="Arial"/>
          <w:color w:val="000000" w:themeColor="text1"/>
          <w:sz w:val="22"/>
          <w:szCs w:val="22"/>
        </w:rPr>
        <w:t>human c</w:t>
      </w:r>
      <w:r w:rsidR="005375C5" w:rsidRPr="004D13F9">
        <w:rPr>
          <w:rFonts w:ascii="Arial" w:hAnsi="Arial" w:cs="Arial"/>
          <w:color w:val="000000" w:themeColor="text1"/>
          <w:sz w:val="22"/>
          <w:szCs w:val="22"/>
        </w:rPr>
        <w:t xml:space="preserve">oronary artery </w:t>
      </w:r>
      <w:r w:rsidR="006A349F" w:rsidRPr="004D13F9">
        <w:rPr>
          <w:rFonts w:ascii="Arial" w:hAnsi="Arial" w:cs="Arial"/>
          <w:color w:val="000000" w:themeColor="text1"/>
          <w:sz w:val="22"/>
          <w:szCs w:val="22"/>
        </w:rPr>
        <w:t xml:space="preserve">and mouse </w:t>
      </w:r>
      <w:r w:rsidR="006A349F" w:rsidRPr="004D13F9">
        <w:rPr>
          <w:rFonts w:ascii="Arial" w:hAnsi="Arial" w:cs="Arial"/>
          <w:i/>
          <w:color w:val="000000" w:themeColor="text1"/>
          <w:sz w:val="22"/>
          <w:szCs w:val="22"/>
        </w:rPr>
        <w:t>ApoE</w:t>
      </w:r>
      <w:r w:rsidR="006A349F" w:rsidRPr="004D13F9">
        <w:rPr>
          <w:rFonts w:ascii="Arial" w:hAnsi="Arial" w:cs="Arial"/>
          <w:i/>
          <w:color w:val="000000" w:themeColor="text1"/>
          <w:sz w:val="22"/>
          <w:szCs w:val="22"/>
          <w:vertAlign w:val="superscript"/>
        </w:rPr>
        <w:t>-/-</w:t>
      </w:r>
      <w:r w:rsidR="006A349F" w:rsidRPr="004D13F9">
        <w:rPr>
          <w:rFonts w:ascii="Arial" w:hAnsi="Arial" w:cs="Arial"/>
          <w:color w:val="000000" w:themeColor="text1"/>
          <w:sz w:val="22"/>
          <w:szCs w:val="22"/>
        </w:rPr>
        <w:t xml:space="preserve"> aorta </w:t>
      </w:r>
      <w:r w:rsidR="001D6A0A" w:rsidRPr="004D13F9">
        <w:rPr>
          <w:rFonts w:ascii="Arial" w:hAnsi="Arial" w:cs="Arial"/>
          <w:color w:val="000000" w:themeColor="text1"/>
          <w:sz w:val="22"/>
          <w:szCs w:val="22"/>
        </w:rPr>
        <w:t>scRNAseq</w:t>
      </w:r>
      <w:r w:rsidR="005375C5" w:rsidRPr="004D13F9">
        <w:rPr>
          <w:rFonts w:ascii="Arial" w:hAnsi="Arial" w:cs="Arial"/>
          <w:color w:val="000000" w:themeColor="text1"/>
          <w:sz w:val="22"/>
          <w:szCs w:val="22"/>
        </w:rPr>
        <w:t xml:space="preserve"> data, </w:t>
      </w:r>
      <w:r w:rsidR="00866B50" w:rsidRPr="004D13F9">
        <w:rPr>
          <w:rFonts w:ascii="Arial" w:hAnsi="Arial" w:cs="Arial"/>
          <w:color w:val="000000" w:themeColor="text1"/>
          <w:sz w:val="22"/>
          <w:szCs w:val="22"/>
        </w:rPr>
        <w:t xml:space="preserve">to identify </w:t>
      </w:r>
      <w:r w:rsidR="003B12A5" w:rsidRPr="004D13F9">
        <w:rPr>
          <w:rFonts w:ascii="Arial" w:hAnsi="Arial" w:cs="Arial"/>
          <w:color w:val="000000" w:themeColor="text1"/>
          <w:sz w:val="22"/>
          <w:szCs w:val="22"/>
        </w:rPr>
        <w:t>disease relevant functional pathways in HCASMC.</w:t>
      </w:r>
      <w:r w:rsidR="001F7354" w:rsidRPr="004D13F9">
        <w:rPr>
          <w:rFonts w:ascii="Arial" w:hAnsi="Arial" w:cs="Arial"/>
          <w:color w:val="000000" w:themeColor="text1"/>
          <w:sz w:val="22"/>
          <w:szCs w:val="22"/>
        </w:rPr>
        <w:t xml:space="preserve"> </w:t>
      </w:r>
      <w:r w:rsidR="00071DFA" w:rsidRPr="004D13F9">
        <w:rPr>
          <w:rFonts w:ascii="Arial" w:hAnsi="Arial" w:cs="Arial"/>
          <w:color w:val="000000" w:themeColor="text1"/>
          <w:sz w:val="22"/>
          <w:szCs w:val="22"/>
        </w:rPr>
        <w:t>W</w:t>
      </w:r>
      <w:r w:rsidR="004F2757" w:rsidRPr="004D13F9">
        <w:rPr>
          <w:rFonts w:ascii="Arial" w:hAnsi="Arial" w:cs="Arial"/>
          <w:color w:val="000000" w:themeColor="text1"/>
          <w:sz w:val="22"/>
          <w:szCs w:val="22"/>
        </w:rPr>
        <w:t xml:space="preserve">e will </w:t>
      </w:r>
      <w:r w:rsidR="00EE343E" w:rsidRPr="004D13F9">
        <w:rPr>
          <w:rFonts w:ascii="Arial" w:hAnsi="Arial" w:cs="Arial"/>
          <w:color w:val="000000" w:themeColor="text1"/>
          <w:sz w:val="22"/>
          <w:szCs w:val="22"/>
        </w:rPr>
        <w:t>study</w:t>
      </w:r>
      <w:r w:rsidR="00DD4A15" w:rsidRPr="004D13F9">
        <w:rPr>
          <w:rFonts w:ascii="Arial" w:hAnsi="Arial" w:cs="Arial"/>
          <w:color w:val="000000" w:themeColor="text1"/>
          <w:sz w:val="22"/>
          <w:szCs w:val="22"/>
        </w:rPr>
        <w:t xml:space="preserve"> 20-</w:t>
      </w:r>
      <w:r w:rsidR="0023005C" w:rsidRPr="004D13F9">
        <w:rPr>
          <w:rFonts w:ascii="Arial" w:hAnsi="Arial" w:cs="Arial"/>
          <w:color w:val="000000" w:themeColor="text1"/>
          <w:sz w:val="22"/>
          <w:szCs w:val="22"/>
        </w:rPr>
        <w:t xml:space="preserve">30 lncRNAs </w:t>
      </w:r>
      <w:r w:rsidR="00EC1FFE" w:rsidRPr="004D13F9">
        <w:rPr>
          <w:rFonts w:ascii="Arial" w:hAnsi="Arial" w:cs="Arial"/>
          <w:color w:val="000000" w:themeColor="text1"/>
          <w:sz w:val="22"/>
          <w:szCs w:val="22"/>
        </w:rPr>
        <w:t xml:space="preserve">that </w:t>
      </w:r>
      <w:r w:rsidR="00CA23C8" w:rsidRPr="004D13F9">
        <w:rPr>
          <w:rFonts w:ascii="Arial" w:hAnsi="Arial" w:cs="Arial"/>
          <w:color w:val="000000" w:themeColor="text1"/>
          <w:sz w:val="22"/>
          <w:szCs w:val="22"/>
        </w:rPr>
        <w:t>are:</w:t>
      </w:r>
      <w:r w:rsidR="00CA23C8" w:rsidRPr="004D13F9">
        <w:rPr>
          <w:rFonts w:ascii="Arial" w:hAnsi="Arial" w:cs="Arial"/>
          <w:i/>
          <w:color w:val="000000" w:themeColor="text1"/>
          <w:sz w:val="22"/>
          <w:szCs w:val="22"/>
        </w:rPr>
        <w:t xml:space="preserve"> i) </w:t>
      </w:r>
      <w:r w:rsidR="00CA23C8" w:rsidRPr="004D13F9">
        <w:rPr>
          <w:rFonts w:ascii="Arial" w:hAnsi="Arial" w:cs="Arial"/>
          <w:color w:val="000000" w:themeColor="text1"/>
          <w:sz w:val="22"/>
          <w:szCs w:val="22"/>
        </w:rPr>
        <w:t>differentially regulated in stimulated HCASMC</w:t>
      </w:r>
      <w:r w:rsidR="00BA4643" w:rsidRPr="004D13F9">
        <w:rPr>
          <w:rFonts w:ascii="Arial" w:hAnsi="Arial" w:cs="Arial"/>
          <w:color w:val="000000" w:themeColor="text1"/>
          <w:sz w:val="22"/>
          <w:szCs w:val="22"/>
        </w:rPr>
        <w:t xml:space="preserve"> as per </w:t>
      </w:r>
      <w:r w:rsidR="00BA4643" w:rsidRPr="004D13F9">
        <w:rPr>
          <w:rFonts w:ascii="Arial" w:hAnsi="Arial" w:cs="Arial"/>
          <w:b/>
          <w:color w:val="000000" w:themeColor="text1"/>
          <w:sz w:val="22"/>
          <w:szCs w:val="22"/>
        </w:rPr>
        <w:t>Aim 1</w:t>
      </w:r>
      <w:r w:rsidR="00CA23C8" w:rsidRPr="004D13F9">
        <w:rPr>
          <w:rFonts w:ascii="Arial" w:hAnsi="Arial" w:cs="Arial"/>
          <w:color w:val="000000" w:themeColor="text1"/>
          <w:sz w:val="22"/>
          <w:szCs w:val="22"/>
        </w:rPr>
        <w:t xml:space="preserve">, </w:t>
      </w:r>
      <w:r w:rsidR="00CA23C8" w:rsidRPr="004D13F9">
        <w:rPr>
          <w:rFonts w:ascii="Arial" w:hAnsi="Arial" w:cs="Arial"/>
          <w:i/>
          <w:color w:val="000000" w:themeColor="text1"/>
          <w:sz w:val="22"/>
          <w:szCs w:val="22"/>
        </w:rPr>
        <w:t>ii)</w:t>
      </w:r>
      <w:r w:rsidR="00CA23C8" w:rsidRPr="004D13F9">
        <w:rPr>
          <w:rFonts w:ascii="Arial" w:hAnsi="Arial" w:cs="Arial"/>
          <w:color w:val="000000" w:themeColor="text1"/>
          <w:sz w:val="22"/>
          <w:szCs w:val="22"/>
        </w:rPr>
        <w:t xml:space="preserve"> </w:t>
      </w:r>
      <w:r w:rsidR="00D7296B" w:rsidRPr="004D13F9">
        <w:rPr>
          <w:rFonts w:ascii="Arial" w:hAnsi="Arial" w:cs="Arial"/>
          <w:color w:val="000000" w:themeColor="text1"/>
          <w:sz w:val="22"/>
          <w:szCs w:val="22"/>
        </w:rPr>
        <w:t>reside</w:t>
      </w:r>
      <w:r w:rsidR="00A87432" w:rsidRPr="004D13F9">
        <w:rPr>
          <w:rFonts w:ascii="Arial" w:hAnsi="Arial" w:cs="Arial"/>
          <w:color w:val="000000" w:themeColor="text1"/>
          <w:sz w:val="22"/>
          <w:szCs w:val="22"/>
        </w:rPr>
        <w:t xml:space="preserve"> in a CAD associated locus</w:t>
      </w:r>
      <w:r w:rsidR="00CA23C8" w:rsidRPr="004D13F9">
        <w:rPr>
          <w:rFonts w:ascii="Arial" w:hAnsi="Arial" w:cs="Arial"/>
          <w:color w:val="000000" w:themeColor="text1"/>
          <w:sz w:val="22"/>
          <w:szCs w:val="22"/>
        </w:rPr>
        <w:t xml:space="preserve">, </w:t>
      </w:r>
      <w:r w:rsidR="00CA23C8" w:rsidRPr="004D13F9">
        <w:rPr>
          <w:rFonts w:ascii="Arial" w:hAnsi="Arial" w:cs="Arial"/>
          <w:i/>
          <w:color w:val="000000" w:themeColor="text1"/>
          <w:sz w:val="22"/>
          <w:szCs w:val="22"/>
        </w:rPr>
        <w:t xml:space="preserve">iii) </w:t>
      </w:r>
      <w:r w:rsidR="00B11F85" w:rsidRPr="004D13F9">
        <w:rPr>
          <w:rFonts w:ascii="Arial" w:hAnsi="Arial" w:cs="Arial"/>
          <w:color w:val="000000" w:themeColor="text1"/>
          <w:sz w:val="22"/>
          <w:szCs w:val="22"/>
        </w:rPr>
        <w:t xml:space="preserve">are regulated by variation that has been identified as a specific </w:t>
      </w:r>
      <w:r w:rsidR="001C5D94">
        <w:rPr>
          <w:rFonts w:ascii="Arial" w:hAnsi="Arial" w:cs="Arial"/>
          <w:color w:val="000000" w:themeColor="text1"/>
          <w:sz w:val="22"/>
          <w:szCs w:val="22"/>
        </w:rPr>
        <w:t xml:space="preserve">lncRNA </w:t>
      </w:r>
      <w:r w:rsidR="00B11F85" w:rsidRPr="004D13F9">
        <w:rPr>
          <w:rFonts w:ascii="Arial" w:hAnsi="Arial" w:cs="Arial"/>
          <w:color w:val="000000" w:themeColor="text1"/>
          <w:sz w:val="22"/>
          <w:szCs w:val="22"/>
        </w:rPr>
        <w:t xml:space="preserve">eQTL, </w:t>
      </w:r>
      <w:r w:rsidR="00B11F85" w:rsidRPr="004D13F9">
        <w:rPr>
          <w:rFonts w:ascii="Arial" w:hAnsi="Arial" w:cs="Arial"/>
          <w:i/>
          <w:color w:val="000000" w:themeColor="text1"/>
          <w:sz w:val="22"/>
          <w:szCs w:val="22"/>
        </w:rPr>
        <w:t>iv)</w:t>
      </w:r>
      <w:r w:rsidR="00B11F85" w:rsidRPr="004D13F9">
        <w:rPr>
          <w:rFonts w:ascii="Arial" w:hAnsi="Arial" w:cs="Arial"/>
          <w:color w:val="000000" w:themeColor="text1"/>
          <w:sz w:val="22"/>
          <w:szCs w:val="22"/>
        </w:rPr>
        <w:t xml:space="preserve"> </w:t>
      </w:r>
      <w:r w:rsidR="00532A2B" w:rsidRPr="004D13F9">
        <w:rPr>
          <w:rFonts w:ascii="Arial" w:hAnsi="Arial" w:cs="Arial"/>
          <w:color w:val="000000" w:themeColor="text1"/>
          <w:sz w:val="22"/>
          <w:szCs w:val="22"/>
        </w:rPr>
        <w:t xml:space="preserve">and preferably </w:t>
      </w:r>
      <w:r w:rsidR="00A87432" w:rsidRPr="004D13F9">
        <w:rPr>
          <w:rFonts w:ascii="Arial" w:hAnsi="Arial" w:cs="Arial"/>
          <w:color w:val="000000" w:themeColor="text1"/>
          <w:sz w:val="22"/>
          <w:szCs w:val="22"/>
        </w:rPr>
        <w:t>with an eQTL that is</w:t>
      </w:r>
      <w:r w:rsidR="00B11F85" w:rsidRPr="004D13F9">
        <w:rPr>
          <w:rFonts w:ascii="Arial" w:hAnsi="Arial" w:cs="Arial"/>
          <w:color w:val="000000" w:themeColor="text1"/>
          <w:sz w:val="22"/>
          <w:szCs w:val="22"/>
        </w:rPr>
        <w:t xml:space="preserve"> </w:t>
      </w:r>
      <w:r w:rsidR="005D7CAA" w:rsidRPr="004D13F9">
        <w:rPr>
          <w:rFonts w:ascii="Arial" w:hAnsi="Arial" w:cs="Arial"/>
          <w:color w:val="000000" w:themeColor="text1"/>
          <w:sz w:val="22"/>
          <w:szCs w:val="22"/>
        </w:rPr>
        <w:t xml:space="preserve">also </w:t>
      </w:r>
      <w:r w:rsidR="00B11F85" w:rsidRPr="004D13F9">
        <w:rPr>
          <w:rFonts w:ascii="Arial" w:hAnsi="Arial" w:cs="Arial"/>
          <w:color w:val="000000" w:themeColor="text1"/>
          <w:sz w:val="22"/>
          <w:szCs w:val="22"/>
        </w:rPr>
        <w:t>causal toward CAD</w:t>
      </w:r>
      <w:r w:rsidR="00991C1F" w:rsidRPr="004D13F9">
        <w:rPr>
          <w:rFonts w:ascii="Arial" w:hAnsi="Arial" w:cs="Arial"/>
          <w:color w:val="000000" w:themeColor="text1"/>
          <w:sz w:val="22"/>
          <w:szCs w:val="22"/>
        </w:rPr>
        <w:t xml:space="preserve">, and/or </w:t>
      </w:r>
      <w:r w:rsidR="00484D63" w:rsidRPr="004D13F9">
        <w:rPr>
          <w:rFonts w:ascii="Arial" w:hAnsi="Arial" w:cs="Arial"/>
          <w:i/>
          <w:color w:val="000000" w:themeColor="text1"/>
          <w:sz w:val="22"/>
          <w:szCs w:val="22"/>
        </w:rPr>
        <w:t>v)</w:t>
      </w:r>
      <w:r w:rsidR="00484D63" w:rsidRPr="004D13F9">
        <w:rPr>
          <w:rFonts w:ascii="Arial" w:hAnsi="Arial" w:cs="Arial"/>
          <w:color w:val="000000" w:themeColor="text1"/>
          <w:sz w:val="22"/>
          <w:szCs w:val="22"/>
        </w:rPr>
        <w:t xml:space="preserve"> </w:t>
      </w:r>
      <w:r w:rsidR="00A87432" w:rsidRPr="004D13F9">
        <w:rPr>
          <w:rFonts w:ascii="Arial" w:hAnsi="Arial" w:cs="Arial"/>
          <w:color w:val="000000" w:themeColor="text1"/>
          <w:sz w:val="22"/>
          <w:szCs w:val="22"/>
        </w:rPr>
        <w:t xml:space="preserve">also </w:t>
      </w:r>
      <w:r w:rsidR="00484D63" w:rsidRPr="004D13F9">
        <w:rPr>
          <w:rFonts w:ascii="Arial" w:hAnsi="Arial" w:cs="Arial"/>
          <w:color w:val="000000" w:themeColor="text1"/>
          <w:sz w:val="22"/>
          <w:szCs w:val="22"/>
        </w:rPr>
        <w:t>function</w:t>
      </w:r>
      <w:r w:rsidR="00A87432" w:rsidRPr="004D13F9">
        <w:rPr>
          <w:rFonts w:ascii="Arial" w:hAnsi="Arial" w:cs="Arial"/>
          <w:color w:val="000000" w:themeColor="text1"/>
          <w:sz w:val="22"/>
          <w:szCs w:val="22"/>
        </w:rPr>
        <w:t>s</w:t>
      </w:r>
      <w:r w:rsidR="00484D63" w:rsidRPr="004D13F9">
        <w:rPr>
          <w:rFonts w:ascii="Arial" w:hAnsi="Arial" w:cs="Arial"/>
          <w:color w:val="000000" w:themeColor="text1"/>
          <w:sz w:val="22"/>
          <w:szCs w:val="22"/>
        </w:rPr>
        <w:t xml:space="preserve"> </w:t>
      </w:r>
      <w:r w:rsidR="00F734C4">
        <w:rPr>
          <w:rFonts w:ascii="Arial" w:hAnsi="Arial" w:cs="Arial"/>
          <w:noProof/>
          <w:color w:val="000000" w:themeColor="text1"/>
          <w:sz w:val="22"/>
          <w:szCs w:val="22"/>
        </w:rPr>
        <w:lastRenderedPageBreak/>
        <mc:AlternateContent>
          <mc:Choice Requires="wps">
            <w:drawing>
              <wp:anchor distT="0" distB="0" distL="114300" distR="114300" simplePos="0" relativeHeight="251694080" behindDoc="0" locked="0" layoutInCell="1" allowOverlap="1" wp14:anchorId="10E0076F" wp14:editId="41E454F8">
                <wp:simplePos x="0" y="0"/>
                <wp:positionH relativeFrom="column">
                  <wp:posOffset>12065</wp:posOffset>
                </wp:positionH>
                <wp:positionV relativeFrom="paragraph">
                  <wp:posOffset>5715</wp:posOffset>
                </wp:positionV>
                <wp:extent cx="2516505" cy="3082290"/>
                <wp:effectExtent l="0" t="0" r="23495" b="16510"/>
                <wp:wrapTight wrapText="bothSides">
                  <wp:wrapPolygon edited="0">
                    <wp:start x="0" y="0"/>
                    <wp:lineTo x="0" y="21538"/>
                    <wp:lineTo x="21584" y="21538"/>
                    <wp:lineTo x="21584"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2516505" cy="30822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24ADED" w14:textId="4A7B15EC" w:rsidR="00B31808" w:rsidRDefault="00B31808" w:rsidP="000B5815">
                            <w:pPr>
                              <w:pStyle w:val="p1"/>
                              <w:spacing w:line="160" w:lineRule="exact"/>
                              <w:rPr>
                                <w:rFonts w:ascii="Arial" w:hAnsi="Arial" w:cs="Arial"/>
                                <w:b/>
                                <w:bCs/>
                                <w:sz w:val="16"/>
                                <w:szCs w:val="16"/>
                              </w:rPr>
                            </w:pPr>
                          </w:p>
                          <w:p w14:paraId="61314D6A" w14:textId="77777777" w:rsidR="00B31808" w:rsidRDefault="00B31808" w:rsidP="000B5815">
                            <w:pPr>
                              <w:pStyle w:val="p1"/>
                              <w:spacing w:line="160" w:lineRule="exact"/>
                              <w:rPr>
                                <w:rFonts w:ascii="Arial" w:hAnsi="Arial" w:cs="Arial"/>
                                <w:b/>
                                <w:bCs/>
                                <w:sz w:val="16"/>
                                <w:szCs w:val="16"/>
                              </w:rPr>
                            </w:pPr>
                          </w:p>
                          <w:p w14:paraId="3B73C023" w14:textId="77777777" w:rsidR="00B31808" w:rsidRDefault="00B31808" w:rsidP="000B5815">
                            <w:pPr>
                              <w:pStyle w:val="p1"/>
                              <w:spacing w:line="160" w:lineRule="exact"/>
                              <w:rPr>
                                <w:rFonts w:ascii="Arial" w:hAnsi="Arial" w:cs="Arial"/>
                                <w:b/>
                                <w:bCs/>
                                <w:sz w:val="16"/>
                                <w:szCs w:val="16"/>
                              </w:rPr>
                            </w:pPr>
                          </w:p>
                          <w:p w14:paraId="629ED661" w14:textId="77777777" w:rsidR="00B31808" w:rsidRDefault="00B31808" w:rsidP="000B5815">
                            <w:pPr>
                              <w:pStyle w:val="p1"/>
                              <w:spacing w:line="160" w:lineRule="exact"/>
                              <w:rPr>
                                <w:rFonts w:ascii="Arial" w:hAnsi="Arial" w:cs="Arial"/>
                                <w:b/>
                                <w:bCs/>
                                <w:sz w:val="16"/>
                                <w:szCs w:val="16"/>
                              </w:rPr>
                            </w:pPr>
                          </w:p>
                          <w:p w14:paraId="02933503" w14:textId="77777777" w:rsidR="00B31808" w:rsidRDefault="00B31808" w:rsidP="000B5815">
                            <w:pPr>
                              <w:pStyle w:val="p1"/>
                              <w:spacing w:line="160" w:lineRule="exact"/>
                              <w:rPr>
                                <w:rFonts w:ascii="Arial" w:hAnsi="Arial" w:cs="Arial"/>
                                <w:b/>
                                <w:bCs/>
                                <w:sz w:val="16"/>
                                <w:szCs w:val="16"/>
                              </w:rPr>
                            </w:pPr>
                          </w:p>
                          <w:p w14:paraId="64656B89" w14:textId="77777777" w:rsidR="00B31808" w:rsidRDefault="00B31808" w:rsidP="000B5815">
                            <w:pPr>
                              <w:pStyle w:val="p1"/>
                              <w:spacing w:line="160" w:lineRule="exact"/>
                              <w:rPr>
                                <w:rFonts w:ascii="Arial" w:hAnsi="Arial" w:cs="Arial"/>
                                <w:b/>
                                <w:bCs/>
                                <w:sz w:val="16"/>
                                <w:szCs w:val="16"/>
                              </w:rPr>
                            </w:pPr>
                          </w:p>
                          <w:p w14:paraId="21DB507F" w14:textId="77777777" w:rsidR="00B31808" w:rsidRDefault="00B31808" w:rsidP="000B5815">
                            <w:pPr>
                              <w:pStyle w:val="p1"/>
                              <w:spacing w:line="160" w:lineRule="exact"/>
                              <w:rPr>
                                <w:rFonts w:ascii="Arial" w:hAnsi="Arial" w:cs="Arial"/>
                                <w:b/>
                                <w:bCs/>
                                <w:sz w:val="16"/>
                                <w:szCs w:val="16"/>
                              </w:rPr>
                            </w:pPr>
                          </w:p>
                          <w:p w14:paraId="75ABEDED" w14:textId="77777777" w:rsidR="00B31808" w:rsidRDefault="00B31808" w:rsidP="000B5815">
                            <w:pPr>
                              <w:pStyle w:val="p1"/>
                              <w:spacing w:line="160" w:lineRule="exact"/>
                              <w:rPr>
                                <w:rFonts w:ascii="Arial" w:hAnsi="Arial" w:cs="Arial"/>
                                <w:b/>
                                <w:bCs/>
                                <w:sz w:val="16"/>
                                <w:szCs w:val="16"/>
                              </w:rPr>
                            </w:pPr>
                          </w:p>
                          <w:p w14:paraId="5FD39C79" w14:textId="77777777" w:rsidR="00B31808" w:rsidRDefault="00B31808" w:rsidP="000B5815">
                            <w:pPr>
                              <w:pStyle w:val="p1"/>
                              <w:spacing w:line="160" w:lineRule="exact"/>
                              <w:rPr>
                                <w:rFonts w:ascii="Arial" w:hAnsi="Arial" w:cs="Arial"/>
                                <w:b/>
                                <w:bCs/>
                                <w:sz w:val="16"/>
                                <w:szCs w:val="16"/>
                              </w:rPr>
                            </w:pPr>
                          </w:p>
                          <w:p w14:paraId="5426C611" w14:textId="77777777" w:rsidR="00B31808" w:rsidRDefault="00B31808" w:rsidP="000B5815">
                            <w:pPr>
                              <w:pStyle w:val="p1"/>
                              <w:spacing w:line="160" w:lineRule="exact"/>
                              <w:rPr>
                                <w:rFonts w:ascii="Arial" w:hAnsi="Arial" w:cs="Arial"/>
                                <w:b/>
                                <w:bCs/>
                                <w:sz w:val="16"/>
                                <w:szCs w:val="16"/>
                              </w:rPr>
                            </w:pPr>
                          </w:p>
                          <w:p w14:paraId="6E895A88" w14:textId="77777777" w:rsidR="00B31808" w:rsidRDefault="00B31808" w:rsidP="000B5815">
                            <w:pPr>
                              <w:pStyle w:val="p1"/>
                              <w:spacing w:line="160" w:lineRule="exact"/>
                              <w:rPr>
                                <w:rFonts w:ascii="Arial" w:hAnsi="Arial" w:cs="Arial"/>
                                <w:b/>
                                <w:bCs/>
                                <w:sz w:val="16"/>
                                <w:szCs w:val="16"/>
                              </w:rPr>
                            </w:pPr>
                          </w:p>
                          <w:p w14:paraId="266303E0" w14:textId="77777777" w:rsidR="00B31808" w:rsidRDefault="00B31808" w:rsidP="000B5815">
                            <w:pPr>
                              <w:pStyle w:val="p1"/>
                              <w:spacing w:line="160" w:lineRule="exact"/>
                              <w:rPr>
                                <w:rFonts w:ascii="Arial" w:hAnsi="Arial" w:cs="Arial"/>
                                <w:b/>
                                <w:bCs/>
                                <w:sz w:val="16"/>
                                <w:szCs w:val="16"/>
                              </w:rPr>
                            </w:pPr>
                          </w:p>
                          <w:p w14:paraId="3F987494" w14:textId="77777777" w:rsidR="00B31808" w:rsidRDefault="00B31808" w:rsidP="000B5815">
                            <w:pPr>
                              <w:pStyle w:val="p1"/>
                              <w:spacing w:line="160" w:lineRule="exact"/>
                              <w:rPr>
                                <w:rFonts w:ascii="Arial" w:hAnsi="Arial" w:cs="Arial"/>
                                <w:b/>
                                <w:bCs/>
                                <w:sz w:val="16"/>
                                <w:szCs w:val="16"/>
                              </w:rPr>
                            </w:pPr>
                          </w:p>
                          <w:p w14:paraId="56BD2130" w14:textId="77777777" w:rsidR="00B31808" w:rsidRDefault="00B31808" w:rsidP="000B5815">
                            <w:pPr>
                              <w:pStyle w:val="p1"/>
                              <w:spacing w:line="160" w:lineRule="exact"/>
                              <w:rPr>
                                <w:rFonts w:ascii="Arial" w:hAnsi="Arial" w:cs="Arial"/>
                                <w:b/>
                                <w:bCs/>
                                <w:sz w:val="16"/>
                                <w:szCs w:val="16"/>
                              </w:rPr>
                            </w:pPr>
                          </w:p>
                          <w:p w14:paraId="30AF1CF5" w14:textId="77777777" w:rsidR="00B31808" w:rsidRDefault="00B31808" w:rsidP="000B5815">
                            <w:pPr>
                              <w:pStyle w:val="p1"/>
                              <w:spacing w:line="160" w:lineRule="exact"/>
                              <w:rPr>
                                <w:rFonts w:ascii="Arial" w:hAnsi="Arial" w:cs="Arial"/>
                                <w:b/>
                                <w:bCs/>
                                <w:sz w:val="16"/>
                                <w:szCs w:val="16"/>
                              </w:rPr>
                            </w:pPr>
                          </w:p>
                          <w:p w14:paraId="48F6B9C5" w14:textId="77777777" w:rsidR="00B31808" w:rsidRDefault="00B31808" w:rsidP="000B5815">
                            <w:pPr>
                              <w:pStyle w:val="p1"/>
                              <w:spacing w:line="160" w:lineRule="exact"/>
                              <w:rPr>
                                <w:rFonts w:ascii="Arial" w:hAnsi="Arial" w:cs="Arial"/>
                                <w:b/>
                                <w:bCs/>
                                <w:sz w:val="16"/>
                                <w:szCs w:val="16"/>
                              </w:rPr>
                            </w:pPr>
                          </w:p>
                          <w:p w14:paraId="3C41A172" w14:textId="77777777" w:rsidR="00B31808" w:rsidRDefault="00B31808" w:rsidP="000B5815">
                            <w:pPr>
                              <w:pStyle w:val="p1"/>
                              <w:spacing w:line="160" w:lineRule="exact"/>
                              <w:rPr>
                                <w:rFonts w:ascii="Arial" w:hAnsi="Arial" w:cs="Arial"/>
                                <w:b/>
                                <w:bCs/>
                                <w:sz w:val="16"/>
                                <w:szCs w:val="16"/>
                              </w:rPr>
                            </w:pPr>
                          </w:p>
                          <w:p w14:paraId="3CDB54F3" w14:textId="77777777" w:rsidR="00B31808" w:rsidRDefault="00B31808" w:rsidP="000B5815">
                            <w:pPr>
                              <w:pStyle w:val="p1"/>
                              <w:spacing w:line="160" w:lineRule="exact"/>
                              <w:rPr>
                                <w:rFonts w:ascii="Arial" w:hAnsi="Arial" w:cs="Arial"/>
                                <w:b/>
                                <w:bCs/>
                                <w:sz w:val="16"/>
                                <w:szCs w:val="16"/>
                              </w:rPr>
                            </w:pPr>
                          </w:p>
                          <w:p w14:paraId="4556D381" w14:textId="77777777" w:rsidR="00B31808" w:rsidRDefault="00B31808" w:rsidP="000B5815">
                            <w:pPr>
                              <w:pStyle w:val="p1"/>
                              <w:spacing w:line="160" w:lineRule="exact"/>
                              <w:rPr>
                                <w:rFonts w:ascii="Arial" w:hAnsi="Arial" w:cs="Arial"/>
                                <w:b/>
                                <w:bCs/>
                                <w:sz w:val="16"/>
                                <w:szCs w:val="16"/>
                              </w:rPr>
                            </w:pPr>
                          </w:p>
                          <w:p w14:paraId="2EFCE4EA" w14:textId="77777777" w:rsidR="00B31808" w:rsidRDefault="00B31808" w:rsidP="000B5815">
                            <w:pPr>
                              <w:pStyle w:val="p1"/>
                              <w:spacing w:line="160" w:lineRule="exact"/>
                              <w:rPr>
                                <w:rFonts w:ascii="Arial" w:hAnsi="Arial" w:cs="Arial"/>
                                <w:b/>
                                <w:bCs/>
                                <w:sz w:val="16"/>
                                <w:szCs w:val="16"/>
                              </w:rPr>
                            </w:pPr>
                          </w:p>
                          <w:p w14:paraId="36E6B1CF" w14:textId="77777777" w:rsidR="00B31808" w:rsidRDefault="00B31808" w:rsidP="000B5815">
                            <w:pPr>
                              <w:pStyle w:val="p1"/>
                              <w:spacing w:line="160" w:lineRule="exact"/>
                              <w:rPr>
                                <w:rFonts w:ascii="Arial" w:hAnsi="Arial" w:cs="Arial"/>
                                <w:b/>
                                <w:bCs/>
                                <w:sz w:val="16"/>
                                <w:szCs w:val="16"/>
                              </w:rPr>
                            </w:pPr>
                          </w:p>
                          <w:p w14:paraId="4B403302" w14:textId="76066985" w:rsidR="00B31808" w:rsidRDefault="00B31808" w:rsidP="000B5815">
                            <w:pPr>
                              <w:pStyle w:val="p1"/>
                              <w:spacing w:line="160" w:lineRule="exact"/>
                              <w:rPr>
                                <w:rFonts w:ascii="Arial" w:hAnsi="Arial" w:cs="Arial"/>
                                <w:b/>
                                <w:bCs/>
                                <w:sz w:val="16"/>
                                <w:szCs w:val="16"/>
                              </w:rPr>
                            </w:pPr>
                            <w:r>
                              <w:rPr>
                                <w:rFonts w:ascii="Arial" w:hAnsi="Arial" w:cs="Arial"/>
                                <w:b/>
                                <w:bCs/>
                                <w:noProof/>
                                <w:sz w:val="16"/>
                                <w:szCs w:val="16"/>
                              </w:rPr>
                              <w:drawing>
                                <wp:inline distT="0" distB="0" distL="0" distR="0" wp14:anchorId="6F0B0847" wp14:editId="77AE4A05">
                                  <wp:extent cx="2515235" cy="22136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 10 v4-PerturbSeq.jpg"/>
                                          <pic:cNvPicPr/>
                                        </pic:nvPicPr>
                                        <pic:blipFill>
                                          <a:blip r:embed="rId27">
                                            <a:extLst>
                                              <a:ext uri="{28A0092B-C50C-407E-A947-70E740481C1C}">
                                                <a14:useLocalDpi xmlns:a14="http://schemas.microsoft.com/office/drawing/2010/main" val="0"/>
                                              </a:ext>
                                            </a:extLst>
                                          </a:blip>
                                          <a:stretch>
                                            <a:fillRect/>
                                          </a:stretch>
                                        </pic:blipFill>
                                        <pic:spPr>
                                          <a:xfrm>
                                            <a:off x="0" y="0"/>
                                            <a:ext cx="2515235" cy="2213610"/>
                                          </a:xfrm>
                                          <a:prstGeom prst="rect">
                                            <a:avLst/>
                                          </a:prstGeom>
                                        </pic:spPr>
                                      </pic:pic>
                                    </a:graphicData>
                                  </a:graphic>
                                </wp:inline>
                              </w:drawing>
                            </w:r>
                          </w:p>
                          <w:p w14:paraId="1FBACB02" w14:textId="6EEDAD88" w:rsidR="00B31808" w:rsidRPr="0035032D" w:rsidRDefault="00B31808" w:rsidP="000B5815">
                            <w:pPr>
                              <w:pStyle w:val="p1"/>
                              <w:spacing w:line="160" w:lineRule="exact"/>
                              <w:rPr>
                                <w:rFonts w:ascii="Arial" w:hAnsi="Arial" w:cs="Arial"/>
                                <w:sz w:val="16"/>
                                <w:szCs w:val="16"/>
                              </w:rPr>
                            </w:pPr>
                            <w:r w:rsidRPr="0035032D">
                              <w:rPr>
                                <w:rFonts w:ascii="Arial" w:hAnsi="Arial" w:cs="Arial"/>
                                <w:b/>
                                <w:bCs/>
                                <w:sz w:val="16"/>
                                <w:szCs w:val="16"/>
                              </w:rPr>
                              <w:t xml:space="preserve">Fig. 10. Overview of PerturbSeq. </w:t>
                            </w:r>
                            <w:r w:rsidRPr="0035032D">
                              <w:rPr>
                                <w:rFonts w:ascii="Arial" w:hAnsi="Arial" w:cs="Arial"/>
                                <w:b/>
                                <w:bCs/>
                                <w:i/>
                                <w:iCs/>
                                <w:sz w:val="16"/>
                                <w:szCs w:val="16"/>
                              </w:rPr>
                              <w:t>A)</w:t>
                            </w:r>
                            <w:r w:rsidRPr="0035032D">
                              <w:rPr>
                                <w:rFonts w:ascii="Arial" w:hAnsi="Arial" w:cs="Arial"/>
                                <w:b/>
                                <w:bCs/>
                                <w:sz w:val="16"/>
                                <w:szCs w:val="16"/>
                              </w:rPr>
                              <w:t xml:space="preserve"> </w:t>
                            </w:r>
                            <w:r w:rsidRPr="0035032D">
                              <w:rPr>
                                <w:rFonts w:ascii="Arial" w:hAnsi="Arial" w:cs="Arial"/>
                                <w:sz w:val="16"/>
                                <w:szCs w:val="16"/>
                              </w:rPr>
                              <w:t>Experimental workflow.</w:t>
                            </w:r>
                            <w:r w:rsidRPr="0035032D">
                              <w:rPr>
                                <w:rStyle w:val="apple-converted-space"/>
                                <w:rFonts w:ascii="Arial" w:hAnsi="Arial" w:cs="Arial"/>
                                <w:sz w:val="16"/>
                                <w:szCs w:val="16"/>
                              </w:rPr>
                              <w:t xml:space="preserve"> </w:t>
                            </w:r>
                            <w:r w:rsidRPr="0035032D">
                              <w:rPr>
                                <w:rFonts w:ascii="Arial" w:hAnsi="Arial" w:cs="Arial"/>
                                <w:b/>
                                <w:bCs/>
                                <w:i/>
                                <w:iCs/>
                                <w:sz w:val="16"/>
                                <w:szCs w:val="16"/>
                              </w:rPr>
                              <w:t>B)</w:t>
                            </w:r>
                            <w:r w:rsidRPr="0035032D">
                              <w:rPr>
                                <w:rFonts w:ascii="Arial" w:hAnsi="Arial" w:cs="Arial"/>
                                <w:sz w:val="16"/>
                                <w:szCs w:val="16"/>
                              </w:rPr>
                              <w:t xml:space="preserve"> With single cell RNAseq, every transcript from a given cell is tagged with the same cell barcode (CBC). In PerturbSeq, each sgRNA is also expressed along with a unique guide barcode (GBC), which allows determination of which guide was transduced into a given cell. </w:t>
                            </w:r>
                            <w:r>
                              <w:rPr>
                                <w:rFonts w:ascii="Arial" w:hAnsi="Arial" w:cs="Arial"/>
                                <w:sz w:val="16"/>
                                <w:szCs w:val="16"/>
                              </w:rPr>
                              <w:t xml:space="preserve">Adapted from </w:t>
                            </w:r>
                            <w:r w:rsidRPr="0035032D">
                              <w:rPr>
                                <w:rFonts w:ascii="Arial" w:hAnsi="Arial" w:cs="Arial"/>
                                <w:sz w:val="16"/>
                                <w:szCs w:val="16"/>
                              </w:rPr>
                              <w:t>Adamson, et al., Cell 167, 1867.</w:t>
                            </w:r>
                            <w:r w:rsidRPr="00032F39">
                              <w:rPr>
                                <w:rFonts w:ascii="Arial" w:hAnsi="Arial" w:cs="Arial"/>
                                <w:b/>
                                <w:bCs/>
                                <w:noProof/>
                                <w:sz w:val="16"/>
                                <w:szCs w:val="16"/>
                              </w:rPr>
                              <w:t xml:space="preserve"> </w:t>
                            </w:r>
                          </w:p>
                        </w:txbxContent>
                      </wps:txbx>
                      <wps:bodyPr rot="0" spcFirstLastPara="0" vertOverflow="overflow" horzOverflow="overflow" vert="horz" wrap="square" lIns="914" tIns="914" rIns="914" bIns="91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0076F" id="Text Box 21" o:spid="_x0000_s1034" type="#_x0000_t202" style="position:absolute;margin-left:.95pt;margin-top:.45pt;width:198.15pt;height:242.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" filled="f" stroked="f">
                <v:textbox inset="914emu,914emu,914emu,914emu">
                  <w:txbxContent>
                    <w:p w14:paraId="7324ADED" w14:textId="4A7B15EC" w:rsidR="00B31808" w:rsidRDefault="00B31808" w:rsidP="000B5815">
                      <w:pPr>
                        <w:pStyle w:val="p1"/>
                        <w:spacing w:line="160" w:lineRule="exact"/>
                        <w:rPr>
                          <w:rFonts w:ascii="Arial" w:hAnsi="Arial" w:cs="Arial"/>
                          <w:b/>
                          <w:bCs/>
                          <w:sz w:val="16"/>
                          <w:szCs w:val="16"/>
                        </w:rPr>
                      </w:pPr>
                    </w:p>
                    <w:p w14:paraId="61314D6A" w14:textId="77777777" w:rsidR="00B31808" w:rsidRDefault="00B31808" w:rsidP="000B5815">
                      <w:pPr>
                        <w:pStyle w:val="p1"/>
                        <w:spacing w:line="160" w:lineRule="exact"/>
                        <w:rPr>
                          <w:rFonts w:ascii="Arial" w:hAnsi="Arial" w:cs="Arial"/>
                          <w:b/>
                          <w:bCs/>
                          <w:sz w:val="16"/>
                          <w:szCs w:val="16"/>
                        </w:rPr>
                      </w:pPr>
                    </w:p>
                    <w:p w14:paraId="3B73C023" w14:textId="77777777" w:rsidR="00B31808" w:rsidRDefault="00B31808" w:rsidP="000B5815">
                      <w:pPr>
                        <w:pStyle w:val="p1"/>
                        <w:spacing w:line="160" w:lineRule="exact"/>
                        <w:rPr>
                          <w:rFonts w:ascii="Arial" w:hAnsi="Arial" w:cs="Arial"/>
                          <w:b/>
                          <w:bCs/>
                          <w:sz w:val="16"/>
                          <w:szCs w:val="16"/>
                        </w:rPr>
                      </w:pPr>
                    </w:p>
                    <w:p w14:paraId="629ED661" w14:textId="77777777" w:rsidR="00B31808" w:rsidRDefault="00B31808" w:rsidP="000B5815">
                      <w:pPr>
                        <w:pStyle w:val="p1"/>
                        <w:spacing w:line="160" w:lineRule="exact"/>
                        <w:rPr>
                          <w:rFonts w:ascii="Arial" w:hAnsi="Arial" w:cs="Arial"/>
                          <w:b/>
                          <w:bCs/>
                          <w:sz w:val="16"/>
                          <w:szCs w:val="16"/>
                        </w:rPr>
                      </w:pPr>
                    </w:p>
                    <w:p w14:paraId="02933503" w14:textId="77777777" w:rsidR="00B31808" w:rsidRDefault="00B31808" w:rsidP="000B5815">
                      <w:pPr>
                        <w:pStyle w:val="p1"/>
                        <w:spacing w:line="160" w:lineRule="exact"/>
                        <w:rPr>
                          <w:rFonts w:ascii="Arial" w:hAnsi="Arial" w:cs="Arial"/>
                          <w:b/>
                          <w:bCs/>
                          <w:sz w:val="16"/>
                          <w:szCs w:val="16"/>
                        </w:rPr>
                      </w:pPr>
                    </w:p>
                    <w:p w14:paraId="64656B89" w14:textId="77777777" w:rsidR="00B31808" w:rsidRDefault="00B31808" w:rsidP="000B5815">
                      <w:pPr>
                        <w:pStyle w:val="p1"/>
                        <w:spacing w:line="160" w:lineRule="exact"/>
                        <w:rPr>
                          <w:rFonts w:ascii="Arial" w:hAnsi="Arial" w:cs="Arial"/>
                          <w:b/>
                          <w:bCs/>
                          <w:sz w:val="16"/>
                          <w:szCs w:val="16"/>
                        </w:rPr>
                      </w:pPr>
                    </w:p>
                    <w:p w14:paraId="21DB507F" w14:textId="77777777" w:rsidR="00B31808" w:rsidRDefault="00B31808" w:rsidP="000B5815">
                      <w:pPr>
                        <w:pStyle w:val="p1"/>
                        <w:spacing w:line="160" w:lineRule="exact"/>
                        <w:rPr>
                          <w:rFonts w:ascii="Arial" w:hAnsi="Arial" w:cs="Arial"/>
                          <w:b/>
                          <w:bCs/>
                          <w:sz w:val="16"/>
                          <w:szCs w:val="16"/>
                        </w:rPr>
                      </w:pPr>
                    </w:p>
                    <w:p w14:paraId="75ABEDED" w14:textId="77777777" w:rsidR="00B31808" w:rsidRDefault="00B31808" w:rsidP="000B5815">
                      <w:pPr>
                        <w:pStyle w:val="p1"/>
                        <w:spacing w:line="160" w:lineRule="exact"/>
                        <w:rPr>
                          <w:rFonts w:ascii="Arial" w:hAnsi="Arial" w:cs="Arial"/>
                          <w:b/>
                          <w:bCs/>
                          <w:sz w:val="16"/>
                          <w:szCs w:val="16"/>
                        </w:rPr>
                      </w:pPr>
                    </w:p>
                    <w:p w14:paraId="5FD39C79" w14:textId="77777777" w:rsidR="00B31808" w:rsidRDefault="00B31808" w:rsidP="000B5815">
                      <w:pPr>
                        <w:pStyle w:val="p1"/>
                        <w:spacing w:line="160" w:lineRule="exact"/>
                        <w:rPr>
                          <w:rFonts w:ascii="Arial" w:hAnsi="Arial" w:cs="Arial"/>
                          <w:b/>
                          <w:bCs/>
                          <w:sz w:val="16"/>
                          <w:szCs w:val="16"/>
                        </w:rPr>
                      </w:pPr>
                    </w:p>
                    <w:p w14:paraId="5426C611" w14:textId="77777777" w:rsidR="00B31808" w:rsidRDefault="00B31808" w:rsidP="000B5815">
                      <w:pPr>
                        <w:pStyle w:val="p1"/>
                        <w:spacing w:line="160" w:lineRule="exact"/>
                        <w:rPr>
                          <w:rFonts w:ascii="Arial" w:hAnsi="Arial" w:cs="Arial"/>
                          <w:b/>
                          <w:bCs/>
                          <w:sz w:val="16"/>
                          <w:szCs w:val="16"/>
                        </w:rPr>
                      </w:pPr>
                    </w:p>
                    <w:p w14:paraId="6E895A88" w14:textId="77777777" w:rsidR="00B31808" w:rsidRDefault="00B31808" w:rsidP="000B5815">
                      <w:pPr>
                        <w:pStyle w:val="p1"/>
                        <w:spacing w:line="160" w:lineRule="exact"/>
                        <w:rPr>
                          <w:rFonts w:ascii="Arial" w:hAnsi="Arial" w:cs="Arial"/>
                          <w:b/>
                          <w:bCs/>
                          <w:sz w:val="16"/>
                          <w:szCs w:val="16"/>
                        </w:rPr>
                      </w:pPr>
                    </w:p>
                    <w:p w14:paraId="266303E0" w14:textId="77777777" w:rsidR="00B31808" w:rsidRDefault="00B31808" w:rsidP="000B5815">
                      <w:pPr>
                        <w:pStyle w:val="p1"/>
                        <w:spacing w:line="160" w:lineRule="exact"/>
                        <w:rPr>
                          <w:rFonts w:ascii="Arial" w:hAnsi="Arial" w:cs="Arial"/>
                          <w:b/>
                          <w:bCs/>
                          <w:sz w:val="16"/>
                          <w:szCs w:val="16"/>
                        </w:rPr>
                      </w:pPr>
                    </w:p>
                    <w:p w14:paraId="3F987494" w14:textId="77777777" w:rsidR="00B31808" w:rsidRDefault="00B31808" w:rsidP="000B5815">
                      <w:pPr>
                        <w:pStyle w:val="p1"/>
                        <w:spacing w:line="160" w:lineRule="exact"/>
                        <w:rPr>
                          <w:rFonts w:ascii="Arial" w:hAnsi="Arial" w:cs="Arial"/>
                          <w:b/>
                          <w:bCs/>
                          <w:sz w:val="16"/>
                          <w:szCs w:val="16"/>
                        </w:rPr>
                      </w:pPr>
                    </w:p>
                    <w:p w14:paraId="56BD2130" w14:textId="77777777" w:rsidR="00B31808" w:rsidRDefault="00B31808" w:rsidP="000B5815">
                      <w:pPr>
                        <w:pStyle w:val="p1"/>
                        <w:spacing w:line="160" w:lineRule="exact"/>
                        <w:rPr>
                          <w:rFonts w:ascii="Arial" w:hAnsi="Arial" w:cs="Arial"/>
                          <w:b/>
                          <w:bCs/>
                          <w:sz w:val="16"/>
                          <w:szCs w:val="16"/>
                        </w:rPr>
                      </w:pPr>
                    </w:p>
                    <w:p w14:paraId="30AF1CF5" w14:textId="77777777" w:rsidR="00B31808" w:rsidRDefault="00B31808" w:rsidP="000B5815">
                      <w:pPr>
                        <w:pStyle w:val="p1"/>
                        <w:spacing w:line="160" w:lineRule="exact"/>
                        <w:rPr>
                          <w:rFonts w:ascii="Arial" w:hAnsi="Arial" w:cs="Arial"/>
                          <w:b/>
                          <w:bCs/>
                          <w:sz w:val="16"/>
                          <w:szCs w:val="16"/>
                        </w:rPr>
                      </w:pPr>
                    </w:p>
                    <w:p w14:paraId="48F6B9C5" w14:textId="77777777" w:rsidR="00B31808" w:rsidRDefault="00B31808" w:rsidP="000B5815">
                      <w:pPr>
                        <w:pStyle w:val="p1"/>
                        <w:spacing w:line="160" w:lineRule="exact"/>
                        <w:rPr>
                          <w:rFonts w:ascii="Arial" w:hAnsi="Arial" w:cs="Arial"/>
                          <w:b/>
                          <w:bCs/>
                          <w:sz w:val="16"/>
                          <w:szCs w:val="16"/>
                        </w:rPr>
                      </w:pPr>
                    </w:p>
                    <w:p w14:paraId="3C41A172" w14:textId="77777777" w:rsidR="00B31808" w:rsidRDefault="00B31808" w:rsidP="000B5815">
                      <w:pPr>
                        <w:pStyle w:val="p1"/>
                        <w:spacing w:line="160" w:lineRule="exact"/>
                        <w:rPr>
                          <w:rFonts w:ascii="Arial" w:hAnsi="Arial" w:cs="Arial"/>
                          <w:b/>
                          <w:bCs/>
                          <w:sz w:val="16"/>
                          <w:szCs w:val="16"/>
                        </w:rPr>
                      </w:pPr>
                    </w:p>
                    <w:p w14:paraId="3CDB54F3" w14:textId="77777777" w:rsidR="00B31808" w:rsidRDefault="00B31808" w:rsidP="000B5815">
                      <w:pPr>
                        <w:pStyle w:val="p1"/>
                        <w:spacing w:line="160" w:lineRule="exact"/>
                        <w:rPr>
                          <w:rFonts w:ascii="Arial" w:hAnsi="Arial" w:cs="Arial"/>
                          <w:b/>
                          <w:bCs/>
                          <w:sz w:val="16"/>
                          <w:szCs w:val="16"/>
                        </w:rPr>
                      </w:pPr>
                    </w:p>
                    <w:p w14:paraId="4556D381" w14:textId="77777777" w:rsidR="00B31808" w:rsidRDefault="00B31808" w:rsidP="000B5815">
                      <w:pPr>
                        <w:pStyle w:val="p1"/>
                        <w:spacing w:line="160" w:lineRule="exact"/>
                        <w:rPr>
                          <w:rFonts w:ascii="Arial" w:hAnsi="Arial" w:cs="Arial"/>
                          <w:b/>
                          <w:bCs/>
                          <w:sz w:val="16"/>
                          <w:szCs w:val="16"/>
                        </w:rPr>
                      </w:pPr>
                    </w:p>
                    <w:p w14:paraId="2EFCE4EA" w14:textId="77777777" w:rsidR="00B31808" w:rsidRDefault="00B31808" w:rsidP="000B5815">
                      <w:pPr>
                        <w:pStyle w:val="p1"/>
                        <w:spacing w:line="160" w:lineRule="exact"/>
                        <w:rPr>
                          <w:rFonts w:ascii="Arial" w:hAnsi="Arial" w:cs="Arial"/>
                          <w:b/>
                          <w:bCs/>
                          <w:sz w:val="16"/>
                          <w:szCs w:val="16"/>
                        </w:rPr>
                      </w:pPr>
                    </w:p>
                    <w:p w14:paraId="36E6B1CF" w14:textId="77777777" w:rsidR="00B31808" w:rsidRDefault="00B31808" w:rsidP="000B5815">
                      <w:pPr>
                        <w:pStyle w:val="p1"/>
                        <w:spacing w:line="160" w:lineRule="exact"/>
                        <w:rPr>
                          <w:rFonts w:ascii="Arial" w:hAnsi="Arial" w:cs="Arial"/>
                          <w:b/>
                          <w:bCs/>
                          <w:sz w:val="16"/>
                          <w:szCs w:val="16"/>
                        </w:rPr>
                      </w:pPr>
                    </w:p>
                    <w:p w14:paraId="4B403302" w14:textId="76066985" w:rsidR="00B31808" w:rsidRDefault="00B31808" w:rsidP="000B5815">
                      <w:pPr>
                        <w:pStyle w:val="p1"/>
                        <w:spacing w:line="160" w:lineRule="exact"/>
                        <w:rPr>
                          <w:rFonts w:ascii="Arial" w:hAnsi="Arial" w:cs="Arial"/>
                          <w:b/>
                          <w:bCs/>
                          <w:sz w:val="16"/>
                          <w:szCs w:val="16"/>
                        </w:rPr>
                      </w:pPr>
                      <w:r>
                        <w:rPr>
                          <w:rFonts w:ascii="Arial" w:hAnsi="Arial" w:cs="Arial"/>
                          <w:b/>
                          <w:bCs/>
                          <w:noProof/>
                          <w:sz w:val="16"/>
                          <w:szCs w:val="16"/>
                        </w:rPr>
                        <w:drawing>
                          <wp:inline distT="0" distB="0" distL="0" distR="0" wp14:anchorId="6F0B0847" wp14:editId="77AE4A05">
                            <wp:extent cx="2515235" cy="22136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 10 v4-PerturbSeq.jpg"/>
                                    <pic:cNvPicPr/>
                                  </pic:nvPicPr>
                                  <pic:blipFill>
                                    <a:blip r:embed="rId28">
                                      <a:extLst>
                                        <a:ext uri="{28A0092B-C50C-407E-A947-70E740481C1C}">
                                          <a14:useLocalDpi xmlns:a14="http://schemas.microsoft.com/office/drawing/2010/main" val="0"/>
                                        </a:ext>
                                      </a:extLst>
                                    </a:blip>
                                    <a:stretch>
                                      <a:fillRect/>
                                    </a:stretch>
                                  </pic:blipFill>
                                  <pic:spPr>
                                    <a:xfrm>
                                      <a:off x="0" y="0"/>
                                      <a:ext cx="2515235" cy="2213610"/>
                                    </a:xfrm>
                                    <a:prstGeom prst="rect">
                                      <a:avLst/>
                                    </a:prstGeom>
                                  </pic:spPr>
                                </pic:pic>
                              </a:graphicData>
                            </a:graphic>
                          </wp:inline>
                        </w:drawing>
                      </w:r>
                    </w:p>
                    <w:p w14:paraId="1FBACB02" w14:textId="6EEDAD88" w:rsidR="00B31808" w:rsidRPr="0035032D" w:rsidRDefault="00B31808" w:rsidP="000B5815">
                      <w:pPr>
                        <w:pStyle w:val="p1"/>
                        <w:spacing w:line="160" w:lineRule="exact"/>
                        <w:rPr>
                          <w:rFonts w:ascii="Arial" w:hAnsi="Arial" w:cs="Arial"/>
                          <w:sz w:val="16"/>
                          <w:szCs w:val="16"/>
                        </w:rPr>
                      </w:pPr>
                      <w:r w:rsidRPr="0035032D">
                        <w:rPr>
                          <w:rFonts w:ascii="Arial" w:hAnsi="Arial" w:cs="Arial"/>
                          <w:b/>
                          <w:bCs/>
                          <w:sz w:val="16"/>
                          <w:szCs w:val="16"/>
                        </w:rPr>
                        <w:t xml:space="preserve">Fig. 10. Overview of PerturbSeq. </w:t>
                      </w:r>
                      <w:proofErr w:type="spellStart"/>
                      <w:r w:rsidRPr="0035032D">
                        <w:rPr>
                          <w:rFonts w:ascii="Arial" w:hAnsi="Arial" w:cs="Arial"/>
                          <w:b/>
                          <w:bCs/>
                          <w:i/>
                          <w:iCs/>
                          <w:sz w:val="16"/>
                          <w:szCs w:val="16"/>
                        </w:rPr>
                        <w:t>A</w:t>
                      </w:r>
                      <w:proofErr w:type="spellEnd"/>
                      <w:r w:rsidRPr="0035032D">
                        <w:rPr>
                          <w:rFonts w:ascii="Arial" w:hAnsi="Arial" w:cs="Arial"/>
                          <w:b/>
                          <w:bCs/>
                          <w:i/>
                          <w:iCs/>
                          <w:sz w:val="16"/>
                          <w:szCs w:val="16"/>
                        </w:rPr>
                        <w:t>)</w:t>
                      </w:r>
                      <w:r w:rsidRPr="0035032D">
                        <w:rPr>
                          <w:rFonts w:ascii="Arial" w:hAnsi="Arial" w:cs="Arial"/>
                          <w:b/>
                          <w:bCs/>
                          <w:sz w:val="16"/>
                          <w:szCs w:val="16"/>
                        </w:rPr>
                        <w:t xml:space="preserve"> </w:t>
                      </w:r>
                      <w:r w:rsidRPr="0035032D">
                        <w:rPr>
                          <w:rFonts w:ascii="Arial" w:hAnsi="Arial" w:cs="Arial"/>
                          <w:sz w:val="16"/>
                          <w:szCs w:val="16"/>
                        </w:rPr>
                        <w:t>Experimental workflow.</w:t>
                      </w:r>
                      <w:r w:rsidRPr="0035032D">
                        <w:rPr>
                          <w:rStyle w:val="apple-converted-space"/>
                          <w:rFonts w:ascii="Arial" w:hAnsi="Arial" w:cs="Arial"/>
                          <w:sz w:val="16"/>
                          <w:szCs w:val="16"/>
                        </w:rPr>
                        <w:t xml:space="preserve"> </w:t>
                      </w:r>
                      <w:r w:rsidRPr="0035032D">
                        <w:rPr>
                          <w:rFonts w:ascii="Arial" w:hAnsi="Arial" w:cs="Arial"/>
                          <w:b/>
                          <w:bCs/>
                          <w:i/>
                          <w:iCs/>
                          <w:sz w:val="16"/>
                          <w:szCs w:val="16"/>
                        </w:rPr>
                        <w:t>B)</w:t>
                      </w:r>
                      <w:r w:rsidRPr="0035032D">
                        <w:rPr>
                          <w:rFonts w:ascii="Arial" w:hAnsi="Arial" w:cs="Arial"/>
                          <w:sz w:val="16"/>
                          <w:szCs w:val="16"/>
                        </w:rPr>
                        <w:t xml:space="preserve"> With single cell RNAseq, every transcript from a given cell is tagged with the same cell barcode (CBC). In PerturbSeq, each sgRNA is also expressed along with a unique guide barcode (GBC), which allows determination of which guide was transduced into a given cell. </w:t>
                      </w:r>
                      <w:r>
                        <w:rPr>
                          <w:rFonts w:ascii="Arial" w:hAnsi="Arial" w:cs="Arial"/>
                          <w:sz w:val="16"/>
                          <w:szCs w:val="16"/>
                        </w:rPr>
                        <w:t xml:space="preserve">Adapted from </w:t>
                      </w:r>
                      <w:r w:rsidRPr="0035032D">
                        <w:rPr>
                          <w:rFonts w:ascii="Arial" w:hAnsi="Arial" w:cs="Arial"/>
                          <w:sz w:val="16"/>
                          <w:szCs w:val="16"/>
                        </w:rPr>
                        <w:t>Adamson, et al., Cell 167, 1867.</w:t>
                      </w:r>
                      <w:r w:rsidRPr="00032F39">
                        <w:rPr>
                          <w:rFonts w:ascii="Arial" w:hAnsi="Arial" w:cs="Arial"/>
                          <w:b/>
                          <w:bCs/>
                          <w:noProof/>
                          <w:sz w:val="16"/>
                          <w:szCs w:val="16"/>
                        </w:rPr>
                        <w:t xml:space="preserve"> </w:t>
                      </w:r>
                    </w:p>
                  </w:txbxContent>
                </v:textbox>
                <w10:wrap type="tight"/>
              </v:shape>
            </w:pict>
          </mc:Fallback>
        </mc:AlternateContent>
      </w:r>
      <w:r w:rsidR="00484D63" w:rsidRPr="004D13F9">
        <w:rPr>
          <w:rFonts w:ascii="Arial" w:hAnsi="Arial" w:cs="Arial"/>
          <w:color w:val="000000" w:themeColor="text1"/>
          <w:sz w:val="22"/>
          <w:szCs w:val="22"/>
        </w:rPr>
        <w:t>as</w:t>
      </w:r>
      <w:r w:rsidR="00991C1F" w:rsidRPr="004D13F9">
        <w:rPr>
          <w:rFonts w:ascii="Arial" w:hAnsi="Arial" w:cs="Arial"/>
          <w:color w:val="000000" w:themeColor="text1"/>
          <w:sz w:val="22"/>
          <w:szCs w:val="22"/>
        </w:rPr>
        <w:t xml:space="preserve"> a </w:t>
      </w:r>
      <w:r w:rsidR="0078041B" w:rsidRPr="004D13F9">
        <w:rPr>
          <w:rFonts w:ascii="Arial" w:hAnsi="Arial" w:cs="Arial"/>
          <w:color w:val="000000" w:themeColor="text1"/>
          <w:sz w:val="22"/>
          <w:szCs w:val="22"/>
        </w:rPr>
        <w:t>pcGene</w:t>
      </w:r>
      <w:r w:rsidR="00A05416" w:rsidRPr="004D13F9">
        <w:rPr>
          <w:rFonts w:ascii="Arial" w:hAnsi="Arial" w:cs="Arial"/>
          <w:color w:val="000000" w:themeColor="text1"/>
          <w:sz w:val="22"/>
          <w:szCs w:val="22"/>
        </w:rPr>
        <w:t xml:space="preserve"> eQTL and/or </w:t>
      </w:r>
      <w:r w:rsidR="00991C1F" w:rsidRPr="004D13F9">
        <w:rPr>
          <w:rFonts w:ascii="Arial" w:hAnsi="Arial" w:cs="Arial"/>
          <w:color w:val="000000" w:themeColor="text1"/>
          <w:sz w:val="22"/>
          <w:szCs w:val="22"/>
        </w:rPr>
        <w:t>clQTL</w:t>
      </w:r>
      <w:r w:rsidR="00B11F85" w:rsidRPr="004D13F9">
        <w:rPr>
          <w:rFonts w:ascii="Arial" w:hAnsi="Arial" w:cs="Arial"/>
          <w:color w:val="000000" w:themeColor="text1"/>
          <w:sz w:val="22"/>
          <w:szCs w:val="22"/>
        </w:rPr>
        <w:t>.</w:t>
      </w:r>
      <w:r w:rsidR="002D6EC1" w:rsidRPr="004D13F9">
        <w:rPr>
          <w:rFonts w:ascii="Arial" w:hAnsi="Arial" w:cs="Arial"/>
          <w:color w:val="FF0000"/>
          <w:sz w:val="22"/>
          <w:szCs w:val="22"/>
        </w:rPr>
        <w:t xml:space="preserve"> </w:t>
      </w:r>
      <w:r w:rsidR="00430396">
        <w:rPr>
          <w:rFonts w:ascii="Arial" w:hAnsi="Arial" w:cs="Arial"/>
          <w:color w:val="000000" w:themeColor="text1"/>
          <w:sz w:val="22"/>
          <w:szCs w:val="22"/>
        </w:rPr>
        <w:t>The second goal of this A</w:t>
      </w:r>
      <w:r w:rsidR="00D327CB" w:rsidRPr="004D13F9">
        <w:rPr>
          <w:rFonts w:ascii="Arial" w:hAnsi="Arial" w:cs="Arial"/>
          <w:color w:val="000000" w:themeColor="text1"/>
          <w:sz w:val="22"/>
          <w:szCs w:val="22"/>
        </w:rPr>
        <w:t xml:space="preserve">im is to investigate the </w:t>
      </w:r>
      <w:r w:rsidR="00D67C33" w:rsidRPr="004D13F9">
        <w:rPr>
          <w:rFonts w:ascii="Arial" w:hAnsi="Arial" w:cs="Arial"/>
          <w:color w:val="000000" w:themeColor="text1"/>
          <w:sz w:val="22"/>
          <w:szCs w:val="22"/>
        </w:rPr>
        <w:t xml:space="preserve">functional role of the </w:t>
      </w:r>
      <w:r w:rsidR="002E6E81" w:rsidRPr="004D13F9">
        <w:rPr>
          <w:rFonts w:ascii="Arial" w:hAnsi="Arial" w:cs="Arial"/>
          <w:color w:val="000000" w:themeColor="text1"/>
          <w:sz w:val="22"/>
          <w:szCs w:val="22"/>
        </w:rPr>
        <w:t xml:space="preserve">CAD </w:t>
      </w:r>
      <w:r w:rsidR="00D67C33" w:rsidRPr="004D13F9">
        <w:rPr>
          <w:rFonts w:ascii="Arial" w:hAnsi="Arial" w:cs="Arial"/>
          <w:color w:val="000000" w:themeColor="text1"/>
          <w:sz w:val="22"/>
          <w:szCs w:val="22"/>
        </w:rPr>
        <w:t xml:space="preserve">lncRNAs and </w:t>
      </w:r>
      <w:r w:rsidR="002E6E81" w:rsidRPr="004D13F9">
        <w:rPr>
          <w:rFonts w:ascii="Arial" w:hAnsi="Arial" w:cs="Arial"/>
          <w:color w:val="000000" w:themeColor="text1"/>
          <w:sz w:val="22"/>
          <w:szCs w:val="22"/>
        </w:rPr>
        <w:t xml:space="preserve">their </w:t>
      </w:r>
      <w:r w:rsidR="00D67C33" w:rsidRPr="004D13F9">
        <w:rPr>
          <w:rFonts w:ascii="Arial" w:hAnsi="Arial" w:cs="Arial"/>
          <w:color w:val="000000" w:themeColor="text1"/>
          <w:sz w:val="22"/>
          <w:szCs w:val="22"/>
        </w:rPr>
        <w:t xml:space="preserve">regulated </w:t>
      </w:r>
      <w:r w:rsidR="0078041B" w:rsidRPr="004D13F9">
        <w:rPr>
          <w:rFonts w:ascii="Arial" w:hAnsi="Arial" w:cs="Arial"/>
          <w:color w:val="000000" w:themeColor="text1"/>
          <w:sz w:val="22"/>
          <w:szCs w:val="22"/>
        </w:rPr>
        <w:t>pcGene</w:t>
      </w:r>
      <w:r w:rsidR="00D67C33" w:rsidRPr="004D13F9">
        <w:rPr>
          <w:rFonts w:ascii="Arial" w:hAnsi="Arial" w:cs="Arial"/>
          <w:color w:val="000000" w:themeColor="text1"/>
          <w:sz w:val="22"/>
          <w:szCs w:val="22"/>
        </w:rPr>
        <w:t>s, investigating</w:t>
      </w:r>
      <w:r w:rsidR="00EC09D7" w:rsidRPr="004D13F9">
        <w:rPr>
          <w:rFonts w:ascii="Arial" w:hAnsi="Arial" w:cs="Arial"/>
          <w:color w:val="000000" w:themeColor="text1"/>
          <w:sz w:val="22"/>
          <w:szCs w:val="22"/>
        </w:rPr>
        <w:t xml:space="preserve"> </w:t>
      </w:r>
      <w:r w:rsidR="002F0859" w:rsidRPr="004D13F9">
        <w:rPr>
          <w:rFonts w:ascii="Arial" w:hAnsi="Arial" w:cs="Arial"/>
          <w:color w:val="000000" w:themeColor="text1"/>
          <w:sz w:val="22"/>
          <w:szCs w:val="22"/>
        </w:rPr>
        <w:t>lncRNA</w:t>
      </w:r>
      <w:r w:rsidR="00A51674" w:rsidRPr="004D13F9">
        <w:rPr>
          <w:rFonts w:ascii="Arial" w:hAnsi="Arial" w:cs="Arial"/>
          <w:color w:val="000000" w:themeColor="text1"/>
          <w:sz w:val="22"/>
          <w:szCs w:val="22"/>
        </w:rPr>
        <w:t xml:space="preserve"> phenotypic effects on </w:t>
      </w:r>
      <w:r w:rsidR="00F47383" w:rsidRPr="004D13F9">
        <w:rPr>
          <w:rFonts w:ascii="Arial" w:hAnsi="Arial" w:cs="Arial"/>
          <w:color w:val="000000" w:themeColor="text1"/>
          <w:sz w:val="22"/>
          <w:szCs w:val="22"/>
        </w:rPr>
        <w:t>HCASMC</w:t>
      </w:r>
      <w:r w:rsidR="00A51674" w:rsidRPr="004D13F9">
        <w:rPr>
          <w:rFonts w:ascii="Arial" w:hAnsi="Arial" w:cs="Arial"/>
          <w:color w:val="000000" w:themeColor="text1"/>
          <w:sz w:val="22"/>
          <w:szCs w:val="22"/>
        </w:rPr>
        <w:t xml:space="preserve">, </w:t>
      </w:r>
      <w:r w:rsidR="00EF404F" w:rsidRPr="004D13F9">
        <w:rPr>
          <w:rFonts w:ascii="Arial" w:hAnsi="Arial" w:cs="Arial"/>
          <w:color w:val="000000" w:themeColor="text1"/>
          <w:sz w:val="22"/>
          <w:szCs w:val="22"/>
        </w:rPr>
        <w:t xml:space="preserve">including </w:t>
      </w:r>
      <w:r w:rsidR="00A51674" w:rsidRPr="004D13F9">
        <w:rPr>
          <w:rFonts w:ascii="Arial" w:hAnsi="Arial" w:cs="Arial"/>
          <w:color w:val="000000" w:themeColor="text1"/>
          <w:sz w:val="22"/>
          <w:szCs w:val="22"/>
        </w:rPr>
        <w:t>migration, proliferation, apoptosis,</w:t>
      </w:r>
      <w:r w:rsidR="00032F39" w:rsidRPr="00032F39">
        <w:rPr>
          <w:rFonts w:ascii="Arial" w:hAnsi="Arial" w:cs="Arial"/>
          <w:b/>
          <w:bCs/>
          <w:noProof/>
          <w:sz w:val="16"/>
          <w:szCs w:val="16"/>
        </w:rPr>
        <w:t xml:space="preserve"> </w:t>
      </w:r>
      <w:r w:rsidR="00A51674" w:rsidRPr="004D13F9">
        <w:rPr>
          <w:rFonts w:ascii="Arial" w:hAnsi="Arial" w:cs="Arial"/>
          <w:color w:val="000000" w:themeColor="text1"/>
          <w:sz w:val="22"/>
          <w:szCs w:val="22"/>
        </w:rPr>
        <w:t xml:space="preserve">inflammatory profile (cytokine and chemokine </w:t>
      </w:r>
      <w:r w:rsidR="00D07639" w:rsidRPr="004D13F9">
        <w:rPr>
          <w:rFonts w:ascii="Arial" w:hAnsi="Arial" w:cs="Arial"/>
          <w:color w:val="000000" w:themeColor="text1"/>
          <w:sz w:val="22"/>
          <w:szCs w:val="22"/>
        </w:rPr>
        <w:t>expression</w:t>
      </w:r>
      <w:r w:rsidR="00A51674" w:rsidRPr="004D13F9">
        <w:rPr>
          <w:rFonts w:ascii="Arial" w:hAnsi="Arial" w:cs="Arial"/>
          <w:color w:val="000000" w:themeColor="text1"/>
          <w:sz w:val="22"/>
          <w:szCs w:val="22"/>
        </w:rPr>
        <w:t>)</w:t>
      </w:r>
      <w:r w:rsidR="00731383" w:rsidRPr="004D13F9">
        <w:rPr>
          <w:rFonts w:ascii="Arial" w:hAnsi="Arial" w:cs="Arial"/>
          <w:color w:val="000000" w:themeColor="text1"/>
          <w:sz w:val="22"/>
          <w:szCs w:val="22"/>
        </w:rPr>
        <w:t>, phenotypic modulation (</w:t>
      </w:r>
      <w:r w:rsidR="004377AD" w:rsidRPr="004D13F9">
        <w:rPr>
          <w:rFonts w:ascii="Arial" w:hAnsi="Arial" w:cs="Arial"/>
          <w:color w:val="000000" w:themeColor="text1"/>
          <w:sz w:val="22"/>
          <w:szCs w:val="22"/>
        </w:rPr>
        <w:t>lineage marker expression</w:t>
      </w:r>
      <w:r w:rsidR="004B399E">
        <w:rPr>
          <w:rFonts w:ascii="Arial" w:hAnsi="Arial" w:cs="Arial"/>
          <w:color w:val="000000" w:themeColor="text1"/>
          <w:sz w:val="22"/>
          <w:szCs w:val="22"/>
        </w:rPr>
        <w:t>), etc</w:t>
      </w:r>
      <w:r w:rsidR="00CE342C" w:rsidRPr="004D13F9">
        <w:rPr>
          <w:rFonts w:ascii="Arial" w:hAnsi="Arial" w:cs="Arial"/>
          <w:color w:val="000000" w:themeColor="text1"/>
          <w:sz w:val="22"/>
          <w:szCs w:val="22"/>
        </w:rPr>
        <w:t xml:space="preserve">. </w:t>
      </w:r>
      <w:r w:rsidR="006E1D92" w:rsidRPr="004D13F9">
        <w:rPr>
          <w:rFonts w:ascii="Arial" w:hAnsi="Arial" w:cs="Arial"/>
          <w:color w:val="000000" w:themeColor="text1"/>
          <w:sz w:val="22"/>
          <w:szCs w:val="22"/>
        </w:rPr>
        <w:t>T</w:t>
      </w:r>
      <w:r w:rsidR="00D327CB" w:rsidRPr="004D13F9">
        <w:rPr>
          <w:rFonts w:ascii="Arial" w:hAnsi="Arial" w:cs="Arial"/>
          <w:color w:val="000000" w:themeColor="text1"/>
          <w:sz w:val="22"/>
          <w:szCs w:val="22"/>
        </w:rPr>
        <w:t xml:space="preserve">ogether, the proposed studies </w:t>
      </w:r>
      <w:r w:rsidR="001F7354" w:rsidRPr="004D13F9">
        <w:rPr>
          <w:rFonts w:ascii="Arial" w:hAnsi="Arial" w:cs="Arial"/>
          <w:color w:val="000000" w:themeColor="text1"/>
          <w:sz w:val="22"/>
          <w:szCs w:val="22"/>
        </w:rPr>
        <w:t>will test the working hypothesis that lncRNAs contribute to HCASMC-specific signaling network</w:t>
      </w:r>
      <w:r w:rsidR="00F62FED" w:rsidRPr="004D13F9">
        <w:rPr>
          <w:rFonts w:ascii="Arial" w:hAnsi="Arial" w:cs="Arial"/>
          <w:color w:val="000000" w:themeColor="text1"/>
          <w:sz w:val="22"/>
          <w:szCs w:val="22"/>
        </w:rPr>
        <w:t>s</w:t>
      </w:r>
      <w:r w:rsidR="003862D4" w:rsidRPr="004D13F9">
        <w:rPr>
          <w:rFonts w:ascii="Arial" w:hAnsi="Arial" w:cs="Arial"/>
          <w:color w:val="000000" w:themeColor="text1"/>
          <w:sz w:val="22"/>
          <w:szCs w:val="22"/>
        </w:rPr>
        <w:t xml:space="preserve">, </w:t>
      </w:r>
      <w:r w:rsidR="001F7354" w:rsidRPr="004D13F9">
        <w:rPr>
          <w:rFonts w:ascii="Arial" w:hAnsi="Arial" w:cs="Arial"/>
          <w:color w:val="000000" w:themeColor="text1"/>
          <w:sz w:val="22"/>
          <w:szCs w:val="22"/>
        </w:rPr>
        <w:t xml:space="preserve">and </w:t>
      </w:r>
      <w:r w:rsidR="003862D4" w:rsidRPr="004D13F9">
        <w:rPr>
          <w:rFonts w:ascii="Arial" w:hAnsi="Arial" w:cs="Arial"/>
          <w:color w:val="000000" w:themeColor="text1"/>
          <w:sz w:val="22"/>
          <w:szCs w:val="22"/>
        </w:rPr>
        <w:t xml:space="preserve">show </w:t>
      </w:r>
      <w:r w:rsidR="001F7354" w:rsidRPr="004D13F9">
        <w:rPr>
          <w:rFonts w:ascii="Arial" w:hAnsi="Arial" w:cs="Arial"/>
          <w:color w:val="000000" w:themeColor="text1"/>
          <w:sz w:val="22"/>
          <w:szCs w:val="22"/>
        </w:rPr>
        <w:t>that signals through these lncRNAs</w:t>
      </w:r>
      <w:r w:rsidR="00843B17" w:rsidRPr="004D13F9">
        <w:rPr>
          <w:rFonts w:ascii="Arial" w:hAnsi="Arial" w:cs="Arial"/>
          <w:color w:val="000000" w:themeColor="text1"/>
          <w:sz w:val="22"/>
          <w:szCs w:val="22"/>
        </w:rPr>
        <w:t xml:space="preserve"> regulate basic HCASMC </w:t>
      </w:r>
      <w:r w:rsidR="001F7354" w:rsidRPr="004D13F9">
        <w:rPr>
          <w:rFonts w:ascii="Arial" w:hAnsi="Arial" w:cs="Arial"/>
          <w:color w:val="000000" w:themeColor="text1"/>
          <w:sz w:val="22"/>
          <w:szCs w:val="22"/>
        </w:rPr>
        <w:t xml:space="preserve">phenotype and function. </w:t>
      </w:r>
    </w:p>
    <w:p w14:paraId="5AE59803" w14:textId="7F1457B6" w:rsidR="00EA63D4" w:rsidRPr="004D13F9" w:rsidRDefault="009665E4" w:rsidP="000226CC">
      <w:pPr>
        <w:spacing w:before="60" w:line="240" w:lineRule="exact"/>
        <w:rPr>
          <w:rFonts w:ascii="Arial" w:hAnsi="Arial" w:cs="Arial"/>
          <w:b/>
          <w:sz w:val="22"/>
          <w:szCs w:val="22"/>
        </w:rPr>
      </w:pPr>
      <w:r w:rsidRPr="004D13F9">
        <w:rPr>
          <w:rFonts w:ascii="Arial" w:hAnsi="Arial" w:cs="Arial"/>
          <w:b/>
          <w:sz w:val="22"/>
          <w:szCs w:val="22"/>
        </w:rPr>
        <w:t>Experimental details:</w:t>
      </w:r>
      <w:r w:rsidR="00A12ADB" w:rsidRPr="004D13F9">
        <w:rPr>
          <w:rFonts w:ascii="Arial" w:hAnsi="Arial" w:cs="Arial"/>
          <w:b/>
          <w:sz w:val="22"/>
          <w:szCs w:val="22"/>
        </w:rPr>
        <w:t xml:space="preserve"> </w:t>
      </w:r>
      <w:r w:rsidR="00CE78AE" w:rsidRPr="004D13F9">
        <w:rPr>
          <w:rFonts w:ascii="Arial" w:hAnsi="Arial" w:cs="Arial"/>
          <w:b/>
          <w:i/>
          <w:color w:val="000000" w:themeColor="text1"/>
          <w:sz w:val="22"/>
          <w:szCs w:val="22"/>
          <w:u w:val="single"/>
        </w:rPr>
        <w:t xml:space="preserve">Aim 3.1. Employ </w:t>
      </w:r>
      <w:r w:rsidR="00D974F9" w:rsidRPr="004D13F9">
        <w:rPr>
          <w:rFonts w:ascii="Arial" w:hAnsi="Arial" w:cs="Arial"/>
          <w:b/>
          <w:i/>
          <w:color w:val="000000" w:themeColor="text1"/>
          <w:sz w:val="22"/>
          <w:szCs w:val="22"/>
          <w:u w:val="single"/>
        </w:rPr>
        <w:t>multiplexed targeting of disease associated lncRNAs to p</w:t>
      </w:r>
      <w:r w:rsidRPr="004D13F9">
        <w:rPr>
          <w:rFonts w:ascii="Arial" w:hAnsi="Arial" w:cs="Arial"/>
          <w:b/>
          <w:i/>
          <w:color w:val="000000" w:themeColor="text1"/>
          <w:sz w:val="22"/>
          <w:szCs w:val="22"/>
          <w:u w:val="single"/>
        </w:rPr>
        <w:t xml:space="preserve">rofile </w:t>
      </w:r>
      <w:r w:rsidR="00354C05" w:rsidRPr="004D13F9">
        <w:rPr>
          <w:rFonts w:ascii="Arial" w:hAnsi="Arial" w:cs="Arial"/>
          <w:b/>
          <w:i/>
          <w:color w:val="000000" w:themeColor="text1"/>
          <w:sz w:val="22"/>
          <w:szCs w:val="22"/>
          <w:u w:val="single"/>
        </w:rPr>
        <w:t xml:space="preserve">their </w:t>
      </w:r>
      <w:r w:rsidRPr="004D13F9">
        <w:rPr>
          <w:rFonts w:ascii="Arial" w:hAnsi="Arial" w:cs="Arial"/>
          <w:b/>
          <w:i/>
          <w:color w:val="000000" w:themeColor="text1"/>
          <w:sz w:val="22"/>
          <w:szCs w:val="22"/>
          <w:u w:val="single"/>
        </w:rPr>
        <w:t xml:space="preserve">cellular </w:t>
      </w:r>
      <w:r w:rsidR="00694762" w:rsidRPr="004D13F9">
        <w:rPr>
          <w:rFonts w:ascii="Arial" w:hAnsi="Arial" w:cs="Arial"/>
          <w:b/>
          <w:i/>
          <w:color w:val="000000" w:themeColor="text1"/>
          <w:sz w:val="22"/>
          <w:szCs w:val="22"/>
          <w:u w:val="single"/>
        </w:rPr>
        <w:t xml:space="preserve">downstream signaling </w:t>
      </w:r>
      <w:r w:rsidR="00354C05" w:rsidRPr="004D13F9">
        <w:rPr>
          <w:rFonts w:ascii="Arial" w:hAnsi="Arial" w:cs="Arial"/>
          <w:b/>
          <w:i/>
          <w:color w:val="000000" w:themeColor="text1"/>
          <w:sz w:val="22"/>
          <w:szCs w:val="22"/>
          <w:u w:val="single"/>
        </w:rPr>
        <w:t xml:space="preserve">in HCASMC </w:t>
      </w:r>
      <w:r w:rsidRPr="004D13F9">
        <w:rPr>
          <w:rFonts w:ascii="Arial" w:hAnsi="Arial" w:cs="Arial"/>
          <w:b/>
          <w:i/>
          <w:color w:val="000000" w:themeColor="text1"/>
          <w:sz w:val="22"/>
          <w:szCs w:val="22"/>
          <w:u w:val="single"/>
        </w:rPr>
        <w:t>that regulate</w:t>
      </w:r>
      <w:r w:rsidR="00354C05" w:rsidRPr="004D13F9">
        <w:rPr>
          <w:rFonts w:ascii="Arial" w:hAnsi="Arial" w:cs="Arial"/>
          <w:b/>
          <w:i/>
          <w:color w:val="000000" w:themeColor="text1"/>
          <w:sz w:val="22"/>
          <w:szCs w:val="22"/>
          <w:u w:val="single"/>
        </w:rPr>
        <w:t>s</w:t>
      </w:r>
      <w:r w:rsidRPr="004D13F9">
        <w:rPr>
          <w:rFonts w:ascii="Arial" w:hAnsi="Arial" w:cs="Arial"/>
          <w:b/>
          <w:i/>
          <w:color w:val="000000" w:themeColor="text1"/>
          <w:sz w:val="22"/>
          <w:szCs w:val="22"/>
          <w:u w:val="single"/>
        </w:rPr>
        <w:t xml:space="preserve"> CAD risk and/or chromosomal looping</w:t>
      </w:r>
      <w:r w:rsidR="00C75D84" w:rsidRPr="004D13F9">
        <w:rPr>
          <w:rFonts w:ascii="Arial" w:hAnsi="Arial" w:cs="Arial"/>
          <w:b/>
          <w:i/>
          <w:color w:val="000000" w:themeColor="text1"/>
          <w:sz w:val="22"/>
          <w:szCs w:val="22"/>
          <w:u w:val="single"/>
        </w:rPr>
        <w:t xml:space="preserve"> - </w:t>
      </w:r>
      <w:r w:rsidR="00354C05" w:rsidRPr="004D13F9">
        <w:rPr>
          <w:rFonts w:ascii="Arial" w:hAnsi="Arial" w:cs="Arial"/>
          <w:sz w:val="22"/>
          <w:szCs w:val="22"/>
        </w:rPr>
        <w:t>C</w:t>
      </w:r>
      <w:r w:rsidR="0050754D" w:rsidRPr="004D13F9">
        <w:rPr>
          <w:rFonts w:ascii="Arial" w:hAnsi="Arial" w:cs="Arial"/>
          <w:sz w:val="22"/>
          <w:szCs w:val="22"/>
        </w:rPr>
        <w:t>ollaborator</w:t>
      </w:r>
      <w:r w:rsidR="00014E03" w:rsidRPr="004D13F9">
        <w:rPr>
          <w:rFonts w:ascii="Arial" w:hAnsi="Arial" w:cs="Arial"/>
          <w:sz w:val="22"/>
          <w:szCs w:val="22"/>
        </w:rPr>
        <w:t xml:space="preserve"> Stanley Q</w:t>
      </w:r>
      <w:r w:rsidR="003C78A1" w:rsidRPr="004D13F9">
        <w:rPr>
          <w:rFonts w:ascii="Arial" w:hAnsi="Arial" w:cs="Arial"/>
          <w:sz w:val="22"/>
          <w:szCs w:val="22"/>
        </w:rPr>
        <w:t>i</w:t>
      </w:r>
      <w:r w:rsidR="004E4EE1" w:rsidRPr="004D13F9">
        <w:rPr>
          <w:rFonts w:ascii="Arial" w:hAnsi="Arial" w:cs="Arial"/>
          <w:sz w:val="22"/>
          <w:szCs w:val="22"/>
        </w:rPr>
        <w:t>,</w:t>
      </w:r>
      <w:r w:rsidR="0050754D" w:rsidRPr="004D13F9">
        <w:rPr>
          <w:rFonts w:ascii="Arial" w:hAnsi="Arial" w:cs="Arial"/>
          <w:sz w:val="22"/>
          <w:szCs w:val="22"/>
        </w:rPr>
        <w:t xml:space="preserve"> PhD</w:t>
      </w:r>
      <w:r w:rsidR="003C78A1" w:rsidRPr="004D13F9">
        <w:rPr>
          <w:rFonts w:ascii="Arial" w:hAnsi="Arial" w:cs="Arial"/>
          <w:sz w:val="22"/>
          <w:szCs w:val="22"/>
        </w:rPr>
        <w:t xml:space="preserve">, </w:t>
      </w:r>
      <w:r w:rsidR="0050754D" w:rsidRPr="004D13F9">
        <w:rPr>
          <w:rFonts w:ascii="Arial" w:hAnsi="Arial" w:cs="Arial"/>
          <w:sz w:val="22"/>
          <w:szCs w:val="22"/>
        </w:rPr>
        <w:t xml:space="preserve">Stanford Faculty in Bioengineering, </w:t>
      </w:r>
      <w:r w:rsidR="00467643" w:rsidRPr="004D13F9">
        <w:rPr>
          <w:rFonts w:ascii="Arial" w:hAnsi="Arial" w:cs="Arial"/>
          <w:sz w:val="22"/>
          <w:szCs w:val="22"/>
        </w:rPr>
        <w:t>helped develop</w:t>
      </w:r>
      <w:r w:rsidR="00765F28" w:rsidRPr="004D13F9">
        <w:rPr>
          <w:rFonts w:ascii="Arial" w:hAnsi="Arial" w:cs="Arial"/>
          <w:sz w:val="22"/>
          <w:szCs w:val="22"/>
        </w:rPr>
        <w:t xml:space="preserve"> PerturbSeq and </w:t>
      </w:r>
      <w:r w:rsidR="003C78A1" w:rsidRPr="004D13F9">
        <w:rPr>
          <w:rFonts w:ascii="Arial" w:hAnsi="Arial" w:cs="Arial"/>
          <w:sz w:val="22"/>
          <w:szCs w:val="22"/>
        </w:rPr>
        <w:t>serves as consultant on this grant</w:t>
      </w:r>
      <w:r w:rsidR="00450B2E" w:rsidRPr="004D13F9">
        <w:rPr>
          <w:rFonts w:ascii="Arial" w:hAnsi="Arial" w:cs="Arial"/>
          <w:sz w:val="22"/>
          <w:szCs w:val="22"/>
        </w:rPr>
        <w:t xml:space="preserve"> (see </w:t>
      </w:r>
      <w:r w:rsidR="00464D01" w:rsidRPr="004D13F9">
        <w:rPr>
          <w:rFonts w:ascii="Arial" w:hAnsi="Arial" w:cs="Arial"/>
          <w:sz w:val="22"/>
          <w:szCs w:val="22"/>
        </w:rPr>
        <w:t xml:space="preserve">Biosketch, </w:t>
      </w:r>
      <w:r w:rsidR="00450B2E" w:rsidRPr="004D13F9">
        <w:rPr>
          <w:rFonts w:ascii="Arial" w:hAnsi="Arial" w:cs="Arial"/>
          <w:sz w:val="22"/>
          <w:szCs w:val="22"/>
        </w:rPr>
        <w:t>letter of support)</w:t>
      </w:r>
      <w:r w:rsidR="003C78A1" w:rsidRPr="004D13F9">
        <w:rPr>
          <w:rFonts w:ascii="Arial" w:hAnsi="Arial" w:cs="Arial"/>
          <w:sz w:val="22"/>
          <w:szCs w:val="22"/>
        </w:rPr>
        <w:t>, to advise on methodology and</w:t>
      </w:r>
      <w:r w:rsidR="00014E03" w:rsidRPr="004D13F9">
        <w:rPr>
          <w:rFonts w:ascii="Arial" w:hAnsi="Arial" w:cs="Arial"/>
          <w:sz w:val="22"/>
          <w:szCs w:val="22"/>
        </w:rPr>
        <w:t xml:space="preserve"> data interpretation.</w:t>
      </w:r>
      <w:r w:rsidR="0074613F">
        <w:rPr>
          <w:rFonts w:ascii="Arial" w:hAnsi="Arial" w:cs="Arial"/>
          <w:sz w:val="22"/>
          <w:szCs w:val="22"/>
        </w:rPr>
        <w:fldChar w:fldCharType="begin">
          <w:fldData xml:space="preserve">PEVuZE5vdGU+PENpdGU+PEF1dGhvcj5MaXU8L0F1dGhvcj48WWVhcj4yMDE1PC9ZZWFyPjxSZWNO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</w:fldData>
        </w:fldChar>
      </w:r>
      <w:r w:rsidR="00A00176">
        <w:rPr>
          <w:rFonts w:ascii="Arial" w:hAnsi="Arial" w:cs="Arial"/>
          <w:sz w:val="22"/>
          <w:szCs w:val="22"/>
        </w:rPr>
        <w:instrText xml:space="preserve"> ADDIN EN.CITE </w:instrText>
      </w:r>
      <w:r w:rsidR="00A00176">
        <w:rPr>
          <w:rFonts w:ascii="Arial" w:hAnsi="Arial" w:cs="Arial"/>
          <w:sz w:val="22"/>
          <w:szCs w:val="22"/>
        </w:rPr>
        <w:fldChar w:fldCharType="begin">
          <w:fldData xml:space="preserve">PEVuZE5vdGU+PENpdGU+PEF1dGhvcj5MaXU8L0F1dGhvcj48WWVhcj4yMDE1PC9ZZWFyPjxSZWNO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</w:fldData>
        </w:fldChar>
      </w:r>
      <w:r w:rsidR="00A00176">
        <w:rPr>
          <w:rFonts w:ascii="Arial" w:hAnsi="Arial" w:cs="Arial"/>
          <w:sz w:val="22"/>
          <w:szCs w:val="22"/>
        </w:rPr>
        <w:instrText xml:space="preserve"> ADDIN EN.CITE.DATA </w:instrText>
      </w:r>
      <w:r w:rsidR="00A00176">
        <w:rPr>
          <w:rFonts w:ascii="Arial" w:hAnsi="Arial" w:cs="Arial"/>
          <w:sz w:val="22"/>
          <w:szCs w:val="22"/>
        </w:rPr>
      </w:r>
      <w:r w:rsidR="00A00176">
        <w:rPr>
          <w:rFonts w:ascii="Arial" w:hAnsi="Arial" w:cs="Arial"/>
          <w:sz w:val="22"/>
          <w:szCs w:val="22"/>
        </w:rPr>
        <w:fldChar w:fldCharType="end"/>
      </w:r>
      <w:r w:rsidR="0074613F">
        <w:rPr>
          <w:rFonts w:ascii="Arial" w:hAnsi="Arial" w:cs="Arial"/>
          <w:sz w:val="22"/>
          <w:szCs w:val="22"/>
        </w:rPr>
      </w:r>
      <w:r w:rsidR="0074613F">
        <w:rPr>
          <w:rFonts w:ascii="Arial" w:hAnsi="Arial" w:cs="Arial"/>
          <w:sz w:val="22"/>
          <w:szCs w:val="22"/>
        </w:rPr>
        <w:fldChar w:fldCharType="separate"/>
      </w:r>
      <w:r w:rsidR="00A00176" w:rsidRPr="00A00176">
        <w:rPr>
          <w:rFonts w:ascii="Arial" w:hAnsi="Arial" w:cs="Arial"/>
          <w:noProof/>
          <w:sz w:val="22"/>
          <w:szCs w:val="22"/>
          <w:vertAlign w:val="superscript"/>
        </w:rPr>
        <w:t>150, 164</w:t>
      </w:r>
      <w:r w:rsidR="0074613F">
        <w:rPr>
          <w:rFonts w:ascii="Arial" w:hAnsi="Arial" w:cs="Arial"/>
          <w:sz w:val="22"/>
          <w:szCs w:val="22"/>
        </w:rPr>
        <w:fldChar w:fldCharType="end"/>
      </w:r>
      <w:r w:rsidR="003C78A1" w:rsidRPr="004D13F9">
        <w:rPr>
          <w:rFonts w:ascii="Arial" w:hAnsi="Arial" w:cs="Arial"/>
          <w:sz w:val="22"/>
          <w:szCs w:val="22"/>
        </w:rPr>
        <w:t xml:space="preserve"> </w:t>
      </w:r>
      <w:r w:rsidR="00EA63D4" w:rsidRPr="004D13F9">
        <w:rPr>
          <w:rFonts w:ascii="Arial" w:hAnsi="Arial" w:cs="Arial"/>
          <w:sz w:val="22"/>
          <w:szCs w:val="22"/>
        </w:rPr>
        <w:t>CRISPR interference (CRISPRi) uses a catalytically-inactive Cas9 enzyme (dCas9) fused to the transcriptional repressor Kruppel-associated box (KRAB) domain</w:t>
      </w:r>
      <w:r w:rsidR="0056275C" w:rsidRPr="004D13F9">
        <w:t>.</w:t>
      </w:r>
      <w:r w:rsidR="0074613F">
        <w:rPr>
          <w:rFonts w:ascii="Arial" w:hAnsi="Arial" w:cs="Arial"/>
          <w:sz w:val="22"/>
          <w:szCs w:val="22"/>
        </w:rPr>
        <w:fldChar w:fldCharType="begin"/>
      </w:r>
      <w:r w:rsidR="00A00176">
        <w:rPr>
          <w:rFonts w:ascii="Arial" w:hAnsi="Arial" w:cs="Arial"/>
          <w:sz w:val="22"/>
          <w:szCs w:val="22"/>
        </w:rPr>
        <w:instrText xml:space="preserve"> ADDIN EN.CITE &lt;EndNote&gt;&lt;Cite&gt;&lt;Author&gt;Qi&lt;/Author&gt;&lt;Year&gt;2013&lt;/Year&gt;&lt;RecNum&gt;1536&lt;/RecNum&gt;&lt;DisplayText&gt;&lt;style face="superscript"&gt;164&lt;/style&gt;&lt;/DisplayText&gt;&lt;record&gt;&lt;rec-number&gt;1536&lt;/rec-number&gt;&lt;foreign-keys&gt;&lt;key app="EN" db-id="59a5vzd2ztztp3e2prax0va3f0xxvp0exvff" timestamp="1518301834"&gt;1536&lt;/key&gt;&lt;/foreign-keys&gt;&lt;ref-type name="Journal Article"&gt;17&lt;/ref-type&gt;&lt;contributors&gt;&lt;authors&gt;&lt;author&gt;Qi, L. S.&lt;/author&gt;&lt;author&gt;Larson, M. H.&lt;/author&gt;&lt;author&gt;Gilbert, L. A.&lt;/author&gt;&lt;author&gt;Doudna, J. A.&lt;/author&gt;&lt;author&gt;Weissman, J. S.&lt;/author&gt;&lt;author&gt;Arkin, A. P.&lt;/author&gt;&lt;author&gt;Lim, W. A.&lt;/author&gt;&lt;/authors&gt;&lt;/contributors&gt;&lt;auth-address&gt;UCSF Center for Systems and Synthetic Biology, University of California, San Francisco, San Francisco, CA 94158, USA. stanley.qi@ucsf.edu&lt;/auth-address&gt;&lt;titles&gt;&lt;title&gt;Repurposing CRISPR as an RNA-guided platform for sequence-specific control of gene expression&lt;/title&gt;&lt;secondary-title&gt;Cell&lt;/secondary-title&gt;&lt;/titles&gt;&lt;periodical&gt;&lt;full-title&gt;Cell&lt;/full-title&gt;&lt;/periodical&gt;&lt;pages&gt;1173-83&lt;/pages&gt;&lt;volume&gt;152&lt;/volume&gt;&lt;number&gt;5&lt;/number&gt;&lt;keywords&gt;&lt;keyword&gt;Endodeoxyribonucleases/chemistry/*genetics/metabolism&lt;/keyword&gt;&lt;keyword&gt;Escherichia coli/*genetics&lt;/keyword&gt;&lt;keyword&gt;Gene Expression&lt;/keyword&gt;&lt;keyword&gt;Gene Knockdown Techniques/*methods&lt;/keyword&gt;&lt;keyword&gt;*RNA Interference&lt;/keyword&gt;&lt;keyword&gt;RNA, Guide/*genetics&lt;/keyword&gt;&lt;keyword&gt;Streptococcus pyogenes/*enzymology/genetics&lt;/keyword&gt;&lt;keyword&gt;Transcription Elongation, Genetic&lt;/keyword&gt;&lt;keyword&gt;Transcription Initiation, Genetic&lt;/keyword&gt;&lt;/keywords&gt;&lt;dates&gt;&lt;year&gt;2013&lt;/year&gt;&lt;pub-dates&gt;&lt;date&gt;Feb 28&lt;/date&gt;&lt;/pub-dates&gt;&lt;/dates&gt;&lt;isbn&gt;1097-4172 (Electronic)&amp;#xD;0092-8674 (Linking)&lt;/isbn&gt;&lt;accession-num&gt;23452860&lt;/accession-num&gt;&lt;urls&gt;&lt;related-urls&gt;&lt;url&gt;https://www.ncbi.nlm.nih.gov/pubmed/23452860&lt;/url&gt;&lt;/related-urls&gt;&lt;/urls&gt;&lt;custom2&gt;PMC3664290&lt;/custom2&gt;&lt;electronic-resource-num&gt;10.1016/j.cell.2013.02.022&lt;/electronic-resource-num&gt;&lt;/record&gt;&lt;/Cite&gt;&lt;/EndNote&gt;</w:instrText>
      </w:r>
      <w:r w:rsidR="0074613F">
        <w:rPr>
          <w:rFonts w:ascii="Arial" w:hAnsi="Arial" w:cs="Arial"/>
          <w:sz w:val="22"/>
          <w:szCs w:val="22"/>
        </w:rPr>
        <w:fldChar w:fldCharType="separate"/>
      </w:r>
      <w:r w:rsidR="00A00176" w:rsidRPr="00A00176">
        <w:rPr>
          <w:rFonts w:ascii="Arial" w:hAnsi="Arial" w:cs="Arial"/>
          <w:noProof/>
          <w:sz w:val="22"/>
          <w:szCs w:val="22"/>
          <w:vertAlign w:val="superscript"/>
        </w:rPr>
        <w:t>164</w:t>
      </w:r>
      <w:r w:rsidR="0074613F">
        <w:rPr>
          <w:rFonts w:ascii="Arial" w:hAnsi="Arial" w:cs="Arial"/>
          <w:sz w:val="22"/>
          <w:szCs w:val="22"/>
        </w:rPr>
        <w:fldChar w:fldCharType="end"/>
      </w:r>
      <w:r w:rsidR="00EA63D4" w:rsidRPr="004D13F9">
        <w:rPr>
          <w:rFonts w:ascii="Arial" w:hAnsi="Arial" w:cs="Arial"/>
          <w:sz w:val="22"/>
          <w:szCs w:val="22"/>
        </w:rPr>
        <w:t xml:space="preserve"> Upon targ</w:t>
      </w:r>
      <w:r w:rsidR="00753E9D" w:rsidRPr="004D13F9">
        <w:rPr>
          <w:rFonts w:ascii="Arial" w:hAnsi="Arial" w:cs="Arial"/>
          <w:sz w:val="22"/>
          <w:szCs w:val="22"/>
        </w:rPr>
        <w:t xml:space="preserve">eting of dCas9-KRAB to a </w:t>
      </w:r>
      <w:r w:rsidR="00EA63D4" w:rsidRPr="004D13F9">
        <w:rPr>
          <w:rFonts w:ascii="Arial" w:hAnsi="Arial" w:cs="Arial"/>
          <w:sz w:val="22"/>
          <w:szCs w:val="22"/>
        </w:rPr>
        <w:t>gene by a single-guide RNA (sgRNA), the KRAB domain recruits chromatin modifying complexes to silence transcription. This system has been shown to produce highly effective and uniform gene knockdown wi</w:t>
      </w:r>
      <w:r w:rsidR="006A1DA8" w:rsidRPr="004D13F9">
        <w:rPr>
          <w:rFonts w:ascii="Arial" w:hAnsi="Arial" w:cs="Arial"/>
          <w:sz w:val="22"/>
          <w:szCs w:val="22"/>
        </w:rPr>
        <w:t>th minimal off-target effects. We</w:t>
      </w:r>
      <w:r w:rsidR="00EA63D4" w:rsidRPr="004D13F9">
        <w:rPr>
          <w:rFonts w:ascii="Arial" w:hAnsi="Arial" w:cs="Arial"/>
          <w:sz w:val="22"/>
          <w:szCs w:val="22"/>
        </w:rPr>
        <w:t xml:space="preserve"> will perform multiplexed CRISPRi by transducing HCASMCs with pooled lentivirus co</w:t>
      </w:r>
      <w:r w:rsidR="003170A7" w:rsidRPr="004D13F9">
        <w:rPr>
          <w:rFonts w:ascii="Arial" w:hAnsi="Arial" w:cs="Arial"/>
          <w:sz w:val="22"/>
          <w:szCs w:val="22"/>
        </w:rPr>
        <w:t xml:space="preserve">ntaining sgRNAs targeting </w:t>
      </w:r>
      <w:r w:rsidR="003170A7" w:rsidRPr="004D13F9">
        <w:rPr>
          <w:rFonts w:ascii="Arial" w:hAnsi="Arial" w:cs="Arial"/>
          <w:i/>
          <w:sz w:val="22"/>
          <w:szCs w:val="22"/>
        </w:rPr>
        <w:t>TCF21</w:t>
      </w:r>
      <w:r w:rsidR="003170A7" w:rsidRPr="004D13F9">
        <w:rPr>
          <w:rFonts w:ascii="Arial" w:hAnsi="Arial" w:cs="Arial"/>
          <w:sz w:val="22"/>
          <w:szCs w:val="22"/>
        </w:rPr>
        <w:t xml:space="preserve">, </w:t>
      </w:r>
      <w:r w:rsidR="00A95AB4" w:rsidRPr="004D13F9">
        <w:rPr>
          <w:rFonts w:ascii="Arial" w:hAnsi="Arial" w:cs="Arial"/>
          <w:i/>
          <w:sz w:val="22"/>
          <w:szCs w:val="22"/>
        </w:rPr>
        <w:t>SMAD3</w:t>
      </w:r>
      <w:r w:rsidR="003170A7" w:rsidRPr="004D13F9">
        <w:rPr>
          <w:rFonts w:ascii="Arial" w:hAnsi="Arial" w:cs="Arial"/>
          <w:sz w:val="22"/>
          <w:szCs w:val="22"/>
        </w:rPr>
        <w:t xml:space="preserve">, and </w:t>
      </w:r>
      <w:r w:rsidR="003170A7" w:rsidRPr="004D13F9">
        <w:rPr>
          <w:rFonts w:ascii="Arial" w:hAnsi="Arial" w:cs="Arial"/>
          <w:i/>
          <w:sz w:val="22"/>
          <w:szCs w:val="22"/>
        </w:rPr>
        <w:t>PDGFD</w:t>
      </w:r>
      <w:r w:rsidR="00297BB5" w:rsidRPr="004D13F9">
        <w:rPr>
          <w:rFonts w:ascii="Arial" w:hAnsi="Arial" w:cs="Arial"/>
          <w:sz w:val="22"/>
          <w:szCs w:val="22"/>
        </w:rPr>
        <w:t xml:space="preserve"> as </w:t>
      </w:r>
      <w:r w:rsidR="00026B37" w:rsidRPr="004D13F9">
        <w:rPr>
          <w:rFonts w:ascii="Arial" w:hAnsi="Arial" w:cs="Arial"/>
          <w:sz w:val="22"/>
          <w:szCs w:val="22"/>
        </w:rPr>
        <w:t>control gene</w:t>
      </w:r>
      <w:r w:rsidR="00297BB5" w:rsidRPr="004D13F9">
        <w:rPr>
          <w:rFonts w:ascii="Arial" w:hAnsi="Arial" w:cs="Arial"/>
          <w:sz w:val="22"/>
          <w:szCs w:val="22"/>
        </w:rPr>
        <w:t>s</w:t>
      </w:r>
      <w:r w:rsidR="00026B37" w:rsidRPr="004D13F9">
        <w:rPr>
          <w:rFonts w:ascii="Arial" w:hAnsi="Arial" w:cs="Arial"/>
          <w:sz w:val="22"/>
          <w:szCs w:val="22"/>
        </w:rPr>
        <w:t xml:space="preserve">, </w:t>
      </w:r>
      <w:r w:rsidR="00EA63D4" w:rsidRPr="004D13F9">
        <w:rPr>
          <w:rFonts w:ascii="Arial" w:hAnsi="Arial" w:cs="Arial"/>
          <w:sz w:val="22"/>
          <w:szCs w:val="22"/>
        </w:rPr>
        <w:t xml:space="preserve">and </w:t>
      </w:r>
      <w:r w:rsidR="00026B37" w:rsidRPr="004D13F9">
        <w:rPr>
          <w:rFonts w:ascii="Arial" w:hAnsi="Arial" w:cs="Arial"/>
          <w:sz w:val="22"/>
          <w:szCs w:val="22"/>
        </w:rPr>
        <w:t xml:space="preserve">lncRNAs that have </w:t>
      </w:r>
      <w:r w:rsidR="009A2B65" w:rsidRPr="004D13F9">
        <w:rPr>
          <w:rFonts w:ascii="Arial" w:hAnsi="Arial" w:cs="Arial"/>
          <w:sz w:val="22"/>
          <w:szCs w:val="22"/>
        </w:rPr>
        <w:t xml:space="preserve">been </w:t>
      </w:r>
      <w:r w:rsidR="00026B37" w:rsidRPr="004D13F9">
        <w:rPr>
          <w:rFonts w:ascii="Arial" w:hAnsi="Arial" w:cs="Arial"/>
          <w:sz w:val="22"/>
          <w:szCs w:val="22"/>
        </w:rPr>
        <w:t xml:space="preserve">identified through studies in </w:t>
      </w:r>
      <w:r w:rsidR="00026B37" w:rsidRPr="004D13F9">
        <w:rPr>
          <w:rFonts w:ascii="Arial" w:hAnsi="Arial" w:cs="Arial"/>
          <w:b/>
          <w:sz w:val="22"/>
          <w:szCs w:val="22"/>
        </w:rPr>
        <w:t>Aims 1 and 2</w:t>
      </w:r>
      <w:r w:rsidR="00EA63D4" w:rsidRPr="004D13F9">
        <w:rPr>
          <w:rFonts w:ascii="Arial" w:hAnsi="Arial" w:cs="Arial"/>
          <w:sz w:val="22"/>
          <w:szCs w:val="22"/>
        </w:rPr>
        <w:t xml:space="preserve">. During transduction, each cell will receive on average </w:t>
      </w:r>
      <w:r w:rsidR="00FE35CE" w:rsidRPr="004D13F9">
        <w:rPr>
          <w:rFonts w:ascii="Arial" w:hAnsi="Arial" w:cs="Arial"/>
          <w:sz w:val="22"/>
          <w:szCs w:val="22"/>
        </w:rPr>
        <w:t>≤</w:t>
      </w:r>
      <w:r w:rsidR="00EA63D4" w:rsidRPr="004D13F9">
        <w:rPr>
          <w:rFonts w:ascii="Arial" w:hAnsi="Arial" w:cs="Arial"/>
          <w:sz w:val="22"/>
          <w:szCs w:val="22"/>
        </w:rPr>
        <w:t>1 sgRNA. Because each sgRNA is paired with a polyadenylated transcript containing a unique guide barcode (GBC</w:t>
      </w:r>
      <w:r w:rsidR="001A1279" w:rsidRPr="004D13F9">
        <w:rPr>
          <w:rFonts w:ascii="Arial" w:hAnsi="Arial" w:cs="Arial"/>
          <w:sz w:val="22"/>
          <w:szCs w:val="22"/>
        </w:rPr>
        <w:t>)</w:t>
      </w:r>
      <w:r w:rsidR="00EA63D4" w:rsidRPr="004D13F9">
        <w:rPr>
          <w:rFonts w:ascii="Arial" w:hAnsi="Arial" w:cs="Arial"/>
          <w:sz w:val="22"/>
          <w:szCs w:val="22"/>
        </w:rPr>
        <w:t xml:space="preserve"> </w:t>
      </w:r>
      <w:r w:rsidR="000763CB" w:rsidRPr="004D13F9">
        <w:rPr>
          <w:rFonts w:ascii="Arial" w:hAnsi="Arial" w:cs="Arial"/>
          <w:sz w:val="22"/>
          <w:szCs w:val="22"/>
        </w:rPr>
        <w:t>(</w:t>
      </w:r>
      <w:r w:rsidR="00DC383B" w:rsidRPr="004D13F9">
        <w:rPr>
          <w:rFonts w:ascii="Arial" w:hAnsi="Arial" w:cs="Arial"/>
          <w:b/>
          <w:sz w:val="22"/>
          <w:szCs w:val="22"/>
        </w:rPr>
        <w:t xml:space="preserve">Fig. </w:t>
      </w:r>
      <w:r w:rsidR="00BC148B" w:rsidRPr="004D13F9">
        <w:rPr>
          <w:rFonts w:ascii="Arial" w:hAnsi="Arial" w:cs="Arial"/>
          <w:b/>
          <w:sz w:val="22"/>
          <w:szCs w:val="22"/>
        </w:rPr>
        <w:t>10B</w:t>
      </w:r>
      <w:r w:rsidR="00EA63D4" w:rsidRPr="004D13F9">
        <w:rPr>
          <w:rFonts w:ascii="Arial" w:hAnsi="Arial" w:cs="Arial"/>
          <w:sz w:val="22"/>
          <w:szCs w:val="22"/>
        </w:rPr>
        <w:t>), and because every transcript from a given cell (including the GBC-containing transcript) is tagged with the same cell barcode (CBC), droplet-based single-cell RNAseq can be used to demultiplex these perturbations by determining which sgRNA (GBC) was transduced into a given cell (CBC) (</w:t>
      </w:r>
      <w:r w:rsidR="00B26C53" w:rsidRPr="004D13F9">
        <w:rPr>
          <w:rFonts w:ascii="Arial" w:hAnsi="Arial" w:cs="Arial"/>
          <w:b/>
          <w:sz w:val="22"/>
          <w:szCs w:val="22"/>
        </w:rPr>
        <w:t>Fig 10</w:t>
      </w:r>
      <w:r w:rsidR="008C0CBC" w:rsidRPr="004D13F9">
        <w:rPr>
          <w:rFonts w:ascii="Arial" w:hAnsi="Arial" w:cs="Arial"/>
          <w:b/>
          <w:sz w:val="22"/>
          <w:szCs w:val="22"/>
        </w:rPr>
        <w:t>B</w:t>
      </w:r>
      <w:r w:rsidR="00EA63D4" w:rsidRPr="004D13F9">
        <w:rPr>
          <w:rFonts w:ascii="Arial" w:hAnsi="Arial" w:cs="Arial"/>
          <w:sz w:val="22"/>
          <w:szCs w:val="22"/>
        </w:rPr>
        <w:t>). In addition to facilitating high-throughput interrogation of genetic perturbations, this approach also minimizes technical variations between different gene knockdowns because all perturbations occur in the same population of cells, leading to identical conditions during cell culture, lysis, reverse transcription, PCR, library preparation and sequencing.</w:t>
      </w:r>
      <w:r w:rsidR="00EA63D4" w:rsidRPr="004D13F9">
        <w:rPr>
          <w:rFonts w:ascii="Arial" w:hAnsi="Arial" w:cs="Arial"/>
          <w:b/>
          <w:i/>
          <w:noProof/>
          <w:sz w:val="22"/>
          <w:szCs w:val="22"/>
        </w:rPr>
        <w:t xml:space="preserve"> </w:t>
      </w:r>
    </w:p>
    <w:p w14:paraId="35059557" w14:textId="14C7166D" w:rsidR="00EA63D4" w:rsidRPr="004D13F9" w:rsidRDefault="00D80C71" w:rsidP="00F555FE">
      <w:pPr>
        <w:spacing w:line="240" w:lineRule="exact"/>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81792" behindDoc="0" locked="0" layoutInCell="1" allowOverlap="1" wp14:anchorId="038A6EA6" wp14:editId="3E03FFC0">
                <wp:simplePos x="0" y="0"/>
                <wp:positionH relativeFrom="column">
                  <wp:posOffset>4810760</wp:posOffset>
                </wp:positionH>
                <wp:positionV relativeFrom="paragraph">
                  <wp:posOffset>1259411</wp:posOffset>
                </wp:positionV>
                <wp:extent cx="2139950" cy="2860675"/>
                <wp:effectExtent l="0" t="0" r="19050" b="9525"/>
                <wp:wrapTight wrapText="bothSides">
                  <wp:wrapPolygon edited="0">
                    <wp:start x="0" y="0"/>
                    <wp:lineTo x="0" y="21480"/>
                    <wp:lineTo x="21536" y="21480"/>
                    <wp:lineTo x="21536"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139950" cy="28606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4F7870" w14:textId="77777777" w:rsidR="00B31808" w:rsidRPr="00B709A8" w:rsidRDefault="00B31808" w:rsidP="00D80C71">
                            <w:pPr>
                              <w:rPr>
                                <w:rFonts w:ascii="Arial" w:hAnsi="Arial" w:cs="Arial"/>
                                <w:sz w:val="16"/>
                                <w:szCs w:val="16"/>
                              </w:rPr>
                            </w:pPr>
                            <w:r>
                              <w:rPr>
                                <w:rFonts w:ascii="Arial" w:hAnsi="Arial" w:cs="Arial"/>
                                <w:noProof/>
                                <w:sz w:val="16"/>
                                <w:szCs w:val="16"/>
                              </w:rPr>
                              <w:drawing>
                                <wp:inline distT="0" distB="0" distL="0" distR="0" wp14:anchorId="4BEC0C88" wp14:editId="39A987F6">
                                  <wp:extent cx="1952625" cy="157607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 11-tSNE inDrop ApoE.jpg"/>
                                          <pic:cNvPicPr/>
                                        </pic:nvPicPr>
                                        <pic:blipFill>
                                          <a:blip r:embed="rId29">
                                            <a:extLst>
                                              <a:ext uri="{28A0092B-C50C-407E-A947-70E740481C1C}">
                                                <a14:useLocalDpi xmlns:a14="http://schemas.microsoft.com/office/drawing/2010/main" val="0"/>
                                              </a:ext>
                                            </a:extLst>
                                          </a:blip>
                                          <a:stretch>
                                            <a:fillRect/>
                                          </a:stretch>
                                        </pic:blipFill>
                                        <pic:spPr>
                                          <a:xfrm>
                                            <a:off x="0" y="0"/>
                                            <a:ext cx="1952625" cy="1576070"/>
                                          </a:xfrm>
                                          <a:prstGeom prst="rect">
                                            <a:avLst/>
                                          </a:prstGeom>
                                        </pic:spPr>
                                      </pic:pic>
                                    </a:graphicData>
                                  </a:graphic>
                                </wp:inline>
                              </w:drawing>
                            </w:r>
                          </w:p>
                          <w:p w14:paraId="5ECC22C6" w14:textId="77777777" w:rsidR="00B31808" w:rsidRPr="00B709A8" w:rsidRDefault="00B31808" w:rsidP="00D80C71">
                            <w:pPr>
                              <w:pStyle w:val="p1"/>
                              <w:spacing w:line="160" w:lineRule="exact"/>
                              <w:rPr>
                                <w:rFonts w:ascii="Arial" w:hAnsi="Arial" w:cs="Arial"/>
                                <w:sz w:val="16"/>
                                <w:szCs w:val="16"/>
                              </w:rPr>
                            </w:pPr>
                            <w:r w:rsidRPr="0035032D">
                              <w:rPr>
                                <w:rFonts w:ascii="Arial" w:hAnsi="Arial" w:cs="Arial"/>
                                <w:b/>
                                <w:bCs/>
                                <w:sz w:val="16"/>
                                <w:szCs w:val="16"/>
                              </w:rPr>
                              <w:t>Fig. 11. Single cell RNA-seq analysis, t-SNE plot of cells grouped by K-means clustering.</w:t>
                            </w:r>
                            <w:r w:rsidRPr="0035032D">
                              <w:rPr>
                                <w:rFonts w:ascii="Arial" w:hAnsi="Arial" w:cs="Arial"/>
                                <w:bCs/>
                                <w:sz w:val="16"/>
                                <w:szCs w:val="16"/>
                              </w:rPr>
                              <w:t xml:space="preserve"> in</w:t>
                            </w:r>
                            <w:r w:rsidRPr="0035032D">
                              <w:rPr>
                                <w:rFonts w:ascii="Arial" w:hAnsi="Arial" w:cs="Arial"/>
                                <w:sz w:val="16"/>
                                <w:szCs w:val="16"/>
                              </w:rPr>
                              <w:t xml:space="preserve">Drop (10X Genomics) analysis of ~2500 cells harvested from the aortic root of an </w:t>
                            </w:r>
                            <w:r w:rsidRPr="0035032D">
                              <w:rPr>
                                <w:rFonts w:ascii="Arial" w:hAnsi="Arial" w:cs="Arial"/>
                                <w:i/>
                                <w:iCs/>
                                <w:sz w:val="16"/>
                                <w:szCs w:val="16"/>
                              </w:rPr>
                              <w:t>ApoE</w:t>
                            </w:r>
                            <w:r w:rsidRPr="0035032D">
                              <w:rPr>
                                <w:rFonts w:ascii="Arial" w:hAnsi="Arial" w:cs="Arial"/>
                                <w:i/>
                                <w:iCs/>
                                <w:sz w:val="16"/>
                                <w:szCs w:val="16"/>
                                <w:vertAlign w:val="superscript"/>
                              </w:rPr>
                              <w:t>-/-</w:t>
                            </w:r>
                            <w:r w:rsidRPr="0035032D">
                              <w:rPr>
                                <w:rFonts w:ascii="Arial" w:hAnsi="Arial" w:cs="Arial"/>
                                <w:sz w:val="16"/>
                                <w:szCs w:val="16"/>
                              </w:rPr>
                              <w:t xml:space="preserve"> mouse. RNA sequencing of individual cells allowed their clustering into groups of smooth muscle (SMC), endothelial (EC), hematopoietic (hemato) and adventitial cells. </w:t>
                            </w:r>
                            <w:r w:rsidRPr="0035032D">
                              <w:rPr>
                                <w:rFonts w:ascii="Arial" w:hAnsi="Arial" w:cs="Arial"/>
                                <w:i/>
                                <w:iCs/>
                                <w:sz w:val="16"/>
                                <w:szCs w:val="16"/>
                              </w:rPr>
                              <w:t>Tcf21</w:t>
                            </w:r>
                            <w:r w:rsidRPr="0035032D">
                              <w:rPr>
                                <w:rFonts w:ascii="Arial" w:hAnsi="Arial" w:cs="Arial"/>
                                <w:sz w:val="16"/>
                                <w:szCs w:val="16"/>
                              </w:rPr>
                              <w:t xml:space="preserve"> lineage traced cells group together within the adventitial cluster. Two groups are</w:t>
                            </w:r>
                            <w:r>
                              <w:rPr>
                                <w:rFonts w:ascii="Arial" w:hAnsi="Arial" w:cs="Arial"/>
                                <w:sz w:val="16"/>
                                <w:szCs w:val="16"/>
                              </w:rPr>
                              <w:t xml:space="preserve"> seen for </w:t>
                            </w:r>
                            <w:r w:rsidRPr="0035032D">
                              <w:rPr>
                                <w:rFonts w:ascii="Arial" w:hAnsi="Arial" w:cs="Arial"/>
                                <w:sz w:val="16"/>
                                <w:szCs w:val="16"/>
                              </w:rPr>
                              <w:t>adventitial, endoth</w:t>
                            </w:r>
                            <w:r>
                              <w:rPr>
                                <w:rFonts w:ascii="Arial" w:hAnsi="Arial" w:cs="Arial"/>
                                <w:sz w:val="16"/>
                                <w:szCs w:val="16"/>
                              </w:rPr>
                              <w:t xml:space="preserve">elial, and smooth muscle cells, a </w:t>
                            </w:r>
                            <w:r w:rsidRPr="0035032D">
                              <w:rPr>
                                <w:rFonts w:ascii="Arial" w:hAnsi="Arial" w:cs="Arial"/>
                                <w:sz w:val="16"/>
                                <w:szCs w:val="16"/>
                              </w:rPr>
                              <w:t>finding of unknown significance.</w:t>
                            </w:r>
                          </w:p>
                        </w:txbxContent>
                      </wps:txbx>
                      <wps:bodyPr rot="0" spcFirstLastPara="0" vertOverflow="overflow" horzOverflow="overflow" vert="horz" wrap="square" lIns="914" tIns="914" rIns="914" bIns="91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A6EA6" id="Text Box 23" o:spid="_x0000_s1035" type="#_x0000_t202" style="position:absolute;margin-left:378.8pt;margin-top:99.15pt;width:168.5pt;height:225.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" filled="f" stroked="f">
                <v:textbox inset="914emu,914emu,914emu,914emu">
                  <w:txbxContent>
                    <w:p w14:paraId="174F7870" w14:textId="77777777" w:rsidR="00B31808" w:rsidRPr="00B709A8" w:rsidRDefault="00B31808" w:rsidP="00D80C71">
                      <w:pPr>
                        <w:rPr>
                          <w:rFonts w:ascii="Arial" w:hAnsi="Arial" w:cs="Arial"/>
                          <w:sz w:val="16"/>
                          <w:szCs w:val="16"/>
                        </w:rPr>
                      </w:pPr>
                      <w:r>
                        <w:rPr>
                          <w:rFonts w:ascii="Arial" w:hAnsi="Arial" w:cs="Arial"/>
                          <w:noProof/>
                          <w:sz w:val="16"/>
                          <w:szCs w:val="16"/>
                        </w:rPr>
                        <w:drawing>
                          <wp:inline distT="0" distB="0" distL="0" distR="0" wp14:anchorId="4BEC0C88" wp14:editId="39A987F6">
                            <wp:extent cx="1952625" cy="157607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 11-tSNE inDrop ApoE.jpg"/>
                                    <pic:cNvPicPr/>
                                  </pic:nvPicPr>
                                  <pic:blipFill>
                                    <a:blip r:embed="rId30">
                                      <a:extLst>
                                        <a:ext uri="{28A0092B-C50C-407E-A947-70E740481C1C}">
                                          <a14:useLocalDpi xmlns:a14="http://schemas.microsoft.com/office/drawing/2010/main" val="0"/>
                                        </a:ext>
                                      </a:extLst>
                                    </a:blip>
                                    <a:stretch>
                                      <a:fillRect/>
                                    </a:stretch>
                                  </pic:blipFill>
                                  <pic:spPr>
                                    <a:xfrm>
                                      <a:off x="0" y="0"/>
                                      <a:ext cx="1952625" cy="1576070"/>
                                    </a:xfrm>
                                    <a:prstGeom prst="rect">
                                      <a:avLst/>
                                    </a:prstGeom>
                                  </pic:spPr>
                                </pic:pic>
                              </a:graphicData>
                            </a:graphic>
                          </wp:inline>
                        </w:drawing>
                      </w:r>
                    </w:p>
                    <w:p w14:paraId="5ECC22C6" w14:textId="77777777" w:rsidR="00B31808" w:rsidRPr="00B709A8" w:rsidRDefault="00B31808" w:rsidP="00D80C71">
                      <w:pPr>
                        <w:pStyle w:val="p1"/>
                        <w:spacing w:line="160" w:lineRule="exact"/>
                        <w:rPr>
                          <w:rFonts w:ascii="Arial" w:hAnsi="Arial" w:cs="Arial"/>
                          <w:sz w:val="16"/>
                          <w:szCs w:val="16"/>
                        </w:rPr>
                      </w:pPr>
                      <w:r w:rsidRPr="0035032D">
                        <w:rPr>
                          <w:rFonts w:ascii="Arial" w:hAnsi="Arial" w:cs="Arial"/>
                          <w:b/>
                          <w:bCs/>
                          <w:sz w:val="16"/>
                          <w:szCs w:val="16"/>
                        </w:rPr>
                        <w:t>Fig. 11. Single cell RNA-seq analysis, t-SNE plot of cells grouped by K-means clustering.</w:t>
                      </w:r>
                      <w:r w:rsidRPr="0035032D">
                        <w:rPr>
                          <w:rFonts w:ascii="Arial" w:hAnsi="Arial" w:cs="Arial"/>
                          <w:bCs/>
                          <w:sz w:val="16"/>
                          <w:szCs w:val="16"/>
                        </w:rPr>
                        <w:t xml:space="preserve"> in</w:t>
                      </w:r>
                      <w:r w:rsidRPr="0035032D">
                        <w:rPr>
                          <w:rFonts w:ascii="Arial" w:hAnsi="Arial" w:cs="Arial"/>
                          <w:sz w:val="16"/>
                          <w:szCs w:val="16"/>
                        </w:rPr>
                        <w:t xml:space="preserve">Drop (10X Genomics) analysis of ~2500 cells harvested from the aortic root of an </w:t>
                      </w:r>
                      <w:r w:rsidRPr="0035032D">
                        <w:rPr>
                          <w:rFonts w:ascii="Arial" w:hAnsi="Arial" w:cs="Arial"/>
                          <w:i/>
                          <w:iCs/>
                          <w:sz w:val="16"/>
                          <w:szCs w:val="16"/>
                        </w:rPr>
                        <w:t>ApoE</w:t>
                      </w:r>
                      <w:r w:rsidRPr="0035032D">
                        <w:rPr>
                          <w:rFonts w:ascii="Arial" w:hAnsi="Arial" w:cs="Arial"/>
                          <w:i/>
                          <w:iCs/>
                          <w:sz w:val="16"/>
                          <w:szCs w:val="16"/>
                          <w:vertAlign w:val="superscript"/>
                        </w:rPr>
                        <w:t>-/-</w:t>
                      </w:r>
                      <w:r w:rsidRPr="0035032D">
                        <w:rPr>
                          <w:rFonts w:ascii="Arial" w:hAnsi="Arial" w:cs="Arial"/>
                          <w:sz w:val="16"/>
                          <w:szCs w:val="16"/>
                        </w:rPr>
                        <w:t xml:space="preserve"> mouse. RNA sequencing of individual cells allowed their clustering into groups of smooth muscle (SMC), endothelial (EC), hematopoietic (</w:t>
                      </w:r>
                      <w:proofErr w:type="spellStart"/>
                      <w:r w:rsidRPr="0035032D">
                        <w:rPr>
                          <w:rFonts w:ascii="Arial" w:hAnsi="Arial" w:cs="Arial"/>
                          <w:sz w:val="16"/>
                          <w:szCs w:val="16"/>
                        </w:rPr>
                        <w:t>hemato</w:t>
                      </w:r>
                      <w:proofErr w:type="spellEnd"/>
                      <w:r w:rsidRPr="0035032D">
                        <w:rPr>
                          <w:rFonts w:ascii="Arial" w:hAnsi="Arial" w:cs="Arial"/>
                          <w:sz w:val="16"/>
                          <w:szCs w:val="16"/>
                        </w:rPr>
                        <w:t xml:space="preserve">) and adventitial cells. </w:t>
                      </w:r>
                      <w:r w:rsidRPr="0035032D">
                        <w:rPr>
                          <w:rFonts w:ascii="Arial" w:hAnsi="Arial" w:cs="Arial"/>
                          <w:i/>
                          <w:iCs/>
                          <w:sz w:val="16"/>
                          <w:szCs w:val="16"/>
                        </w:rPr>
                        <w:t>Tcf21</w:t>
                      </w:r>
                      <w:r w:rsidRPr="0035032D">
                        <w:rPr>
                          <w:rFonts w:ascii="Arial" w:hAnsi="Arial" w:cs="Arial"/>
                          <w:sz w:val="16"/>
                          <w:szCs w:val="16"/>
                        </w:rPr>
                        <w:t xml:space="preserve"> lineage traced cells group together within the adventitial cluster. Two groups are</w:t>
                      </w:r>
                      <w:r>
                        <w:rPr>
                          <w:rFonts w:ascii="Arial" w:hAnsi="Arial" w:cs="Arial"/>
                          <w:sz w:val="16"/>
                          <w:szCs w:val="16"/>
                        </w:rPr>
                        <w:t xml:space="preserve"> seen for </w:t>
                      </w:r>
                      <w:r w:rsidRPr="0035032D">
                        <w:rPr>
                          <w:rFonts w:ascii="Arial" w:hAnsi="Arial" w:cs="Arial"/>
                          <w:sz w:val="16"/>
                          <w:szCs w:val="16"/>
                        </w:rPr>
                        <w:t>adventitial, endoth</w:t>
                      </w:r>
                      <w:r>
                        <w:rPr>
                          <w:rFonts w:ascii="Arial" w:hAnsi="Arial" w:cs="Arial"/>
                          <w:sz w:val="16"/>
                          <w:szCs w:val="16"/>
                        </w:rPr>
                        <w:t xml:space="preserve">elial, and smooth muscle cells, a </w:t>
                      </w:r>
                      <w:r w:rsidRPr="0035032D">
                        <w:rPr>
                          <w:rFonts w:ascii="Arial" w:hAnsi="Arial" w:cs="Arial"/>
                          <w:sz w:val="16"/>
                          <w:szCs w:val="16"/>
                        </w:rPr>
                        <w:t>finding of unknown significance.</w:t>
                      </w:r>
                    </w:p>
                  </w:txbxContent>
                </v:textbox>
                <w10:wrap type="tight"/>
              </v:shape>
            </w:pict>
          </mc:Fallback>
        </mc:AlternateContent>
      </w:r>
      <w:r w:rsidR="00EA63D4" w:rsidRPr="004D13F9">
        <w:rPr>
          <w:rFonts w:ascii="Arial" w:hAnsi="Arial" w:cs="Arial"/>
          <w:i/>
          <w:sz w:val="22"/>
          <w:szCs w:val="22"/>
        </w:rPr>
        <w:tab/>
      </w:r>
      <w:r w:rsidR="00EA63D4" w:rsidRPr="004D13F9">
        <w:rPr>
          <w:rFonts w:ascii="Arial" w:hAnsi="Arial" w:cs="Arial"/>
          <w:i/>
          <w:sz w:val="22"/>
          <w:szCs w:val="22"/>
          <w:u w:val="single"/>
        </w:rPr>
        <w:t>Design of CRISPRi guide vectors</w:t>
      </w:r>
      <w:r w:rsidR="003D4F71" w:rsidRPr="004D13F9">
        <w:rPr>
          <w:rFonts w:ascii="Arial" w:hAnsi="Arial" w:cs="Arial"/>
          <w:sz w:val="22"/>
          <w:szCs w:val="22"/>
        </w:rPr>
        <w:t xml:space="preserve"> </w:t>
      </w:r>
      <w:r w:rsidR="00CC76E8" w:rsidRPr="004D13F9">
        <w:rPr>
          <w:rFonts w:ascii="Arial" w:hAnsi="Arial" w:cs="Arial"/>
          <w:sz w:val="22"/>
          <w:szCs w:val="22"/>
        </w:rPr>
        <w:t>–</w:t>
      </w:r>
      <w:r w:rsidR="003D4F71" w:rsidRPr="004D13F9">
        <w:rPr>
          <w:rFonts w:ascii="Arial" w:hAnsi="Arial" w:cs="Arial"/>
          <w:sz w:val="22"/>
          <w:szCs w:val="22"/>
        </w:rPr>
        <w:t xml:space="preserve"> </w:t>
      </w:r>
      <w:r w:rsidR="00CC76E8" w:rsidRPr="004D13F9">
        <w:rPr>
          <w:rFonts w:ascii="Arial" w:hAnsi="Arial" w:cs="Arial"/>
          <w:sz w:val="22"/>
          <w:szCs w:val="22"/>
        </w:rPr>
        <w:t>For known lncRNAs w</w:t>
      </w:r>
      <w:r w:rsidR="007F17C3" w:rsidRPr="004D13F9">
        <w:rPr>
          <w:rFonts w:ascii="Arial" w:hAnsi="Arial" w:cs="Arial"/>
          <w:sz w:val="22"/>
          <w:szCs w:val="22"/>
        </w:rPr>
        <w:t xml:space="preserve">e will </w:t>
      </w:r>
      <w:r w:rsidR="009B2F49" w:rsidRPr="004D13F9">
        <w:rPr>
          <w:rFonts w:ascii="Arial" w:hAnsi="Arial" w:cs="Arial"/>
          <w:sz w:val="22"/>
          <w:szCs w:val="22"/>
        </w:rPr>
        <w:t>reference the published sgRNA sequences for the recent CRISPRi screen for cellular proliferation for sgRNA design</w:t>
      </w:r>
      <w:r w:rsidR="0074613F">
        <w:rPr>
          <w:rFonts w:ascii="Arial" w:hAnsi="Arial" w:cs="Arial"/>
          <w:sz w:val="22"/>
          <w:szCs w:val="22"/>
        </w:rPr>
        <w:fldChar w:fldCharType="begin">
          <w:fldData xml:space="preserve">PEVuZE5vdGU+PENpdGU+PEF1dGhvcj5MaXU8L0F1dGhvcj48WWVhcj4yMDE3PC9ZZWFyPjxSZWNO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</w:fldData>
        </w:fldChar>
      </w:r>
      <w:r w:rsidR="00A00176">
        <w:rPr>
          <w:rFonts w:ascii="Arial" w:hAnsi="Arial" w:cs="Arial"/>
          <w:sz w:val="22"/>
          <w:szCs w:val="22"/>
        </w:rPr>
        <w:instrText xml:space="preserve"> ADDIN EN.CITE </w:instrText>
      </w:r>
      <w:r w:rsidR="00A00176">
        <w:rPr>
          <w:rFonts w:ascii="Arial" w:hAnsi="Arial" w:cs="Arial"/>
          <w:sz w:val="22"/>
          <w:szCs w:val="22"/>
        </w:rPr>
        <w:fldChar w:fldCharType="begin">
          <w:fldData xml:space="preserve">PEVuZE5vdGU+PENpdGU+PEF1dGhvcj5MaXU8L0F1dGhvcj48WWVhcj4yMDE3PC9ZZWFyPjxSZWNO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</w:fldData>
        </w:fldChar>
      </w:r>
      <w:r w:rsidR="00A00176">
        <w:rPr>
          <w:rFonts w:ascii="Arial" w:hAnsi="Arial" w:cs="Arial"/>
          <w:sz w:val="22"/>
          <w:szCs w:val="22"/>
        </w:rPr>
        <w:instrText xml:space="preserve"> ADDIN EN.CITE.DATA </w:instrText>
      </w:r>
      <w:r w:rsidR="00A00176">
        <w:rPr>
          <w:rFonts w:ascii="Arial" w:hAnsi="Arial" w:cs="Arial"/>
          <w:sz w:val="22"/>
          <w:szCs w:val="22"/>
        </w:rPr>
      </w:r>
      <w:r w:rsidR="00A00176">
        <w:rPr>
          <w:rFonts w:ascii="Arial" w:hAnsi="Arial" w:cs="Arial"/>
          <w:sz w:val="22"/>
          <w:szCs w:val="22"/>
        </w:rPr>
        <w:fldChar w:fldCharType="end"/>
      </w:r>
      <w:r w:rsidR="0074613F">
        <w:rPr>
          <w:rFonts w:ascii="Arial" w:hAnsi="Arial" w:cs="Arial"/>
          <w:sz w:val="22"/>
          <w:szCs w:val="22"/>
        </w:rPr>
      </w:r>
      <w:r w:rsidR="0074613F">
        <w:rPr>
          <w:rFonts w:ascii="Arial" w:hAnsi="Arial" w:cs="Arial"/>
          <w:sz w:val="22"/>
          <w:szCs w:val="22"/>
        </w:rPr>
        <w:fldChar w:fldCharType="separate"/>
      </w:r>
      <w:r w:rsidR="00A00176" w:rsidRPr="00A00176">
        <w:rPr>
          <w:rFonts w:ascii="Arial" w:hAnsi="Arial" w:cs="Arial"/>
          <w:noProof/>
          <w:sz w:val="22"/>
          <w:szCs w:val="22"/>
          <w:vertAlign w:val="superscript"/>
        </w:rPr>
        <w:t>165</w:t>
      </w:r>
      <w:r w:rsidR="0074613F">
        <w:rPr>
          <w:rFonts w:ascii="Arial" w:hAnsi="Arial" w:cs="Arial"/>
          <w:sz w:val="22"/>
          <w:szCs w:val="22"/>
        </w:rPr>
        <w:fldChar w:fldCharType="end"/>
      </w:r>
      <w:r w:rsidR="009B2F49" w:rsidRPr="004D13F9">
        <w:rPr>
          <w:rFonts w:ascii="Arial" w:hAnsi="Arial" w:cs="Arial"/>
          <w:sz w:val="22"/>
          <w:szCs w:val="22"/>
        </w:rPr>
        <w:t xml:space="preserve">, </w:t>
      </w:r>
      <w:r w:rsidR="0050231E" w:rsidRPr="004D13F9">
        <w:rPr>
          <w:rFonts w:ascii="Arial" w:hAnsi="Arial" w:cs="Arial"/>
          <w:sz w:val="22"/>
          <w:szCs w:val="22"/>
        </w:rPr>
        <w:t>otherwise</w:t>
      </w:r>
      <w:r w:rsidR="009B2F49" w:rsidRPr="004D13F9">
        <w:rPr>
          <w:rFonts w:ascii="Arial" w:hAnsi="Arial" w:cs="Arial"/>
          <w:sz w:val="22"/>
          <w:szCs w:val="22"/>
        </w:rPr>
        <w:t xml:space="preserve"> </w:t>
      </w:r>
      <w:r w:rsidR="00CC76E8" w:rsidRPr="004D13F9">
        <w:rPr>
          <w:rFonts w:ascii="Arial" w:hAnsi="Arial" w:cs="Arial"/>
          <w:sz w:val="22"/>
          <w:szCs w:val="22"/>
        </w:rPr>
        <w:t>we will design primers wi</w:t>
      </w:r>
      <w:r w:rsidR="00EC70F6" w:rsidRPr="004D13F9">
        <w:rPr>
          <w:rFonts w:ascii="Arial" w:hAnsi="Arial" w:cs="Arial"/>
          <w:sz w:val="22"/>
          <w:szCs w:val="22"/>
        </w:rPr>
        <w:t>t</w:t>
      </w:r>
      <w:r w:rsidR="00CC76E8" w:rsidRPr="004D13F9">
        <w:rPr>
          <w:rFonts w:ascii="Arial" w:hAnsi="Arial" w:cs="Arial"/>
          <w:sz w:val="22"/>
          <w:szCs w:val="22"/>
        </w:rPr>
        <w:t xml:space="preserve">h the </w:t>
      </w:r>
      <w:r w:rsidR="007F17C3" w:rsidRPr="004D13F9">
        <w:rPr>
          <w:rFonts w:ascii="Arial" w:hAnsi="Arial" w:cs="Arial"/>
          <w:sz w:val="22"/>
          <w:szCs w:val="22"/>
        </w:rPr>
        <w:t>CRISP</w:t>
      </w:r>
      <w:r w:rsidR="0017449A" w:rsidRPr="004D13F9">
        <w:rPr>
          <w:rFonts w:ascii="Arial" w:hAnsi="Arial" w:cs="Arial"/>
          <w:sz w:val="22"/>
          <w:szCs w:val="22"/>
        </w:rPr>
        <w:t>R-ERA algorithm</w:t>
      </w:r>
      <w:r w:rsidR="009B2F49" w:rsidRPr="004D13F9">
        <w:rPr>
          <w:rFonts w:ascii="Arial" w:hAnsi="Arial" w:cs="Arial"/>
          <w:sz w:val="22"/>
          <w:szCs w:val="22"/>
        </w:rPr>
        <w:t>.</w:t>
      </w:r>
      <w:r w:rsidR="0074613F">
        <w:rPr>
          <w:rFonts w:ascii="Arial" w:hAnsi="Arial" w:cs="Arial"/>
          <w:sz w:val="22"/>
          <w:szCs w:val="22"/>
        </w:rPr>
        <w:fldChar w:fldCharType="begin">
          <w:fldData xml:space="preserve">PEVuZE5vdGU+PENpdGU+PEF1dGhvcj5MaXU8L0F1dGhvcj48WWVhcj4yMDE1PC9ZZWFyPjxSZWNO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</w:fldData>
        </w:fldChar>
      </w:r>
      <w:r w:rsidR="00A00176">
        <w:rPr>
          <w:rFonts w:ascii="Arial" w:hAnsi="Arial" w:cs="Arial"/>
          <w:sz w:val="22"/>
          <w:szCs w:val="22"/>
        </w:rPr>
        <w:instrText xml:space="preserve"> ADDIN EN.CITE </w:instrText>
      </w:r>
      <w:r w:rsidR="00A00176">
        <w:rPr>
          <w:rFonts w:ascii="Arial" w:hAnsi="Arial" w:cs="Arial"/>
          <w:sz w:val="22"/>
          <w:szCs w:val="22"/>
        </w:rPr>
        <w:fldChar w:fldCharType="begin">
          <w:fldData xml:space="preserve">PEVuZE5vdGU+PENpdGU+PEF1dGhvcj5MaXU8L0F1dGhvcj48WWVhcj4yMDE1PC9ZZWFyPjxSZWNO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</w:fldData>
        </w:fldChar>
      </w:r>
      <w:r w:rsidR="00A00176">
        <w:rPr>
          <w:rFonts w:ascii="Arial" w:hAnsi="Arial" w:cs="Arial"/>
          <w:sz w:val="22"/>
          <w:szCs w:val="22"/>
        </w:rPr>
        <w:instrText xml:space="preserve"> ADDIN EN.CITE.DATA </w:instrText>
      </w:r>
      <w:r w:rsidR="00A00176">
        <w:rPr>
          <w:rFonts w:ascii="Arial" w:hAnsi="Arial" w:cs="Arial"/>
          <w:sz w:val="22"/>
          <w:szCs w:val="22"/>
        </w:rPr>
      </w:r>
      <w:r w:rsidR="00A00176">
        <w:rPr>
          <w:rFonts w:ascii="Arial" w:hAnsi="Arial" w:cs="Arial"/>
          <w:sz w:val="22"/>
          <w:szCs w:val="22"/>
        </w:rPr>
        <w:fldChar w:fldCharType="end"/>
      </w:r>
      <w:r w:rsidR="0074613F">
        <w:rPr>
          <w:rFonts w:ascii="Arial" w:hAnsi="Arial" w:cs="Arial"/>
          <w:sz w:val="22"/>
          <w:szCs w:val="22"/>
        </w:rPr>
      </w:r>
      <w:r w:rsidR="0074613F">
        <w:rPr>
          <w:rFonts w:ascii="Arial" w:hAnsi="Arial" w:cs="Arial"/>
          <w:sz w:val="22"/>
          <w:szCs w:val="22"/>
        </w:rPr>
        <w:fldChar w:fldCharType="separate"/>
      </w:r>
      <w:r w:rsidR="00A00176" w:rsidRPr="00A00176">
        <w:rPr>
          <w:rFonts w:ascii="Arial" w:hAnsi="Arial" w:cs="Arial"/>
          <w:noProof/>
          <w:sz w:val="22"/>
          <w:szCs w:val="22"/>
          <w:vertAlign w:val="superscript"/>
        </w:rPr>
        <w:t>150</w:t>
      </w:r>
      <w:r w:rsidR="0074613F">
        <w:rPr>
          <w:rFonts w:ascii="Arial" w:hAnsi="Arial" w:cs="Arial"/>
          <w:sz w:val="22"/>
          <w:szCs w:val="22"/>
        </w:rPr>
        <w:fldChar w:fldCharType="end"/>
      </w:r>
      <w:r w:rsidR="009B2F49" w:rsidRPr="004D13F9">
        <w:rPr>
          <w:rFonts w:ascii="Arial" w:hAnsi="Arial" w:cs="Arial"/>
          <w:sz w:val="22"/>
          <w:szCs w:val="22"/>
        </w:rPr>
        <w:t xml:space="preserve"> We will</w:t>
      </w:r>
      <w:r w:rsidR="004B399E">
        <w:rPr>
          <w:rFonts w:ascii="Arial" w:hAnsi="Arial" w:cs="Arial"/>
          <w:sz w:val="22"/>
          <w:szCs w:val="22"/>
        </w:rPr>
        <w:t xml:space="preserve"> design three</w:t>
      </w:r>
      <w:r w:rsidR="007F17C3" w:rsidRPr="004D13F9">
        <w:rPr>
          <w:rFonts w:ascii="Arial" w:hAnsi="Arial" w:cs="Arial"/>
          <w:sz w:val="22"/>
          <w:szCs w:val="22"/>
        </w:rPr>
        <w:t xml:space="preserve"> sgRNAs for each targeted </w:t>
      </w:r>
      <w:r w:rsidR="00570FA2" w:rsidRPr="004D13F9">
        <w:rPr>
          <w:rFonts w:ascii="Arial" w:hAnsi="Arial" w:cs="Arial"/>
          <w:sz w:val="22"/>
          <w:szCs w:val="22"/>
        </w:rPr>
        <w:t>lncRNA gene</w:t>
      </w:r>
      <w:r w:rsidR="007F17C3" w:rsidRPr="004D13F9">
        <w:rPr>
          <w:rFonts w:ascii="Arial" w:hAnsi="Arial" w:cs="Arial"/>
          <w:sz w:val="22"/>
          <w:szCs w:val="22"/>
        </w:rPr>
        <w:t xml:space="preserve">, and include two validated sgRNAs. </w:t>
      </w:r>
      <w:r w:rsidR="00A47B86" w:rsidRPr="004D13F9">
        <w:rPr>
          <w:rFonts w:ascii="Arial" w:hAnsi="Arial" w:cs="Arial"/>
          <w:sz w:val="22"/>
          <w:szCs w:val="22"/>
        </w:rPr>
        <w:t>We</w:t>
      </w:r>
      <w:r w:rsidR="00EA63D4" w:rsidRPr="004D13F9">
        <w:rPr>
          <w:rFonts w:ascii="Arial" w:hAnsi="Arial" w:cs="Arial"/>
          <w:sz w:val="22"/>
          <w:szCs w:val="22"/>
        </w:rPr>
        <w:t xml:space="preserve"> will clone these guide RNA protospacer sequences into a commercially-available sgRNA expression vector library (Addgene #85968), which contains &gt;100,</w:t>
      </w:r>
      <w:r w:rsidR="0015775B" w:rsidRPr="004D13F9">
        <w:rPr>
          <w:rFonts w:ascii="Arial" w:hAnsi="Arial" w:cs="Arial"/>
          <w:sz w:val="22"/>
          <w:szCs w:val="22"/>
        </w:rPr>
        <w:t>000 unique 18-nt guide GBC</w:t>
      </w:r>
      <w:r w:rsidR="00EA63D4" w:rsidRPr="004D13F9">
        <w:rPr>
          <w:rFonts w:ascii="Arial" w:hAnsi="Arial" w:cs="Arial"/>
          <w:sz w:val="22"/>
          <w:szCs w:val="22"/>
        </w:rPr>
        <w:t xml:space="preserve"> sequences as well as the blue fluorescent protein BFP) and puromycin resistance genes. The final constructs will drive expression of the sgRNA and a transcript containing BFP followed by the unique 18-nt GBC and a polyadenylation signal (</w:t>
      </w:r>
      <w:r w:rsidR="00EA63D4" w:rsidRPr="004D13F9">
        <w:rPr>
          <w:rFonts w:ascii="Arial" w:hAnsi="Arial" w:cs="Arial"/>
          <w:b/>
          <w:sz w:val="22"/>
          <w:szCs w:val="22"/>
        </w:rPr>
        <w:t xml:space="preserve">Fig. </w:t>
      </w:r>
      <w:r w:rsidR="009252C0" w:rsidRPr="004D13F9">
        <w:rPr>
          <w:rFonts w:ascii="Arial" w:hAnsi="Arial" w:cs="Arial"/>
          <w:b/>
          <w:sz w:val="22"/>
          <w:szCs w:val="22"/>
        </w:rPr>
        <w:t>10</w:t>
      </w:r>
      <w:r w:rsidR="00EA63D4" w:rsidRPr="004D13F9">
        <w:rPr>
          <w:rFonts w:ascii="Arial" w:hAnsi="Arial" w:cs="Arial"/>
          <w:sz w:val="22"/>
          <w:szCs w:val="22"/>
        </w:rPr>
        <w:t xml:space="preserve">). For each construct, </w:t>
      </w:r>
      <w:r w:rsidR="006838CF" w:rsidRPr="004D13F9">
        <w:rPr>
          <w:rFonts w:ascii="Arial" w:hAnsi="Arial" w:cs="Arial"/>
          <w:sz w:val="22"/>
          <w:szCs w:val="22"/>
        </w:rPr>
        <w:t>we</w:t>
      </w:r>
      <w:r w:rsidR="00EA63D4" w:rsidRPr="004D13F9">
        <w:rPr>
          <w:rFonts w:ascii="Arial" w:hAnsi="Arial" w:cs="Arial"/>
          <w:sz w:val="22"/>
          <w:szCs w:val="22"/>
        </w:rPr>
        <w:t xml:space="preserve"> will determine the relationship between the sgRNA and its corresponding GBC by Sanger sequencing. For dCas9-KRAB expression</w:t>
      </w:r>
      <w:r w:rsidR="006838CF" w:rsidRPr="004D13F9">
        <w:rPr>
          <w:rFonts w:ascii="Arial" w:hAnsi="Arial" w:cs="Arial"/>
          <w:sz w:val="22"/>
          <w:szCs w:val="22"/>
        </w:rPr>
        <w:t>, we</w:t>
      </w:r>
      <w:r w:rsidR="00EA63D4" w:rsidRPr="004D13F9">
        <w:rPr>
          <w:rFonts w:ascii="Arial" w:hAnsi="Arial" w:cs="Arial"/>
          <w:sz w:val="22"/>
          <w:szCs w:val="22"/>
        </w:rPr>
        <w:t xml:space="preserve"> will use a commercially</w:t>
      </w:r>
      <w:r w:rsidR="00545D18" w:rsidRPr="004D13F9">
        <w:rPr>
          <w:rFonts w:ascii="Arial" w:hAnsi="Arial" w:cs="Arial"/>
          <w:sz w:val="22"/>
          <w:szCs w:val="22"/>
        </w:rPr>
        <w:t xml:space="preserve"> </w:t>
      </w:r>
      <w:r w:rsidR="00EA63D4" w:rsidRPr="004D13F9">
        <w:rPr>
          <w:rFonts w:ascii="Arial" w:hAnsi="Arial" w:cs="Arial"/>
          <w:sz w:val="22"/>
          <w:szCs w:val="22"/>
        </w:rPr>
        <w:t>available dCas9-KRAB expression vector (Addgene #60954) that also expresses the fluorescent protein mCherry.</w:t>
      </w:r>
      <w:r w:rsidR="00F66C10" w:rsidRPr="004D13F9">
        <w:rPr>
          <w:rFonts w:ascii="Arial" w:hAnsi="Arial" w:cs="Arial"/>
          <w:sz w:val="22"/>
          <w:szCs w:val="22"/>
        </w:rPr>
        <w:t xml:space="preserve"> </w:t>
      </w:r>
      <w:r w:rsidR="00975B07" w:rsidRPr="004D13F9">
        <w:rPr>
          <w:rFonts w:ascii="Arial" w:hAnsi="Arial" w:cs="Arial"/>
          <w:sz w:val="22"/>
          <w:szCs w:val="22"/>
        </w:rPr>
        <w:t>All of these reagents are in hand and have been validated in HCASMC.</w:t>
      </w:r>
    </w:p>
    <w:p w14:paraId="323EF3D0" w14:textId="1109352C" w:rsidR="00EA63D4" w:rsidRPr="004D13F9" w:rsidRDefault="00EA63D4" w:rsidP="00F555FE">
      <w:pPr>
        <w:spacing w:line="240" w:lineRule="exact"/>
        <w:rPr>
          <w:rFonts w:ascii="Arial" w:hAnsi="Arial" w:cs="Arial"/>
          <w:sz w:val="22"/>
          <w:szCs w:val="22"/>
        </w:rPr>
      </w:pPr>
      <w:r w:rsidRPr="004D13F9">
        <w:rPr>
          <w:rFonts w:ascii="Arial" w:hAnsi="Arial" w:cs="Arial"/>
          <w:b/>
          <w:i/>
          <w:sz w:val="22"/>
          <w:szCs w:val="22"/>
        </w:rPr>
        <w:tab/>
      </w:r>
      <w:r w:rsidRPr="004D13F9">
        <w:rPr>
          <w:rFonts w:ascii="Arial" w:hAnsi="Arial" w:cs="Arial"/>
          <w:i/>
          <w:sz w:val="22"/>
          <w:szCs w:val="22"/>
          <w:u w:val="single"/>
        </w:rPr>
        <w:t>Lentiviral transduction of SMCs</w:t>
      </w:r>
      <w:r w:rsidRPr="004D13F9">
        <w:rPr>
          <w:rFonts w:ascii="Arial" w:hAnsi="Arial" w:cs="Arial"/>
          <w:sz w:val="22"/>
          <w:szCs w:val="22"/>
        </w:rPr>
        <w:t xml:space="preserve"> - All lentivirus will be produced by the St</w:t>
      </w:r>
      <w:r w:rsidR="00975B07" w:rsidRPr="004D13F9">
        <w:rPr>
          <w:rFonts w:ascii="Arial" w:hAnsi="Arial" w:cs="Arial"/>
          <w:sz w:val="22"/>
          <w:szCs w:val="22"/>
        </w:rPr>
        <w:t>anford Lentiviral core facility</w:t>
      </w:r>
      <w:r w:rsidRPr="004D13F9">
        <w:rPr>
          <w:rFonts w:ascii="Arial" w:hAnsi="Arial" w:cs="Arial"/>
          <w:sz w:val="22"/>
          <w:szCs w:val="22"/>
        </w:rPr>
        <w:t xml:space="preserve"> in HEK293T cells with standard packaging vectors. The targeted multiplicity of infection (MOI) for sgRNA-GBC constructs will be 0.5, and the MOI for dCas9-KRAB will be ~5-10</w:t>
      </w:r>
      <w:r w:rsidR="005869A3" w:rsidRPr="004D13F9">
        <w:rPr>
          <w:rFonts w:ascii="Arial" w:hAnsi="Arial" w:cs="Arial"/>
          <w:sz w:val="22"/>
          <w:szCs w:val="22"/>
        </w:rPr>
        <w:t>, based on previous optimization experiments</w:t>
      </w:r>
      <w:r w:rsidRPr="004D13F9">
        <w:rPr>
          <w:rFonts w:ascii="Arial" w:hAnsi="Arial" w:cs="Arial"/>
          <w:sz w:val="22"/>
          <w:szCs w:val="22"/>
        </w:rPr>
        <w:t>. After pooled transduction, HCASMCs will be grown in the presence of puromycin for 7 days to select cells that have received at least one sgRNA-GBC construct and to allow CRISPRi-mediated gene silencing to take effect. Cells will then be sorted for mCherry/BFP dual fluorescence to ensure receipt of both Cas9-KRAB and sgRNA-GBC constructs</w:t>
      </w:r>
      <w:r w:rsidR="009E5F23" w:rsidRPr="004D13F9">
        <w:rPr>
          <w:rFonts w:ascii="Arial" w:hAnsi="Arial" w:cs="Arial"/>
          <w:sz w:val="22"/>
          <w:szCs w:val="22"/>
        </w:rPr>
        <w:t>.</w:t>
      </w:r>
    </w:p>
    <w:p w14:paraId="341C37CC" w14:textId="5CDE1FC3" w:rsidR="00EA63D4" w:rsidRPr="004D13F9" w:rsidRDefault="00EA63D4" w:rsidP="00F555FE">
      <w:pPr>
        <w:spacing w:line="240" w:lineRule="exact"/>
        <w:rPr>
          <w:rFonts w:ascii="Arial" w:hAnsi="Arial" w:cs="Arial"/>
          <w:sz w:val="22"/>
          <w:szCs w:val="22"/>
        </w:rPr>
      </w:pPr>
      <w:r w:rsidRPr="004D13F9">
        <w:rPr>
          <w:rFonts w:ascii="Arial" w:hAnsi="Arial" w:cs="Arial"/>
          <w:b/>
          <w:sz w:val="22"/>
          <w:szCs w:val="22"/>
        </w:rPr>
        <w:tab/>
      </w:r>
      <w:r w:rsidRPr="004D13F9">
        <w:rPr>
          <w:rFonts w:ascii="Arial" w:hAnsi="Arial" w:cs="Arial"/>
          <w:i/>
          <w:sz w:val="22"/>
          <w:szCs w:val="22"/>
          <w:u w:val="single"/>
        </w:rPr>
        <w:t>Single-cell RNAseq readout</w:t>
      </w:r>
      <w:r w:rsidR="00B03901" w:rsidRPr="004D13F9">
        <w:rPr>
          <w:rFonts w:ascii="Arial" w:hAnsi="Arial" w:cs="Arial"/>
          <w:sz w:val="22"/>
          <w:szCs w:val="22"/>
        </w:rPr>
        <w:t xml:space="preserve"> - We</w:t>
      </w:r>
      <w:r w:rsidRPr="004D13F9">
        <w:rPr>
          <w:rFonts w:ascii="Arial" w:hAnsi="Arial" w:cs="Arial"/>
          <w:sz w:val="22"/>
          <w:szCs w:val="22"/>
        </w:rPr>
        <w:t xml:space="preserve"> will perform droplet-based single-cell RNAseq with the 10X Genomic</w:t>
      </w:r>
      <w:r w:rsidR="00A70AB0" w:rsidRPr="004D13F9">
        <w:rPr>
          <w:rFonts w:ascii="Arial" w:hAnsi="Arial" w:cs="Arial"/>
          <w:sz w:val="22"/>
          <w:szCs w:val="22"/>
        </w:rPr>
        <w:t>s platform</w:t>
      </w:r>
      <w:r w:rsidR="00D30981" w:rsidRPr="004D13F9">
        <w:rPr>
          <w:rFonts w:ascii="Arial" w:hAnsi="Arial" w:cs="Arial"/>
          <w:sz w:val="22"/>
          <w:szCs w:val="22"/>
        </w:rPr>
        <w:t xml:space="preserve"> as we have described</w:t>
      </w:r>
      <w:r w:rsidR="00EF5915" w:rsidRPr="004D13F9">
        <w:rPr>
          <w:rFonts w:ascii="Arial" w:hAnsi="Arial" w:cs="Arial"/>
          <w:sz w:val="22"/>
          <w:szCs w:val="22"/>
        </w:rPr>
        <w:t xml:space="preserve"> </w:t>
      </w:r>
      <w:r w:rsidR="001E1E2B" w:rsidRPr="004D13F9">
        <w:rPr>
          <w:rFonts w:ascii="Arial" w:hAnsi="Arial" w:cs="Arial"/>
          <w:b/>
          <w:sz w:val="22"/>
          <w:szCs w:val="22"/>
        </w:rPr>
        <w:t>(Fig. 11</w:t>
      </w:r>
      <w:r w:rsidR="00EF5915" w:rsidRPr="004D13F9">
        <w:rPr>
          <w:rFonts w:ascii="Arial" w:hAnsi="Arial" w:cs="Arial"/>
          <w:b/>
          <w:sz w:val="22"/>
          <w:szCs w:val="22"/>
        </w:rPr>
        <w:t>)</w:t>
      </w:r>
      <w:r w:rsidR="0074613F">
        <w:rPr>
          <w:rFonts w:ascii="Arial" w:hAnsi="Arial" w:cs="Arial"/>
          <w:sz w:val="22"/>
          <w:szCs w:val="22"/>
        </w:rPr>
        <w:fldChar w:fldCharType="begin">
          <w:fldData xml:space="preserve">PEVuZE5vdGU+PENpdGU+PEF1dGhvcj5XaXJrYTwvQXV0aG9yPjxZZWFyPjIwMTg8L1llYXI+PFJl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</w:fldData>
        </w:fldChar>
      </w:r>
      <w:r w:rsidR="00A00176">
        <w:rPr>
          <w:rFonts w:ascii="Arial" w:hAnsi="Arial" w:cs="Arial"/>
          <w:sz w:val="22"/>
          <w:szCs w:val="22"/>
        </w:rPr>
        <w:instrText xml:space="preserve"> ADDIN EN.CITE </w:instrText>
      </w:r>
      <w:r w:rsidR="00A00176">
        <w:rPr>
          <w:rFonts w:ascii="Arial" w:hAnsi="Arial" w:cs="Arial"/>
          <w:sz w:val="22"/>
          <w:szCs w:val="22"/>
        </w:rPr>
        <w:fldChar w:fldCharType="begin">
          <w:fldData xml:space="preserve">PEVuZE5vdGU+PENpdGU+PEF1dGhvcj5XaXJrYTwvQXV0aG9yPjxZZWFyPjIwMTg8L1llYXI+PFJl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</w:fldData>
        </w:fldChar>
      </w:r>
      <w:r w:rsidR="00A00176">
        <w:rPr>
          <w:rFonts w:ascii="Arial" w:hAnsi="Arial" w:cs="Arial"/>
          <w:sz w:val="22"/>
          <w:szCs w:val="22"/>
        </w:rPr>
        <w:instrText xml:space="preserve"> ADDIN EN.CITE.DATA </w:instrText>
      </w:r>
      <w:r w:rsidR="00A00176">
        <w:rPr>
          <w:rFonts w:ascii="Arial" w:hAnsi="Arial" w:cs="Arial"/>
          <w:sz w:val="22"/>
          <w:szCs w:val="22"/>
        </w:rPr>
      </w:r>
      <w:r w:rsidR="00A00176">
        <w:rPr>
          <w:rFonts w:ascii="Arial" w:hAnsi="Arial" w:cs="Arial"/>
          <w:sz w:val="22"/>
          <w:szCs w:val="22"/>
        </w:rPr>
        <w:fldChar w:fldCharType="end"/>
      </w:r>
      <w:r w:rsidR="0074613F">
        <w:rPr>
          <w:rFonts w:ascii="Arial" w:hAnsi="Arial" w:cs="Arial"/>
          <w:sz w:val="22"/>
          <w:szCs w:val="22"/>
        </w:rPr>
      </w:r>
      <w:r w:rsidR="0074613F">
        <w:rPr>
          <w:rFonts w:ascii="Arial" w:hAnsi="Arial" w:cs="Arial"/>
          <w:sz w:val="22"/>
          <w:szCs w:val="22"/>
        </w:rPr>
        <w:fldChar w:fldCharType="separate"/>
      </w:r>
      <w:r w:rsidR="00A00176" w:rsidRPr="00A00176">
        <w:rPr>
          <w:rFonts w:ascii="Arial" w:hAnsi="Arial" w:cs="Arial"/>
          <w:noProof/>
          <w:sz w:val="22"/>
          <w:szCs w:val="22"/>
          <w:vertAlign w:val="superscript"/>
        </w:rPr>
        <w:t>161, 162</w:t>
      </w:r>
      <w:r w:rsidR="0074613F">
        <w:rPr>
          <w:rFonts w:ascii="Arial" w:hAnsi="Arial" w:cs="Arial"/>
          <w:sz w:val="22"/>
          <w:szCs w:val="22"/>
        </w:rPr>
        <w:fldChar w:fldCharType="end"/>
      </w:r>
      <w:r w:rsidRPr="004D13F9">
        <w:rPr>
          <w:rFonts w:ascii="Arial" w:hAnsi="Arial" w:cs="Arial"/>
          <w:sz w:val="22"/>
          <w:szCs w:val="22"/>
        </w:rPr>
        <w:t xml:space="preserve">, with the addition of an extra PCR step designed to further amplify </w:t>
      </w:r>
      <w:r w:rsidRPr="004D13F9">
        <w:rPr>
          <w:rFonts w:ascii="Arial" w:hAnsi="Arial" w:cs="Arial"/>
          <w:sz w:val="22"/>
          <w:szCs w:val="22"/>
        </w:rPr>
        <w:lastRenderedPageBreak/>
        <w:t>the transcript containing the GBC. This will ensure robust detection of this transcript and thus correct perturbation-to-cell assignment. Previ</w:t>
      </w:r>
      <w:r w:rsidR="00C84F64" w:rsidRPr="004D13F9">
        <w:rPr>
          <w:rFonts w:ascii="Arial" w:hAnsi="Arial" w:cs="Arial"/>
          <w:sz w:val="22"/>
          <w:szCs w:val="22"/>
        </w:rPr>
        <w:t xml:space="preserve">ous </w:t>
      </w:r>
      <w:r w:rsidR="007A27D8" w:rsidRPr="004D13F9">
        <w:rPr>
          <w:rFonts w:ascii="Arial" w:hAnsi="Arial" w:cs="Arial"/>
          <w:sz w:val="22"/>
          <w:szCs w:val="22"/>
        </w:rPr>
        <w:t>PerturbS</w:t>
      </w:r>
      <w:r w:rsidRPr="004D13F9">
        <w:rPr>
          <w:rFonts w:ascii="Arial" w:hAnsi="Arial" w:cs="Arial"/>
          <w:sz w:val="22"/>
          <w:szCs w:val="22"/>
        </w:rPr>
        <w:t xml:space="preserve">eq </w:t>
      </w:r>
      <w:r w:rsidR="00EB6C62" w:rsidRPr="004D13F9">
        <w:rPr>
          <w:rFonts w:ascii="Arial" w:hAnsi="Arial" w:cs="Arial"/>
          <w:sz w:val="22"/>
          <w:szCs w:val="22"/>
        </w:rPr>
        <w:t xml:space="preserve">studies </w:t>
      </w:r>
      <w:r w:rsidRPr="004D13F9">
        <w:rPr>
          <w:rFonts w:ascii="Arial" w:hAnsi="Arial" w:cs="Arial"/>
          <w:sz w:val="22"/>
          <w:szCs w:val="22"/>
        </w:rPr>
        <w:t xml:space="preserve">have shown </w:t>
      </w:r>
      <w:r w:rsidR="00842067" w:rsidRPr="004D13F9">
        <w:rPr>
          <w:rFonts w:ascii="Arial" w:hAnsi="Arial" w:cs="Arial"/>
          <w:sz w:val="22"/>
          <w:szCs w:val="22"/>
        </w:rPr>
        <w:t xml:space="preserve">that </w:t>
      </w:r>
      <w:r w:rsidRPr="004D13F9">
        <w:rPr>
          <w:rFonts w:ascii="Arial" w:hAnsi="Arial" w:cs="Arial"/>
          <w:sz w:val="22"/>
          <w:szCs w:val="22"/>
        </w:rPr>
        <w:t>confident assessment of a perturbation’s effect on individual genes (with 80% sensitivity and 90% specificity) is possible with as few as 100 cells/guide.</w:t>
      </w:r>
      <w:r w:rsidR="0074613F">
        <w:rPr>
          <w:rFonts w:ascii="Arial" w:hAnsi="Arial" w:cs="Arial"/>
          <w:sz w:val="22"/>
          <w:szCs w:val="22"/>
        </w:rPr>
        <w:fldChar w:fldCharType="begin"/>
      </w:r>
      <w:r w:rsidR="00A00176">
        <w:rPr>
          <w:rFonts w:ascii="Arial" w:hAnsi="Arial" w:cs="Arial"/>
          <w:sz w:val="22"/>
          <w:szCs w:val="22"/>
        </w:rPr>
        <w:instrText xml:space="preserve"> ADDIN EN.CITE &lt;EndNote&gt;&lt;Cite&gt;&lt;Author&gt;Qi&lt;/Author&gt;&lt;Year&gt;2013&lt;/Year&gt;&lt;RecNum&gt;1536&lt;/RecNum&gt;&lt;DisplayText&gt;&lt;style face="superscript"&gt;164&lt;/style&gt;&lt;/DisplayText&gt;&lt;record&gt;&lt;rec-number&gt;1536&lt;/rec-number&gt;&lt;foreign-keys&gt;&lt;key app="EN" db-id="59a5vzd2ztztp3e2prax0va3f0xxvp0exvff" timestamp="1518301834"&gt;1536&lt;/key&gt;&lt;/foreign-keys&gt;&lt;ref-type name="Journal Article"&gt;17&lt;/ref-type&gt;&lt;contributors&gt;&lt;authors&gt;&lt;author&gt;Qi, L. S.&lt;/author&gt;&lt;author&gt;Larson, M. H.&lt;/author&gt;&lt;author&gt;Gilbert, L. A.&lt;/author&gt;&lt;author&gt;Doudna, J. A.&lt;/author&gt;&lt;author&gt;Weissman, J. S.&lt;/author&gt;&lt;author&gt;Arkin, A. P.&lt;/author&gt;&lt;author&gt;Lim, W. A.&lt;/author&gt;&lt;/authors&gt;&lt;/contributors&gt;&lt;auth-address&gt;UCSF Center for Systems and Synthetic Biology, University of California, San Francisco, San Francisco, CA 94158, USA. stanley.qi@ucsf.edu&lt;/auth-address&gt;&lt;titles&gt;&lt;title&gt;Repurposing CRISPR as an RNA-guided platform for sequence-specific control of gene expression&lt;/title&gt;&lt;secondary-title&gt;Cell&lt;/secondary-title&gt;&lt;/titles&gt;&lt;periodical&gt;&lt;full-title&gt;Cell&lt;/full-title&gt;&lt;/periodical&gt;&lt;pages&gt;1173-83&lt;/pages&gt;&lt;volume&gt;152&lt;/volume&gt;&lt;number&gt;5&lt;/number&gt;&lt;keywords&gt;&lt;keyword&gt;Endodeoxyribonucleases/chemistry/*genetics/metabolism&lt;/keyword&gt;&lt;keyword&gt;Escherichia coli/*genetics&lt;/keyword&gt;&lt;keyword&gt;Gene Expression&lt;/keyword&gt;&lt;keyword&gt;Gene Knockdown Techniques/*methods&lt;/keyword&gt;&lt;keyword&gt;*RNA Interference&lt;/keyword&gt;&lt;keyword&gt;RNA, Guide/*genetics&lt;/keyword&gt;&lt;keyword&gt;Streptococcus pyogenes/*enzymology/genetics&lt;/keyword&gt;&lt;keyword&gt;Transcription Elongation, Genetic&lt;/keyword&gt;&lt;keyword&gt;Transcription Initiation, Genetic&lt;/keyword&gt;&lt;/keywords&gt;&lt;dates&gt;&lt;year&gt;2013&lt;/year&gt;&lt;pub-dates&gt;&lt;date&gt;Feb 28&lt;/date&gt;&lt;/pub-dates&gt;&lt;/dates&gt;&lt;isbn&gt;1097-4172 (Electronic)&amp;#xD;0092-8674 (Linking)&lt;/isbn&gt;&lt;accession-num&gt;23452860&lt;/accession-num&gt;&lt;urls&gt;&lt;related-urls&gt;&lt;url&gt;https://www.ncbi.nlm.nih.gov/pubmed/23452860&lt;/url&gt;&lt;/related-urls&gt;&lt;/urls&gt;&lt;custom2&gt;PMC3664290&lt;/custom2&gt;&lt;electronic-resource-num&gt;10.1016/j.cell.2013.02.022&lt;/electronic-resource-num&gt;&lt;/record&gt;&lt;/Cite&gt;&lt;/EndNote&gt;</w:instrText>
      </w:r>
      <w:r w:rsidR="0074613F">
        <w:rPr>
          <w:rFonts w:ascii="Arial" w:hAnsi="Arial" w:cs="Arial"/>
          <w:sz w:val="22"/>
          <w:szCs w:val="22"/>
        </w:rPr>
        <w:fldChar w:fldCharType="separate"/>
      </w:r>
      <w:r w:rsidR="00A00176" w:rsidRPr="00A00176">
        <w:rPr>
          <w:rFonts w:ascii="Arial" w:hAnsi="Arial" w:cs="Arial"/>
          <w:noProof/>
          <w:sz w:val="22"/>
          <w:szCs w:val="22"/>
          <w:vertAlign w:val="superscript"/>
        </w:rPr>
        <w:t>164</w:t>
      </w:r>
      <w:r w:rsidR="0074613F">
        <w:rPr>
          <w:rFonts w:ascii="Arial" w:hAnsi="Arial" w:cs="Arial"/>
          <w:sz w:val="22"/>
          <w:szCs w:val="22"/>
        </w:rPr>
        <w:fldChar w:fldCharType="end"/>
      </w:r>
      <w:r w:rsidR="00CB584B">
        <w:rPr>
          <w:rFonts w:ascii="Arial" w:hAnsi="Arial" w:cs="Arial"/>
          <w:sz w:val="22"/>
          <w:szCs w:val="22"/>
        </w:rPr>
        <w:t xml:space="preserve"> Thus, with 90</w:t>
      </w:r>
      <w:r w:rsidR="00B40F30" w:rsidRPr="004D13F9">
        <w:rPr>
          <w:rFonts w:ascii="Arial" w:hAnsi="Arial" w:cs="Arial"/>
          <w:sz w:val="22"/>
          <w:szCs w:val="22"/>
        </w:rPr>
        <w:t xml:space="preserve"> guides targeting</w:t>
      </w:r>
      <w:r w:rsidR="00B40F30" w:rsidRPr="004D13F9">
        <w:rPr>
          <w:rFonts w:ascii="Arial" w:hAnsi="Arial" w:cs="Arial"/>
          <w:color w:val="000000" w:themeColor="text1"/>
          <w:sz w:val="22"/>
          <w:szCs w:val="22"/>
        </w:rPr>
        <w:t xml:space="preserve"> </w:t>
      </w:r>
      <w:r w:rsidR="00CB584B">
        <w:rPr>
          <w:rFonts w:ascii="Arial" w:hAnsi="Arial" w:cs="Arial"/>
          <w:color w:val="000000" w:themeColor="text1"/>
          <w:sz w:val="22"/>
          <w:szCs w:val="22"/>
        </w:rPr>
        <w:t>3</w:t>
      </w:r>
      <w:r w:rsidR="004419A1" w:rsidRPr="004D13F9">
        <w:rPr>
          <w:rFonts w:ascii="Arial" w:hAnsi="Arial" w:cs="Arial"/>
          <w:color w:val="000000" w:themeColor="text1"/>
          <w:sz w:val="22"/>
          <w:szCs w:val="22"/>
        </w:rPr>
        <w:t>0</w:t>
      </w:r>
      <w:r w:rsidRPr="004D13F9">
        <w:rPr>
          <w:rFonts w:ascii="Arial" w:hAnsi="Arial" w:cs="Arial"/>
          <w:color w:val="000000" w:themeColor="text1"/>
          <w:sz w:val="22"/>
          <w:szCs w:val="22"/>
        </w:rPr>
        <w:t xml:space="preserve"> ge</w:t>
      </w:r>
      <w:r w:rsidR="008F0D58" w:rsidRPr="004D13F9">
        <w:rPr>
          <w:rFonts w:ascii="Arial" w:hAnsi="Arial" w:cs="Arial"/>
          <w:color w:val="000000" w:themeColor="text1"/>
          <w:sz w:val="22"/>
          <w:szCs w:val="22"/>
        </w:rPr>
        <w:t>nes</w:t>
      </w:r>
      <w:r w:rsidR="008F0D58" w:rsidRPr="004D13F9">
        <w:rPr>
          <w:rFonts w:ascii="Arial" w:hAnsi="Arial" w:cs="Arial"/>
          <w:sz w:val="22"/>
          <w:szCs w:val="22"/>
        </w:rPr>
        <w:t>, we will</w:t>
      </w:r>
      <w:r w:rsidR="000B4D7C" w:rsidRPr="004D13F9">
        <w:rPr>
          <w:rFonts w:ascii="Arial" w:hAnsi="Arial" w:cs="Arial"/>
          <w:sz w:val="22"/>
          <w:szCs w:val="22"/>
        </w:rPr>
        <w:t xml:space="preserve"> require approximately 10</w:t>
      </w:r>
      <w:r w:rsidR="00B40F30" w:rsidRPr="004D13F9">
        <w:rPr>
          <w:rFonts w:ascii="Arial" w:hAnsi="Arial" w:cs="Arial"/>
          <w:sz w:val="22"/>
          <w:szCs w:val="22"/>
        </w:rPr>
        <w:t>,0</w:t>
      </w:r>
      <w:r w:rsidRPr="004D13F9">
        <w:rPr>
          <w:rFonts w:ascii="Arial" w:hAnsi="Arial" w:cs="Arial"/>
          <w:sz w:val="22"/>
          <w:szCs w:val="22"/>
        </w:rPr>
        <w:t xml:space="preserve">00 cells. </w:t>
      </w:r>
    </w:p>
    <w:p w14:paraId="04E91367" w14:textId="4192093E" w:rsidR="009870D2" w:rsidRPr="004D13F9" w:rsidRDefault="00EA63D4" w:rsidP="00F555FE">
      <w:pPr>
        <w:spacing w:line="240" w:lineRule="exact"/>
        <w:rPr>
          <w:rFonts w:ascii="Arial" w:hAnsi="Arial" w:cs="Arial"/>
          <w:color w:val="000000" w:themeColor="text1"/>
          <w:sz w:val="22"/>
          <w:szCs w:val="22"/>
        </w:rPr>
      </w:pPr>
      <w:r w:rsidRPr="004D13F9">
        <w:rPr>
          <w:rFonts w:ascii="Arial" w:hAnsi="Arial" w:cs="Arial"/>
          <w:b/>
          <w:color w:val="000000" w:themeColor="text1"/>
          <w:sz w:val="22"/>
          <w:szCs w:val="22"/>
        </w:rPr>
        <w:tab/>
      </w:r>
      <w:r w:rsidR="00D2013A" w:rsidRPr="004D13F9">
        <w:rPr>
          <w:rFonts w:ascii="Arial" w:hAnsi="Arial" w:cs="Arial"/>
          <w:i/>
          <w:color w:val="000000" w:themeColor="text1"/>
          <w:sz w:val="22"/>
          <w:szCs w:val="22"/>
          <w:u w:val="single"/>
        </w:rPr>
        <w:t>Characterizing differentially expressed genes</w:t>
      </w:r>
      <w:r w:rsidR="00C528ED" w:rsidRPr="004D13F9">
        <w:rPr>
          <w:rFonts w:ascii="Arial" w:hAnsi="Arial" w:cs="Arial"/>
          <w:i/>
          <w:color w:val="000000" w:themeColor="text1"/>
          <w:sz w:val="22"/>
          <w:szCs w:val="22"/>
          <w:u w:val="single"/>
        </w:rPr>
        <w:t>/pathways</w:t>
      </w:r>
      <w:r w:rsidR="00D2013A" w:rsidRPr="004D13F9">
        <w:rPr>
          <w:rFonts w:ascii="Arial" w:hAnsi="Arial" w:cs="Arial"/>
          <w:i/>
          <w:color w:val="000000" w:themeColor="text1"/>
          <w:sz w:val="22"/>
          <w:szCs w:val="22"/>
          <w:u w:val="single"/>
        </w:rPr>
        <w:t xml:space="preserve"> downstream of candidate lncRNAs-</w:t>
      </w:r>
      <w:r w:rsidR="00D2013A" w:rsidRPr="004D13F9">
        <w:rPr>
          <w:rFonts w:ascii="Arial" w:hAnsi="Arial" w:cs="Arial"/>
          <w:b/>
          <w:color w:val="000000" w:themeColor="text1"/>
          <w:sz w:val="22"/>
          <w:szCs w:val="22"/>
        </w:rPr>
        <w:t xml:space="preserve"> </w:t>
      </w:r>
      <w:r w:rsidR="00D2013A" w:rsidRPr="004D13F9">
        <w:rPr>
          <w:rFonts w:ascii="Arial" w:hAnsi="Arial" w:cs="Arial"/>
          <w:color w:val="000000" w:themeColor="text1"/>
          <w:sz w:val="22"/>
          <w:szCs w:val="22"/>
        </w:rPr>
        <w:t>We</w:t>
      </w:r>
      <w:r w:rsidRPr="004D13F9">
        <w:rPr>
          <w:rFonts w:ascii="Arial" w:hAnsi="Arial" w:cs="Arial"/>
          <w:color w:val="000000" w:themeColor="text1"/>
          <w:sz w:val="22"/>
          <w:szCs w:val="22"/>
        </w:rPr>
        <w:t xml:space="preserve"> will first assess the efficacy of each sgRNA in achieving knockdown of its target gene. For each guide, </w:t>
      </w:r>
      <w:r w:rsidRPr="004D13F9">
        <w:rPr>
          <w:rFonts w:ascii="Arial" w:hAnsi="Arial" w:cs="Arial"/>
          <w:i/>
          <w:color w:val="000000" w:themeColor="text1"/>
          <w:sz w:val="22"/>
          <w:szCs w:val="22"/>
        </w:rPr>
        <w:t>mean</w:t>
      </w:r>
      <w:r w:rsidRPr="004D13F9">
        <w:rPr>
          <w:rFonts w:ascii="Arial" w:hAnsi="Arial" w:cs="Arial"/>
          <w:color w:val="000000" w:themeColor="text1"/>
          <w:sz w:val="22"/>
          <w:szCs w:val="22"/>
        </w:rPr>
        <w:t xml:space="preserve"> knockdown of the targeted gene will be calculated by comparing the distributions of the target gene expression in guide-transduced cells versus cells transduced with a control guide. 95% confidence intervals will be assigned to these knockdown estimates via bootstrapping. </w:t>
      </w:r>
      <w:r w:rsidR="0079456F" w:rsidRPr="004D13F9">
        <w:rPr>
          <w:rFonts w:ascii="Arial" w:hAnsi="Arial" w:cs="Arial"/>
          <w:color w:val="000000" w:themeColor="text1"/>
          <w:sz w:val="22"/>
          <w:szCs w:val="22"/>
        </w:rPr>
        <w:t xml:space="preserve">First, we will determine which genes are significantly affected by each perturbation, relative to the control cells transduced with non-targeting sgRNAs. Specifically, for each perturbation, we will compare the expression distribution of each gene in all cells receiving that perturbation with the expression distribution of that gene from the control cells using a maximum-likelihood test with a p-value threshold of 0.01. This will result in a list of genes that are significantly affected by each perturbation (guide). </w:t>
      </w:r>
      <w:r w:rsidR="00553AD6" w:rsidRPr="004D13F9">
        <w:rPr>
          <w:rFonts w:ascii="Arial" w:hAnsi="Arial" w:cs="Arial"/>
          <w:color w:val="000000" w:themeColor="text1"/>
          <w:sz w:val="22"/>
          <w:szCs w:val="22"/>
        </w:rPr>
        <w:t>This list will be mapped initially against functional ce</w:t>
      </w:r>
      <w:r w:rsidR="001C14AC">
        <w:rPr>
          <w:rFonts w:ascii="Arial" w:hAnsi="Arial" w:cs="Arial"/>
          <w:color w:val="000000" w:themeColor="text1"/>
          <w:sz w:val="22"/>
          <w:szCs w:val="22"/>
        </w:rPr>
        <w:t>llular pathways with Ingenuity</w:t>
      </w:r>
      <w:r w:rsidR="007A66FD">
        <w:rPr>
          <w:rFonts w:ascii="Arial" w:hAnsi="Arial" w:cs="Arial"/>
          <w:color w:val="000000" w:themeColor="text1"/>
          <w:sz w:val="22"/>
          <w:szCs w:val="22"/>
        </w:rPr>
        <w:t>, GSEA,</w:t>
      </w:r>
      <w:r w:rsidR="001C14AC">
        <w:rPr>
          <w:rFonts w:ascii="Arial" w:hAnsi="Arial" w:cs="Arial"/>
          <w:color w:val="000000" w:themeColor="text1"/>
          <w:sz w:val="22"/>
          <w:szCs w:val="22"/>
        </w:rPr>
        <w:t xml:space="preserve"> </w:t>
      </w:r>
      <w:r w:rsidR="00553AD6" w:rsidRPr="004D13F9">
        <w:rPr>
          <w:rFonts w:ascii="Arial" w:hAnsi="Arial" w:cs="Arial"/>
          <w:color w:val="000000" w:themeColor="text1"/>
          <w:sz w:val="22"/>
          <w:szCs w:val="22"/>
        </w:rPr>
        <w:t>and Gene Ontology algorithms.</w:t>
      </w:r>
      <w:r w:rsidR="009870D2" w:rsidRPr="004D13F9">
        <w:rPr>
          <w:rFonts w:ascii="Arial" w:hAnsi="Arial" w:cs="Arial"/>
          <w:color w:val="000000" w:themeColor="text1"/>
          <w:sz w:val="22"/>
          <w:szCs w:val="22"/>
        </w:rPr>
        <w:t xml:space="preserve"> </w:t>
      </w:r>
      <w:r w:rsidR="00144CED" w:rsidRPr="004D13F9">
        <w:rPr>
          <w:rFonts w:ascii="Arial" w:hAnsi="Arial" w:cs="Arial"/>
          <w:color w:val="000000" w:themeColor="text1"/>
          <w:sz w:val="22"/>
          <w:szCs w:val="22"/>
        </w:rPr>
        <w:t xml:space="preserve">The results will also be compared with the </w:t>
      </w:r>
      <w:r w:rsidR="0078041B" w:rsidRPr="004D13F9">
        <w:rPr>
          <w:rFonts w:ascii="Arial" w:hAnsi="Arial" w:cs="Arial"/>
          <w:color w:val="000000" w:themeColor="text1"/>
          <w:sz w:val="22"/>
          <w:szCs w:val="22"/>
        </w:rPr>
        <w:t>pcGene</w:t>
      </w:r>
      <w:r w:rsidR="00144CED" w:rsidRPr="004D13F9">
        <w:rPr>
          <w:rFonts w:ascii="Arial" w:hAnsi="Arial" w:cs="Arial"/>
          <w:color w:val="000000" w:themeColor="text1"/>
          <w:sz w:val="22"/>
          <w:szCs w:val="22"/>
        </w:rPr>
        <w:t xml:space="preserve">s correlated or coexpressed with the lncRNAs as defined in </w:t>
      </w:r>
      <w:r w:rsidR="00144CED" w:rsidRPr="004D13F9">
        <w:rPr>
          <w:rFonts w:ascii="Arial" w:hAnsi="Arial" w:cs="Arial"/>
          <w:b/>
          <w:color w:val="000000" w:themeColor="text1"/>
          <w:sz w:val="22"/>
          <w:szCs w:val="22"/>
        </w:rPr>
        <w:t>Aim 1</w:t>
      </w:r>
      <w:r w:rsidR="00144CED" w:rsidRPr="004D13F9">
        <w:rPr>
          <w:rFonts w:ascii="Arial" w:hAnsi="Arial" w:cs="Arial"/>
          <w:color w:val="000000" w:themeColor="text1"/>
          <w:sz w:val="22"/>
          <w:szCs w:val="22"/>
        </w:rPr>
        <w:t xml:space="preserve"> to assess consistency and differences between the different perturbation conditions.</w:t>
      </w:r>
    </w:p>
    <w:p w14:paraId="1C1DCF60" w14:textId="5E5A4087" w:rsidR="007034D9" w:rsidRPr="004D13F9" w:rsidRDefault="00D12340" w:rsidP="007034D9">
      <w:pPr>
        <w:spacing w:line="240" w:lineRule="exact"/>
        <w:rPr>
          <w:rFonts w:ascii="Arial" w:hAnsi="Arial" w:cs="Arial"/>
          <w:color w:val="000000" w:themeColor="text1"/>
          <w:sz w:val="22"/>
          <w:szCs w:val="22"/>
        </w:rPr>
      </w:pPr>
      <w:r w:rsidRPr="004D13F9">
        <w:rPr>
          <w:rFonts w:ascii="Arial" w:hAnsi="Arial" w:cs="Arial"/>
          <w:color w:val="000000" w:themeColor="text1"/>
          <w:sz w:val="22"/>
          <w:szCs w:val="22"/>
        </w:rPr>
        <w:tab/>
      </w:r>
      <w:r w:rsidR="00B03901" w:rsidRPr="004D13F9">
        <w:rPr>
          <w:rFonts w:ascii="Arial" w:hAnsi="Arial" w:cs="Arial"/>
          <w:color w:val="000000" w:themeColor="text1"/>
          <w:sz w:val="22"/>
          <w:szCs w:val="22"/>
        </w:rPr>
        <w:t>Next, for each perturbation, we</w:t>
      </w:r>
      <w:r w:rsidR="00332F3A" w:rsidRPr="004D13F9">
        <w:rPr>
          <w:rFonts w:ascii="Arial" w:hAnsi="Arial" w:cs="Arial"/>
          <w:color w:val="000000" w:themeColor="text1"/>
          <w:sz w:val="22"/>
          <w:szCs w:val="22"/>
        </w:rPr>
        <w:t xml:space="preserve"> will assess the overlap of genes affected by that perturbation with genes a</w:t>
      </w:r>
      <w:r w:rsidR="00BB196F" w:rsidRPr="004D13F9">
        <w:rPr>
          <w:rFonts w:ascii="Arial" w:hAnsi="Arial" w:cs="Arial"/>
          <w:color w:val="000000" w:themeColor="text1"/>
          <w:sz w:val="22"/>
          <w:szCs w:val="22"/>
        </w:rPr>
        <w:t xml:space="preserve">ffected by perturbation of known </w:t>
      </w:r>
      <w:r w:rsidR="00332F3A" w:rsidRPr="004D13F9">
        <w:rPr>
          <w:rFonts w:ascii="Arial" w:hAnsi="Arial" w:cs="Arial"/>
          <w:color w:val="000000" w:themeColor="text1"/>
          <w:sz w:val="22"/>
          <w:szCs w:val="22"/>
        </w:rPr>
        <w:t>SMC CAD ge</w:t>
      </w:r>
      <w:r w:rsidR="00BB2769" w:rsidRPr="004D13F9">
        <w:rPr>
          <w:rFonts w:ascii="Arial" w:hAnsi="Arial" w:cs="Arial"/>
          <w:color w:val="000000" w:themeColor="text1"/>
          <w:sz w:val="22"/>
          <w:szCs w:val="22"/>
        </w:rPr>
        <w:t xml:space="preserve">nes, </w:t>
      </w:r>
      <w:r w:rsidR="00BB2769" w:rsidRPr="004D13F9">
        <w:rPr>
          <w:rFonts w:ascii="Arial" w:hAnsi="Arial" w:cs="Arial"/>
          <w:i/>
          <w:color w:val="000000" w:themeColor="text1"/>
          <w:sz w:val="22"/>
          <w:szCs w:val="22"/>
        </w:rPr>
        <w:t>TCF21</w:t>
      </w:r>
      <w:r w:rsidR="00BB2769" w:rsidRPr="004D13F9">
        <w:rPr>
          <w:rFonts w:ascii="Arial" w:hAnsi="Arial" w:cs="Arial"/>
          <w:color w:val="000000" w:themeColor="text1"/>
          <w:sz w:val="22"/>
          <w:szCs w:val="22"/>
        </w:rPr>
        <w:t xml:space="preserve">, </w:t>
      </w:r>
      <w:r w:rsidR="00BB2769" w:rsidRPr="004D13F9">
        <w:rPr>
          <w:rFonts w:ascii="Arial" w:hAnsi="Arial" w:cs="Arial"/>
          <w:i/>
          <w:color w:val="000000" w:themeColor="text1"/>
          <w:sz w:val="22"/>
          <w:szCs w:val="22"/>
        </w:rPr>
        <w:t>SMAD3</w:t>
      </w:r>
      <w:r w:rsidR="00BB2769" w:rsidRPr="004D13F9">
        <w:rPr>
          <w:rFonts w:ascii="Arial" w:hAnsi="Arial" w:cs="Arial"/>
          <w:color w:val="000000" w:themeColor="text1"/>
          <w:sz w:val="22"/>
          <w:szCs w:val="22"/>
        </w:rPr>
        <w:t xml:space="preserve">, </w:t>
      </w:r>
      <w:r w:rsidR="00BB2769" w:rsidRPr="004D13F9">
        <w:rPr>
          <w:rFonts w:ascii="Arial" w:hAnsi="Arial" w:cs="Arial"/>
          <w:i/>
          <w:color w:val="000000" w:themeColor="text1"/>
          <w:sz w:val="22"/>
          <w:szCs w:val="22"/>
        </w:rPr>
        <w:t>PDGFD</w:t>
      </w:r>
      <w:r w:rsidR="00BB2769" w:rsidRPr="004D13F9">
        <w:rPr>
          <w:rFonts w:ascii="Arial" w:hAnsi="Arial" w:cs="Arial"/>
          <w:color w:val="000000" w:themeColor="text1"/>
          <w:sz w:val="22"/>
          <w:szCs w:val="22"/>
        </w:rPr>
        <w:t>, etc</w:t>
      </w:r>
      <w:r w:rsidR="00332F3A" w:rsidRPr="004D13F9">
        <w:rPr>
          <w:rFonts w:ascii="Arial" w:hAnsi="Arial" w:cs="Arial"/>
          <w:color w:val="000000" w:themeColor="text1"/>
          <w:sz w:val="22"/>
          <w:szCs w:val="22"/>
        </w:rPr>
        <w:t xml:space="preserve">. This will allow a quantitative comparison of each perturbation’s relative similarity to the control perturbations. We will also determine whether each perturbation is more similar to one of the control CAD genes than expected by chance. To obtain a distribution of similarity scores under the null hypothesis that the perturbation assignment does not influence similarity to its nearest control gene, we will perform ~5000 permutations of the similarity analysis using groups of randomly mixed cells from the dataset. An experimental perturbation will be judged to be more similar to the control gene than expected by chance if its similarity score falls &gt;2 standard deviations from the mean permuted similarity score. </w:t>
      </w:r>
      <w:r w:rsidR="0055403F" w:rsidRPr="004D13F9">
        <w:rPr>
          <w:rFonts w:ascii="Arial" w:hAnsi="Arial" w:cs="Arial"/>
          <w:color w:val="000000" w:themeColor="text1"/>
          <w:sz w:val="22"/>
          <w:szCs w:val="22"/>
        </w:rPr>
        <w:t xml:space="preserve">As an initial analysis, we will investigate similarity in regulated gene patterns among lncRNAs that responded to the same stimuli in </w:t>
      </w:r>
      <w:r w:rsidR="0055403F" w:rsidRPr="004D13F9">
        <w:rPr>
          <w:rFonts w:ascii="Arial" w:hAnsi="Arial" w:cs="Arial"/>
          <w:b/>
          <w:color w:val="000000" w:themeColor="text1"/>
          <w:sz w:val="22"/>
          <w:szCs w:val="22"/>
        </w:rPr>
        <w:t>Aim 1</w:t>
      </w:r>
      <w:r w:rsidR="0055403F" w:rsidRPr="004D13F9">
        <w:rPr>
          <w:rFonts w:ascii="Arial" w:hAnsi="Arial" w:cs="Arial"/>
          <w:color w:val="000000" w:themeColor="text1"/>
          <w:sz w:val="22"/>
          <w:szCs w:val="22"/>
        </w:rPr>
        <w:t xml:space="preserve">. </w:t>
      </w:r>
    </w:p>
    <w:p w14:paraId="2E5A7C51" w14:textId="4E192411" w:rsidR="00B51DE6" w:rsidRDefault="00F222F6" w:rsidP="00B51DE6">
      <w:pPr>
        <w:spacing w:line="240" w:lineRule="exact"/>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83840" behindDoc="0" locked="0" layoutInCell="1" allowOverlap="1" wp14:anchorId="0709F9C4" wp14:editId="369C27B8">
                <wp:simplePos x="0" y="0"/>
                <wp:positionH relativeFrom="column">
                  <wp:posOffset>11430</wp:posOffset>
                </wp:positionH>
                <wp:positionV relativeFrom="paragraph">
                  <wp:posOffset>2633757</wp:posOffset>
                </wp:positionV>
                <wp:extent cx="3505200" cy="2288540"/>
                <wp:effectExtent l="0" t="0" r="0" b="22860"/>
                <wp:wrapTight wrapText="bothSides">
                  <wp:wrapPolygon edited="0">
                    <wp:start x="0" y="0"/>
                    <wp:lineTo x="0" y="21576"/>
                    <wp:lineTo x="21443" y="21576"/>
                    <wp:lineTo x="21443" y="0"/>
                    <wp:lineTo x="0" y="0"/>
                  </wp:wrapPolygon>
                </wp:wrapTight>
                <wp:docPr id="26" name="Text Box 26"/>
                <wp:cNvGraphicFramePr/>
                <a:graphic xmlns:a="http://schemas.openxmlformats.org/drawingml/2006/main">
                  <a:graphicData uri="http://schemas.microsoft.com/office/word/2010/wordprocessingShape">
                    <wps:wsp>
                      <wps:cNvSpPr txBox="1"/>
                      <wps:spPr>
                        <a:xfrm>
                          <a:off x="0" y="0"/>
                          <a:ext cx="3505200" cy="22885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2DAA4A" w14:textId="77777777" w:rsidR="00B31808" w:rsidRPr="0088661C" w:rsidRDefault="00B31808" w:rsidP="00486C24">
                            <w:pPr>
                              <w:rPr>
                                <w:rFonts w:ascii="Arial" w:hAnsi="Arial" w:cs="Arial"/>
                                <w:sz w:val="16"/>
                                <w:szCs w:val="16"/>
                              </w:rPr>
                            </w:pPr>
                            <w:r>
                              <w:rPr>
                                <w:rFonts w:ascii="Arial" w:hAnsi="Arial" w:cs="Arial"/>
                                <w:noProof/>
                                <w:sz w:val="16"/>
                                <w:szCs w:val="16"/>
                              </w:rPr>
                              <w:drawing>
                                <wp:inline distT="0" distB="0" distL="0" distR="0" wp14:anchorId="3B3D00EC" wp14:editId="2E593D6B">
                                  <wp:extent cx="3322320" cy="1645920"/>
                                  <wp:effectExtent l="0" t="0" r="508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 12-BN lung RNAseq.jpg"/>
                                          <pic:cNvPicPr/>
                                        </pic:nvPicPr>
                                        <pic:blipFill>
                                          <a:blip r:embed="rId31">
                                            <a:extLst>
                                              <a:ext uri="{28A0092B-C50C-407E-A947-70E740481C1C}">
                                                <a14:useLocalDpi xmlns:a14="http://schemas.microsoft.com/office/drawing/2010/main" val="0"/>
                                              </a:ext>
                                            </a:extLst>
                                          </a:blip>
                                          <a:stretch>
                                            <a:fillRect/>
                                          </a:stretch>
                                        </pic:blipFill>
                                        <pic:spPr>
                                          <a:xfrm>
                                            <a:off x="0" y="0"/>
                                            <a:ext cx="3322320" cy="1645920"/>
                                          </a:xfrm>
                                          <a:prstGeom prst="rect">
                                            <a:avLst/>
                                          </a:prstGeom>
                                        </pic:spPr>
                                      </pic:pic>
                                    </a:graphicData>
                                  </a:graphic>
                                </wp:inline>
                              </w:drawing>
                            </w:r>
                          </w:p>
                          <w:p w14:paraId="37EA86AA" w14:textId="03AE2F1E" w:rsidR="00B31808" w:rsidRPr="0069648F" w:rsidRDefault="00B31808" w:rsidP="00486C24">
                            <w:pPr>
                              <w:pStyle w:val="p1"/>
                              <w:spacing w:line="160" w:lineRule="exact"/>
                              <w:rPr>
                                <w:rFonts w:ascii="Arial" w:hAnsi="Arial" w:cs="Arial"/>
                                <w:bCs/>
                                <w:sz w:val="16"/>
                                <w:szCs w:val="16"/>
                              </w:rPr>
                            </w:pPr>
                            <w:r w:rsidRPr="0069648F">
                              <w:rPr>
                                <w:rFonts w:ascii="Arial" w:hAnsi="Arial" w:cs="Arial"/>
                                <w:b/>
                                <w:bCs/>
                                <w:sz w:val="16"/>
                                <w:szCs w:val="16"/>
                              </w:rPr>
                              <w:t>Fig. 12. Example of a Bayesian net</w:t>
                            </w:r>
                            <w:r>
                              <w:rPr>
                                <w:rFonts w:ascii="Arial" w:hAnsi="Arial" w:cs="Arial"/>
                                <w:b/>
                                <w:bCs/>
                                <w:sz w:val="16"/>
                                <w:szCs w:val="16"/>
                              </w:rPr>
                              <w:t>work comprised of lncRNAs and pc</w:t>
                            </w:r>
                            <w:r w:rsidRPr="0069648F">
                              <w:rPr>
                                <w:rFonts w:ascii="Arial" w:hAnsi="Arial" w:cs="Arial"/>
                                <w:b/>
                                <w:bCs/>
                                <w:sz w:val="16"/>
                                <w:szCs w:val="16"/>
                              </w:rPr>
                              <w:t>G</w:t>
                            </w:r>
                            <w:r>
                              <w:rPr>
                                <w:rFonts w:ascii="Arial" w:hAnsi="Arial" w:cs="Arial"/>
                                <w:b/>
                                <w:bCs/>
                                <w:sz w:val="16"/>
                                <w:szCs w:val="16"/>
                              </w:rPr>
                              <w:t>ene</w:t>
                            </w:r>
                            <w:r w:rsidRPr="0069648F">
                              <w:rPr>
                                <w:rFonts w:ascii="Arial" w:hAnsi="Arial" w:cs="Arial"/>
                                <w:b/>
                                <w:bCs/>
                                <w:sz w:val="16"/>
                                <w:szCs w:val="16"/>
                              </w:rPr>
                              <w:t xml:space="preserve">s based on GTEx lung RNAseq data. </w:t>
                            </w:r>
                            <w:r w:rsidRPr="0069648F">
                              <w:rPr>
                                <w:rFonts w:ascii="Arial" w:hAnsi="Arial" w:cs="Arial"/>
                                <w:b/>
                                <w:bCs/>
                                <w:i/>
                                <w:sz w:val="16"/>
                                <w:szCs w:val="16"/>
                              </w:rPr>
                              <w:t>A)</w:t>
                            </w:r>
                            <w:r w:rsidRPr="0069648F">
                              <w:rPr>
                                <w:rFonts w:ascii="Arial" w:hAnsi="Arial" w:cs="Arial"/>
                                <w:bCs/>
                                <w:sz w:val="16"/>
                                <w:szCs w:val="16"/>
                              </w:rPr>
                              <w:t xml:space="preserve"> Bayesian subnetwork connecting genes in multiple pathways (colored nodes) related to pulmonary hypertension.</w:t>
                            </w:r>
                            <w:r w:rsidRPr="0069648F">
                              <w:rPr>
                                <w:rFonts w:ascii="Arial" w:hAnsi="Arial" w:cs="Arial"/>
                                <w:b/>
                                <w:bCs/>
                                <w:i/>
                                <w:sz w:val="16"/>
                                <w:szCs w:val="16"/>
                              </w:rPr>
                              <w:t xml:space="preserve"> B)</w:t>
                            </w:r>
                            <w:r w:rsidRPr="0069648F">
                              <w:rPr>
                                <w:rFonts w:ascii="Arial" w:hAnsi="Arial" w:cs="Arial"/>
                                <w:bCs/>
                                <w:sz w:val="16"/>
                                <w:szCs w:val="16"/>
                              </w:rPr>
                              <w:t xml:space="preserve"> An enlarged view of a segment of the Bayesian subnetwork (blue box in A) showing certain lncRNAs such as LINC01481 and lnc-TARDPB-3 and their neighboring genes. </w:t>
                            </w:r>
                          </w:p>
                        </w:txbxContent>
                      </wps:txbx>
                      <wps:bodyPr rot="0" spcFirstLastPara="0" vertOverflow="overflow" horzOverflow="overflow" vert="horz" wrap="square" lIns="914" tIns="914" rIns="914" bIns="914"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09F9C4" id="Text Box 26" o:spid="_x0000_s1036" type="#_x0000_t202" style="position:absolute;margin-left:.9pt;margin-top:207.4pt;width:276pt;height:180.2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" filled="f" stroked="f">
                <v:textbox inset="914emu,914emu,914emu,914emu">
                  <w:txbxContent>
                    <w:p w14:paraId="092DAA4A" w14:textId="77777777" w:rsidR="00B31808" w:rsidRPr="0088661C" w:rsidRDefault="00B31808" w:rsidP="00486C24">
                      <w:pPr>
                        <w:rPr>
                          <w:rFonts w:ascii="Arial" w:hAnsi="Arial" w:cs="Arial"/>
                          <w:sz w:val="16"/>
                          <w:szCs w:val="16"/>
                        </w:rPr>
                      </w:pPr>
                      <w:r>
                        <w:rPr>
                          <w:rFonts w:ascii="Arial" w:hAnsi="Arial" w:cs="Arial"/>
                          <w:noProof/>
                          <w:sz w:val="16"/>
                          <w:szCs w:val="16"/>
                        </w:rPr>
                        <w:drawing>
                          <wp:inline distT="0" distB="0" distL="0" distR="0" wp14:anchorId="3B3D00EC" wp14:editId="2E593D6B">
                            <wp:extent cx="3322320" cy="1645920"/>
                            <wp:effectExtent l="0" t="0" r="508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 12-BN lung RNAseq.jpg"/>
                                    <pic:cNvPicPr/>
                                  </pic:nvPicPr>
                                  <pic:blipFill>
                                    <a:blip r:embed="rId32">
                                      <a:extLst>
                                        <a:ext uri="{28A0092B-C50C-407E-A947-70E740481C1C}">
                                          <a14:useLocalDpi xmlns:a14="http://schemas.microsoft.com/office/drawing/2010/main" val="0"/>
                                        </a:ext>
                                      </a:extLst>
                                    </a:blip>
                                    <a:stretch>
                                      <a:fillRect/>
                                    </a:stretch>
                                  </pic:blipFill>
                                  <pic:spPr>
                                    <a:xfrm>
                                      <a:off x="0" y="0"/>
                                      <a:ext cx="3322320" cy="1645920"/>
                                    </a:xfrm>
                                    <a:prstGeom prst="rect">
                                      <a:avLst/>
                                    </a:prstGeom>
                                  </pic:spPr>
                                </pic:pic>
                              </a:graphicData>
                            </a:graphic>
                          </wp:inline>
                        </w:drawing>
                      </w:r>
                    </w:p>
                    <w:p w14:paraId="37EA86AA" w14:textId="03AE2F1E" w:rsidR="00B31808" w:rsidRPr="0069648F" w:rsidRDefault="00B31808" w:rsidP="00486C24">
                      <w:pPr>
                        <w:pStyle w:val="p1"/>
                        <w:spacing w:line="160" w:lineRule="exact"/>
                        <w:rPr>
                          <w:rFonts w:ascii="Arial" w:hAnsi="Arial" w:cs="Arial"/>
                          <w:bCs/>
                          <w:sz w:val="16"/>
                          <w:szCs w:val="16"/>
                        </w:rPr>
                      </w:pPr>
                      <w:r w:rsidRPr="0069648F">
                        <w:rPr>
                          <w:rFonts w:ascii="Arial" w:hAnsi="Arial" w:cs="Arial"/>
                          <w:b/>
                          <w:bCs/>
                          <w:sz w:val="16"/>
                          <w:szCs w:val="16"/>
                        </w:rPr>
                        <w:t>Fig. 12. Example of a Bayesian net</w:t>
                      </w:r>
                      <w:r>
                        <w:rPr>
                          <w:rFonts w:ascii="Arial" w:hAnsi="Arial" w:cs="Arial"/>
                          <w:b/>
                          <w:bCs/>
                          <w:sz w:val="16"/>
                          <w:szCs w:val="16"/>
                        </w:rPr>
                        <w:t>work comprised of lncRNAs and pc</w:t>
                      </w:r>
                      <w:r w:rsidRPr="0069648F">
                        <w:rPr>
                          <w:rFonts w:ascii="Arial" w:hAnsi="Arial" w:cs="Arial"/>
                          <w:b/>
                          <w:bCs/>
                          <w:sz w:val="16"/>
                          <w:szCs w:val="16"/>
                        </w:rPr>
                        <w:t>G</w:t>
                      </w:r>
                      <w:r>
                        <w:rPr>
                          <w:rFonts w:ascii="Arial" w:hAnsi="Arial" w:cs="Arial"/>
                          <w:b/>
                          <w:bCs/>
                          <w:sz w:val="16"/>
                          <w:szCs w:val="16"/>
                        </w:rPr>
                        <w:t>ene</w:t>
                      </w:r>
                      <w:r w:rsidRPr="0069648F">
                        <w:rPr>
                          <w:rFonts w:ascii="Arial" w:hAnsi="Arial" w:cs="Arial"/>
                          <w:b/>
                          <w:bCs/>
                          <w:sz w:val="16"/>
                          <w:szCs w:val="16"/>
                        </w:rPr>
                        <w:t xml:space="preserve">s based on GTEx lung RNAseq data. </w:t>
                      </w:r>
                      <w:r w:rsidRPr="0069648F">
                        <w:rPr>
                          <w:rFonts w:ascii="Arial" w:hAnsi="Arial" w:cs="Arial"/>
                          <w:b/>
                          <w:bCs/>
                          <w:i/>
                          <w:sz w:val="16"/>
                          <w:szCs w:val="16"/>
                        </w:rPr>
                        <w:t>A)</w:t>
                      </w:r>
                      <w:r w:rsidRPr="0069648F">
                        <w:rPr>
                          <w:rFonts w:ascii="Arial" w:hAnsi="Arial" w:cs="Arial"/>
                          <w:bCs/>
                          <w:sz w:val="16"/>
                          <w:szCs w:val="16"/>
                        </w:rPr>
                        <w:t xml:space="preserve"> Bayesian subnetwork connecting genes in multiple pathways (colored nodes) related to pulmonary hypertension.</w:t>
                      </w:r>
                      <w:r w:rsidRPr="0069648F">
                        <w:rPr>
                          <w:rFonts w:ascii="Arial" w:hAnsi="Arial" w:cs="Arial"/>
                          <w:b/>
                          <w:bCs/>
                          <w:i/>
                          <w:sz w:val="16"/>
                          <w:szCs w:val="16"/>
                        </w:rPr>
                        <w:t xml:space="preserve"> B)</w:t>
                      </w:r>
                      <w:r w:rsidRPr="0069648F">
                        <w:rPr>
                          <w:rFonts w:ascii="Arial" w:hAnsi="Arial" w:cs="Arial"/>
                          <w:bCs/>
                          <w:sz w:val="16"/>
                          <w:szCs w:val="16"/>
                        </w:rPr>
                        <w:t xml:space="preserve"> An enlarged view of a segment of the Bayesian subnetwork (blue box in A) showing certain lncRNAs such as LINC01481 and lnc-TARDPB-3 and their neighboring genes. </w:t>
                      </w:r>
                    </w:p>
                  </w:txbxContent>
                </v:textbox>
                <w10:wrap type="tight"/>
              </v:shape>
            </w:pict>
          </mc:Fallback>
        </mc:AlternateContent>
      </w:r>
      <w:r w:rsidR="007034D9" w:rsidRPr="004D13F9">
        <w:rPr>
          <w:rFonts w:ascii="Arial" w:hAnsi="Arial" w:cs="Arial"/>
          <w:color w:val="000000" w:themeColor="text1"/>
          <w:sz w:val="22"/>
          <w:szCs w:val="22"/>
        </w:rPr>
        <w:tab/>
      </w:r>
      <w:r w:rsidR="007034D9" w:rsidRPr="004D13F9">
        <w:rPr>
          <w:rFonts w:ascii="Arial" w:hAnsi="Arial" w:cs="Arial"/>
          <w:b/>
          <w:i/>
          <w:color w:val="000000" w:themeColor="text1"/>
          <w:sz w:val="22"/>
          <w:szCs w:val="22"/>
          <w:u w:val="single"/>
        </w:rPr>
        <w:t>Aim 3.2. Modeling of gene networks based on PerturbSeq dataset</w:t>
      </w:r>
      <w:r w:rsidR="00406064" w:rsidRPr="004D13F9">
        <w:rPr>
          <w:rFonts w:ascii="Arial" w:hAnsi="Arial" w:cs="Arial"/>
          <w:b/>
          <w:i/>
          <w:color w:val="000000" w:themeColor="text1"/>
          <w:sz w:val="22"/>
          <w:szCs w:val="22"/>
          <w:u w:val="single"/>
        </w:rPr>
        <w:t xml:space="preserve"> -</w:t>
      </w:r>
      <w:r w:rsidR="00594E3F" w:rsidRPr="004D13F9">
        <w:rPr>
          <w:rFonts w:ascii="Arial" w:hAnsi="Arial" w:cs="Arial"/>
          <w:color w:val="000000" w:themeColor="text1"/>
          <w:sz w:val="22"/>
          <w:szCs w:val="22"/>
        </w:rPr>
        <w:t xml:space="preserve"> </w:t>
      </w:r>
      <w:r w:rsidR="007034D9" w:rsidRPr="004D13F9">
        <w:rPr>
          <w:rFonts w:ascii="Arial" w:hAnsi="Arial" w:cs="Arial"/>
          <w:color w:val="000000" w:themeColor="text1"/>
          <w:sz w:val="22"/>
          <w:szCs w:val="22"/>
        </w:rPr>
        <w:t xml:space="preserve">We will explore the global </w:t>
      </w:r>
      <w:r w:rsidR="00B51DE6" w:rsidRPr="004D13F9">
        <w:rPr>
          <w:rFonts w:ascii="Arial" w:hAnsi="Arial" w:cs="Arial"/>
          <w:color w:val="000000" w:themeColor="text1"/>
          <w:sz w:val="22"/>
          <w:szCs w:val="22"/>
        </w:rPr>
        <w:t xml:space="preserve">relationships among lncRNAs and between lncRNAs and potential downstream </w:t>
      </w:r>
      <w:r w:rsidR="0078041B" w:rsidRPr="004D13F9">
        <w:rPr>
          <w:rFonts w:ascii="Arial" w:hAnsi="Arial" w:cs="Arial"/>
          <w:color w:val="000000" w:themeColor="text1"/>
          <w:sz w:val="22"/>
          <w:szCs w:val="22"/>
        </w:rPr>
        <w:t>pcGene</w:t>
      </w:r>
      <w:r w:rsidR="00B51DE6" w:rsidRPr="004D13F9">
        <w:rPr>
          <w:rFonts w:ascii="Arial" w:hAnsi="Arial" w:cs="Arial"/>
          <w:color w:val="000000" w:themeColor="text1"/>
          <w:sz w:val="22"/>
          <w:szCs w:val="22"/>
        </w:rPr>
        <w:t xml:space="preserve">s using various network modeling approaches. First, we will employ WGCNA and MEGENA, as described in </w:t>
      </w:r>
      <w:r w:rsidR="00B51DE6" w:rsidRPr="004D13F9">
        <w:rPr>
          <w:rFonts w:ascii="Arial" w:hAnsi="Arial" w:cs="Arial"/>
          <w:b/>
          <w:color w:val="000000" w:themeColor="text1"/>
          <w:sz w:val="22"/>
          <w:szCs w:val="22"/>
        </w:rPr>
        <w:t>Aim 1</w:t>
      </w:r>
      <w:r w:rsidR="00B51DE6" w:rsidRPr="004D13F9">
        <w:rPr>
          <w:rFonts w:ascii="Arial" w:hAnsi="Arial" w:cs="Arial"/>
          <w:color w:val="000000" w:themeColor="text1"/>
          <w:sz w:val="22"/>
          <w:szCs w:val="22"/>
        </w:rPr>
        <w:t xml:space="preserve">, to define modules of highly coexpressed genes (both lncRNAs and </w:t>
      </w:r>
      <w:r w:rsidR="0078041B" w:rsidRPr="004D13F9">
        <w:rPr>
          <w:rFonts w:ascii="Arial" w:hAnsi="Arial" w:cs="Arial"/>
          <w:color w:val="000000" w:themeColor="text1"/>
          <w:sz w:val="22"/>
          <w:szCs w:val="22"/>
        </w:rPr>
        <w:t>pcGene</w:t>
      </w:r>
      <w:r w:rsidR="00B51DE6" w:rsidRPr="004D13F9">
        <w:rPr>
          <w:rFonts w:ascii="Arial" w:hAnsi="Arial" w:cs="Arial"/>
          <w:color w:val="000000" w:themeColor="text1"/>
          <w:sz w:val="22"/>
          <w:szCs w:val="22"/>
        </w:rPr>
        <w:t>s) at different compactness scales across all cell transcriptome profiles in PerturbSeq. As scRNAseq typically measures a few thousand genes per cell, dropout transcripts that are expressed but not measured will be imputed using SAV</w:t>
      </w:r>
      <w:r w:rsidR="00041108">
        <w:rPr>
          <w:rFonts w:ascii="Arial" w:hAnsi="Arial" w:cs="Arial"/>
          <w:color w:val="000000" w:themeColor="text1"/>
          <w:sz w:val="22"/>
          <w:szCs w:val="22"/>
        </w:rPr>
        <w:t>ER</w:t>
      </w:r>
      <w:r w:rsidR="00BA7AC7">
        <w:rPr>
          <w:rFonts w:ascii="Arial" w:hAnsi="Arial" w:cs="Arial"/>
          <w:color w:val="000000" w:themeColor="text1"/>
          <w:sz w:val="22"/>
          <w:szCs w:val="22"/>
        </w:rPr>
        <w:t xml:space="preserve"> (bioRxiv 138677)</w:t>
      </w:r>
      <w:r w:rsidR="00B51DE6" w:rsidRPr="004D13F9">
        <w:rPr>
          <w:rFonts w:ascii="Arial" w:hAnsi="Arial" w:cs="Arial"/>
          <w:color w:val="000000" w:themeColor="text1"/>
          <w:sz w:val="22"/>
          <w:szCs w:val="22"/>
        </w:rPr>
        <w:t xml:space="preserve">, an experimentally validated scRNAseq imputation method, before network construction. </w:t>
      </w:r>
      <w:r w:rsidR="00B51DE6" w:rsidRPr="004D13F9">
        <w:rPr>
          <w:rFonts w:ascii="Arial" w:hAnsi="Arial" w:cs="Arial"/>
          <w:sz w:val="22"/>
          <w:szCs w:val="22"/>
        </w:rPr>
        <w:t>While the WGCNA and ME</w:t>
      </w:r>
      <w:r w:rsidR="00D8432A">
        <w:rPr>
          <w:rFonts w:ascii="Arial" w:hAnsi="Arial" w:cs="Arial"/>
          <w:sz w:val="22"/>
          <w:szCs w:val="22"/>
        </w:rPr>
        <w:t>GEN</w:t>
      </w:r>
      <w:r w:rsidR="00B51DE6" w:rsidRPr="004D13F9">
        <w:rPr>
          <w:rFonts w:ascii="Arial" w:hAnsi="Arial" w:cs="Arial"/>
          <w:sz w:val="22"/>
          <w:szCs w:val="22"/>
        </w:rPr>
        <w:t>A coexpression networks can reflect the broad gene organization, these networks cannot reveal the detailed gene-gene regulatory relationships. Bayesian networks (BNs) are directed acyclic graphs that can demonstrate the directed causal relationships between gene pairs. In BNs, an edge is directed from a parent to a child node and state of each node is probabilistically predicted by the states of its parent nodes. We will use the Rimbanet package</w:t>
      </w:r>
      <w:r w:rsidR="0074613F">
        <w:rPr>
          <w:rFonts w:ascii="Arial" w:hAnsi="Arial" w:cs="Arial"/>
          <w:sz w:val="22"/>
          <w:szCs w:val="22"/>
        </w:rPr>
        <w:fldChar w:fldCharType="begin"/>
      </w:r>
      <w:r w:rsidR="00A00176">
        <w:rPr>
          <w:rFonts w:ascii="Arial" w:hAnsi="Arial" w:cs="Arial"/>
          <w:sz w:val="22"/>
          <w:szCs w:val="22"/>
        </w:rPr>
        <w:instrText xml:space="preserve"> ADDIN EN.CITE &lt;EndNote&gt;&lt;Cite&gt;&lt;Author&gt;Zhu&lt;/Author&gt;&lt;Year&gt;2008&lt;/Year&gt;&lt;RecNum&gt;1560&lt;/RecNum&gt;&lt;DisplayText&gt;&lt;style face="superscript"&gt;166&lt;/style&gt;&lt;/DisplayText&gt;&lt;record&gt;&lt;rec-number&gt;1560&lt;/rec-number&gt;&lt;foreign-keys&gt;&lt;key app="EN" db-id="59a5vzd2ztztp3e2prax0va3f0xxvp0exvff" timestamp="1519318342"&gt;1560&lt;/key&gt;&lt;/foreign-keys&gt;&lt;ref-type name="Journal Article"&gt;17&lt;/ref-type&gt;&lt;contributors&gt;&lt;authors&gt;&lt;author&gt;Zhu, J.&lt;/author&gt;&lt;author&gt;Zhang, B.&lt;/author&gt;&lt;author&gt;Smith, E. N.&lt;/author&gt;&lt;author&gt;Drees, B.&lt;/author&gt;&lt;author&gt;Brem, R. B.&lt;/author&gt;&lt;author&gt;Kruglyak, L.&lt;/author&gt;&lt;author&gt;Bumgarner, R. E.&lt;/author&gt;&lt;author&gt;Schadt, E. E.&lt;/author&gt;&lt;/authors&gt;&lt;/contributors&gt;&lt;auth-address&gt;Rosetta Inpharmatics, LLC, Seattle, Washington 98109, USA.&lt;/auth-address&gt;&lt;titles&gt;&lt;title&gt;Integrating large-scale functional genomic data to dissect the complexity of yeast regulatory networks&lt;/title&gt;&lt;secondary-title&gt;Nat Genet&lt;/secondary-title&gt;&lt;/titles&gt;&lt;periodical&gt;&lt;full-title&gt;Nat Genet&lt;/full-title&gt;&lt;/periodical&gt;&lt;pages&gt;854-61&lt;/pages&gt;&lt;volume&gt;40&lt;/volume&gt;&lt;number&gt;7&lt;/number&gt;&lt;keywords&gt;&lt;keyword&gt;Bayes Theorem&lt;/keyword&gt;&lt;keyword&gt;Cluster Analysis&lt;/keyword&gt;&lt;keyword&gt;Crosses, Genetic&lt;/keyword&gt;&lt;keyword&gt;*Gene Expression Regulation, Fungal&lt;/keyword&gt;&lt;keyword&gt;Gene Regulatory Networks/*physiology&lt;/keyword&gt;&lt;keyword&gt;*Genome, Fungal&lt;/keyword&gt;&lt;keyword&gt;Genomics/methods&lt;/keyword&gt;&lt;keyword&gt;Models, Statistical&lt;/keyword&gt;&lt;keyword&gt;Organisms, Genetically Modified&lt;/keyword&gt;&lt;keyword&gt;Quantitative Trait Loci&lt;/keyword&gt;&lt;keyword&gt;Saccharomyces cerevisiae/*genetics&lt;/keyword&gt;&lt;keyword&gt;Transcription Factors/genetics/physiology&lt;/keyword&gt;&lt;/keywords&gt;&lt;dates&gt;&lt;year&gt;2008&lt;/year&gt;&lt;pub-dates&gt;&lt;date&gt;Jul&lt;/date&gt;&lt;/pub-dates&gt;&lt;/dates&gt;&lt;isbn&gt;1546-1718 (Electronic)&amp;#xD;1061-4036 (Linking)&lt;/isbn&gt;&lt;accession-num&gt;18552845&lt;/accession-num&gt;&lt;urls&gt;&lt;related-urls&gt;&lt;url&gt;https://www.ncbi.nlm.nih.gov/pubmed/18552845&lt;/url&gt;&lt;/related-urls&gt;&lt;/urls&gt;&lt;custom2&gt;PMC2573859&lt;/custom2&gt;&lt;electronic-resource-num&gt;10.1038/ng.167&lt;/electronic-resource-num&gt;&lt;/record&gt;&lt;/Cite&gt;&lt;/EndNote&gt;</w:instrText>
      </w:r>
      <w:r w:rsidR="0074613F">
        <w:rPr>
          <w:rFonts w:ascii="Arial" w:hAnsi="Arial" w:cs="Arial"/>
          <w:sz w:val="22"/>
          <w:szCs w:val="22"/>
        </w:rPr>
        <w:fldChar w:fldCharType="separate"/>
      </w:r>
      <w:r w:rsidR="00A00176" w:rsidRPr="00A00176">
        <w:rPr>
          <w:rFonts w:ascii="Arial" w:hAnsi="Arial" w:cs="Arial"/>
          <w:noProof/>
          <w:sz w:val="22"/>
          <w:szCs w:val="22"/>
          <w:vertAlign w:val="superscript"/>
        </w:rPr>
        <w:t>166</w:t>
      </w:r>
      <w:r w:rsidR="0074613F">
        <w:rPr>
          <w:rFonts w:ascii="Arial" w:hAnsi="Arial" w:cs="Arial"/>
          <w:sz w:val="22"/>
          <w:szCs w:val="22"/>
        </w:rPr>
        <w:fldChar w:fldCharType="end"/>
      </w:r>
      <w:r w:rsidR="00B51DE6" w:rsidRPr="004D13F9">
        <w:rPr>
          <w:rFonts w:ascii="Arial" w:hAnsi="Arial" w:cs="Arial"/>
          <w:sz w:val="22"/>
          <w:szCs w:val="22"/>
        </w:rPr>
        <w:t xml:space="preserve">, which is based on Monte Carlo Markov Chain, to construct BNs that best explain the observed PerturbSeq data. However, because of the Markov equivalence concept, many of the edge directions in such networks can be changed without affecting how well the model fits the data. Here we will take advantage </w:t>
      </w:r>
      <w:r w:rsidR="00B51DE6" w:rsidRPr="004D13F9">
        <w:rPr>
          <w:rFonts w:ascii="Arial" w:hAnsi="Arial" w:cs="Arial"/>
          <w:color w:val="000000" w:themeColor="text1"/>
          <w:sz w:val="22"/>
          <w:szCs w:val="22"/>
        </w:rPr>
        <w:t xml:space="preserve">of several priors that </w:t>
      </w:r>
      <w:r w:rsidR="00B51DE6" w:rsidRPr="004D13F9">
        <w:rPr>
          <w:rFonts w:ascii="Arial" w:hAnsi="Arial" w:cs="Arial"/>
          <w:sz w:val="22"/>
          <w:szCs w:val="22"/>
        </w:rPr>
        <w:t>carry directional information to narrow down the searching-space in BN construction. The priors</w:t>
      </w:r>
      <w:r w:rsidR="00B51DE6" w:rsidRPr="004D13F9">
        <w:rPr>
          <w:rFonts w:ascii="Arial" w:hAnsi="Arial" w:cs="Arial"/>
          <w:color w:val="000000" w:themeColor="text1"/>
          <w:sz w:val="22"/>
          <w:szCs w:val="22"/>
        </w:rPr>
        <w:t xml:space="preserve"> include </w:t>
      </w:r>
      <w:r w:rsidR="00B51DE6" w:rsidRPr="004D13F9">
        <w:rPr>
          <w:rFonts w:ascii="Arial" w:hAnsi="Arial" w:cs="Arial"/>
          <w:i/>
          <w:color w:val="000000" w:themeColor="text1"/>
          <w:sz w:val="22"/>
          <w:szCs w:val="22"/>
        </w:rPr>
        <w:t>i)</w:t>
      </w:r>
      <w:r w:rsidR="00B51DE6" w:rsidRPr="004D13F9">
        <w:rPr>
          <w:rFonts w:ascii="Arial" w:hAnsi="Arial" w:cs="Arial"/>
          <w:color w:val="000000" w:themeColor="text1"/>
          <w:sz w:val="22"/>
          <w:szCs w:val="22"/>
        </w:rPr>
        <w:t xml:space="preserve"> the correlations among genes, </w:t>
      </w:r>
      <w:r w:rsidR="00B51DE6" w:rsidRPr="004D13F9">
        <w:rPr>
          <w:rFonts w:ascii="Arial" w:hAnsi="Arial" w:cs="Arial"/>
          <w:i/>
          <w:color w:val="000000" w:themeColor="text1"/>
          <w:sz w:val="22"/>
          <w:szCs w:val="22"/>
        </w:rPr>
        <w:t>ii)</w:t>
      </w:r>
      <w:r w:rsidR="00B51DE6" w:rsidRPr="004D13F9">
        <w:rPr>
          <w:rFonts w:ascii="Arial" w:hAnsi="Arial" w:cs="Arial"/>
          <w:color w:val="000000" w:themeColor="text1"/>
          <w:sz w:val="22"/>
          <w:szCs w:val="22"/>
        </w:rPr>
        <w:t xml:space="preserve"> eQTL information (e.g. a </w:t>
      </w:r>
      <w:r w:rsidR="00B51DE6" w:rsidRPr="00442FC2">
        <w:rPr>
          <w:rFonts w:ascii="Arial" w:hAnsi="Arial" w:cs="Arial"/>
          <w:i/>
          <w:color w:val="000000" w:themeColor="text1"/>
          <w:sz w:val="22"/>
          <w:szCs w:val="22"/>
        </w:rPr>
        <w:t>cis-</w:t>
      </w:r>
      <w:r w:rsidR="00B51DE6" w:rsidRPr="004D13F9">
        <w:rPr>
          <w:rFonts w:ascii="Arial" w:hAnsi="Arial" w:cs="Arial"/>
          <w:color w:val="000000" w:themeColor="text1"/>
          <w:sz w:val="22"/>
          <w:szCs w:val="22"/>
        </w:rPr>
        <w:t xml:space="preserve">acting gene is more likely to be a parent node of </w:t>
      </w:r>
      <w:r w:rsidR="00B51DE6" w:rsidRPr="00442FC2">
        <w:rPr>
          <w:rFonts w:ascii="Arial" w:hAnsi="Arial" w:cs="Arial"/>
          <w:i/>
          <w:color w:val="000000" w:themeColor="text1"/>
          <w:sz w:val="22"/>
          <w:szCs w:val="22"/>
        </w:rPr>
        <w:t>trans</w:t>
      </w:r>
      <w:r w:rsidR="00B51DE6" w:rsidRPr="004D13F9">
        <w:rPr>
          <w:rFonts w:ascii="Arial" w:hAnsi="Arial" w:cs="Arial"/>
          <w:color w:val="000000" w:themeColor="text1"/>
          <w:sz w:val="22"/>
          <w:szCs w:val="22"/>
        </w:rPr>
        <w:t xml:space="preserve">-acting genes coinciding on the same eQTL), </w:t>
      </w:r>
      <w:r w:rsidR="00B51DE6" w:rsidRPr="004D13F9">
        <w:rPr>
          <w:rFonts w:ascii="Arial" w:hAnsi="Arial" w:cs="Arial"/>
          <w:i/>
          <w:color w:val="000000" w:themeColor="text1"/>
          <w:sz w:val="22"/>
          <w:szCs w:val="22"/>
        </w:rPr>
        <w:t>iii)</w:t>
      </w:r>
      <w:r w:rsidR="00B51DE6" w:rsidRPr="004D13F9">
        <w:rPr>
          <w:rFonts w:ascii="Arial" w:hAnsi="Arial" w:cs="Arial"/>
          <w:color w:val="000000" w:themeColor="text1"/>
          <w:sz w:val="22"/>
          <w:szCs w:val="22"/>
        </w:rPr>
        <w:t xml:space="preserve"> directionality inferred by PerturbSeq by setting the lncRNAs perturbed as upstream nodes and their downstream differential </w:t>
      </w:r>
      <w:r w:rsidR="0078041B" w:rsidRPr="004D13F9">
        <w:rPr>
          <w:rFonts w:ascii="Arial" w:hAnsi="Arial" w:cs="Arial"/>
          <w:color w:val="000000" w:themeColor="text1"/>
          <w:sz w:val="22"/>
          <w:szCs w:val="22"/>
        </w:rPr>
        <w:t>pcGene</w:t>
      </w:r>
      <w:r w:rsidR="00B51DE6" w:rsidRPr="004D13F9">
        <w:rPr>
          <w:rFonts w:ascii="Arial" w:hAnsi="Arial" w:cs="Arial"/>
          <w:color w:val="000000" w:themeColor="text1"/>
          <w:sz w:val="22"/>
          <w:szCs w:val="22"/>
        </w:rPr>
        <w:t xml:space="preserve">s identified in </w:t>
      </w:r>
      <w:r w:rsidR="00B51DE6" w:rsidRPr="004D13F9">
        <w:rPr>
          <w:rFonts w:ascii="Arial" w:hAnsi="Arial" w:cs="Arial"/>
          <w:b/>
          <w:color w:val="000000" w:themeColor="text1"/>
          <w:sz w:val="22"/>
          <w:szCs w:val="22"/>
        </w:rPr>
        <w:t>Aim 3.1</w:t>
      </w:r>
      <w:r w:rsidR="00B51DE6" w:rsidRPr="004D13F9">
        <w:rPr>
          <w:rFonts w:ascii="Arial" w:hAnsi="Arial" w:cs="Arial"/>
          <w:color w:val="000000" w:themeColor="text1"/>
          <w:sz w:val="22"/>
          <w:szCs w:val="22"/>
        </w:rPr>
        <w:t xml:space="preserve"> as target nodes, and </w:t>
      </w:r>
      <w:r w:rsidR="00B51DE6" w:rsidRPr="004D13F9">
        <w:rPr>
          <w:rFonts w:ascii="Arial" w:hAnsi="Arial" w:cs="Arial"/>
          <w:i/>
          <w:color w:val="000000" w:themeColor="text1"/>
          <w:sz w:val="22"/>
          <w:szCs w:val="22"/>
        </w:rPr>
        <w:t>iv)</w:t>
      </w:r>
      <w:r w:rsidR="00B51DE6" w:rsidRPr="004D13F9">
        <w:rPr>
          <w:rFonts w:ascii="Arial" w:hAnsi="Arial" w:cs="Arial"/>
          <w:color w:val="000000" w:themeColor="text1"/>
          <w:sz w:val="22"/>
          <w:szCs w:val="22"/>
        </w:rPr>
        <w:t xml:space="preserve"> transcription factors and their known targets. We will incorporate these priors and construct 1000 plausible networks that fit our PerturbSeq data well, and will combine them to obtain a consensus network by taking only edges appearing </w:t>
      </w:r>
      <w:r w:rsidR="00B51DE6" w:rsidRPr="004D13F9">
        <w:rPr>
          <w:rFonts w:ascii="Arial" w:hAnsi="Arial" w:cs="Arial"/>
          <w:sz w:val="22"/>
          <w:szCs w:val="22"/>
        </w:rPr>
        <w:t>in at least 30% of the 1000 networks. This analysis will reveal detailed regulatory information between lncRNAs and downstream genes and pathways</w:t>
      </w:r>
      <w:r w:rsidR="001240C6">
        <w:rPr>
          <w:rFonts w:ascii="Arial" w:hAnsi="Arial" w:cs="Arial"/>
          <w:sz w:val="22"/>
          <w:szCs w:val="22"/>
        </w:rPr>
        <w:t>, as we have done for lung using</w:t>
      </w:r>
      <w:r w:rsidR="001240C6" w:rsidRPr="001240C6">
        <w:rPr>
          <w:rFonts w:ascii="Arial" w:hAnsi="Arial" w:cs="Arial"/>
          <w:sz w:val="22"/>
          <w:szCs w:val="22"/>
        </w:rPr>
        <w:t xml:space="preserve"> </w:t>
      </w:r>
      <w:r w:rsidR="001240C6" w:rsidRPr="004D13F9">
        <w:rPr>
          <w:rFonts w:ascii="Arial" w:hAnsi="Arial" w:cs="Arial"/>
          <w:sz w:val="22"/>
          <w:szCs w:val="22"/>
        </w:rPr>
        <w:t>GTEx RNAseq data</w:t>
      </w:r>
      <w:r w:rsidR="00B80F2F">
        <w:rPr>
          <w:rFonts w:ascii="Arial" w:hAnsi="Arial" w:cs="Arial"/>
          <w:sz w:val="22"/>
          <w:szCs w:val="22"/>
        </w:rPr>
        <w:t xml:space="preserve"> </w:t>
      </w:r>
      <w:r w:rsidR="00B80F2F" w:rsidRPr="004D13F9">
        <w:rPr>
          <w:rFonts w:ascii="Arial" w:hAnsi="Arial" w:cs="Arial"/>
          <w:b/>
          <w:sz w:val="22"/>
          <w:szCs w:val="22"/>
        </w:rPr>
        <w:t>(Fig. 12)</w:t>
      </w:r>
      <w:r w:rsidR="00B80F2F" w:rsidRPr="004D13F9">
        <w:rPr>
          <w:rFonts w:ascii="Arial" w:hAnsi="Arial" w:cs="Arial"/>
          <w:sz w:val="22"/>
          <w:szCs w:val="22"/>
        </w:rPr>
        <w:t xml:space="preserve">. </w:t>
      </w:r>
      <w:r w:rsidR="00CB09EC" w:rsidRPr="004D13F9">
        <w:rPr>
          <w:rFonts w:ascii="Arial" w:hAnsi="Arial" w:cs="Arial"/>
          <w:sz w:val="22"/>
          <w:szCs w:val="22"/>
        </w:rPr>
        <w:t xml:space="preserve">The networks will be compared with those derived in </w:t>
      </w:r>
      <w:r w:rsidR="00CB09EC" w:rsidRPr="00925E5A">
        <w:rPr>
          <w:rFonts w:ascii="Arial" w:hAnsi="Arial" w:cs="Arial"/>
          <w:b/>
          <w:sz w:val="22"/>
          <w:szCs w:val="22"/>
        </w:rPr>
        <w:t>Aim 1</w:t>
      </w:r>
      <w:r w:rsidR="00CB09EC" w:rsidRPr="004D13F9">
        <w:rPr>
          <w:rFonts w:ascii="Arial" w:hAnsi="Arial" w:cs="Arial"/>
          <w:sz w:val="22"/>
          <w:szCs w:val="22"/>
        </w:rPr>
        <w:t xml:space="preserve"> to assess consistency. </w:t>
      </w:r>
    </w:p>
    <w:p w14:paraId="3DEEF845" w14:textId="77777777" w:rsidR="000D7EB1" w:rsidRPr="00BA7AC7" w:rsidRDefault="000D7EB1" w:rsidP="00B51DE6">
      <w:pPr>
        <w:spacing w:line="240" w:lineRule="exact"/>
        <w:rPr>
          <w:rFonts w:ascii="Arial" w:hAnsi="Arial" w:cs="Arial"/>
          <w:color w:val="000000" w:themeColor="text1"/>
          <w:sz w:val="22"/>
          <w:szCs w:val="22"/>
        </w:rPr>
      </w:pPr>
    </w:p>
    <w:p w14:paraId="734FAB87" w14:textId="781A0D0B" w:rsidR="00816384" w:rsidRPr="004D13F9" w:rsidRDefault="00B96FDD" w:rsidP="00B51DE6">
      <w:pPr>
        <w:spacing w:line="240" w:lineRule="exact"/>
        <w:rPr>
          <w:rFonts w:ascii="Arial" w:hAnsi="Arial" w:cs="Arial"/>
          <w:color w:val="000000" w:themeColor="text1"/>
          <w:sz w:val="22"/>
          <w:szCs w:val="22"/>
        </w:rPr>
      </w:pPr>
      <w:r w:rsidRPr="004D13F9">
        <w:rPr>
          <w:rFonts w:ascii="Arial" w:hAnsi="Arial" w:cs="Arial"/>
          <w:i/>
          <w:color w:val="000000" w:themeColor="text1"/>
          <w:sz w:val="22"/>
          <w:szCs w:val="22"/>
        </w:rPr>
        <w:lastRenderedPageBreak/>
        <w:tab/>
      </w:r>
      <w:r w:rsidR="007919B0" w:rsidRPr="004D13F9">
        <w:rPr>
          <w:rFonts w:ascii="Arial" w:hAnsi="Arial" w:cs="Arial"/>
          <w:b/>
          <w:i/>
          <w:color w:val="000000" w:themeColor="text1"/>
          <w:sz w:val="22"/>
          <w:szCs w:val="22"/>
          <w:u w:val="single"/>
        </w:rPr>
        <w:t>Aim 3.3</w:t>
      </w:r>
      <w:r w:rsidR="00780AC7" w:rsidRPr="004D13F9">
        <w:rPr>
          <w:rFonts w:ascii="Arial" w:hAnsi="Arial" w:cs="Arial"/>
          <w:b/>
          <w:i/>
          <w:color w:val="000000" w:themeColor="text1"/>
          <w:sz w:val="22"/>
          <w:szCs w:val="22"/>
          <w:u w:val="single"/>
        </w:rPr>
        <w:t xml:space="preserve">. Investigate </w:t>
      </w:r>
      <w:r w:rsidR="00467643" w:rsidRPr="004D13F9">
        <w:rPr>
          <w:rFonts w:ascii="Arial" w:hAnsi="Arial" w:cs="Arial"/>
          <w:b/>
          <w:i/>
          <w:color w:val="000000" w:themeColor="text1"/>
          <w:sz w:val="22"/>
          <w:szCs w:val="22"/>
          <w:u w:val="single"/>
        </w:rPr>
        <w:t xml:space="preserve">cellular </w:t>
      </w:r>
      <w:r w:rsidR="00780AC7" w:rsidRPr="004D13F9">
        <w:rPr>
          <w:rFonts w:ascii="Arial" w:hAnsi="Arial" w:cs="Arial"/>
          <w:b/>
          <w:i/>
          <w:color w:val="000000" w:themeColor="text1"/>
          <w:sz w:val="22"/>
          <w:szCs w:val="22"/>
          <w:u w:val="single"/>
        </w:rPr>
        <w:t>functions of identified lncRNAs in HCASMC</w:t>
      </w:r>
      <w:r w:rsidR="00C96076">
        <w:rPr>
          <w:rFonts w:ascii="Arial" w:hAnsi="Arial" w:cs="Arial"/>
          <w:b/>
          <w:i/>
          <w:color w:val="000000" w:themeColor="text1"/>
          <w:sz w:val="22"/>
          <w:szCs w:val="22"/>
          <w:u w:val="single"/>
        </w:rPr>
        <w:t>-</w:t>
      </w:r>
      <w:r w:rsidR="00594E3F" w:rsidRPr="004D13F9">
        <w:rPr>
          <w:rFonts w:ascii="Arial" w:hAnsi="Arial" w:cs="Arial"/>
          <w:color w:val="000000" w:themeColor="text1"/>
          <w:sz w:val="22"/>
          <w:szCs w:val="22"/>
        </w:rPr>
        <w:t xml:space="preserve"> </w:t>
      </w:r>
      <w:r w:rsidR="00DE77CF" w:rsidRPr="004D13F9">
        <w:rPr>
          <w:rFonts w:ascii="Arial" w:hAnsi="Arial" w:cs="Arial"/>
          <w:color w:val="000000" w:themeColor="text1"/>
          <w:sz w:val="22"/>
          <w:szCs w:val="22"/>
        </w:rPr>
        <w:t xml:space="preserve">For a limited number of lncRNAs, </w:t>
      </w:r>
      <w:r w:rsidR="001323BD" w:rsidRPr="004D13F9">
        <w:rPr>
          <w:rFonts w:ascii="Arial" w:hAnsi="Arial" w:cs="Arial"/>
          <w:color w:val="000000" w:themeColor="text1"/>
          <w:sz w:val="22"/>
          <w:szCs w:val="22"/>
        </w:rPr>
        <w:t>10-</w:t>
      </w:r>
      <w:r w:rsidR="00586799" w:rsidRPr="004D13F9">
        <w:rPr>
          <w:rFonts w:ascii="Arial" w:hAnsi="Arial" w:cs="Arial"/>
          <w:color w:val="000000" w:themeColor="text1"/>
          <w:sz w:val="22"/>
          <w:szCs w:val="22"/>
        </w:rPr>
        <w:t>15 total, we will examine the effects on HCASMC cell state and function, as guide</w:t>
      </w:r>
      <w:r w:rsidR="00281740" w:rsidRPr="004D13F9">
        <w:rPr>
          <w:rFonts w:ascii="Arial" w:hAnsi="Arial" w:cs="Arial"/>
          <w:color w:val="000000" w:themeColor="text1"/>
          <w:sz w:val="22"/>
          <w:szCs w:val="22"/>
        </w:rPr>
        <w:t xml:space="preserve">d by the downstream pathway, </w:t>
      </w:r>
      <w:r w:rsidR="00586799" w:rsidRPr="004D13F9">
        <w:rPr>
          <w:rFonts w:ascii="Arial" w:hAnsi="Arial" w:cs="Arial"/>
          <w:color w:val="000000" w:themeColor="text1"/>
          <w:sz w:val="22"/>
          <w:szCs w:val="22"/>
        </w:rPr>
        <w:t>GO annotation</w:t>
      </w:r>
      <w:r w:rsidR="00281740" w:rsidRPr="004D13F9">
        <w:rPr>
          <w:rFonts w:ascii="Arial" w:hAnsi="Arial" w:cs="Arial"/>
          <w:color w:val="000000" w:themeColor="text1"/>
          <w:sz w:val="22"/>
          <w:szCs w:val="22"/>
        </w:rPr>
        <w:t>, and network</w:t>
      </w:r>
      <w:r w:rsidR="00586799" w:rsidRPr="004D13F9">
        <w:rPr>
          <w:rFonts w:ascii="Arial" w:hAnsi="Arial" w:cs="Arial"/>
          <w:color w:val="000000" w:themeColor="text1"/>
          <w:sz w:val="22"/>
          <w:szCs w:val="22"/>
        </w:rPr>
        <w:t xml:space="preserve"> analyses from studies in </w:t>
      </w:r>
      <w:r w:rsidR="00586799" w:rsidRPr="004D13F9">
        <w:rPr>
          <w:rFonts w:ascii="Arial" w:hAnsi="Arial" w:cs="Arial"/>
          <w:b/>
          <w:color w:val="000000" w:themeColor="text1"/>
          <w:sz w:val="22"/>
          <w:szCs w:val="22"/>
        </w:rPr>
        <w:t>Aim 3.1</w:t>
      </w:r>
      <w:r w:rsidR="00044169" w:rsidRPr="004D13F9">
        <w:rPr>
          <w:rFonts w:ascii="Arial" w:hAnsi="Arial" w:cs="Arial"/>
          <w:b/>
          <w:color w:val="000000" w:themeColor="text1"/>
          <w:sz w:val="22"/>
          <w:szCs w:val="22"/>
        </w:rPr>
        <w:t xml:space="preserve"> and 3.2</w:t>
      </w:r>
      <w:r w:rsidR="00586799" w:rsidRPr="004D13F9">
        <w:rPr>
          <w:rFonts w:ascii="Arial" w:hAnsi="Arial" w:cs="Arial"/>
          <w:color w:val="000000" w:themeColor="text1"/>
          <w:sz w:val="22"/>
          <w:szCs w:val="22"/>
        </w:rPr>
        <w:t xml:space="preserve">. </w:t>
      </w:r>
      <w:r w:rsidR="00AD1E76" w:rsidRPr="004D13F9">
        <w:rPr>
          <w:rFonts w:ascii="Arial" w:hAnsi="Arial" w:cs="Arial"/>
          <w:color w:val="000000" w:themeColor="text1"/>
          <w:sz w:val="22"/>
          <w:szCs w:val="22"/>
        </w:rPr>
        <w:t>We will be interested to investigate lncRNAs that have unique and previously uncharacterized signaling pathways in the context of SMC biology, but will a</w:t>
      </w:r>
      <w:r w:rsidR="00E53E14" w:rsidRPr="004D13F9">
        <w:rPr>
          <w:rFonts w:ascii="Arial" w:hAnsi="Arial" w:cs="Arial"/>
          <w:color w:val="000000" w:themeColor="text1"/>
          <w:sz w:val="22"/>
          <w:szCs w:val="22"/>
        </w:rPr>
        <w:t xml:space="preserve">lso be interested to </w:t>
      </w:r>
      <w:r w:rsidR="00AD1E76" w:rsidRPr="004D13F9">
        <w:rPr>
          <w:rFonts w:ascii="Arial" w:hAnsi="Arial" w:cs="Arial"/>
          <w:color w:val="000000" w:themeColor="text1"/>
          <w:sz w:val="22"/>
          <w:szCs w:val="22"/>
        </w:rPr>
        <w:t xml:space="preserve">expand the phenotypic modulation paradigm that we have developed from CAD causal genes </w:t>
      </w:r>
      <w:r w:rsidR="00AE285D">
        <w:rPr>
          <w:rFonts w:ascii="Arial" w:hAnsi="Arial" w:cs="Arial"/>
          <w:b/>
          <w:color w:val="000000" w:themeColor="text1"/>
          <w:sz w:val="22"/>
          <w:szCs w:val="22"/>
        </w:rPr>
        <w:t>(Fig. 2</w:t>
      </w:r>
      <w:r w:rsidR="00AD1E76" w:rsidRPr="004D13F9">
        <w:rPr>
          <w:rFonts w:ascii="Arial" w:hAnsi="Arial" w:cs="Arial"/>
          <w:b/>
          <w:color w:val="000000" w:themeColor="text1"/>
          <w:sz w:val="22"/>
          <w:szCs w:val="22"/>
        </w:rPr>
        <w:t>)</w:t>
      </w:r>
      <w:r w:rsidR="00AD1E76" w:rsidRPr="004D13F9">
        <w:rPr>
          <w:rFonts w:ascii="Arial" w:hAnsi="Arial" w:cs="Arial"/>
          <w:color w:val="000000" w:themeColor="text1"/>
          <w:sz w:val="22"/>
          <w:szCs w:val="22"/>
        </w:rPr>
        <w:t xml:space="preserve">. </w:t>
      </w:r>
      <w:r w:rsidR="00586799" w:rsidRPr="004D13F9">
        <w:rPr>
          <w:rFonts w:ascii="Arial" w:hAnsi="Arial" w:cs="Arial"/>
          <w:color w:val="000000" w:themeColor="text1"/>
          <w:sz w:val="22"/>
          <w:szCs w:val="22"/>
        </w:rPr>
        <w:t>For these studies, we will use the guide lentiviruses that were developed and employ</w:t>
      </w:r>
      <w:r w:rsidR="00582E57" w:rsidRPr="004D13F9">
        <w:rPr>
          <w:rFonts w:ascii="Arial" w:hAnsi="Arial" w:cs="Arial"/>
          <w:color w:val="000000" w:themeColor="text1"/>
          <w:sz w:val="22"/>
          <w:szCs w:val="22"/>
        </w:rPr>
        <w:t>e</w:t>
      </w:r>
      <w:r w:rsidR="00586799" w:rsidRPr="004D13F9">
        <w:rPr>
          <w:rFonts w:ascii="Arial" w:hAnsi="Arial" w:cs="Arial"/>
          <w:color w:val="000000" w:themeColor="text1"/>
          <w:sz w:val="22"/>
          <w:szCs w:val="22"/>
        </w:rPr>
        <w:t xml:space="preserve">d in </w:t>
      </w:r>
      <w:r w:rsidR="00582E57" w:rsidRPr="004D13F9">
        <w:rPr>
          <w:rFonts w:ascii="Arial" w:hAnsi="Arial" w:cs="Arial"/>
          <w:b/>
          <w:color w:val="000000" w:themeColor="text1"/>
          <w:sz w:val="22"/>
          <w:szCs w:val="22"/>
        </w:rPr>
        <w:t>Aim</w:t>
      </w:r>
      <w:r w:rsidR="00C32E9D" w:rsidRPr="004D13F9">
        <w:rPr>
          <w:rFonts w:ascii="Arial" w:hAnsi="Arial" w:cs="Arial"/>
          <w:b/>
          <w:color w:val="000000" w:themeColor="text1"/>
          <w:sz w:val="22"/>
          <w:szCs w:val="22"/>
        </w:rPr>
        <w:t xml:space="preserve"> 3.1</w:t>
      </w:r>
      <w:r w:rsidR="00582E57" w:rsidRPr="004D13F9">
        <w:rPr>
          <w:rFonts w:ascii="Arial" w:hAnsi="Arial" w:cs="Arial"/>
          <w:color w:val="000000" w:themeColor="text1"/>
          <w:sz w:val="22"/>
          <w:szCs w:val="22"/>
        </w:rPr>
        <w:t xml:space="preserve">. Use of </w:t>
      </w:r>
      <w:r w:rsidR="00A30320" w:rsidRPr="004D13F9">
        <w:rPr>
          <w:rFonts w:ascii="Arial" w:hAnsi="Arial" w:cs="Arial"/>
          <w:color w:val="000000" w:themeColor="text1"/>
          <w:sz w:val="22"/>
          <w:szCs w:val="22"/>
        </w:rPr>
        <w:t>dCas</w:t>
      </w:r>
      <w:r w:rsidR="00582E57" w:rsidRPr="004D13F9">
        <w:rPr>
          <w:rFonts w:ascii="Arial" w:hAnsi="Arial" w:cs="Arial"/>
          <w:color w:val="000000" w:themeColor="text1"/>
          <w:sz w:val="22"/>
          <w:szCs w:val="22"/>
        </w:rPr>
        <w:t xml:space="preserve">9KRAB </w:t>
      </w:r>
      <w:r w:rsidR="00696379" w:rsidRPr="004D13F9">
        <w:rPr>
          <w:rFonts w:ascii="Arial" w:hAnsi="Arial" w:cs="Arial"/>
          <w:color w:val="000000" w:themeColor="text1"/>
          <w:sz w:val="22"/>
          <w:szCs w:val="22"/>
        </w:rPr>
        <w:t xml:space="preserve">and guide </w:t>
      </w:r>
      <w:r w:rsidR="00314769" w:rsidRPr="004D13F9">
        <w:rPr>
          <w:rFonts w:ascii="Arial" w:hAnsi="Arial" w:cs="Arial"/>
          <w:color w:val="000000" w:themeColor="text1"/>
          <w:sz w:val="22"/>
          <w:szCs w:val="22"/>
        </w:rPr>
        <w:t>lentiviruses for Pertur</w:t>
      </w:r>
      <w:r w:rsidR="00CB09EC" w:rsidRPr="004D13F9">
        <w:rPr>
          <w:rFonts w:ascii="Arial" w:hAnsi="Arial" w:cs="Arial"/>
          <w:color w:val="000000" w:themeColor="text1"/>
          <w:sz w:val="22"/>
          <w:szCs w:val="22"/>
        </w:rPr>
        <w:t xml:space="preserve">bSeq </w:t>
      </w:r>
      <w:r w:rsidR="00582E57" w:rsidRPr="004D13F9">
        <w:rPr>
          <w:rFonts w:ascii="Arial" w:hAnsi="Arial" w:cs="Arial"/>
          <w:color w:val="000000" w:themeColor="text1"/>
          <w:sz w:val="22"/>
          <w:szCs w:val="22"/>
        </w:rPr>
        <w:t>provide</w:t>
      </w:r>
      <w:r w:rsidR="00CB09EC" w:rsidRPr="004D13F9">
        <w:rPr>
          <w:rFonts w:ascii="Arial" w:hAnsi="Arial" w:cs="Arial"/>
          <w:color w:val="000000" w:themeColor="text1"/>
          <w:sz w:val="22"/>
          <w:szCs w:val="22"/>
        </w:rPr>
        <w:t>s</w:t>
      </w:r>
      <w:r w:rsidR="00582E57" w:rsidRPr="004D13F9">
        <w:rPr>
          <w:rFonts w:ascii="Arial" w:hAnsi="Arial" w:cs="Arial"/>
          <w:color w:val="000000" w:themeColor="text1"/>
          <w:sz w:val="22"/>
          <w:szCs w:val="22"/>
        </w:rPr>
        <w:t xml:space="preserve"> stable gene knockdown for at least two weeks, providing ample time for the following proposed assays.</w:t>
      </w:r>
      <w:r w:rsidR="0074613F">
        <w:fldChar w:fldCharType="begin">
          <w:fldData xml:space="preserve">PEVuZE5vdGU+PENpdGU+PEF1dGhvcj5MaXU8L0F1dGhvcj48WWVhcj4yMDE3PC9ZZWFyPjxSZWNO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</w:fldData>
        </w:fldChar>
      </w:r>
      <w:r w:rsidR="00A00176">
        <w:instrText xml:space="preserve"> ADDIN EN.CITE </w:instrText>
      </w:r>
      <w:r w:rsidR="00A00176">
        <w:fldChar w:fldCharType="begin">
          <w:fldData xml:space="preserve">PEVuZE5vdGU+PENpdGU+PEF1dGhvcj5MaXU8L0F1dGhvcj48WWVhcj4yMDE3PC9ZZWFyPjxSZWNO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</w:fldData>
        </w:fldChar>
      </w:r>
      <w:r w:rsidR="00A00176">
        <w:instrText xml:space="preserve"> ADDIN EN.CITE.DATA </w:instrText>
      </w:r>
      <w:r w:rsidR="00A00176">
        <w:fldChar w:fldCharType="end"/>
      </w:r>
      <w:r w:rsidR="0074613F">
        <w:fldChar w:fldCharType="separate"/>
      </w:r>
      <w:r w:rsidR="00A00176" w:rsidRPr="00A00176">
        <w:rPr>
          <w:noProof/>
          <w:vertAlign w:val="superscript"/>
        </w:rPr>
        <w:t>165</w:t>
      </w:r>
      <w:r w:rsidR="0074613F">
        <w:fldChar w:fldCharType="end"/>
      </w:r>
      <w:r w:rsidR="00582E57" w:rsidRPr="004D13F9">
        <w:rPr>
          <w:rFonts w:ascii="Arial" w:hAnsi="Arial" w:cs="Arial"/>
          <w:color w:val="000000" w:themeColor="text1"/>
          <w:sz w:val="22"/>
          <w:szCs w:val="22"/>
        </w:rPr>
        <w:t xml:space="preserve"> </w:t>
      </w:r>
      <w:r w:rsidR="005D71C3" w:rsidRPr="004D13F9">
        <w:rPr>
          <w:rFonts w:ascii="Arial" w:hAnsi="Arial" w:cs="Arial"/>
          <w:color w:val="000000" w:themeColor="text1"/>
          <w:sz w:val="22"/>
          <w:szCs w:val="22"/>
        </w:rPr>
        <w:t xml:space="preserve">We will </w:t>
      </w:r>
      <w:r w:rsidR="00816384" w:rsidRPr="004D13F9">
        <w:rPr>
          <w:rFonts w:ascii="Arial" w:hAnsi="Arial" w:cs="Arial"/>
          <w:color w:val="000000" w:themeColor="text1"/>
          <w:sz w:val="22"/>
          <w:szCs w:val="22"/>
        </w:rPr>
        <w:t xml:space="preserve">compare cellular effects of different stimuli, </w:t>
      </w:r>
      <w:r w:rsidR="005D71C3" w:rsidRPr="004D13F9">
        <w:rPr>
          <w:rFonts w:ascii="Arial" w:hAnsi="Arial" w:cs="Arial"/>
          <w:color w:val="000000" w:themeColor="text1"/>
          <w:sz w:val="22"/>
          <w:szCs w:val="22"/>
        </w:rPr>
        <w:t xml:space="preserve">consider </w:t>
      </w:r>
      <w:r w:rsidR="00816384" w:rsidRPr="004D13F9">
        <w:rPr>
          <w:rFonts w:ascii="Arial" w:hAnsi="Arial" w:cs="Arial"/>
          <w:color w:val="000000" w:themeColor="text1"/>
          <w:sz w:val="22"/>
          <w:szCs w:val="22"/>
        </w:rPr>
        <w:t xml:space="preserve">direction of effect, link lncRNAs to specific functions, </w:t>
      </w:r>
      <w:r w:rsidR="00274B42" w:rsidRPr="004D13F9">
        <w:rPr>
          <w:rFonts w:ascii="Arial" w:hAnsi="Arial" w:cs="Arial"/>
          <w:color w:val="000000" w:themeColor="text1"/>
          <w:sz w:val="22"/>
          <w:szCs w:val="22"/>
        </w:rPr>
        <w:t xml:space="preserve">and </w:t>
      </w:r>
      <w:r w:rsidR="00914C5E" w:rsidRPr="004D13F9">
        <w:rPr>
          <w:rFonts w:ascii="Arial" w:hAnsi="Arial" w:cs="Arial"/>
          <w:color w:val="000000" w:themeColor="text1"/>
          <w:sz w:val="22"/>
          <w:szCs w:val="22"/>
        </w:rPr>
        <w:t>consider</w:t>
      </w:r>
      <w:r w:rsidR="00274B42" w:rsidRPr="004D13F9">
        <w:rPr>
          <w:rFonts w:ascii="Arial" w:hAnsi="Arial" w:cs="Arial"/>
          <w:color w:val="000000" w:themeColor="text1"/>
          <w:sz w:val="22"/>
          <w:szCs w:val="22"/>
        </w:rPr>
        <w:t xml:space="preserve"> </w:t>
      </w:r>
      <w:r w:rsidR="004B30A0" w:rsidRPr="004D13F9">
        <w:rPr>
          <w:rFonts w:ascii="Arial" w:hAnsi="Arial" w:cs="Arial"/>
          <w:color w:val="000000" w:themeColor="text1"/>
          <w:sz w:val="22"/>
          <w:szCs w:val="22"/>
        </w:rPr>
        <w:t>lncRNAs grouped by stimulus</w:t>
      </w:r>
      <w:r w:rsidR="00816384" w:rsidRPr="004D13F9">
        <w:rPr>
          <w:rFonts w:ascii="Arial" w:hAnsi="Arial" w:cs="Arial"/>
          <w:color w:val="000000" w:themeColor="text1"/>
          <w:sz w:val="22"/>
          <w:szCs w:val="22"/>
        </w:rPr>
        <w:t xml:space="preserve"> response</w:t>
      </w:r>
      <w:r w:rsidR="00E53E14" w:rsidRPr="004D13F9">
        <w:rPr>
          <w:rFonts w:ascii="Arial" w:hAnsi="Arial" w:cs="Arial"/>
          <w:color w:val="000000" w:themeColor="text1"/>
          <w:sz w:val="22"/>
          <w:szCs w:val="22"/>
        </w:rPr>
        <w:t>.</w:t>
      </w:r>
    </w:p>
    <w:p w14:paraId="0781CD17" w14:textId="1127FA30" w:rsidR="00C012D3" w:rsidRPr="004D13F9" w:rsidRDefault="005307B2" w:rsidP="00F555FE">
      <w:pPr>
        <w:spacing w:line="240" w:lineRule="exact"/>
        <w:rPr>
          <w:rFonts w:ascii="Arial" w:hAnsi="Arial" w:cs="Arial"/>
          <w:color w:val="000000" w:themeColor="text1"/>
          <w:sz w:val="22"/>
          <w:szCs w:val="22"/>
        </w:rPr>
      </w:pPr>
      <w:r w:rsidRPr="004D13F9">
        <w:rPr>
          <w:rFonts w:ascii="Arial" w:hAnsi="Arial" w:cs="Arial"/>
          <w:color w:val="000000" w:themeColor="text1"/>
          <w:sz w:val="22"/>
          <w:szCs w:val="22"/>
        </w:rPr>
        <w:tab/>
      </w:r>
      <w:r w:rsidR="00DF4701" w:rsidRPr="004D13F9">
        <w:rPr>
          <w:rFonts w:ascii="Arial" w:hAnsi="Arial" w:cs="Arial"/>
          <w:color w:val="000000" w:themeColor="text1"/>
          <w:sz w:val="22"/>
          <w:szCs w:val="22"/>
        </w:rPr>
        <w:t>lncRNA</w:t>
      </w:r>
      <w:r w:rsidR="000B143D" w:rsidRPr="004D13F9">
        <w:rPr>
          <w:rFonts w:ascii="Arial" w:hAnsi="Arial" w:cs="Arial"/>
          <w:color w:val="000000" w:themeColor="text1"/>
          <w:sz w:val="22"/>
          <w:szCs w:val="22"/>
        </w:rPr>
        <w:t xml:space="preserve"> expression </w:t>
      </w:r>
      <w:r w:rsidR="0038046C" w:rsidRPr="004D13F9">
        <w:rPr>
          <w:rFonts w:ascii="Arial" w:hAnsi="Arial" w:cs="Arial"/>
          <w:color w:val="000000" w:themeColor="text1"/>
          <w:sz w:val="22"/>
          <w:szCs w:val="22"/>
        </w:rPr>
        <w:t xml:space="preserve">will be knocked down </w:t>
      </w:r>
      <w:r w:rsidR="005F4B85" w:rsidRPr="004D13F9">
        <w:rPr>
          <w:rFonts w:ascii="Arial" w:hAnsi="Arial" w:cs="Arial"/>
          <w:color w:val="000000" w:themeColor="text1"/>
          <w:sz w:val="22"/>
          <w:szCs w:val="22"/>
        </w:rPr>
        <w:t xml:space="preserve">in HCASMC </w:t>
      </w:r>
      <w:r w:rsidR="0038046C" w:rsidRPr="004D13F9">
        <w:rPr>
          <w:rFonts w:ascii="Arial" w:hAnsi="Arial" w:cs="Arial"/>
          <w:color w:val="000000" w:themeColor="text1"/>
          <w:sz w:val="22"/>
          <w:szCs w:val="22"/>
        </w:rPr>
        <w:t xml:space="preserve">with lentivirus transduction as in </w:t>
      </w:r>
      <w:r w:rsidR="0038046C" w:rsidRPr="004D13F9">
        <w:rPr>
          <w:rFonts w:ascii="Arial" w:hAnsi="Arial" w:cs="Arial"/>
          <w:b/>
          <w:color w:val="000000" w:themeColor="text1"/>
          <w:sz w:val="22"/>
          <w:szCs w:val="22"/>
        </w:rPr>
        <w:t>Aim 3.1</w:t>
      </w:r>
      <w:r w:rsidR="0038046C" w:rsidRPr="004D13F9">
        <w:rPr>
          <w:rFonts w:ascii="Arial" w:hAnsi="Arial" w:cs="Arial"/>
          <w:color w:val="000000" w:themeColor="text1"/>
          <w:sz w:val="22"/>
          <w:szCs w:val="22"/>
        </w:rPr>
        <w:t>.</w:t>
      </w:r>
      <w:r w:rsidR="000B143D" w:rsidRPr="004D13F9">
        <w:rPr>
          <w:rFonts w:ascii="Arial" w:hAnsi="Arial" w:cs="Arial"/>
          <w:color w:val="000000" w:themeColor="text1"/>
          <w:sz w:val="22"/>
          <w:szCs w:val="22"/>
        </w:rPr>
        <w:t xml:space="preserve"> Proliferation</w:t>
      </w:r>
      <w:r w:rsidR="0006575D" w:rsidRPr="004D13F9">
        <w:rPr>
          <w:rFonts w:ascii="Arial" w:hAnsi="Arial" w:cs="Arial"/>
          <w:color w:val="000000" w:themeColor="text1"/>
          <w:sz w:val="22"/>
          <w:szCs w:val="22"/>
        </w:rPr>
        <w:t>, apoptosis, migration, differentiation status of the genetically modified cells will be evaluated with methods we have employed extensively.</w:t>
      </w:r>
      <w:r w:rsidR="0074613F">
        <w:rPr>
          <w:rFonts w:ascii="Arial" w:hAnsi="Arial" w:cs="Arial"/>
          <w:color w:val="000000" w:themeColor="text1"/>
          <w:sz w:val="22"/>
          <w:szCs w:val="22"/>
        </w:rPr>
        <w:fldChar w:fldCharType="begin">
          <w:fldData xml:space="preserve">PEVuZE5vdGU+PENpdGU+PEF1dGhvcj5EZW5nPC9BdXRob3I+PFllYXI+MjAwNjwvWWVhcj48UmVj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=
</w:fldData>
        </w:fldChar>
      </w:r>
      <w:r w:rsidR="00A00176">
        <w:rPr>
          <w:rFonts w:ascii="Arial" w:hAnsi="Arial" w:cs="Arial"/>
          <w:color w:val="000000" w:themeColor="text1"/>
          <w:sz w:val="22"/>
          <w:szCs w:val="22"/>
        </w:rPr>
        <w:instrText xml:space="preserve"> ADDIN EN.CITE </w:instrText>
      </w:r>
      <w:r w:rsidR="00A00176">
        <w:rPr>
          <w:rFonts w:ascii="Arial" w:hAnsi="Arial" w:cs="Arial"/>
          <w:color w:val="000000" w:themeColor="text1"/>
          <w:sz w:val="22"/>
          <w:szCs w:val="22"/>
        </w:rPr>
        <w:fldChar w:fldCharType="begin">
          <w:fldData xml:space="preserve">PEVuZE5vdGU+PENpdGU+PEF1dGhvcj5EZW5nPC9BdXRob3I+PFllYXI+MjAwNjwvWWVhcj48UmVj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=
</w:fldData>
        </w:fldChar>
      </w:r>
      <w:r w:rsidR="00A00176">
        <w:rPr>
          <w:rFonts w:ascii="Arial" w:hAnsi="Arial" w:cs="Arial"/>
          <w:color w:val="000000" w:themeColor="text1"/>
          <w:sz w:val="22"/>
          <w:szCs w:val="22"/>
        </w:rPr>
        <w:instrText xml:space="preserve"> ADDIN EN.CITE.DATA </w:instrText>
      </w:r>
      <w:r w:rsidR="00A00176">
        <w:rPr>
          <w:rFonts w:ascii="Arial" w:hAnsi="Arial" w:cs="Arial"/>
          <w:color w:val="000000" w:themeColor="text1"/>
          <w:sz w:val="22"/>
          <w:szCs w:val="22"/>
        </w:rPr>
      </w:r>
      <w:r w:rsidR="00A00176">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11, 167-169</w:t>
      </w:r>
      <w:r w:rsidR="0074613F">
        <w:rPr>
          <w:rFonts w:ascii="Arial" w:hAnsi="Arial" w:cs="Arial"/>
          <w:color w:val="000000" w:themeColor="text1"/>
          <w:sz w:val="22"/>
          <w:szCs w:val="22"/>
        </w:rPr>
        <w:fldChar w:fldCharType="end"/>
      </w:r>
      <w:r w:rsidR="004653B9" w:rsidRPr="004D13F9">
        <w:rPr>
          <w:rFonts w:ascii="Arial" w:hAnsi="Arial" w:cs="Arial"/>
          <w:color w:val="000000" w:themeColor="text1"/>
          <w:sz w:val="22"/>
          <w:szCs w:val="22"/>
        </w:rPr>
        <w:t xml:space="preserve"> </w:t>
      </w:r>
      <w:r w:rsidR="000B70CB" w:rsidRPr="004D13F9">
        <w:rPr>
          <w:rFonts w:ascii="Arial" w:hAnsi="Arial" w:cs="Arial"/>
          <w:color w:val="000000" w:themeColor="text1"/>
          <w:sz w:val="22"/>
          <w:szCs w:val="22"/>
        </w:rPr>
        <w:t xml:space="preserve">Further, we will </w:t>
      </w:r>
      <w:r w:rsidR="00A16448" w:rsidRPr="004D13F9">
        <w:rPr>
          <w:rFonts w:ascii="Arial" w:hAnsi="Arial" w:cs="Arial"/>
          <w:color w:val="000000" w:themeColor="text1"/>
          <w:sz w:val="22"/>
          <w:szCs w:val="22"/>
        </w:rPr>
        <w:t>analyze</w:t>
      </w:r>
      <w:r w:rsidR="000B70CB" w:rsidRPr="004D13F9">
        <w:rPr>
          <w:rFonts w:ascii="Arial" w:hAnsi="Arial" w:cs="Arial"/>
          <w:color w:val="000000" w:themeColor="text1"/>
          <w:sz w:val="22"/>
          <w:szCs w:val="22"/>
        </w:rPr>
        <w:t xml:space="preserve"> </w:t>
      </w:r>
      <w:r w:rsidR="00A16448" w:rsidRPr="004D13F9">
        <w:rPr>
          <w:rFonts w:ascii="Arial" w:hAnsi="Arial" w:cs="Arial"/>
          <w:color w:val="000000" w:themeColor="text1"/>
          <w:sz w:val="22"/>
          <w:szCs w:val="22"/>
        </w:rPr>
        <w:t xml:space="preserve">the control PerturbSeq data for expression of gene panels that we have identified </w:t>
      </w:r>
      <w:r w:rsidR="000B70CB" w:rsidRPr="004D13F9">
        <w:rPr>
          <w:rFonts w:ascii="Arial" w:hAnsi="Arial" w:cs="Arial"/>
          <w:color w:val="000000" w:themeColor="text1"/>
          <w:sz w:val="22"/>
          <w:szCs w:val="22"/>
        </w:rPr>
        <w:t>with scRNAseq on SMC lineage traced cells in mouse</w:t>
      </w:r>
      <w:r w:rsidR="004A1EA1" w:rsidRPr="004D13F9">
        <w:rPr>
          <w:rFonts w:ascii="Arial" w:hAnsi="Arial" w:cs="Arial"/>
          <w:color w:val="000000" w:themeColor="text1"/>
          <w:sz w:val="22"/>
          <w:szCs w:val="22"/>
        </w:rPr>
        <w:t xml:space="preserve"> u</w:t>
      </w:r>
      <w:r w:rsidR="009D0CF9" w:rsidRPr="004D13F9">
        <w:rPr>
          <w:rFonts w:ascii="Arial" w:hAnsi="Arial" w:cs="Arial"/>
          <w:color w:val="000000" w:themeColor="text1"/>
          <w:sz w:val="22"/>
          <w:szCs w:val="22"/>
        </w:rPr>
        <w:t>ndergoing phenotypic modulation</w:t>
      </w:r>
      <w:r w:rsidR="004653B9" w:rsidRPr="004D13F9">
        <w:rPr>
          <w:rFonts w:ascii="Arial" w:hAnsi="Arial" w:cs="Arial"/>
          <w:color w:val="000000" w:themeColor="text1"/>
          <w:sz w:val="22"/>
          <w:szCs w:val="22"/>
        </w:rPr>
        <w:t xml:space="preserve"> in vivo</w:t>
      </w:r>
      <w:r w:rsidR="000B70CB" w:rsidRPr="004D13F9">
        <w:rPr>
          <w:rFonts w:ascii="Arial" w:hAnsi="Arial" w:cs="Arial"/>
          <w:color w:val="000000" w:themeColor="text1"/>
          <w:sz w:val="22"/>
          <w:szCs w:val="22"/>
        </w:rPr>
        <w:t xml:space="preserve">, and validated in human scRNAseq studies, including </w:t>
      </w:r>
      <w:r w:rsidR="000B70CB" w:rsidRPr="004D13F9">
        <w:rPr>
          <w:rFonts w:ascii="Arial" w:hAnsi="Arial" w:cs="Arial"/>
          <w:i/>
          <w:color w:val="000000" w:themeColor="text1"/>
          <w:sz w:val="22"/>
          <w:szCs w:val="22"/>
        </w:rPr>
        <w:t>TCF21, LGALS3, TAZ, RUNX2</w:t>
      </w:r>
      <w:r w:rsidR="000B70CB" w:rsidRPr="004D13F9">
        <w:rPr>
          <w:rFonts w:ascii="Arial" w:hAnsi="Arial" w:cs="Arial"/>
          <w:color w:val="000000" w:themeColor="text1"/>
          <w:sz w:val="22"/>
          <w:szCs w:val="22"/>
        </w:rPr>
        <w:t xml:space="preserve">. </w:t>
      </w:r>
      <w:r w:rsidR="00F571A3" w:rsidRPr="004D13F9">
        <w:rPr>
          <w:rFonts w:ascii="Arial" w:hAnsi="Arial" w:cs="Arial"/>
          <w:color w:val="000000" w:themeColor="text1"/>
          <w:sz w:val="22"/>
          <w:szCs w:val="22"/>
        </w:rPr>
        <w:t>Finally, we will assess the inf</w:t>
      </w:r>
      <w:r w:rsidR="00D643CA" w:rsidRPr="004D13F9">
        <w:rPr>
          <w:rFonts w:ascii="Arial" w:hAnsi="Arial" w:cs="Arial"/>
          <w:color w:val="000000" w:themeColor="text1"/>
          <w:sz w:val="22"/>
          <w:szCs w:val="22"/>
        </w:rPr>
        <w:t xml:space="preserve">lammatory state of the cells with qRT-PCR for inflammatory markers such as </w:t>
      </w:r>
      <w:r w:rsidR="00D643CA" w:rsidRPr="004D13F9">
        <w:rPr>
          <w:rFonts w:ascii="Arial" w:hAnsi="Arial" w:cs="Arial"/>
          <w:i/>
          <w:color w:val="000000" w:themeColor="text1"/>
          <w:sz w:val="22"/>
          <w:szCs w:val="22"/>
        </w:rPr>
        <w:t>IL1</w:t>
      </w:r>
      <w:r w:rsidR="00983776" w:rsidRPr="004D13F9">
        <w:rPr>
          <w:rFonts w:ascii="Arial" w:hAnsi="Arial" w:cs="Arial"/>
          <w:i/>
          <w:color w:val="000000" w:themeColor="text1"/>
          <w:sz w:val="22"/>
          <w:szCs w:val="22"/>
        </w:rPr>
        <w:sym w:font="Symbol" w:char="F061"/>
      </w:r>
      <w:r w:rsidR="00D643CA" w:rsidRPr="004D13F9">
        <w:rPr>
          <w:rFonts w:ascii="Arial" w:hAnsi="Arial" w:cs="Arial"/>
          <w:i/>
          <w:color w:val="000000" w:themeColor="text1"/>
          <w:sz w:val="22"/>
          <w:szCs w:val="22"/>
        </w:rPr>
        <w:t>, TNF</w:t>
      </w:r>
      <w:r w:rsidR="00983776" w:rsidRPr="004D13F9">
        <w:rPr>
          <w:rFonts w:ascii="Arial" w:hAnsi="Arial" w:cs="Arial"/>
          <w:i/>
          <w:color w:val="000000" w:themeColor="text1"/>
          <w:sz w:val="22"/>
          <w:szCs w:val="22"/>
        </w:rPr>
        <w:sym w:font="Symbol" w:char="F061"/>
      </w:r>
      <w:r w:rsidR="00D643CA" w:rsidRPr="004D13F9">
        <w:rPr>
          <w:rFonts w:ascii="Arial" w:hAnsi="Arial" w:cs="Arial"/>
          <w:i/>
          <w:color w:val="000000" w:themeColor="text1"/>
          <w:sz w:val="22"/>
          <w:szCs w:val="22"/>
        </w:rPr>
        <w:t>,</w:t>
      </w:r>
      <w:r w:rsidR="00275CD5">
        <w:rPr>
          <w:rFonts w:ascii="Arial" w:hAnsi="Arial" w:cs="Arial"/>
          <w:i/>
          <w:color w:val="000000" w:themeColor="text1"/>
          <w:sz w:val="22"/>
          <w:szCs w:val="22"/>
        </w:rPr>
        <w:t xml:space="preserve"> </w:t>
      </w:r>
      <w:r w:rsidR="00674DE6">
        <w:rPr>
          <w:rFonts w:ascii="Arial" w:hAnsi="Arial" w:cs="Arial"/>
          <w:i/>
          <w:color w:val="000000" w:themeColor="text1"/>
          <w:sz w:val="22"/>
          <w:szCs w:val="22"/>
        </w:rPr>
        <w:t>and IL6</w:t>
      </w:r>
      <w:r w:rsidR="00D643CA" w:rsidRPr="004D13F9">
        <w:rPr>
          <w:rFonts w:ascii="Arial" w:hAnsi="Arial" w:cs="Arial"/>
          <w:color w:val="000000" w:themeColor="text1"/>
          <w:sz w:val="22"/>
          <w:szCs w:val="22"/>
        </w:rPr>
        <w:t xml:space="preserve">. </w:t>
      </w:r>
    </w:p>
    <w:p w14:paraId="366CDE58" w14:textId="2721A4AD" w:rsidR="00BB4779" w:rsidRPr="004D13F9" w:rsidRDefault="00755E44" w:rsidP="000226CC">
      <w:pPr>
        <w:spacing w:before="60" w:line="240" w:lineRule="exact"/>
        <w:outlineLvl w:val="0"/>
        <w:rPr>
          <w:rFonts w:ascii="Arial" w:hAnsi="Arial" w:cs="Arial"/>
          <w:b/>
          <w:color w:val="000000" w:themeColor="text1"/>
          <w:sz w:val="22"/>
          <w:szCs w:val="22"/>
        </w:rPr>
      </w:pPr>
      <w:r w:rsidRPr="004D13F9">
        <w:rPr>
          <w:rFonts w:ascii="Arial" w:hAnsi="Arial" w:cs="Arial"/>
          <w:b/>
          <w:color w:val="000000" w:themeColor="text1"/>
          <w:sz w:val="22"/>
          <w:szCs w:val="22"/>
        </w:rPr>
        <w:t xml:space="preserve">Expected findings: </w:t>
      </w:r>
      <w:r w:rsidRPr="004D13F9">
        <w:rPr>
          <w:rFonts w:ascii="Arial" w:hAnsi="Arial" w:cs="Arial"/>
          <w:color w:val="000000" w:themeColor="text1"/>
          <w:sz w:val="22"/>
          <w:szCs w:val="22"/>
        </w:rPr>
        <w:t xml:space="preserve">We expect that our PerturbSeq approach that directly targets individual lncRNAs, coupled with advanced network modeling, will delineate the regulatory circuits of individual lncRNAs and group lncRNAs that share similar functions. We also expect that the effects of some of the lncRNAs on downstream signaling will closely recapitulate those of one or more of the control CAD genes. </w:t>
      </w:r>
      <w:r w:rsidR="001F4532" w:rsidRPr="004D13F9">
        <w:rPr>
          <w:rFonts w:ascii="Arial" w:hAnsi="Arial" w:cs="Arial"/>
          <w:color w:val="000000" w:themeColor="text1"/>
          <w:sz w:val="22"/>
          <w:szCs w:val="22"/>
        </w:rPr>
        <w:t>In particu</w:t>
      </w:r>
      <w:r w:rsidR="00664955" w:rsidRPr="004D13F9">
        <w:rPr>
          <w:rFonts w:ascii="Arial" w:hAnsi="Arial" w:cs="Arial"/>
          <w:color w:val="000000" w:themeColor="text1"/>
          <w:sz w:val="22"/>
          <w:szCs w:val="22"/>
        </w:rPr>
        <w:t>lar, evidence suggests that TGF</w:t>
      </w:r>
      <w:r w:rsidR="00DC62D2" w:rsidRPr="004D13F9">
        <w:rPr>
          <w:rFonts w:ascii="Arial" w:hAnsi="Arial" w:cs="Arial"/>
          <w:color w:val="000000" w:themeColor="text1"/>
          <w:sz w:val="22"/>
          <w:szCs w:val="22"/>
        </w:rPr>
        <w:sym w:font="Symbol" w:char="F062"/>
      </w:r>
      <w:r w:rsidR="00664955" w:rsidRPr="004D13F9">
        <w:rPr>
          <w:rFonts w:ascii="Arial" w:hAnsi="Arial" w:cs="Arial"/>
          <w:color w:val="000000" w:themeColor="text1"/>
          <w:sz w:val="22"/>
          <w:szCs w:val="22"/>
        </w:rPr>
        <w:t xml:space="preserve">, </w:t>
      </w:r>
      <w:r w:rsidR="00186156" w:rsidRPr="004D13F9">
        <w:rPr>
          <w:rFonts w:ascii="Arial" w:hAnsi="Arial" w:cs="Arial"/>
          <w:color w:val="000000" w:themeColor="text1"/>
          <w:sz w:val="22"/>
          <w:szCs w:val="22"/>
        </w:rPr>
        <w:t>SMAD3</w:t>
      </w:r>
      <w:r w:rsidR="00DC62D2" w:rsidRPr="004D13F9">
        <w:rPr>
          <w:rFonts w:ascii="Arial" w:hAnsi="Arial" w:cs="Arial"/>
          <w:color w:val="000000" w:themeColor="text1"/>
          <w:sz w:val="22"/>
          <w:szCs w:val="22"/>
        </w:rPr>
        <w:t>,</w:t>
      </w:r>
      <w:r w:rsidR="001F4532" w:rsidRPr="004D13F9">
        <w:rPr>
          <w:rFonts w:ascii="Arial" w:hAnsi="Arial" w:cs="Arial"/>
          <w:color w:val="000000" w:themeColor="text1"/>
          <w:sz w:val="22"/>
          <w:szCs w:val="22"/>
        </w:rPr>
        <w:t xml:space="preserve"> </w:t>
      </w:r>
      <w:r w:rsidR="00DC62D2" w:rsidRPr="004D13F9">
        <w:rPr>
          <w:rFonts w:ascii="Arial" w:hAnsi="Arial" w:cs="Arial"/>
          <w:color w:val="000000" w:themeColor="text1"/>
          <w:sz w:val="22"/>
          <w:szCs w:val="22"/>
        </w:rPr>
        <w:t xml:space="preserve">ET1 </w:t>
      </w:r>
      <w:r w:rsidR="001F4532" w:rsidRPr="004D13F9">
        <w:rPr>
          <w:rFonts w:ascii="Arial" w:hAnsi="Arial" w:cs="Arial"/>
          <w:color w:val="000000" w:themeColor="text1"/>
          <w:sz w:val="22"/>
          <w:szCs w:val="22"/>
        </w:rPr>
        <w:t xml:space="preserve">and PDGF signaling are highly important in vascular wall pathology, and we expect </w:t>
      </w:r>
      <w:r w:rsidR="00052595" w:rsidRPr="004D13F9">
        <w:rPr>
          <w:rFonts w:ascii="Arial" w:hAnsi="Arial" w:cs="Arial"/>
          <w:color w:val="000000" w:themeColor="text1"/>
          <w:sz w:val="22"/>
          <w:szCs w:val="22"/>
        </w:rPr>
        <w:t xml:space="preserve">downstream signaling networks for </w:t>
      </w:r>
      <w:r w:rsidR="001F4532" w:rsidRPr="004D13F9">
        <w:rPr>
          <w:rFonts w:ascii="Arial" w:hAnsi="Arial" w:cs="Arial"/>
          <w:color w:val="000000" w:themeColor="text1"/>
          <w:sz w:val="22"/>
          <w:szCs w:val="22"/>
        </w:rPr>
        <w:t>a number of the lncRNA</w:t>
      </w:r>
      <w:r w:rsidR="001A3299" w:rsidRPr="004D13F9">
        <w:rPr>
          <w:rFonts w:ascii="Arial" w:hAnsi="Arial" w:cs="Arial"/>
          <w:color w:val="000000" w:themeColor="text1"/>
          <w:sz w:val="22"/>
          <w:szCs w:val="22"/>
        </w:rPr>
        <w:t xml:space="preserve"> perturbation</w:t>
      </w:r>
      <w:r w:rsidR="00052595" w:rsidRPr="004D13F9">
        <w:rPr>
          <w:rFonts w:ascii="Arial" w:hAnsi="Arial" w:cs="Arial"/>
          <w:color w:val="000000" w:themeColor="text1"/>
          <w:sz w:val="22"/>
          <w:szCs w:val="22"/>
        </w:rPr>
        <w:t>s</w:t>
      </w:r>
      <w:r w:rsidR="00134D79" w:rsidRPr="004D13F9">
        <w:rPr>
          <w:rFonts w:ascii="Arial" w:hAnsi="Arial" w:cs="Arial"/>
          <w:color w:val="000000" w:themeColor="text1"/>
          <w:sz w:val="22"/>
          <w:szCs w:val="22"/>
        </w:rPr>
        <w:t>, and the resulting perturbations of their</w:t>
      </w:r>
      <w:r w:rsidR="00052595" w:rsidRPr="004D13F9">
        <w:rPr>
          <w:rFonts w:ascii="Arial" w:hAnsi="Arial" w:cs="Arial"/>
          <w:color w:val="000000" w:themeColor="text1"/>
          <w:sz w:val="22"/>
          <w:szCs w:val="22"/>
        </w:rPr>
        <w:t xml:space="preserve"> related </w:t>
      </w:r>
      <w:r w:rsidR="0078041B" w:rsidRPr="004D13F9">
        <w:rPr>
          <w:rFonts w:ascii="Arial" w:hAnsi="Arial" w:cs="Arial"/>
          <w:color w:val="000000" w:themeColor="text1"/>
          <w:sz w:val="22"/>
          <w:szCs w:val="22"/>
        </w:rPr>
        <w:t>pcGene</w:t>
      </w:r>
      <w:r w:rsidR="00052595" w:rsidRPr="004D13F9">
        <w:rPr>
          <w:rFonts w:ascii="Arial" w:hAnsi="Arial" w:cs="Arial"/>
          <w:color w:val="000000" w:themeColor="text1"/>
          <w:sz w:val="22"/>
          <w:szCs w:val="22"/>
        </w:rPr>
        <w:t>s</w:t>
      </w:r>
      <w:r w:rsidR="00A96A0F" w:rsidRPr="004D13F9">
        <w:rPr>
          <w:rFonts w:ascii="Arial" w:hAnsi="Arial" w:cs="Arial"/>
          <w:color w:val="000000" w:themeColor="text1"/>
          <w:sz w:val="22"/>
          <w:szCs w:val="22"/>
        </w:rPr>
        <w:t>,</w:t>
      </w:r>
      <w:r w:rsidR="00052595" w:rsidRPr="004D13F9">
        <w:rPr>
          <w:rFonts w:ascii="Arial" w:hAnsi="Arial" w:cs="Arial"/>
          <w:color w:val="000000" w:themeColor="text1"/>
          <w:sz w:val="22"/>
          <w:szCs w:val="22"/>
        </w:rPr>
        <w:t xml:space="preserve"> will show very significant overlap with these CAD gene perturbations. </w:t>
      </w:r>
      <w:r w:rsidR="00852D3C" w:rsidRPr="004D13F9">
        <w:rPr>
          <w:rFonts w:ascii="Arial" w:hAnsi="Arial" w:cs="Arial"/>
          <w:color w:val="000000" w:themeColor="text1"/>
          <w:sz w:val="22"/>
          <w:szCs w:val="22"/>
        </w:rPr>
        <w:t xml:space="preserve">We also expect that the lncRNAs will be closely connected with the known CAD genes and pathways in gene networks. </w:t>
      </w:r>
      <w:r w:rsidR="000C5ACB" w:rsidRPr="004D13F9">
        <w:rPr>
          <w:rFonts w:ascii="Arial" w:hAnsi="Arial" w:cs="Arial"/>
          <w:color w:val="000000" w:themeColor="text1"/>
          <w:sz w:val="22"/>
          <w:szCs w:val="22"/>
        </w:rPr>
        <w:t xml:space="preserve">Importantly, </w:t>
      </w:r>
      <w:r w:rsidR="00EF6E2C" w:rsidRPr="004D13F9">
        <w:rPr>
          <w:rFonts w:ascii="Arial" w:hAnsi="Arial" w:cs="Arial"/>
          <w:color w:val="000000" w:themeColor="text1"/>
          <w:sz w:val="22"/>
          <w:szCs w:val="22"/>
        </w:rPr>
        <w:t xml:space="preserve">this type of result will significantly expand the repertoire of both lncRNAs and </w:t>
      </w:r>
      <w:r w:rsidR="0078041B" w:rsidRPr="004D13F9">
        <w:rPr>
          <w:rFonts w:ascii="Arial" w:hAnsi="Arial" w:cs="Arial"/>
          <w:color w:val="000000" w:themeColor="text1"/>
          <w:sz w:val="22"/>
          <w:szCs w:val="22"/>
        </w:rPr>
        <w:t>pcGene</w:t>
      </w:r>
      <w:r w:rsidR="00EF6E2C" w:rsidRPr="004D13F9">
        <w:rPr>
          <w:rFonts w:ascii="Arial" w:hAnsi="Arial" w:cs="Arial"/>
          <w:color w:val="000000" w:themeColor="text1"/>
          <w:sz w:val="22"/>
          <w:szCs w:val="22"/>
        </w:rPr>
        <w:t xml:space="preserve">s that contribute to specific pathways, opening up additional, possibly highly cell-specific, therapeutic targeting opportunities. </w:t>
      </w:r>
      <w:r w:rsidR="00066A95" w:rsidRPr="004D13F9">
        <w:rPr>
          <w:rFonts w:ascii="Arial" w:hAnsi="Arial" w:cs="Arial"/>
          <w:color w:val="000000" w:themeColor="text1"/>
          <w:sz w:val="22"/>
          <w:szCs w:val="22"/>
        </w:rPr>
        <w:t xml:space="preserve">Features of the downstream signaling pathways will enrich our ongoing disease transcriptional network characterization, </w:t>
      </w:r>
      <w:r w:rsidR="00E44A55" w:rsidRPr="004D13F9">
        <w:rPr>
          <w:rFonts w:ascii="Arial" w:hAnsi="Arial" w:cs="Arial"/>
          <w:color w:val="000000" w:themeColor="text1"/>
          <w:sz w:val="22"/>
          <w:szCs w:val="22"/>
        </w:rPr>
        <w:t xml:space="preserve">for example </w:t>
      </w:r>
      <w:r w:rsidR="00066A95" w:rsidRPr="004D13F9">
        <w:rPr>
          <w:rFonts w:ascii="Arial" w:hAnsi="Arial" w:cs="Arial"/>
          <w:color w:val="000000" w:themeColor="text1"/>
          <w:sz w:val="22"/>
          <w:szCs w:val="22"/>
        </w:rPr>
        <w:t xml:space="preserve">allowing us to </w:t>
      </w:r>
      <w:r w:rsidR="00CC6BEE" w:rsidRPr="004D13F9">
        <w:rPr>
          <w:rFonts w:ascii="Arial" w:hAnsi="Arial" w:cs="Arial"/>
          <w:color w:val="000000" w:themeColor="text1"/>
          <w:sz w:val="22"/>
          <w:szCs w:val="22"/>
        </w:rPr>
        <w:t>assign</w:t>
      </w:r>
      <w:r w:rsidR="00066A95" w:rsidRPr="004D13F9">
        <w:rPr>
          <w:rFonts w:ascii="Arial" w:hAnsi="Arial" w:cs="Arial"/>
          <w:color w:val="000000" w:themeColor="text1"/>
          <w:sz w:val="22"/>
          <w:szCs w:val="22"/>
        </w:rPr>
        <w:t xml:space="preserve"> directionality to the different lncRNA-</w:t>
      </w:r>
      <w:r w:rsidR="0078041B" w:rsidRPr="004D13F9">
        <w:rPr>
          <w:rFonts w:ascii="Arial" w:hAnsi="Arial" w:cs="Arial"/>
          <w:color w:val="000000" w:themeColor="text1"/>
          <w:sz w:val="22"/>
          <w:szCs w:val="22"/>
        </w:rPr>
        <w:t>pcGene</w:t>
      </w:r>
      <w:r w:rsidR="00066A95" w:rsidRPr="004D13F9">
        <w:rPr>
          <w:rFonts w:ascii="Arial" w:hAnsi="Arial" w:cs="Arial"/>
          <w:color w:val="000000" w:themeColor="text1"/>
          <w:sz w:val="22"/>
          <w:szCs w:val="22"/>
        </w:rPr>
        <w:t xml:space="preserve"> pairs. For example, we expect to provide evidence that knockdown of </w:t>
      </w:r>
      <w:r w:rsidR="00066A95" w:rsidRPr="004D13F9">
        <w:rPr>
          <w:rFonts w:ascii="Arial" w:hAnsi="Arial" w:cs="Arial"/>
          <w:i/>
          <w:color w:val="000000" w:themeColor="text1"/>
          <w:sz w:val="22"/>
          <w:szCs w:val="22"/>
        </w:rPr>
        <w:t>SMAD3</w:t>
      </w:r>
      <w:r w:rsidR="00066A95" w:rsidRPr="004D13F9">
        <w:rPr>
          <w:rFonts w:ascii="Arial" w:hAnsi="Arial" w:cs="Arial"/>
          <w:color w:val="000000" w:themeColor="text1"/>
          <w:sz w:val="22"/>
          <w:szCs w:val="22"/>
        </w:rPr>
        <w:t xml:space="preserve"> related factors will have an opposite effect to the knockdown of </w:t>
      </w:r>
      <w:r w:rsidR="00066A95" w:rsidRPr="004D13F9">
        <w:rPr>
          <w:rFonts w:ascii="Arial" w:hAnsi="Arial" w:cs="Arial"/>
          <w:i/>
          <w:color w:val="000000" w:themeColor="text1"/>
          <w:sz w:val="22"/>
          <w:szCs w:val="22"/>
        </w:rPr>
        <w:t>TCF21</w:t>
      </w:r>
      <w:r w:rsidR="00066A95" w:rsidRPr="004D13F9">
        <w:rPr>
          <w:rFonts w:ascii="Arial" w:hAnsi="Arial" w:cs="Arial"/>
          <w:color w:val="000000" w:themeColor="text1"/>
          <w:sz w:val="22"/>
          <w:szCs w:val="22"/>
        </w:rPr>
        <w:t xml:space="preserve">. </w:t>
      </w:r>
      <w:r w:rsidR="00376508" w:rsidRPr="004D13F9">
        <w:rPr>
          <w:rFonts w:ascii="Arial" w:hAnsi="Arial" w:cs="Arial"/>
          <w:color w:val="000000" w:themeColor="text1"/>
          <w:sz w:val="22"/>
          <w:szCs w:val="22"/>
        </w:rPr>
        <w:t xml:space="preserve">It is anticipated that alterations in </w:t>
      </w:r>
      <w:r w:rsidR="00AE01B5" w:rsidRPr="004D13F9">
        <w:rPr>
          <w:rFonts w:ascii="Arial" w:hAnsi="Arial" w:cs="Arial"/>
          <w:color w:val="000000" w:themeColor="text1"/>
          <w:sz w:val="22"/>
          <w:szCs w:val="22"/>
        </w:rPr>
        <w:t>lncRNA</w:t>
      </w:r>
      <w:r w:rsidR="00376508" w:rsidRPr="004D13F9">
        <w:rPr>
          <w:rFonts w:ascii="Arial" w:hAnsi="Arial" w:cs="Arial"/>
          <w:color w:val="000000" w:themeColor="text1"/>
          <w:sz w:val="22"/>
          <w:szCs w:val="22"/>
        </w:rPr>
        <w:t xml:space="preserve"> expression level will significantly impact cell fate decisions such as pro</w:t>
      </w:r>
      <w:r w:rsidR="009404A3" w:rsidRPr="004D13F9">
        <w:rPr>
          <w:rFonts w:ascii="Arial" w:hAnsi="Arial" w:cs="Arial"/>
          <w:color w:val="000000" w:themeColor="text1"/>
          <w:sz w:val="22"/>
          <w:szCs w:val="22"/>
        </w:rPr>
        <w:t xml:space="preserve">liferation, differentiation, </w:t>
      </w:r>
      <w:r w:rsidR="00376508" w:rsidRPr="004D13F9">
        <w:rPr>
          <w:rFonts w:ascii="Arial" w:hAnsi="Arial" w:cs="Arial"/>
          <w:color w:val="000000" w:themeColor="text1"/>
          <w:sz w:val="22"/>
          <w:szCs w:val="22"/>
        </w:rPr>
        <w:t xml:space="preserve">apoptosis, </w:t>
      </w:r>
      <w:r w:rsidR="00E50E4A" w:rsidRPr="004D13F9">
        <w:rPr>
          <w:rFonts w:ascii="Arial" w:hAnsi="Arial" w:cs="Arial"/>
          <w:color w:val="000000" w:themeColor="text1"/>
          <w:sz w:val="22"/>
          <w:szCs w:val="22"/>
        </w:rPr>
        <w:t xml:space="preserve">migration, inflammatory state, </w:t>
      </w:r>
      <w:r w:rsidR="00376508" w:rsidRPr="004D13F9">
        <w:rPr>
          <w:rFonts w:ascii="Arial" w:hAnsi="Arial" w:cs="Arial"/>
          <w:color w:val="000000" w:themeColor="text1"/>
          <w:sz w:val="22"/>
          <w:szCs w:val="22"/>
        </w:rPr>
        <w:t xml:space="preserve">in a direction that is consistent with observed cellular behavior in the disease models. These studies will teach us much regarding the biology of SMC and the contribution of this cell type to the different phases of vascular disease, </w:t>
      </w:r>
      <w:r w:rsidR="00BB4779" w:rsidRPr="004D13F9">
        <w:rPr>
          <w:rFonts w:ascii="Arial" w:hAnsi="Arial" w:cs="Arial"/>
          <w:color w:val="000000" w:themeColor="text1"/>
          <w:sz w:val="22"/>
          <w:szCs w:val="22"/>
        </w:rPr>
        <w:t>but more importantly inform on the role that lncRNAs play in the causal relationship between disease variation and protein genes, and the molecular</w:t>
      </w:r>
      <w:r w:rsidR="0079798F" w:rsidRPr="004D13F9">
        <w:rPr>
          <w:rFonts w:ascii="Arial" w:hAnsi="Arial" w:cs="Arial"/>
          <w:color w:val="000000" w:themeColor="text1"/>
          <w:sz w:val="22"/>
          <w:szCs w:val="22"/>
        </w:rPr>
        <w:t xml:space="preserve"> mechanisms by which </w:t>
      </w:r>
      <w:r w:rsidR="00BB4779" w:rsidRPr="004D13F9">
        <w:rPr>
          <w:rFonts w:ascii="Arial" w:hAnsi="Arial" w:cs="Arial"/>
          <w:color w:val="000000" w:themeColor="text1"/>
          <w:sz w:val="22"/>
          <w:szCs w:val="22"/>
        </w:rPr>
        <w:t xml:space="preserve">they accomplish this role. </w:t>
      </w:r>
    </w:p>
    <w:p w14:paraId="454349AF" w14:textId="59C9CCC1" w:rsidR="00657521" w:rsidRPr="004D13F9" w:rsidRDefault="00EA63D4" w:rsidP="000226CC">
      <w:pPr>
        <w:spacing w:before="60" w:line="240" w:lineRule="exact"/>
        <w:outlineLvl w:val="0"/>
        <w:rPr>
          <w:rFonts w:ascii="Arial" w:hAnsi="Arial" w:cs="Arial"/>
          <w:color w:val="000000" w:themeColor="text1"/>
          <w:sz w:val="22"/>
          <w:szCs w:val="22"/>
        </w:rPr>
      </w:pPr>
      <w:r w:rsidRPr="004D13F9">
        <w:rPr>
          <w:rFonts w:ascii="Arial" w:hAnsi="Arial" w:cs="Arial"/>
          <w:b/>
          <w:sz w:val="22"/>
          <w:szCs w:val="22"/>
        </w:rPr>
        <w:t>Potential Problems &amp; Alternative Strategies</w:t>
      </w:r>
      <w:r w:rsidR="00D232DA" w:rsidRPr="004D13F9">
        <w:rPr>
          <w:rFonts w:ascii="Arial" w:hAnsi="Arial" w:cs="Arial"/>
          <w:sz w:val="22"/>
          <w:szCs w:val="22"/>
        </w:rPr>
        <w:t>:</w:t>
      </w:r>
      <w:r w:rsidR="004C6D0C" w:rsidRPr="004D13F9">
        <w:rPr>
          <w:rFonts w:ascii="Arial" w:hAnsi="Arial" w:cs="Arial"/>
          <w:sz w:val="22"/>
          <w:szCs w:val="22"/>
        </w:rPr>
        <w:t xml:space="preserve"> </w:t>
      </w:r>
      <w:r w:rsidRPr="004D13F9">
        <w:rPr>
          <w:rFonts w:ascii="Arial" w:hAnsi="Arial" w:cs="Arial"/>
          <w:color w:val="000000" w:themeColor="text1"/>
          <w:sz w:val="22"/>
          <w:szCs w:val="22"/>
        </w:rPr>
        <w:t>Despite the fact that Pertu</w:t>
      </w:r>
      <w:r w:rsidR="00B216F8" w:rsidRPr="004D13F9">
        <w:rPr>
          <w:rFonts w:ascii="Arial" w:hAnsi="Arial" w:cs="Arial"/>
          <w:color w:val="000000" w:themeColor="text1"/>
          <w:sz w:val="22"/>
          <w:szCs w:val="22"/>
        </w:rPr>
        <w:t>rbS</w:t>
      </w:r>
      <w:r w:rsidRPr="004D13F9">
        <w:rPr>
          <w:rFonts w:ascii="Arial" w:hAnsi="Arial" w:cs="Arial"/>
          <w:color w:val="000000" w:themeColor="text1"/>
          <w:sz w:val="22"/>
          <w:szCs w:val="22"/>
        </w:rPr>
        <w:t>eq is a recent development, it is a combination of two fairly well-established techniques, CRISPR</w:t>
      </w:r>
      <w:r w:rsidR="00630CCF" w:rsidRPr="004D13F9">
        <w:rPr>
          <w:rFonts w:ascii="Arial" w:hAnsi="Arial" w:cs="Arial"/>
          <w:color w:val="000000" w:themeColor="text1"/>
          <w:sz w:val="22"/>
          <w:szCs w:val="22"/>
        </w:rPr>
        <w:t xml:space="preserve"> gene targeting and Drop-seq</w:t>
      </w:r>
      <w:r w:rsidR="00B216F8" w:rsidRPr="004D13F9">
        <w:rPr>
          <w:rFonts w:ascii="Arial" w:hAnsi="Arial" w:cs="Arial"/>
          <w:color w:val="000000" w:themeColor="text1"/>
          <w:sz w:val="22"/>
          <w:szCs w:val="22"/>
        </w:rPr>
        <w:t>, both of which are in common use in the lab</w:t>
      </w:r>
      <w:r w:rsidR="00630CCF" w:rsidRPr="004D13F9">
        <w:rPr>
          <w:rFonts w:ascii="Arial" w:hAnsi="Arial" w:cs="Arial"/>
          <w:color w:val="000000" w:themeColor="text1"/>
          <w:sz w:val="22"/>
          <w:szCs w:val="22"/>
        </w:rPr>
        <w:t>.</w:t>
      </w:r>
      <w:r w:rsidR="0074613F">
        <w:rPr>
          <w:rFonts w:ascii="Arial" w:hAnsi="Arial" w:cs="Arial"/>
          <w:color w:val="000000" w:themeColor="text1"/>
          <w:sz w:val="22"/>
          <w:szCs w:val="22"/>
        </w:rPr>
        <w:fldChar w:fldCharType="begin"/>
      </w:r>
      <w:r w:rsidR="00A00176">
        <w:rPr>
          <w:rFonts w:ascii="Arial" w:hAnsi="Arial" w:cs="Arial"/>
          <w:color w:val="000000" w:themeColor="text1"/>
          <w:sz w:val="22"/>
          <w:szCs w:val="22"/>
        </w:rPr>
        <w:instrText xml:space="preserve"> ADDIN EN.CITE &lt;EndNote&gt;&lt;Cite&gt;&lt;Author&gt;Wirka&lt;/Author&gt;&lt;Year&gt;2018&lt;/Year&gt;&lt;RecNum&gt;1544&lt;/RecNum&gt;&lt;DisplayText&gt;&lt;style face="superscript"&gt;162&lt;/style&gt;&lt;/DisplayText&gt;&lt;record&gt;&lt;rec-number&gt;1544&lt;/rec-number&gt;&lt;foreign-keys&gt;&lt;key app="EN" db-id="59a5vzd2ztztp3e2prax0va3f0xxvp0exvff" timestamp="1518325370"&gt;1544&lt;/key&gt;&lt;/foreign-keys&gt;&lt;ref-type name="Journal Article"&gt;17&lt;/ref-type&gt;&lt;contributors&gt;&lt;authors&gt;&lt;author&gt;Wirka, R.&lt;/author&gt;&lt;author&gt;Pjanic, M.&lt;/author&gt;&lt;author&gt;Quertermous, T.&lt;/author&gt;&lt;/authors&gt;&lt;/contributors&gt;&lt;titles&gt;&lt;title&gt;Advances in Transcriptomics: Investigating cardiovascular disease at unprecedented resolution&lt;/title&gt;&lt;secondary-title&gt;Circulation Research&lt;/secondary-title&gt;&lt;/titles&gt;&lt;periodical&gt;&lt;full-title&gt;Circulation Research&lt;/full-title&gt;&lt;abbr-1&gt;Circulation research&lt;/abbr-1&gt;&lt;/periodical&gt;&lt;volume&gt; in press.&lt;/volume&gt;&lt;dates&gt;&lt;year&gt;2018&lt;/year&gt;&lt;/dates&gt;&lt;urls&gt;&lt;/urls&gt;&lt;/record&gt;&lt;/Cite&gt;&lt;/EndNote&gt;</w:instrText>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162</w:t>
      </w:r>
      <w:r w:rsidR="0074613F">
        <w:rPr>
          <w:rFonts w:ascii="Arial" w:hAnsi="Arial" w:cs="Arial"/>
          <w:color w:val="000000" w:themeColor="text1"/>
          <w:sz w:val="22"/>
          <w:szCs w:val="22"/>
        </w:rPr>
        <w:fldChar w:fldCharType="end"/>
      </w:r>
      <w:r w:rsidR="00630CCF" w:rsidRPr="004D13F9">
        <w:rPr>
          <w:rFonts w:ascii="Arial" w:hAnsi="Arial" w:cs="Arial"/>
          <w:color w:val="000000" w:themeColor="text1"/>
          <w:sz w:val="22"/>
          <w:szCs w:val="22"/>
        </w:rPr>
        <w:t xml:space="preserve"> </w:t>
      </w:r>
      <w:r w:rsidR="00AC676E" w:rsidRPr="004D13F9">
        <w:rPr>
          <w:rFonts w:ascii="Arial" w:hAnsi="Arial" w:cs="Arial"/>
          <w:color w:val="000000" w:themeColor="text1"/>
          <w:sz w:val="22"/>
          <w:szCs w:val="22"/>
        </w:rPr>
        <w:t xml:space="preserve">However, in the unlikely event that we are unable to perform </w:t>
      </w:r>
      <w:r w:rsidR="000A5A21">
        <w:rPr>
          <w:rFonts w:ascii="Arial" w:hAnsi="Arial" w:cs="Arial"/>
          <w:color w:val="000000" w:themeColor="text1"/>
          <w:sz w:val="22"/>
          <w:szCs w:val="22"/>
        </w:rPr>
        <w:t>these experiments in a</w:t>
      </w:r>
      <w:r w:rsidR="00986293" w:rsidRPr="004D13F9">
        <w:rPr>
          <w:rFonts w:ascii="Arial" w:hAnsi="Arial" w:cs="Arial"/>
          <w:color w:val="000000" w:themeColor="text1"/>
          <w:sz w:val="22"/>
          <w:szCs w:val="22"/>
        </w:rPr>
        <w:t xml:space="preserve"> </w:t>
      </w:r>
      <w:r w:rsidR="00AC676E" w:rsidRPr="004D13F9">
        <w:rPr>
          <w:rFonts w:ascii="Arial" w:hAnsi="Arial" w:cs="Arial"/>
          <w:color w:val="000000" w:themeColor="text1"/>
          <w:sz w:val="22"/>
          <w:szCs w:val="22"/>
        </w:rPr>
        <w:t xml:space="preserve">multiplexed </w:t>
      </w:r>
      <w:r w:rsidR="000A5A21">
        <w:rPr>
          <w:rFonts w:ascii="Arial" w:hAnsi="Arial" w:cs="Arial"/>
          <w:color w:val="000000" w:themeColor="text1"/>
          <w:sz w:val="22"/>
          <w:szCs w:val="22"/>
        </w:rPr>
        <w:t>manner</w:t>
      </w:r>
      <w:r w:rsidR="00B216F8" w:rsidRPr="004D13F9">
        <w:rPr>
          <w:rFonts w:ascii="Arial" w:hAnsi="Arial" w:cs="Arial"/>
          <w:color w:val="000000" w:themeColor="text1"/>
          <w:sz w:val="22"/>
          <w:szCs w:val="22"/>
        </w:rPr>
        <w:t>, we will perform CRISPRi</w:t>
      </w:r>
      <w:r w:rsidR="00AC676E" w:rsidRPr="004D13F9">
        <w:rPr>
          <w:rFonts w:ascii="Arial" w:hAnsi="Arial" w:cs="Arial"/>
          <w:color w:val="000000" w:themeColor="text1"/>
          <w:sz w:val="22"/>
          <w:szCs w:val="22"/>
        </w:rPr>
        <w:t xml:space="preserve"> </w:t>
      </w:r>
      <w:r w:rsidR="00B216F8" w:rsidRPr="004D13F9">
        <w:rPr>
          <w:rFonts w:ascii="Arial" w:hAnsi="Arial" w:cs="Arial"/>
          <w:color w:val="000000" w:themeColor="text1"/>
          <w:sz w:val="22"/>
          <w:szCs w:val="22"/>
        </w:rPr>
        <w:t xml:space="preserve">or shRNA-mediated </w:t>
      </w:r>
      <w:r w:rsidR="00AC676E" w:rsidRPr="004D13F9">
        <w:rPr>
          <w:rFonts w:ascii="Arial" w:hAnsi="Arial" w:cs="Arial"/>
          <w:color w:val="000000" w:themeColor="text1"/>
          <w:sz w:val="22"/>
          <w:szCs w:val="22"/>
        </w:rPr>
        <w:t>knockdown of these genes individually</w:t>
      </w:r>
      <w:r w:rsidR="000A5A21">
        <w:rPr>
          <w:rFonts w:ascii="Arial" w:hAnsi="Arial" w:cs="Arial"/>
          <w:color w:val="000000" w:themeColor="text1"/>
          <w:sz w:val="22"/>
          <w:szCs w:val="22"/>
        </w:rPr>
        <w:t xml:space="preserve"> with </w:t>
      </w:r>
      <w:r w:rsidR="00AC676E" w:rsidRPr="004D13F9">
        <w:rPr>
          <w:rFonts w:ascii="Arial" w:hAnsi="Arial" w:cs="Arial"/>
          <w:color w:val="000000" w:themeColor="text1"/>
          <w:sz w:val="22"/>
          <w:szCs w:val="22"/>
        </w:rPr>
        <w:t>bulk RNA sequencing. This approach lacks the advantages mentioned above, but would still achieve the overall objective of this Aim.</w:t>
      </w:r>
      <w:r w:rsidR="00954F45" w:rsidRPr="004D13F9">
        <w:rPr>
          <w:rFonts w:ascii="Arial" w:hAnsi="Arial" w:cs="Arial"/>
          <w:color w:val="000000" w:themeColor="text1"/>
          <w:sz w:val="22"/>
          <w:szCs w:val="22"/>
        </w:rPr>
        <w:t xml:space="preserve"> </w:t>
      </w:r>
      <w:r w:rsidR="00F05C40" w:rsidRPr="004D13F9">
        <w:rPr>
          <w:rFonts w:ascii="Arial" w:hAnsi="Arial" w:cs="Arial"/>
          <w:color w:val="000000" w:themeColor="text1"/>
          <w:sz w:val="22"/>
          <w:szCs w:val="22"/>
        </w:rPr>
        <w:t>In addition, simple hierarchical clustering of perturbations can be achieved by constructing synthetic bulk RNAseq profiles from all cells subjected to a given perturbation, as has been done previously.</w:t>
      </w:r>
      <w:r w:rsidR="0074613F">
        <w:rPr>
          <w:rFonts w:ascii="Arial" w:hAnsi="Arial" w:cs="Arial"/>
          <w:color w:val="000000" w:themeColor="text1"/>
          <w:sz w:val="22"/>
          <w:szCs w:val="22"/>
        </w:rPr>
        <w:fldChar w:fldCharType="begin">
          <w:fldData xml:space="preserve">PEVuZE5vdGU+PENpdGU+PEF1dGhvcj5BZGFtc29uPC9BdXRob3I+PFllYXI+MjAxNjwvWWVhcj48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</w:fldData>
        </w:fldChar>
      </w:r>
      <w:r w:rsidR="00A00176">
        <w:rPr>
          <w:rFonts w:ascii="Arial" w:hAnsi="Arial" w:cs="Arial"/>
          <w:color w:val="000000" w:themeColor="text1"/>
          <w:sz w:val="22"/>
          <w:szCs w:val="22"/>
        </w:rPr>
        <w:instrText xml:space="preserve"> ADDIN EN.CITE </w:instrText>
      </w:r>
      <w:r w:rsidR="00A00176">
        <w:rPr>
          <w:rFonts w:ascii="Arial" w:hAnsi="Arial" w:cs="Arial"/>
          <w:color w:val="000000" w:themeColor="text1"/>
          <w:sz w:val="22"/>
          <w:szCs w:val="22"/>
        </w:rPr>
        <w:fldChar w:fldCharType="begin">
          <w:fldData xml:space="preserve">PEVuZE5vdGU+PENpdGU+PEF1dGhvcj5BZGFtc29uPC9BdXRob3I+PFllYXI+MjAxNjwvWWVhcj48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</w:fldData>
        </w:fldChar>
      </w:r>
      <w:r w:rsidR="00A00176">
        <w:rPr>
          <w:rFonts w:ascii="Arial" w:hAnsi="Arial" w:cs="Arial"/>
          <w:color w:val="000000" w:themeColor="text1"/>
          <w:sz w:val="22"/>
          <w:szCs w:val="22"/>
        </w:rPr>
        <w:instrText xml:space="preserve"> ADDIN EN.CITE.DATA </w:instrText>
      </w:r>
      <w:r w:rsidR="00A00176">
        <w:rPr>
          <w:rFonts w:ascii="Arial" w:hAnsi="Arial" w:cs="Arial"/>
          <w:color w:val="000000" w:themeColor="text1"/>
          <w:sz w:val="22"/>
          <w:szCs w:val="22"/>
        </w:rPr>
      </w:r>
      <w:r w:rsidR="00A00176">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170</w:t>
      </w:r>
      <w:r w:rsidR="0074613F">
        <w:rPr>
          <w:rFonts w:ascii="Arial" w:hAnsi="Arial" w:cs="Arial"/>
          <w:color w:val="000000" w:themeColor="text1"/>
          <w:sz w:val="22"/>
          <w:szCs w:val="22"/>
        </w:rPr>
        <w:fldChar w:fldCharType="end"/>
      </w:r>
      <w:r w:rsidR="00137F28">
        <w:rPr>
          <w:rFonts w:ascii="Arial" w:hAnsi="Arial" w:cs="Arial"/>
          <w:color w:val="000000" w:themeColor="text1"/>
          <w:sz w:val="22"/>
          <w:szCs w:val="22"/>
        </w:rPr>
        <w:t xml:space="preserve"> Also</w:t>
      </w:r>
      <w:r w:rsidR="00F05C40" w:rsidRPr="004D13F9">
        <w:rPr>
          <w:rFonts w:ascii="Arial" w:hAnsi="Arial" w:cs="Arial"/>
          <w:color w:val="000000" w:themeColor="text1"/>
          <w:sz w:val="22"/>
          <w:szCs w:val="22"/>
        </w:rPr>
        <w:t>, there are multiple R packages a</w:t>
      </w:r>
      <w:r w:rsidR="00A42DD2" w:rsidRPr="004D13F9">
        <w:rPr>
          <w:rFonts w:ascii="Arial" w:hAnsi="Arial" w:cs="Arial"/>
          <w:color w:val="000000" w:themeColor="text1"/>
          <w:sz w:val="22"/>
          <w:szCs w:val="22"/>
        </w:rPr>
        <w:t>vailable for analyzing PerturbS</w:t>
      </w:r>
      <w:r w:rsidR="00F05C40" w:rsidRPr="004D13F9">
        <w:rPr>
          <w:rFonts w:ascii="Arial" w:hAnsi="Arial" w:cs="Arial"/>
          <w:color w:val="000000" w:themeColor="text1"/>
          <w:sz w:val="22"/>
          <w:szCs w:val="22"/>
        </w:rPr>
        <w:t>eq data.</w:t>
      </w:r>
      <w:r w:rsidR="0074613F">
        <w:rPr>
          <w:rFonts w:ascii="Arial" w:hAnsi="Arial" w:cs="Arial"/>
          <w:color w:val="000000" w:themeColor="text1"/>
          <w:sz w:val="22"/>
          <w:szCs w:val="22"/>
        </w:rPr>
        <w:fldChar w:fldCharType="begin">
          <w:fldData xml:space="preserve">PEVuZE5vdGU+PENpdGU+PEF1dGhvcj5EaXhpdDwvQXV0aG9yPjxZZWFyPjIwMTY8L1llYXI+PFJl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</w:fldData>
        </w:fldChar>
      </w:r>
      <w:r w:rsidR="00A00176">
        <w:rPr>
          <w:rFonts w:ascii="Arial" w:hAnsi="Arial" w:cs="Arial"/>
          <w:color w:val="000000" w:themeColor="text1"/>
          <w:sz w:val="22"/>
          <w:szCs w:val="22"/>
        </w:rPr>
        <w:instrText xml:space="preserve"> ADDIN EN.CITE </w:instrText>
      </w:r>
      <w:r w:rsidR="00A00176">
        <w:rPr>
          <w:rFonts w:ascii="Arial" w:hAnsi="Arial" w:cs="Arial"/>
          <w:color w:val="000000" w:themeColor="text1"/>
          <w:sz w:val="22"/>
          <w:szCs w:val="22"/>
        </w:rPr>
        <w:fldChar w:fldCharType="begin">
          <w:fldData xml:space="preserve">PEVuZE5vdGU+PENpdGU+PEF1dGhvcj5EaXhpdDwvQXV0aG9yPjxZZWFyPjIwMTY8L1llYXI+PFJl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</w:fldData>
        </w:fldChar>
      </w:r>
      <w:r w:rsidR="00A00176">
        <w:rPr>
          <w:rFonts w:ascii="Arial" w:hAnsi="Arial" w:cs="Arial"/>
          <w:color w:val="000000" w:themeColor="text1"/>
          <w:sz w:val="22"/>
          <w:szCs w:val="22"/>
        </w:rPr>
        <w:instrText xml:space="preserve"> ADDIN EN.CITE.DATA </w:instrText>
      </w:r>
      <w:r w:rsidR="00A00176">
        <w:rPr>
          <w:rFonts w:ascii="Arial" w:hAnsi="Arial" w:cs="Arial"/>
          <w:color w:val="000000" w:themeColor="text1"/>
          <w:sz w:val="22"/>
          <w:szCs w:val="22"/>
        </w:rPr>
      </w:r>
      <w:r w:rsidR="00A00176">
        <w:rPr>
          <w:rFonts w:ascii="Arial" w:hAnsi="Arial" w:cs="Arial"/>
          <w:color w:val="000000" w:themeColor="text1"/>
          <w:sz w:val="22"/>
          <w:szCs w:val="22"/>
        </w:rPr>
        <w:fldChar w:fldCharType="end"/>
      </w:r>
      <w:r w:rsidR="0074613F">
        <w:rPr>
          <w:rFonts w:ascii="Arial" w:hAnsi="Arial" w:cs="Arial"/>
          <w:color w:val="000000" w:themeColor="text1"/>
          <w:sz w:val="22"/>
          <w:szCs w:val="22"/>
        </w:rPr>
      </w:r>
      <w:r w:rsidR="0074613F">
        <w:rPr>
          <w:rFonts w:ascii="Arial" w:hAnsi="Arial" w:cs="Arial"/>
          <w:color w:val="000000" w:themeColor="text1"/>
          <w:sz w:val="22"/>
          <w:szCs w:val="22"/>
        </w:rPr>
        <w:fldChar w:fldCharType="separate"/>
      </w:r>
      <w:r w:rsidR="00A00176" w:rsidRPr="00A00176">
        <w:rPr>
          <w:rFonts w:ascii="Arial" w:hAnsi="Arial" w:cs="Arial"/>
          <w:noProof/>
          <w:color w:val="000000" w:themeColor="text1"/>
          <w:sz w:val="22"/>
          <w:szCs w:val="22"/>
          <w:vertAlign w:val="superscript"/>
        </w:rPr>
        <w:t>170, 171</w:t>
      </w:r>
      <w:r w:rsidR="0074613F">
        <w:rPr>
          <w:rFonts w:ascii="Arial" w:hAnsi="Arial" w:cs="Arial"/>
          <w:color w:val="000000" w:themeColor="text1"/>
          <w:sz w:val="22"/>
          <w:szCs w:val="22"/>
        </w:rPr>
        <w:fldChar w:fldCharType="end"/>
      </w:r>
    </w:p>
    <w:p w14:paraId="5BE91BD8" w14:textId="7F6B4743" w:rsidR="00954F45" w:rsidRPr="004D13F9" w:rsidRDefault="00954F45" w:rsidP="003C6D44">
      <w:pPr>
        <w:spacing w:before="120" w:line="240" w:lineRule="exact"/>
        <w:rPr>
          <w:rFonts w:ascii="Arial" w:hAnsi="Arial" w:cs="Arial"/>
          <w:b/>
          <w:sz w:val="22"/>
          <w:szCs w:val="22"/>
        </w:rPr>
      </w:pPr>
      <w:r w:rsidRPr="004D13F9">
        <w:rPr>
          <w:rFonts w:ascii="Arial" w:hAnsi="Arial" w:cs="Arial"/>
          <w:b/>
          <w:sz w:val="22"/>
          <w:szCs w:val="22"/>
        </w:rPr>
        <w:t xml:space="preserve">DELIVERABLES AND </w:t>
      </w:r>
      <w:r w:rsidR="005C0248" w:rsidRPr="004D13F9">
        <w:rPr>
          <w:rFonts w:ascii="Arial" w:hAnsi="Arial" w:cs="Arial"/>
          <w:b/>
          <w:sz w:val="22"/>
          <w:szCs w:val="22"/>
        </w:rPr>
        <w:t>FUTURE DIRECTIONS</w:t>
      </w:r>
    </w:p>
    <w:p w14:paraId="10097A54" w14:textId="5AD79BA8" w:rsidR="00334B93" w:rsidRDefault="00C22392" w:rsidP="00334B93">
      <w:pPr>
        <w:spacing w:line="240" w:lineRule="exact"/>
        <w:rPr>
          <w:rFonts w:ascii="Arial" w:hAnsi="Arial" w:cs="Arial"/>
          <w:color w:val="000000" w:themeColor="text1"/>
          <w:sz w:val="22"/>
          <w:szCs w:val="22"/>
        </w:rPr>
      </w:pPr>
      <w:r w:rsidRPr="004D13F9">
        <w:rPr>
          <w:rFonts w:ascii="Arial" w:hAnsi="Arial" w:cs="Arial"/>
          <w:color w:val="000000" w:themeColor="text1"/>
          <w:sz w:val="22"/>
          <w:szCs w:val="22"/>
        </w:rPr>
        <w:t>These studies will integrate lncRNAs, their regulatory variation, and target pcGenes into the component of CAD risk that resides in the vascular wall, and more broadly will identify mechanisms by which this class of regulatory molecules interact with the genome to provide for exquisite control of pcGene expression.</w:t>
      </w:r>
      <w:r w:rsidR="008737B4">
        <w:rPr>
          <w:rFonts w:ascii="Arial" w:hAnsi="Arial" w:cs="Arial"/>
          <w:color w:val="000000" w:themeColor="text1"/>
          <w:sz w:val="22"/>
          <w:szCs w:val="22"/>
        </w:rPr>
        <w:t xml:space="preserve"> </w:t>
      </w:r>
      <w:r w:rsidR="00334B93" w:rsidRPr="004D13F9">
        <w:rPr>
          <w:rFonts w:ascii="Arial" w:hAnsi="Arial" w:cs="Arial"/>
          <w:sz w:val="22"/>
          <w:szCs w:val="22"/>
        </w:rPr>
        <w:t>We will be able to integrate lncRNAs into existing causal CAD pathways such as HCASMC phenotypic modulation, identify new networks that will encompa</w:t>
      </w:r>
      <w:r w:rsidR="00A453D2">
        <w:rPr>
          <w:rFonts w:ascii="Arial" w:hAnsi="Arial" w:cs="Arial"/>
          <w:sz w:val="22"/>
          <w:szCs w:val="22"/>
        </w:rPr>
        <w:t>ss new CAD loci and point to novel</w:t>
      </w:r>
      <w:r w:rsidR="00334B93" w:rsidRPr="004D13F9">
        <w:rPr>
          <w:rFonts w:ascii="Arial" w:hAnsi="Arial" w:cs="Arial"/>
          <w:sz w:val="22"/>
          <w:szCs w:val="22"/>
        </w:rPr>
        <w:t xml:space="preserve"> functional pathways. Future studies will build on these findings to further investigate at a mechanistic level how key disease lncRNAs mediate the connection between upstr</w:t>
      </w:r>
      <w:r w:rsidR="005F14D3">
        <w:rPr>
          <w:rFonts w:ascii="Arial" w:hAnsi="Arial" w:cs="Arial"/>
          <w:sz w:val="22"/>
          <w:szCs w:val="22"/>
        </w:rPr>
        <w:t>eam epigenetic signaling and pcGene</w:t>
      </w:r>
      <w:r w:rsidR="00334B93" w:rsidRPr="004D13F9">
        <w:rPr>
          <w:rFonts w:ascii="Arial" w:hAnsi="Arial" w:cs="Arial"/>
          <w:sz w:val="22"/>
          <w:szCs w:val="22"/>
        </w:rPr>
        <w:t xml:space="preserve"> expression and function. Further, identified HCASMC CAD associated lncRNAs that appear to regulate intra-chromosomal looping will be investigated to better underst</w:t>
      </w:r>
      <w:r w:rsidR="004D2FC3">
        <w:rPr>
          <w:rFonts w:ascii="Arial" w:hAnsi="Arial" w:cs="Arial"/>
          <w:sz w:val="22"/>
          <w:szCs w:val="22"/>
        </w:rPr>
        <w:t xml:space="preserve">and the mechanisms by which </w:t>
      </w:r>
      <w:r w:rsidR="00334B93" w:rsidRPr="004D13F9">
        <w:rPr>
          <w:rFonts w:ascii="Arial" w:hAnsi="Arial" w:cs="Arial"/>
          <w:sz w:val="22"/>
          <w:szCs w:val="22"/>
        </w:rPr>
        <w:t>lncRNA</w:t>
      </w:r>
      <w:r w:rsidR="004D2FC3">
        <w:rPr>
          <w:rFonts w:ascii="Arial" w:hAnsi="Arial" w:cs="Arial"/>
          <w:sz w:val="22"/>
          <w:szCs w:val="22"/>
        </w:rPr>
        <w:t>s</w:t>
      </w:r>
      <w:r w:rsidR="00334B93" w:rsidRPr="004D13F9">
        <w:rPr>
          <w:rFonts w:ascii="Arial" w:hAnsi="Arial" w:cs="Arial"/>
          <w:sz w:val="22"/>
          <w:szCs w:val="22"/>
        </w:rPr>
        <w:t xml:space="preserve"> </w:t>
      </w:r>
      <w:r w:rsidR="004D2FC3">
        <w:rPr>
          <w:rFonts w:ascii="Arial" w:hAnsi="Arial" w:cs="Arial"/>
          <w:color w:val="000000" w:themeColor="text1"/>
          <w:sz w:val="22"/>
          <w:szCs w:val="22"/>
        </w:rPr>
        <w:t>function</w:t>
      </w:r>
      <w:r w:rsidR="00334B93" w:rsidRPr="004D13F9">
        <w:rPr>
          <w:rFonts w:ascii="Arial" w:hAnsi="Arial" w:cs="Arial"/>
          <w:color w:val="000000" w:themeColor="text1"/>
          <w:sz w:val="22"/>
          <w:szCs w:val="22"/>
        </w:rPr>
        <w:t xml:space="preserve"> to organize chromatin domains to coordinate long-range gene activation. There is every indication that the huge lncRNA repertoire serves to transmit genetic signaling to chromatin, and in concert with epigenetically mediated effects, regulate</w:t>
      </w:r>
      <w:r w:rsidR="0047063E">
        <w:rPr>
          <w:rFonts w:ascii="Arial" w:hAnsi="Arial" w:cs="Arial"/>
          <w:color w:val="000000" w:themeColor="text1"/>
          <w:sz w:val="22"/>
          <w:szCs w:val="22"/>
        </w:rPr>
        <w:t>s</w:t>
      </w:r>
      <w:r w:rsidR="00334B93" w:rsidRPr="004D13F9">
        <w:rPr>
          <w:rFonts w:ascii="Arial" w:hAnsi="Arial" w:cs="Arial"/>
          <w:color w:val="000000" w:themeColor="text1"/>
          <w:sz w:val="22"/>
          <w:szCs w:val="22"/>
        </w:rPr>
        <w:t xml:space="preserve"> a wide range of human traits and diseases, </w:t>
      </w:r>
      <w:r w:rsidR="00334B93" w:rsidRPr="004D13F9">
        <w:rPr>
          <w:rFonts w:ascii="Arial" w:hAnsi="Arial" w:cs="Arial"/>
          <w:sz w:val="22"/>
          <w:szCs w:val="22"/>
        </w:rPr>
        <w:t xml:space="preserve">and the </w:t>
      </w:r>
      <w:r w:rsidR="00334B93" w:rsidRPr="004D13F9">
        <w:rPr>
          <w:rFonts w:ascii="Arial" w:hAnsi="Arial" w:cs="Arial"/>
          <w:color w:val="000000" w:themeColor="text1"/>
          <w:sz w:val="22"/>
          <w:szCs w:val="22"/>
        </w:rPr>
        <w:t>expectation is that studies such as those proposed here will provide much deeper understanding of genomic and genetic cellular mechanisms of CAD.</w:t>
      </w:r>
      <w:r w:rsidR="00334B93" w:rsidRPr="007F21C9">
        <w:rPr>
          <w:rFonts w:ascii="Arial" w:hAnsi="Arial" w:cs="Arial"/>
          <w:color w:val="000000" w:themeColor="text1"/>
          <w:sz w:val="22"/>
          <w:szCs w:val="22"/>
        </w:rPr>
        <w:t xml:space="preserve"> </w:t>
      </w:r>
    </w:p>
    <w:p w14:paraId="2010B876" w14:textId="77777777" w:rsidR="00C22392" w:rsidRPr="007F21C9" w:rsidRDefault="00C22392" w:rsidP="00334B93">
      <w:pPr>
        <w:spacing w:line="240" w:lineRule="exact"/>
        <w:rPr>
          <w:rFonts w:ascii="Arial" w:hAnsi="Arial" w:cs="Arial"/>
          <w:sz w:val="22"/>
          <w:szCs w:val="22"/>
        </w:rPr>
      </w:pPr>
    </w:p>
    <w:p w14:paraId="029FC839" w14:textId="77777777" w:rsidR="001F1391" w:rsidRPr="00B43CB0" w:rsidRDefault="001F1391" w:rsidP="00B43CB0">
      <w:pPr>
        <w:spacing w:line="240" w:lineRule="exact"/>
        <w:ind w:left="450" w:hanging="450"/>
        <w:rPr>
          <w:rFonts w:ascii="Arial" w:hAnsi="Arial" w:cs="Arial"/>
          <w:b/>
          <w:sz w:val="22"/>
          <w:szCs w:val="22"/>
        </w:rPr>
      </w:pPr>
      <w:r w:rsidRPr="00B43CB0">
        <w:rPr>
          <w:rFonts w:ascii="Arial" w:hAnsi="Arial" w:cs="Arial"/>
          <w:b/>
          <w:sz w:val="22"/>
          <w:szCs w:val="22"/>
        </w:rPr>
        <w:lastRenderedPageBreak/>
        <w:t>BIBLIOGRAPHY AND REFERENCES CITED</w:t>
      </w:r>
    </w:p>
    <w:p w14:paraId="474AC571" w14:textId="77777777" w:rsidR="0074613F" w:rsidRPr="00B43CB0" w:rsidRDefault="0074613F" w:rsidP="00B43CB0">
      <w:pPr>
        <w:spacing w:line="240" w:lineRule="exact"/>
        <w:ind w:left="450" w:hanging="450"/>
        <w:rPr>
          <w:rFonts w:ascii="Arial" w:hAnsi="Arial" w:cs="Arial"/>
          <w:sz w:val="22"/>
          <w:szCs w:val="22"/>
        </w:rPr>
      </w:pPr>
    </w:p>
    <w:p w14:paraId="613860FA" w14:textId="77777777" w:rsidR="00A00176" w:rsidRPr="00B43CB0" w:rsidRDefault="0074613F" w:rsidP="00B43CB0">
      <w:pPr>
        <w:pStyle w:val="EndNoteBibliography"/>
        <w:spacing w:line="240" w:lineRule="exact"/>
        <w:ind w:left="450" w:hanging="450"/>
        <w:rPr>
          <w:rFonts w:ascii="Arial" w:hAnsi="Arial" w:cs="Arial"/>
          <w:noProof/>
          <w:sz w:val="22"/>
          <w:szCs w:val="22"/>
        </w:rPr>
      </w:pPr>
      <w:r w:rsidRPr="00B43CB0">
        <w:rPr>
          <w:rFonts w:ascii="Arial" w:hAnsi="Arial" w:cs="Arial"/>
          <w:sz w:val="22"/>
          <w:szCs w:val="22"/>
        </w:rPr>
        <w:fldChar w:fldCharType="begin"/>
      </w:r>
      <w:r w:rsidRPr="00B43CB0">
        <w:rPr>
          <w:rFonts w:ascii="Arial" w:hAnsi="Arial" w:cs="Arial"/>
          <w:sz w:val="22"/>
          <w:szCs w:val="22"/>
        </w:rPr>
        <w:instrText xml:space="preserve"> ADDIN EN.REFLIST </w:instrText>
      </w:r>
      <w:r w:rsidRPr="00B43CB0">
        <w:rPr>
          <w:rFonts w:ascii="Arial" w:hAnsi="Arial" w:cs="Arial"/>
          <w:sz w:val="22"/>
          <w:szCs w:val="22"/>
        </w:rPr>
        <w:fldChar w:fldCharType="separate"/>
      </w:r>
      <w:r w:rsidR="00A00176" w:rsidRPr="00B43CB0">
        <w:rPr>
          <w:rFonts w:ascii="Arial" w:hAnsi="Arial" w:cs="Arial"/>
          <w:noProof/>
          <w:sz w:val="22"/>
          <w:szCs w:val="22"/>
        </w:rPr>
        <w:t>1.</w:t>
      </w:r>
      <w:r w:rsidR="00A00176" w:rsidRPr="00B43CB0">
        <w:rPr>
          <w:rFonts w:ascii="Arial" w:hAnsi="Arial" w:cs="Arial"/>
          <w:noProof/>
          <w:sz w:val="22"/>
          <w:szCs w:val="22"/>
        </w:rPr>
        <w:tab/>
        <w:t>Daviglus ML, Talavera GA, Aviles-Santa ML, Allison M, Cai J, Criqui MH, Gellman M, Giachello AL, Gouskova N, Kaplan RC, LaVange L, Penedo F, Perreira K, Pirzada A, Schneiderman N, Wassertheil-Smoller S, Sorlie PD and Stamler J. Prevalence of major cardiovascular risk factors and cardiovascular diseases among Hispanic/Latino individuals of diverse backgrounds in the United States. JAMA : the journal of the American Medical Association. 2012;308(17):1775. Epub 2012/11/03. PubMed PMID: 23117778.</w:t>
      </w:r>
    </w:p>
    <w:p w14:paraId="08D8067D"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2.</w:t>
      </w:r>
      <w:r w:rsidRPr="00B43CB0">
        <w:rPr>
          <w:rFonts w:ascii="Arial" w:hAnsi="Arial" w:cs="Arial"/>
          <w:noProof/>
          <w:sz w:val="22"/>
          <w:szCs w:val="22"/>
        </w:rPr>
        <w:tab/>
        <w:t>Gupta R and Gupta KD. Coronary heart disease in low socioeconomic status subjects in India: "an evolving epidemic". Indian heart journal. 2009;61(4):358. Epub 2010/07/20. PubMed PMID: 20635739.</w:t>
      </w:r>
    </w:p>
    <w:p w14:paraId="3A5E5C96"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3.</w:t>
      </w:r>
      <w:r w:rsidRPr="00B43CB0">
        <w:rPr>
          <w:rFonts w:ascii="Arial" w:hAnsi="Arial" w:cs="Arial"/>
          <w:noProof/>
          <w:sz w:val="22"/>
          <w:szCs w:val="22"/>
        </w:rPr>
        <w:tab/>
        <w:t>Ikem I and Sumpio BE. Cardiovascular disease: the new epidemic in sub-Saharan Africa. Vascular. 2011;19(6):301. Epub 2011/09/24. PubMed PMID: 21940758.</w:t>
      </w:r>
    </w:p>
    <w:p w14:paraId="77C62FFD"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4.</w:t>
      </w:r>
      <w:r w:rsidRPr="00B43CB0">
        <w:rPr>
          <w:rFonts w:ascii="Arial" w:hAnsi="Arial" w:cs="Arial"/>
          <w:noProof/>
          <w:sz w:val="22"/>
          <w:szCs w:val="22"/>
        </w:rPr>
        <w:tab/>
        <w:t>Almahmeed W, Arnaout MS, Chettaoui R, Ibrahim M, Kurdi MI, Taher MA and Mancia G. Coronary artery disease in Africa and the Middle East. Therapeutics and clinical risk management. 2012;8:65. Epub 2012/03/01. PubMed PMID: 22368447; PMCID: 3284217.</w:t>
      </w:r>
    </w:p>
    <w:p w14:paraId="4387440B"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5.</w:t>
      </w:r>
      <w:r w:rsidRPr="00B43CB0">
        <w:rPr>
          <w:rFonts w:ascii="Arial" w:hAnsi="Arial" w:cs="Arial"/>
          <w:noProof/>
          <w:sz w:val="22"/>
          <w:szCs w:val="22"/>
        </w:rPr>
        <w:tab/>
        <w:t>Nikpay M, Goel A, Won HH, Hall LM, Willenborg C, Kanoni S, Saleheen D, Kyriakou T, Nelson CP, Hopewell JC, Webb TR, Zeng L, Dehghan A, Alver M, Armasu SM, Auro K, Bjonnes A, Chasman DI, Chen S, Ford I, Franceschini N, Gieger C, Grace C, Gustafsson S, Huang J, Hwang SJ, Kim YK, Kleber ME, Lau KW, Lu X, Lu Y, Lyytikainen LP, Mihailov E, Morrison AC, Pervjakova N, Qu L, Rose LM, Salfati E, Saxena R, Scholz M, Smith AV, Tikkanen E, Uitterlinden A, Yang X, Zhang W, Zhao W, de Andrade M, de Vries PS, van Zuydam NR, Anand SS, Bertram L, Beutner F, Dedoussis G, Frossard P, Gauguier D, Goodall AH, Gottesman O, Haber M, Han BG, Huang J, Jalilzadeh S, Kessler T, Konig IR, Lannfelt L, Lieb W, Lind L, Lindgren CM, Lokki ML, Magnusson PK, Mallick NH, Mehra N, Meitinger T, Memon FU, Morris AP, Nieminen MS, Pedersen NL, Peters A, Rallidis LS, Rasheed A, Samuel M, Shah SH, Sinisalo J, Stirrups KE, Trompet S, Wang L, Zaman KS, Ardissino D, Boerwinkle E, Borecki IB, Bottinger EP, Buring JE, Chambers JC, Collins R, Cupples LA, Danesh J, Demuth I, Elosua R, Epstein SE, Esko T, Feitosa MF, Franco OH, Franzosi MG, Granger CB, Gu D, Gudnason V, Hall AS, Hamsten A, Harris TB, Hazen SL, Hengstenberg C, Hofman A, Ingelsson E, Iribarren C, Jukema JW, Karhunen PJ, Kim BJ, Kooner JS, Kullo IJ, Lehtimaki T, Loos RJ, Melander O, Metspalu A, Marz W, Palmer CN, Perola M, Quertermous T, Rader DJ, Ridker PM, Ripatti S, Roberts R, Salomaa V, Sanghera DK, Schwartz SM, Seedorf U, Stewart AF, Stott DJ, Thiery J, Zalloua PA, O'Donnell CJ, Reilly MP, Assimes TL, Thompson JR, Erdmann J, Clarke R, Watkins H, Kathiresan S, McPherson R, Deloukas P, Schunkert H, Samani NJ, Farrall M and Consortium CAD. A comprehensive 1,000 Genomes-based genome-wide association meta-analysis of coronary artery disease. Nat Genet. 2015;47(10):1121. PubMed PMID: 26343387; PMCID: PMC4589895.</w:t>
      </w:r>
    </w:p>
    <w:p w14:paraId="2645460C"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6.</w:t>
      </w:r>
      <w:r w:rsidRPr="00B43CB0">
        <w:rPr>
          <w:rFonts w:ascii="Arial" w:hAnsi="Arial" w:cs="Arial"/>
          <w:noProof/>
          <w:sz w:val="22"/>
          <w:szCs w:val="22"/>
        </w:rPr>
        <w:tab/>
        <w:t>Schunkert H, Konig IR, Kathiresan S, Reilly MP, Assimes TL, Holm H, Preuss M, Stewart AF, Barbalic M, Gieger C, Absher D, Aherrahrou Z, Allayee H, Altshuler D, Anand SS, Andersen K, Anderson JL, Ardissino D, Ball SG, Balmforth AJ, Barnes TA, Becker DM, Becker LC, Berger K, Bis JC, Boekholdt SM, Boerwinkle E, Braund PS, Brown MJ, Burnett MS, Buysschaert I, Carlquist JF, Chen L, Cichon S, Codd V, Davies RW, Dedoussis G, Dehghan A, Demissie S, Devaney JM, Diemert P, Do R, Doering A, Eifert S, Mokhtari NE, Ellis SG, Elosua R, Engert JC, Epstein SE, de Faire U, Fischer M, Folsom AR, Freyer J, Gigante B, Girelli D, Gretarsdottir S, Gudnason V, Gulcher JR, Halperin E, Hammond N, Hazen SL, Hofman A, Horne BD, Illig T, Iribarren C, Jones GT, Jukema JW, Kaiser MA, Kaplan LM, Kastelein JJ, Khaw KT, Knowles JW, Kolovou G, Kong A, Laaksonen R, Lambrechts D, Leander K, Lettre G, Li M, Lieb W, Loley C, Lotery AJ, Mannucci PM, Maouche S, Martinelli N, McKeown PP, Meisinger C, Meitinger T, Melander O, Merlini PA, Mooser V, Morgan T, Muhleisen TW, Muhlestein JB, Munzel T, Musunuru K, Nahrstaedt J, Nelson CP, Nothen MM, Olivieri O, Patel RS, Patterson CC, Peters A, Peyvandi F, Qu L, Quyyumi AA, Rader DJ, Rallidis LS, Rice C, Rosendaal FR, Rubin D, Salomaa V, Sampietro ML, Sandhu MS, Schadt E, Schafer A, Schillert A, Schreiber S, Schrezenmeir J, Schwartz SM, Siscovick DS, Sivananthan M, Sivapalaratnam S, Smith A, Smith TB, Snoep JD, Soranzo N, Spertus JA, Stark K, Stirrups K, Stoll M, Tang WH, Tennstedt S, Thorgeirsson G, Thorleifsson G, Tomaszewski M, Uitterlinden AG, van Rij AM, Voight BF, Wareham NJ, Wells GA, Wichmann HE, Wild PS, Willenborg C, Witteman JC, Wright BJ, Ye S, Zeller T, Ziegler A, Cambien F, Goodall AH, Cupples LA, Quertermous T, Marz W, Hengstenberg C, Blankenberg S, Ouwehand WH, Hall AS, Deloukas P, Thompson JR, Stefansson K, Roberts R, Thorsteinsdottir U, O'Donnell CJ, McPherson R, Erdmann J and Samani NJ. Large-scale association analysis identifies 13 new susceptibility loci for coronary artery disease. Nat Genet. 2011;43:333. Epub 2011/03/08. PubMed PMID: 21378990.</w:t>
      </w:r>
    </w:p>
    <w:p w14:paraId="0149E045"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7.</w:t>
      </w:r>
      <w:r w:rsidRPr="00B43CB0">
        <w:rPr>
          <w:rFonts w:ascii="Arial" w:hAnsi="Arial" w:cs="Arial"/>
          <w:noProof/>
          <w:sz w:val="22"/>
          <w:szCs w:val="22"/>
        </w:rPr>
        <w:tab/>
        <w:t>Assimes TL, Knowles JW, Basu A, Iribarren C, Southwick A, Tang H, Absher D, Li J, Fair JM, Rubin GD, Sidney S, Fortmann SP, Go AS, Hlatky MA, Myers RM, Risch N and Quertermous T. Susceptibility locus for clinical and subclinical coronary artery disease at chromosome 9p21 in the multi-ethnic ADVANCE study. Hum Mol Genet. 2008;17(15):2320. Epub 2008/04/30. PubMed PMID: 18443000.</w:t>
      </w:r>
    </w:p>
    <w:p w14:paraId="06586A32"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lastRenderedPageBreak/>
        <w:t>8.</w:t>
      </w:r>
      <w:r w:rsidRPr="00B43CB0">
        <w:rPr>
          <w:rFonts w:ascii="Arial" w:hAnsi="Arial" w:cs="Arial"/>
          <w:noProof/>
          <w:sz w:val="22"/>
          <w:szCs w:val="22"/>
        </w:rPr>
        <w:tab/>
        <w:t>Knowles JW, Assimes TL, Boerwinkle E, Fortmann SP, Go A, Grove ML, Hlatky M, Iribarren C, Li J, Myers R, Risch N, Sidney S, Southwick A, Volcik KA and Quertermous T. Failure to replicate an association of SNPs in the oxidized LDL receptor gene (OLR1) with CAD. BMC Med Genet. 2008;9:23. PubMed PMID: 18384690; PMCID: PMC2322963.</w:t>
      </w:r>
    </w:p>
    <w:p w14:paraId="4EB2D05A"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9.</w:t>
      </w:r>
      <w:r w:rsidRPr="00B43CB0">
        <w:rPr>
          <w:rFonts w:ascii="Arial" w:hAnsi="Arial" w:cs="Arial"/>
          <w:noProof/>
          <w:sz w:val="22"/>
          <w:szCs w:val="22"/>
        </w:rPr>
        <w:tab/>
        <w:t>Deloukas P, Kanoni S, Willenborg C, Farrall M, Assimes TL, Thompson JR, Ingelsson E, Saleheen D, Erdmann J, Goldstein BA, Stirrups K, Konig IR, Cazier JB, Johansson A, Hall AS, Lee JY, Willer CJ, Chambers JC, Esko T, Folkersen L, Goel A, Grundberg E, Havulinna AS, Ho WK, Hopewell JC, Eriksson N, Kleber ME, Kristiansson K, Lundmark P, Lyytikainen LP, Rafelt S, Shungin D, Strawbridge RJ, Thorleifsson G, Tikkanen E, Van Zuydam N, Voight BF, Waite LL, Zhang W, Ziegler A, Absher D, Altshuler D, Balmforth AJ, Barroso I, Braund PS, Burgdorf C, Claudi-Boehm S, Cox D, Dimitriou M, Do R, Doney AS, Mokhtari NE, Eriksson P, Fischer K, Fontanillas P, Franco-Cereceda A, Gigante B, Groop L, Gustafsson S, Hager J, Hallmans G, Han BG, Hunt SE, Kang HM, Illig T, Kessler T, Knowles JW, Kolovou G, Kuusisto J, Langenberg C, Langford C, Leander K, Lokki ML, Lundmark A, McCarthy MI, Meisinger C, Melander O, Mihailov E, Maouche S, Morris AD, Muller-Nurasyid M, Nikus K, Peden JF, Rayner NW, Rasheed A, Rosinger S, Rubin D, Rumpf MP, Schafer A, Sivananthan M, Song C, Stewart AF, Tan ST, Thorgeirsson G, Schoot CE, Wagner PJ, Wells GA, Wild PS, Yang TP, Amouyel P, Arveiler D, Basart H, Boehnke M, Boerwinkle E, Brambilla P, Cambien F, Cupples AL, de Faire U, Dehghan A, Diemert P, Epstein SE, Evans A, Ferrario MM, Ferrieres J, Gauguier D, Go AS, Goodall AH, Gudnason V, Hazen SL, Holm H, Iribarren C, Jang Y, Kahonen M, Kee F, Kim HS, Klopp N, Koenig W, Kratzer W, Kuulasmaa K, Laakso M, Laaksonen R, Lee JY, Lind L, Ouwehand WH, Parish S, Park JE, Pedersen NL, Peters A, Quertermous T, Rader DJ, Salomaa V, Schadt E, Shah SH, Sinisalo J, Stark K, Stefansson K, Tregouet DA, Virtamo J, Wallentin L, Wareham N, Zimmermann ME, Nieminen MS, Hengstenberg C, Sandhu MS, Pastinen T, Syvanen AC, Hovingh GK, Dedoussis G, Franks PW, Lehtimaki T, Metspalu A, Zalloua PA, Siegbahn A, Schreiber S, Ripatti S, Blankenberg SS, Perola M, Clarke R, Boehm BO, O'Donnell C, Reilly MP, Marz W, Collins R, Kathiresan S, Hamsten A, Kooner JS, Thorsteinsdottir U, Danesh J, Palmer CN, Roberts R, Watkins H, Schunkert H and Samani NJ. Large-scale association analysis identifies new risk loci for coronary artery disease. Nat Genet. 2012;45(1):25. Epub 2012/12/04. PubMed PMID: 23202125.</w:t>
      </w:r>
    </w:p>
    <w:p w14:paraId="5C84DD43"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10.</w:t>
      </w:r>
      <w:r w:rsidRPr="00B43CB0">
        <w:rPr>
          <w:rFonts w:ascii="Arial" w:hAnsi="Arial" w:cs="Arial"/>
          <w:noProof/>
          <w:sz w:val="22"/>
          <w:szCs w:val="22"/>
        </w:rPr>
        <w:tab/>
        <w:t>Miller CL, Pjanic M, Wang T, Nguyen T, Cohain A, Perisic L, Hedin U, Betsholtz C, Ruusalepp A, Franzen O, Assimes TL, Montgomery SB, Schadt EE, Bjorkegren JLM and Quertermous T. Integrative functional genomics identifies regulatory mechanisms at coronary artery disease loci. Nature communications. 2016(7):12092.</w:t>
      </w:r>
    </w:p>
    <w:p w14:paraId="2E1EE634"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11.</w:t>
      </w:r>
      <w:r w:rsidRPr="00B43CB0">
        <w:rPr>
          <w:rFonts w:ascii="Arial" w:hAnsi="Arial" w:cs="Arial"/>
          <w:noProof/>
          <w:sz w:val="22"/>
          <w:szCs w:val="22"/>
        </w:rPr>
        <w:tab/>
        <w:t>Nurnberg ST, Cheng K, Raiesdana A, Kundu R, Miller CL, Kim JB, Arora K, Carcamo-Orive I, Xiong Y, Tellakula N, Nanda V, Murthy N, Boisvert WA, Hedin U, Perisic L, Aldi S, Maegdefessel L, Pjanic M, Owens GK, Tallquist MD and Quertermous T. Coronary artery disease associated transcription factor TCF21 regulates smooth muscle precursor cells that contribute to the fibrous cap. PLoS Genet. 2015;11(5); PMCID: in process.</w:t>
      </w:r>
    </w:p>
    <w:p w14:paraId="50F24265"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12.</w:t>
      </w:r>
      <w:r w:rsidRPr="00B43CB0">
        <w:rPr>
          <w:rFonts w:ascii="Arial" w:hAnsi="Arial" w:cs="Arial"/>
          <w:noProof/>
          <w:sz w:val="22"/>
          <w:szCs w:val="22"/>
        </w:rPr>
        <w:tab/>
        <w:t>Sazonova O, Zhao Y, Nurnberg S, Miller C, Pjanic M, Castano VG, Kim JB, Salfati EL, Kundaje AB, Bejerano G, Assimes TL, Yang X and Quertermous T. Characterization of TCF21 downstream target regions identifies a transcriptional network linking multiple independent coronary artery disease loci. PLoS Genet. 2015;11(5); PMCID: in process.</w:t>
      </w:r>
    </w:p>
    <w:p w14:paraId="5BD0406C"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13.</w:t>
      </w:r>
      <w:r w:rsidRPr="00B43CB0">
        <w:rPr>
          <w:rFonts w:ascii="Arial" w:hAnsi="Arial" w:cs="Arial"/>
          <w:noProof/>
          <w:sz w:val="22"/>
          <w:szCs w:val="22"/>
        </w:rPr>
        <w:tab/>
        <w:t>Miller CL, Anderson DR, Kundu RK, Raiesdana A, Nurnberg ST, Diaz R, Cheng K, Leeper NJ, Chen CH, Chang IS, Schadt EE, Hsiung CA, Assimes TL and Quertermous T. Disease-Related Growth Factor and Embryonic Signaling Pathways Modulate an Enhancer of TCF21 Expression at the 6q23.2 Coronary Heart Disease Locus. PLoS Genet. 2013;9(7):e1003652. Epub 2013/07/23. PubMed PMID: 23874238; PMCID: 3715442.</w:t>
      </w:r>
    </w:p>
    <w:p w14:paraId="1DC5CE8C"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14.</w:t>
      </w:r>
      <w:r w:rsidRPr="00B43CB0">
        <w:rPr>
          <w:rFonts w:ascii="Arial" w:hAnsi="Arial" w:cs="Arial"/>
          <w:noProof/>
          <w:sz w:val="22"/>
          <w:szCs w:val="22"/>
        </w:rPr>
        <w:tab/>
        <w:t>Miller CL, Haas U, Diaz R, Leeper NJ, Kundu RK, Patlolla B, Assimes TL, Kaiser FJ, Perisic L, Hedin U, Maegdefessel L, Schunkert H, Erdmann J, Quertermous T and Sczakiel G. Coronary Heart Disease-Associated Variation in TCF21 Disrupts a miR-224 Binding Site and miRNA-Mediated Regulation. PLoS Genet. 2014;10(3):e1004263. Epub 2014/03/29. PubMed PMID: 24676100.</w:t>
      </w:r>
    </w:p>
    <w:p w14:paraId="23A0A284"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15.</w:t>
      </w:r>
      <w:r w:rsidRPr="00B43CB0">
        <w:rPr>
          <w:rFonts w:ascii="Arial" w:hAnsi="Arial" w:cs="Arial"/>
          <w:noProof/>
          <w:sz w:val="22"/>
          <w:szCs w:val="22"/>
        </w:rPr>
        <w:tab/>
        <w:t>Klattenhoff CA, Scheuermann JC, Surface LE, Bradley RK, Fields PA, Steinhauser ML, Ding H, Butty VL, Torrey L, Haas S, Abo R, Tabebordbar M, Lee RT, Burge CB and Boyer LA. Braveheart, a long noncoding RNA required for cardiovascular lineage commitment. Cell. 2013;152(3):570. PubMed PMID: 23352431; PMCID: PMC3563769.</w:t>
      </w:r>
    </w:p>
    <w:p w14:paraId="3BAAD7AB"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16.</w:t>
      </w:r>
      <w:r w:rsidRPr="00B43CB0">
        <w:rPr>
          <w:rFonts w:ascii="Arial" w:hAnsi="Arial" w:cs="Arial"/>
          <w:noProof/>
          <w:sz w:val="22"/>
          <w:szCs w:val="22"/>
        </w:rPr>
        <w:tab/>
        <w:t>Meola N, Pizzo M, Alfano G, Surace EM and Banfi S. The long noncoding RNA Vax2os1 controls the cell cycle progression of photoreceptor progenitors in the mouse retina. RNA. 2012;18(1):111. PubMed PMID: 22128341; PMCID: PMC3261733.</w:t>
      </w:r>
    </w:p>
    <w:p w14:paraId="01EBE715"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17.</w:t>
      </w:r>
      <w:r w:rsidRPr="00B43CB0">
        <w:rPr>
          <w:rFonts w:ascii="Arial" w:hAnsi="Arial" w:cs="Arial"/>
          <w:noProof/>
          <w:sz w:val="22"/>
          <w:szCs w:val="22"/>
        </w:rPr>
        <w:tab/>
        <w:t>Hung T, Wang Y, Lin MF, Koegel AK, Kotake Y, Grant GD, Horlings HM, Shah N, Umbricht C, Wang P, Wang Y, Kong B, Langerod A, Borresen-Dale AL, Kim SK, van de Vijver M, Sukumar S, Whitfield ML, Kellis M, Xiong Y, Wong DJ and Chang HY. Extensive and coordinated transcription of noncoding RNAs within cell-cycle promoters. Nat Genet. 2011;43(7):621. PubMed PMID: 21642992; PMCID: PMC3652667.</w:t>
      </w:r>
    </w:p>
    <w:p w14:paraId="4EB3E5AF"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lastRenderedPageBreak/>
        <w:t>18.</w:t>
      </w:r>
      <w:r w:rsidRPr="00B43CB0">
        <w:rPr>
          <w:rFonts w:ascii="Arial" w:hAnsi="Arial" w:cs="Arial"/>
          <w:noProof/>
          <w:sz w:val="22"/>
          <w:szCs w:val="22"/>
        </w:rPr>
        <w:tab/>
        <w:t>Gupta RA, Shah N, Wang KC, Kim J, Horlings HM, Wong DJ, Tsai MC, Hung T, Argani P, Rinn JL, Wang Y, Brzoska P, Kong B, Li R, West RB, van de Vijver MJ, Sukumar S and Chang HY. Long non-coding RNA HOTAIR reprograms chromatin state to promote cancer metastasis. Nature. 2010;464(7291):1071. PubMed PMID: 20393566; PMCID: PMC3049919.</w:t>
      </w:r>
    </w:p>
    <w:p w14:paraId="09A4A012"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19.</w:t>
      </w:r>
      <w:r w:rsidRPr="00B43CB0">
        <w:rPr>
          <w:rFonts w:ascii="Arial" w:hAnsi="Arial" w:cs="Arial"/>
          <w:noProof/>
          <w:sz w:val="22"/>
          <w:szCs w:val="22"/>
        </w:rPr>
        <w:tab/>
        <w:t>Tripathi V, Ellis JD, Shen Z, Song DY, Pan Q, Watt AT, Freier SM, Bennett CF, Sharma A, Bubulya PA, Blencowe BJ, Prasanth SG and Prasanth KV. The nuclear-retained noncoding RNA MALAT1 regulates alternative splicing by modulating SR splicing factor phosphorylation. Mol Cell. 2010;39(6):925. PubMed PMID: 20797886; PMCID: PMC4158944.</w:t>
      </w:r>
    </w:p>
    <w:p w14:paraId="29F08B75"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20.</w:t>
      </w:r>
      <w:r w:rsidRPr="00B43CB0">
        <w:rPr>
          <w:rFonts w:ascii="Arial" w:hAnsi="Arial" w:cs="Arial"/>
          <w:noProof/>
          <w:sz w:val="22"/>
          <w:szCs w:val="22"/>
        </w:rPr>
        <w:tab/>
        <w:t>Miao Y, Ajami NE, Huang TS, Lin FM, Lou CH, Wang YT, Li S, Kang J, Munkacsi H, Maurya MR, Gupta S, Chien S, Subramaniam S and Chen Z. Enhancer-associated long non-coding RNA LEENE regulates endothelial nitric oxide synthase and endothelial function. Nature communications. 2018;9(1):292. PubMed PMID: 29348663.</w:t>
      </w:r>
    </w:p>
    <w:p w14:paraId="5F4BA518"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21.</w:t>
      </w:r>
      <w:r w:rsidRPr="00B43CB0">
        <w:rPr>
          <w:rFonts w:ascii="Arial" w:hAnsi="Arial" w:cs="Arial"/>
          <w:noProof/>
          <w:sz w:val="22"/>
          <w:szCs w:val="22"/>
        </w:rPr>
        <w:tab/>
        <w:t>Alcid EA and Tsukiyama T. ATP-dependent chromatin remodeling shapes the long noncoding RNA landscape. Genes Dev. 2014;28(21):2348. PubMed PMID: 25367034; PMCID: PMC4215180.</w:t>
      </w:r>
    </w:p>
    <w:p w14:paraId="27E3EF1F"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22.</w:t>
      </w:r>
      <w:r w:rsidRPr="00B43CB0">
        <w:rPr>
          <w:rFonts w:ascii="Arial" w:hAnsi="Arial" w:cs="Arial"/>
          <w:noProof/>
          <w:sz w:val="22"/>
          <w:szCs w:val="22"/>
        </w:rPr>
        <w:tab/>
        <w:t>Wang KC and Chang HY. Molecular mechanisms of long noncoding RNAs. Mol Cell. 2011;43(6):904. PubMed PMID: 21925379; PMCID: PMC3199020.</w:t>
      </w:r>
    </w:p>
    <w:p w14:paraId="44DDEAFF"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23.</w:t>
      </w:r>
      <w:r w:rsidRPr="00B43CB0">
        <w:rPr>
          <w:rFonts w:ascii="Arial" w:hAnsi="Arial" w:cs="Arial"/>
          <w:noProof/>
          <w:sz w:val="22"/>
          <w:szCs w:val="22"/>
        </w:rPr>
        <w:tab/>
        <w:t>Volders PJ, Helsens K, Wang X, Menten B, Martens L, Gevaert K, Vandesompele J and Mestdagh P. LNCipedia: a database for annotated human lncRNA transcript sequences and structures. Nucleic Acids Res. 2013;41(Database issue):D246. PubMed PMID: 23042674; PMCID: PMC3531107.</w:t>
      </w:r>
    </w:p>
    <w:p w14:paraId="695AB0F8"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24.</w:t>
      </w:r>
      <w:r w:rsidRPr="00B43CB0">
        <w:rPr>
          <w:rFonts w:ascii="Arial" w:hAnsi="Arial" w:cs="Arial"/>
          <w:noProof/>
          <w:sz w:val="22"/>
          <w:szCs w:val="22"/>
        </w:rPr>
        <w:tab/>
        <w:t>Cabili MN, Trapnell C, Goff L, Koziol M, Tazon-Vega B, Regev A and Rinn JL. Integrative annotation of human large intergenic noncoding RNAs reveals global properties and specific subclasses. Genes Dev. 2011;25(18):1915. PubMed PMID: 21890647; PMCID: PMC3185964.</w:t>
      </w:r>
    </w:p>
    <w:p w14:paraId="2FD5EA6C"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25.</w:t>
      </w:r>
      <w:r w:rsidRPr="00B43CB0">
        <w:rPr>
          <w:rFonts w:ascii="Arial" w:hAnsi="Arial" w:cs="Arial"/>
          <w:noProof/>
          <w:sz w:val="22"/>
          <w:szCs w:val="22"/>
        </w:rPr>
        <w:tab/>
        <w:t>Ravasi T, Suzuki H, Pang KC, Katayama S, Furuno M, Okunishi R, Fukuda S, Ru K, Frith MC, Gongora MM, Grimmond SM, Hume DA, Hayashizaki Y and Mattick JS. Experimental validation of the regulated expression of large numbers of non-coding RNAs from the mouse genome. Genome Res. 2006;16(1):11. PubMed PMID: 16344565; PMCID: PMC1356124.</w:t>
      </w:r>
    </w:p>
    <w:p w14:paraId="3176161E"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26.</w:t>
      </w:r>
      <w:r w:rsidRPr="00B43CB0">
        <w:rPr>
          <w:rFonts w:ascii="Arial" w:hAnsi="Arial" w:cs="Arial"/>
          <w:noProof/>
          <w:sz w:val="22"/>
          <w:szCs w:val="22"/>
        </w:rPr>
        <w:tab/>
        <w:t>McPherson R, Pertsemlidis A, Kavaslar N, Stewart A, Roberts R, Cox DR, Hinds DA, Pennacchio LA, Tybjaerg-Hansen A, Folsom AR, Boerwinkle E, Hobbs HH and Cohen JC. A common allele on chromosome 9 associated with coronary heart disease. Science. 2007;316(5830):1488. Epub 2007/05/05. PubMed PMID: 17478681.</w:t>
      </w:r>
    </w:p>
    <w:p w14:paraId="380B38F1"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27.</w:t>
      </w:r>
      <w:r w:rsidRPr="00B43CB0">
        <w:rPr>
          <w:rFonts w:ascii="Arial" w:hAnsi="Arial" w:cs="Arial"/>
          <w:noProof/>
          <w:sz w:val="22"/>
          <w:szCs w:val="22"/>
        </w:rPr>
        <w:tab/>
        <w:t>Helgadottir A, Thorleifsson G, Manolescu A, Gretarsdottir S, Blondal T, Jonasdottir A, Sigurdsson A, Baker A, Palsson A, Masson G, Gudbjartsson DF, Magnusson KP, Andersen K, Levey AI, Backman VM, Matthiasdottir S, Jonsdottir T, Palsson S, Einarsdottir H, Gunnarsdottir S, Gylfason A, Vaccarino V, Hooper WC, Reilly MP, Granger CB, Austin H, Rader DJ, Shah SH, Quyyumi AA, Gulcher JR, Thorgeirsson G, Thorsteinsdottir U, Kong A and Stefansson K. A common variant on chromosome 9p21 affects the risk of myocardial infarction. Science. 2007;316(5830):1491. Epub 2007/05/05. PubMed PMID: 17478679.</w:t>
      </w:r>
    </w:p>
    <w:p w14:paraId="5B6DB2E0"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28.</w:t>
      </w:r>
      <w:r w:rsidRPr="00B43CB0">
        <w:rPr>
          <w:rFonts w:ascii="Arial" w:hAnsi="Arial" w:cs="Arial"/>
          <w:noProof/>
          <w:sz w:val="22"/>
          <w:szCs w:val="22"/>
        </w:rPr>
        <w:tab/>
        <w:t>Cunnington MS, Santibanez Koref M, Mayosi BM, Burn J and Keavney B. Chromosome 9p21 SNPs Associated with Multiple Disease Phenotypes Correlate with ANRIL Expression. PLoS Genet. 2010;6(4):e1000899. Epub 2010/04/14. PubMed PMID: 20386740; PMCID: 2851566.</w:t>
      </w:r>
    </w:p>
    <w:p w14:paraId="36D15686"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29.</w:t>
      </w:r>
      <w:r w:rsidRPr="00B43CB0">
        <w:rPr>
          <w:rFonts w:ascii="Arial" w:hAnsi="Arial" w:cs="Arial"/>
          <w:noProof/>
          <w:sz w:val="22"/>
          <w:szCs w:val="22"/>
        </w:rPr>
        <w:tab/>
        <w:t>Holdt LM, Hoffmann S, Sass K, Langenberger D, Scholz M, Krohn K, Finstermeier K, Stahringer A, Wilfert W, Beutner F, Gielen S, Schuler G, Gabel G, Bergert H, Bechmann I, Stadler PF, Thiery J and Teupser D. Alu elements in ANRIL non-coding RNA at chromosome 9p21 modulate atherogenic cell functions through trans-regulation of gene networks. PLoS Genet. 2013;9(7):e1003588. PubMed PMID: 23861667; PMCID: PMC3701717.</w:t>
      </w:r>
    </w:p>
    <w:p w14:paraId="0DF74612"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30.</w:t>
      </w:r>
      <w:r w:rsidRPr="00B43CB0">
        <w:rPr>
          <w:rFonts w:ascii="Arial" w:hAnsi="Arial" w:cs="Arial"/>
          <w:noProof/>
          <w:sz w:val="22"/>
          <w:szCs w:val="22"/>
        </w:rPr>
        <w:tab/>
        <w:t>Arab K, Park YJ, Lindroth AM, Schafer A, Oakes C, Weichenhan D, Lukanova A, Lundin E, Risch A, Meister M, Dienemann H, Dyckhoff G, Herold-Mende C, Grummt I, Niehrs C and Plass C. Long noncoding RNA TARID directs demethylation and activation of the tumor suppressor TCF21 via GADD45A. Mol Cell. 2014;55(4):604. PubMed PMID: 25087872.</w:t>
      </w:r>
    </w:p>
    <w:p w14:paraId="4A7EBDCD"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31.</w:t>
      </w:r>
      <w:r w:rsidRPr="00B43CB0">
        <w:rPr>
          <w:rFonts w:ascii="Arial" w:hAnsi="Arial" w:cs="Arial"/>
          <w:noProof/>
          <w:sz w:val="22"/>
          <w:szCs w:val="22"/>
        </w:rPr>
        <w:tab/>
        <w:t>Eidem TM, Kugel JF and Goodrich JA. Noncoding RNAs: Regulators of the Mammalian Transcription Machinery. J Mol Biol. 2016;428(12):2652. PubMed PMID: 26920110; PMCID: PMC4894004.</w:t>
      </w:r>
    </w:p>
    <w:p w14:paraId="03763FCF"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32.</w:t>
      </w:r>
      <w:r w:rsidRPr="00B43CB0">
        <w:rPr>
          <w:rFonts w:ascii="Arial" w:hAnsi="Arial" w:cs="Arial"/>
          <w:noProof/>
          <w:sz w:val="22"/>
          <w:szCs w:val="22"/>
        </w:rPr>
        <w:tab/>
        <w:t>Benabdallah NS and Bickmore WA. Regulatory Domains and Their Mechanisms. Cold Spring Harb Symp Quant Biol. 2015;80:45. PubMed PMID: 26590168.</w:t>
      </w:r>
    </w:p>
    <w:p w14:paraId="3B6548E3"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33.</w:t>
      </w:r>
      <w:r w:rsidRPr="00B43CB0">
        <w:rPr>
          <w:rFonts w:ascii="Arial" w:hAnsi="Arial" w:cs="Arial"/>
          <w:noProof/>
          <w:sz w:val="22"/>
          <w:szCs w:val="22"/>
        </w:rPr>
        <w:tab/>
        <w:t>Krivega I and Dean A. Enhancer and promoter interactions-long distance calls. Current opinion in genetics &amp; development. 2012;22(2):79. PubMed PMID: 22169023; PMCID: PMC3342482.</w:t>
      </w:r>
    </w:p>
    <w:p w14:paraId="4AEEDBE7"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34.</w:t>
      </w:r>
      <w:r w:rsidRPr="00B43CB0">
        <w:rPr>
          <w:rFonts w:ascii="Arial" w:hAnsi="Arial" w:cs="Arial"/>
          <w:noProof/>
          <w:sz w:val="22"/>
          <w:szCs w:val="22"/>
        </w:rPr>
        <w:tab/>
        <w:t>Matharu N and Ahituv N. Minor Loops in Major Folds: Enhancer-Promoter Looping, Chromatin Restructuring, and Their Association with Transcriptional Regulation and Disease. PLoS Genet. 2015;11(12):e1005640. PubMed PMID: 26632825; PMCID: PMC4669122.</w:t>
      </w:r>
    </w:p>
    <w:p w14:paraId="1D570D0E"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35.</w:t>
      </w:r>
      <w:r w:rsidRPr="00B43CB0">
        <w:rPr>
          <w:rFonts w:ascii="Arial" w:hAnsi="Arial" w:cs="Arial"/>
          <w:noProof/>
          <w:sz w:val="22"/>
          <w:szCs w:val="22"/>
        </w:rPr>
        <w:tab/>
        <w:t>Lai F, Gardini A, Zhang A and Shiekhattar R. Integrator mediates the biogenesis of enhancer RNAs. Nature. 2015;525(7569):399. PubMed PMID: 26308897; PMCID: PMC4718573.</w:t>
      </w:r>
    </w:p>
    <w:p w14:paraId="67953D32"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lastRenderedPageBreak/>
        <w:t>36.</w:t>
      </w:r>
      <w:r w:rsidRPr="00B43CB0">
        <w:rPr>
          <w:rFonts w:ascii="Arial" w:hAnsi="Arial" w:cs="Arial"/>
          <w:noProof/>
          <w:sz w:val="22"/>
          <w:szCs w:val="22"/>
        </w:rPr>
        <w:tab/>
        <w:t>Tan JY, Smith AAT, Ferreira da Silva M, Matthey-Doret C, Rueedi R, Sonmez R, Ding D, Kutalik Z, Bergmann S and Marques AC. cis-Acting Complex-Trait-Associated lincRNA Expression Correlates with Modulation of Chromosomal Architecture. Cell Rep. 2017;18(9):2280. PubMed PMID: 28249171.</w:t>
      </w:r>
    </w:p>
    <w:p w14:paraId="27E071DF"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37.</w:t>
      </w:r>
      <w:r w:rsidRPr="00B43CB0">
        <w:rPr>
          <w:rFonts w:ascii="Arial" w:hAnsi="Arial" w:cs="Arial"/>
          <w:noProof/>
          <w:sz w:val="22"/>
          <w:szCs w:val="22"/>
        </w:rPr>
        <w:tab/>
        <w:t>Xiang JF, Yin QF, Chen T, Zhang Y, Zhang XO, Wu Z, Zhang S, Wang HB, Ge J, Lu X, Yang L and Chen LL. Human colorectal cancer-specific CCAT1-L lncRNA regulates long-range chromatin interactions at the MYC locus. Cell research. 2014;24(5):513. PubMed PMID: 24662484; PMCID: PMC4011346.</w:t>
      </w:r>
    </w:p>
    <w:p w14:paraId="0E7D40C8"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38.</w:t>
      </w:r>
      <w:r w:rsidRPr="00B43CB0">
        <w:rPr>
          <w:rFonts w:ascii="Arial" w:hAnsi="Arial" w:cs="Arial"/>
          <w:noProof/>
          <w:sz w:val="22"/>
          <w:szCs w:val="22"/>
        </w:rPr>
        <w:tab/>
        <w:t>Wang KC, Yang YW, Liu B, Sanyal A, Corces-Zimmerman R, Chen Y, Lajoie BR, Protacio A, Flynn RA, Gupta RA, Wysocka J, Lei M, Dekker J, Helms JA and Chang HY. A long noncoding RNA maintains active chromatin to coordinate homeotic gene expression. Nature. 2011;472(7341):120. PubMed PMID: 21423168; PMCID: PMC3670758.</w:t>
      </w:r>
    </w:p>
    <w:p w14:paraId="2AC9DC65"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39.</w:t>
      </w:r>
      <w:r w:rsidRPr="00B43CB0">
        <w:rPr>
          <w:rFonts w:ascii="Arial" w:hAnsi="Arial" w:cs="Arial"/>
          <w:noProof/>
          <w:sz w:val="22"/>
          <w:szCs w:val="22"/>
        </w:rPr>
        <w:tab/>
        <w:t>Hacisuleyman E, Goff LA, Trapnell C, Williams A, Henao-Mejia J, Sun L, McClanahan P, Hendrickson DG, Sauvageau M, Kelley DR, Morse M, Engreitz J, Lander ES, Guttman M, Lodish HF, Flavell R, Raj A and Rinn JL. Topological organization of multichromosomal regions by the long intergenic noncoding RNA Firre. Nat Struct Mol Biol. 2014;21(2):198. PubMed PMID: 24463464; PMCID: PMC3950333.</w:t>
      </w:r>
    </w:p>
    <w:p w14:paraId="7ADE522D"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40.</w:t>
      </w:r>
      <w:r w:rsidRPr="00B43CB0">
        <w:rPr>
          <w:rFonts w:ascii="Arial" w:hAnsi="Arial" w:cs="Arial"/>
          <w:noProof/>
          <w:sz w:val="22"/>
          <w:szCs w:val="22"/>
        </w:rPr>
        <w:tab/>
        <w:t>Mumbach MR, Rubin AJ, Flynn RA, Dai C, Khavari PA, Greenleaf WJ and Chang HY. HiChIP: efficient and sensitive analysis of protein-directed genome architecture. Nat Methods. 2016;13(11):919. PubMed PMID: 27643841.</w:t>
      </w:r>
    </w:p>
    <w:p w14:paraId="6A5B03EC"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41.</w:t>
      </w:r>
      <w:r w:rsidRPr="00B43CB0">
        <w:rPr>
          <w:rFonts w:ascii="Arial" w:hAnsi="Arial" w:cs="Arial"/>
          <w:noProof/>
          <w:sz w:val="22"/>
          <w:szCs w:val="22"/>
        </w:rPr>
        <w:tab/>
        <w:t>Mumbach MR, Satpathy AT, Boyle EA, Dai C, Gowen BG, Cho SW, Nguyen ML, Rubin AJ, Granja JM, Kazane KR, Wei Y, Nguyen T, Greenside PG, Corces MR, Tycko J, Simeonov DR, Suliman N, Li R, Xu J, Flynn RA, Kundaje A, Khavari PA, Marson A, Corn JE, Quertermous T, Greenleaf WJ and Chang HY. Enhancer connectome in primary human cells identifies target genes of disease-associated DNA elements. Nat Genet. 2017;49(11):1602. PubMed PMID: 28945252.</w:t>
      </w:r>
    </w:p>
    <w:p w14:paraId="00B08658"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42.</w:t>
      </w:r>
      <w:r w:rsidRPr="00B43CB0">
        <w:rPr>
          <w:rFonts w:ascii="Arial" w:hAnsi="Arial" w:cs="Arial"/>
          <w:noProof/>
          <w:sz w:val="22"/>
          <w:szCs w:val="22"/>
        </w:rPr>
        <w:tab/>
        <w:t>Wapinski O and Chang HY. Long noncoding RNAs and human disease. Trends Cell Biol. 2011;21(6):354. PubMed PMID: 21550244.</w:t>
      </w:r>
    </w:p>
    <w:p w14:paraId="60F228BA"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43.</w:t>
      </w:r>
      <w:r w:rsidRPr="00B43CB0">
        <w:rPr>
          <w:rFonts w:ascii="Arial" w:hAnsi="Arial" w:cs="Arial"/>
          <w:noProof/>
          <w:sz w:val="22"/>
          <w:szCs w:val="22"/>
        </w:rPr>
        <w:tab/>
        <w:t>Moran I, Akerman I, van de Bunt M, Xie R, Benazra M, Nammo T, Arnes L, Nakic N, Garcia-Hurtado J, Rodriguez-Segui S, Pasquali L, Sauty-Colace C, Beucher A, Scharfmann R, van Arensbergen J, Johnson PR, Berry A, Lee C, Harkins T, Gmyr V, Pattou F, Kerr-Conte J, Piemonti L, Berney T, Hanley N, Gloyn AL, Sussel L, Langman L, Brayman KL, Sander M, McCarthy MI, Ravassard P and Ferrer J. Human beta cell transcriptome analysis uncovers lncRNAs that are tissue-specific, dynamically regulated, and abnormally expressed in type 2 diabetes. Cell metabolism. 2012;16(4):435. PubMed PMID: 23040067; PMCID: PMC3475176.</w:t>
      </w:r>
    </w:p>
    <w:p w14:paraId="24158815"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44.</w:t>
      </w:r>
      <w:r w:rsidRPr="00B43CB0">
        <w:rPr>
          <w:rFonts w:ascii="Arial" w:hAnsi="Arial" w:cs="Arial"/>
          <w:noProof/>
          <w:sz w:val="22"/>
          <w:szCs w:val="22"/>
        </w:rPr>
        <w:tab/>
        <w:t>Miller CL, Pjanic M and Quertermous T. From Locus Association to Mechanism of Gene Causality: The Devil Is in the Details. Arterioscler Thromb Vasc Biol. 2015;35(10):2079. PubMed PMID: 26399919; PMCID: PMC4594207.</w:t>
      </w:r>
    </w:p>
    <w:p w14:paraId="1DF0CADE"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45.</w:t>
      </w:r>
      <w:r w:rsidRPr="00B43CB0">
        <w:rPr>
          <w:rFonts w:ascii="Arial" w:hAnsi="Arial" w:cs="Arial"/>
          <w:noProof/>
          <w:sz w:val="22"/>
          <w:szCs w:val="22"/>
        </w:rPr>
        <w:tab/>
        <w:t>Miller CL, Assimes TL, Montgomery SB and Quertermous T. Dissecting the causal genetic mechanisms of coronary heart disease. Current atherosclerosis reports. 2014;16(5):406. PubMed PMID: 24623178; PMCID: 4015632.</w:t>
      </w:r>
    </w:p>
    <w:p w14:paraId="2552A0C4"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46.</w:t>
      </w:r>
      <w:r w:rsidRPr="00B43CB0">
        <w:rPr>
          <w:rFonts w:ascii="Arial" w:hAnsi="Arial" w:cs="Arial"/>
          <w:noProof/>
          <w:sz w:val="22"/>
          <w:szCs w:val="22"/>
        </w:rPr>
        <w:tab/>
        <w:t>Popadin K, Gutierrez-Arcelus M, Dermitzakis ET and Antonarakis SE. Genetic and Epigenetic Regulation of Human lincRNA Gene Expression. Am J Hum Genet. 2013;93(6):1015. Epub 2013/11/26. PubMed PMID: 24268656; PMCID: 3852921.</w:t>
      </w:r>
    </w:p>
    <w:p w14:paraId="45E38A93"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47.</w:t>
      </w:r>
      <w:r w:rsidRPr="00B43CB0">
        <w:rPr>
          <w:rFonts w:ascii="Arial" w:hAnsi="Arial" w:cs="Arial"/>
          <w:noProof/>
          <w:sz w:val="22"/>
          <w:szCs w:val="22"/>
        </w:rPr>
        <w:tab/>
        <w:t>Consortium GT, Laboratory DA, Coordinating Center -Analysis Working G, Statistical Methods groups-Analysis Working G, Enhancing Gg, Fund NIHC, Nih/Nci, Nih/Nhgri, Nih/Nimh, Nih/Nida, Biospecimen Collection Source Site N, Biospecimen Collection Source Site R, Biospecimen Core Resource V, Brain Bank Repository-University of Miami Brain Endowment B, Leidos Biomedical-Project M, Study E, Genome Browser Data I, Visualization EBI, Genome Browser Data I, Visualization-Ucsc Genomics Institute UoCSC, Lead a, Laboratory DA, Coordinating C, management NIHp, Biospecimen c, Pathology, e QTLmwg, Battle A, Brown CD, Engelhardt BE and Montgomery SB. Genetic effects on gene expression across human tissues. Nature. 2017;550(7675):204. PubMed PMID: 29022597; PMCID: PMC5776756.</w:t>
      </w:r>
    </w:p>
    <w:p w14:paraId="749A8B3F"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48.</w:t>
      </w:r>
      <w:r w:rsidRPr="00B43CB0">
        <w:rPr>
          <w:rFonts w:ascii="Arial" w:hAnsi="Arial" w:cs="Arial"/>
          <w:noProof/>
          <w:sz w:val="22"/>
          <w:szCs w:val="22"/>
        </w:rPr>
        <w:tab/>
        <w:t>!!! INVALID CITATION !!! 5, 6, 48, 49.</w:t>
      </w:r>
    </w:p>
    <w:p w14:paraId="2F534B8E"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49.</w:t>
      </w:r>
      <w:r w:rsidRPr="00B43CB0">
        <w:rPr>
          <w:rFonts w:ascii="Arial" w:hAnsi="Arial" w:cs="Arial"/>
          <w:noProof/>
          <w:sz w:val="22"/>
          <w:szCs w:val="22"/>
        </w:rPr>
        <w:tab/>
        <w:t>Pennisi E. The Biology of Genomes. Disease risk links to gene regulation. Science. 2011;332(6033):1031. PubMed PMID: 21617055.</w:t>
      </w:r>
    </w:p>
    <w:p w14:paraId="1FEC6CC7"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50.</w:t>
      </w:r>
      <w:r w:rsidRPr="00B43CB0">
        <w:rPr>
          <w:rFonts w:ascii="Arial" w:hAnsi="Arial" w:cs="Arial"/>
          <w:noProof/>
          <w:sz w:val="22"/>
          <w:szCs w:val="22"/>
        </w:rPr>
        <w:tab/>
        <w:t>McPherson R and Tybjaerg-Hansen A. Genetics of Coronary Artery Disease. Circ Res. 2016;118(4):564. PubMed PMID: 26892958.</w:t>
      </w:r>
    </w:p>
    <w:p w14:paraId="30D17B20"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51.</w:t>
      </w:r>
      <w:r w:rsidRPr="00B43CB0">
        <w:rPr>
          <w:rFonts w:ascii="Arial" w:hAnsi="Arial" w:cs="Arial"/>
          <w:noProof/>
          <w:sz w:val="22"/>
          <w:szCs w:val="22"/>
        </w:rPr>
        <w:tab/>
        <w:t>Congrains A, Kamide K, Oguro R, Yasuda O, Miyata K, Yamamoto E, Kawai T, Kusunoki H, Yamamoto H, Takeya Y, Yamamoto K, Onishi M, Sugimoto K, Katsuya T, Awata N, Ikebe K, Gondo Y, Oike Y, Ohishi M and Rakugi H. Genetic variants at the 9p21 locus contribute to atherosclerosis through modulation of ANRIL and CDKN2A/B. Atherosclerosis. 2012;220(2):449. PubMed PMID: 22178423.</w:t>
      </w:r>
    </w:p>
    <w:p w14:paraId="0FDE5FE3"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52.</w:t>
      </w:r>
      <w:r w:rsidRPr="00B43CB0">
        <w:rPr>
          <w:rFonts w:ascii="Arial" w:hAnsi="Arial" w:cs="Arial"/>
          <w:noProof/>
          <w:sz w:val="22"/>
          <w:szCs w:val="22"/>
        </w:rPr>
        <w:tab/>
        <w:t>Holdt LM, Beutner F, Scholz M, Gielen S, Gabel G, Bergert H, Schuler G, Thiery J and Teupser D. ANRIL expression is associated with atherosclerosis risk at chromosome 9p21. Arterioscler Thromb Vasc Biol. 2010;30(3):620. Epub 2010/01/09. PubMed PMID: 20056914.</w:t>
      </w:r>
    </w:p>
    <w:p w14:paraId="58347C74"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lastRenderedPageBreak/>
        <w:t>53.</w:t>
      </w:r>
      <w:r w:rsidRPr="00B43CB0">
        <w:rPr>
          <w:rFonts w:ascii="Arial" w:hAnsi="Arial" w:cs="Arial"/>
          <w:noProof/>
          <w:sz w:val="22"/>
          <w:szCs w:val="22"/>
        </w:rPr>
        <w:tab/>
        <w:t>Liu Y, Sanoff HK, Cho H, Burd CE, Torrice C, Mohlke KL, Ibrahim JG, Thomas NE and Sharpless NE. INK4/ARF transcript expression is associated with chromosome 9p21 variants linked to atherosclerosis. PLoS ONE. 2009;4(4):e5027. Epub 2009/04/04. PubMed PMID: 19343170; PMCID: 2660422.</w:t>
      </w:r>
    </w:p>
    <w:p w14:paraId="46D3B3DA"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54.</w:t>
      </w:r>
      <w:r w:rsidRPr="00B43CB0">
        <w:rPr>
          <w:rFonts w:ascii="Arial" w:hAnsi="Arial" w:cs="Arial"/>
          <w:noProof/>
          <w:sz w:val="22"/>
          <w:szCs w:val="22"/>
        </w:rPr>
        <w:tab/>
        <w:t>Jarinova O, Stewart AF, Roberts R, Wells G, Lau P, Naing T, Buerki C, McLean BW, Cook RC, Parker JS and McPherson R. Functional Analysis of the Chromosome 9p21.3 Coronary Artery Disease Risk Locus. Arterioscler Thromb Vasc Biol. 2009;29:1671. Epub 2009/07/14. PubMed PMID: 19592466.</w:t>
      </w:r>
    </w:p>
    <w:p w14:paraId="7B7C3C31"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55.</w:t>
      </w:r>
      <w:r w:rsidRPr="00B43CB0">
        <w:rPr>
          <w:rFonts w:ascii="Arial" w:hAnsi="Arial" w:cs="Arial"/>
          <w:noProof/>
          <w:sz w:val="22"/>
          <w:szCs w:val="22"/>
        </w:rPr>
        <w:tab/>
        <w:t>Broadbent HM, Peden JF, Lorkowski S, Goel A, Ongen H, Green F, Clarke R, Collins R, Franzosi MG, Tognoni G, Seedorf U, Rust S, Eriksson P, Hamsten A, Farrall M and Watkins H. Susceptibility to coronary artery disease and diabetes is encoded by distinct, tightly linked SNPs in the ANRIL locus on chromosome 9p. Hum Mol Genet. 2008;17(6):806. Epub 2007/12/01. PubMed PMID: 18048406.</w:t>
      </w:r>
    </w:p>
    <w:p w14:paraId="3320117B"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56.</w:t>
      </w:r>
      <w:r w:rsidRPr="00B43CB0">
        <w:rPr>
          <w:rFonts w:ascii="Arial" w:hAnsi="Arial" w:cs="Arial"/>
          <w:noProof/>
          <w:sz w:val="22"/>
          <w:szCs w:val="22"/>
        </w:rPr>
        <w:tab/>
        <w:t>Kojima Y, Downing K, Kundu R, Miller C, Dewey F, Lancero H, Raaz U, Perisic L, Hedin U, Schadt E, Maegdefessel L, Quertermous T and Leeper NJ. Cyclin-dependent kinase inhibitor 2B regulates efferocytosis and atherosclerosis. J Clin Invest. 2014;124(3):1083. Epub 2014/02/18. PubMed PMID: 24531546; PMCID: 3938254.</w:t>
      </w:r>
    </w:p>
    <w:p w14:paraId="75E5F32D"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57.</w:t>
      </w:r>
      <w:r w:rsidRPr="00B43CB0">
        <w:rPr>
          <w:rFonts w:ascii="Arial" w:hAnsi="Arial" w:cs="Arial"/>
          <w:noProof/>
          <w:sz w:val="22"/>
          <w:szCs w:val="22"/>
        </w:rPr>
        <w:tab/>
        <w:t>Leeper NJ, Raiesdana A, Kojima Y, Kundu RK, Cheng H, Maegdefessel L, Toh R, Ahn GO, Ali ZA, Anderson DR, Miller CL, Roberts SC, Spin JM, de Almeida PE, Wu JC, Xu B, Cheng K, Quertermous M, Kundu S, Kortekaas KE, Berzin E, Downing KP, Dalman RL, Tsao PS, Schadt EE, Owens GK and Quertermous T. Loss of CDKN2B Promotes p53-Dependent Smooth Muscle Cell Apoptosis and Aneurysm Formation. Arterioscler Thromb Vasc Biol. 2013;33(1):e1. Epub 2012/11/20. PubMed PMID: 23162013.</w:t>
      </w:r>
    </w:p>
    <w:p w14:paraId="4B3A9B00"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58.</w:t>
      </w:r>
      <w:r w:rsidRPr="00B43CB0">
        <w:rPr>
          <w:rFonts w:ascii="Arial" w:hAnsi="Arial" w:cs="Arial"/>
          <w:noProof/>
          <w:sz w:val="22"/>
          <w:szCs w:val="22"/>
        </w:rPr>
        <w:tab/>
        <w:t>Nelson CP, Goel A, Butterworth AS, Kanoni S, Webb TR, Marouli E, Zeng L, Ntalla I, Lai FY, Hopewell JC, Giannakopoulou O, Jiang T, Hamby SE, Di Angelantonio E, Assimes TL, Bottinger EP, Chambers JC, Clarke R, Palmer CNA, Cubbon RM, Ellinor P, Ermel R, Evangelou E, Franks PW, Grace C, Gu D, Hingorani AD, Howson JMM, Ingelsson E, Kastrati A, Kessler T, Kyriakou T, Lehtimaki T, Lu X, Lu Y, Marz W, McPherson R, Metspalu A, Pujades-Rodriguez M, Ruusalepp A, Schadt EE, Schmidt AF, Sweeting MJ, Zalloua PA, AlGhalayini K, Keavney BD, Kooner JS, Loos RJF, Patel RS, Rutter MK, Tomaszewski M, Tzoulaki I, Zeggini E, Erdmann J, Dedoussis G, Bjorkegren JLM, Consortium E-C, CardioGramplusC4D, group UKBCCCw, Schunkert H, Farrall M, Danesh J, Samani NJ, Watkins H and Deloukas P. Association analyses based on false discovery rate implicate new loci for coronary artery disease. Nat Genet. 2017;49(9):1385. PubMed PMID: 28714975.</w:t>
      </w:r>
    </w:p>
    <w:p w14:paraId="3EA8CCCC"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59.</w:t>
      </w:r>
      <w:r w:rsidRPr="00B43CB0">
        <w:rPr>
          <w:rFonts w:ascii="Arial" w:hAnsi="Arial" w:cs="Arial"/>
          <w:noProof/>
          <w:sz w:val="22"/>
          <w:szCs w:val="22"/>
        </w:rPr>
        <w:tab/>
        <w:t>Russell MR, Penikis A, Oldridge DA, Alvarez-Dominguez JR, McDaniel L, Diamond M, Padovan O, Raman P, Li Y, Wei JS, Zhang S, Gnanchandran J, Seeger R, Asgharzadeh S, Khan J, Diskin SJ, Maris JM and Cole KA. CASC15-S Is a Tumor Suppressor lncRNA at the 6p22 Neuroblastoma Susceptibility Locus. Cancer Res. 2015;75(15):3155. PubMed PMID: 26100672; PMCID: PMC4526355.</w:t>
      </w:r>
    </w:p>
    <w:p w14:paraId="771F57FD"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60.</w:t>
      </w:r>
      <w:r w:rsidRPr="00B43CB0">
        <w:rPr>
          <w:rFonts w:ascii="Arial" w:hAnsi="Arial" w:cs="Arial"/>
          <w:noProof/>
          <w:sz w:val="22"/>
          <w:szCs w:val="22"/>
        </w:rPr>
        <w:tab/>
        <w:t>Betts JA, Moradi Marjaneh M, Al-Ejeh F, Lim YC, Shi W, Sivakumaran H, Tropee R, Patch AM, Clark MB, Bartonicek N, Wiegmans AP, Hillman KM, Kaufmann S, Bain AL, Gloss BS, Crawford J, Kazakoff S, Wani S, Wen SW, Day B, Moller A, Cloonan N, Pearson J, Brown MA, Mercer TR, Waddell N, Khanna KK, Dray E, Dinger ME, Edwards SL and French JD. Long Noncoding RNAs CUPID1 and CUPID2 Mediate Breast Cancer Risk at 11q13 by Modulating the Response to DNA Damage. Am J Hum Genet. 2017;101(2):255. PubMed PMID: 28777932; PMCID: PMC5544418.</w:t>
      </w:r>
    </w:p>
    <w:p w14:paraId="753CFF78"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61.</w:t>
      </w:r>
      <w:r w:rsidRPr="00B43CB0">
        <w:rPr>
          <w:rFonts w:ascii="Arial" w:hAnsi="Arial" w:cs="Arial"/>
          <w:noProof/>
          <w:sz w:val="22"/>
          <w:szCs w:val="22"/>
        </w:rPr>
        <w:tab/>
        <w:t>Guo H, Ahmed M, Zhang F, Yao CQ, Li S, Liang Y, Hua J, Soares F, Sun Y, Langstein J, Li Y, Poon C, Bailey SD, Desai K, Fei T, Li Q, Sendorek DH, Fraser M, Prensner JR, Pugh TJ, Pomerantz M, Bristow RG, Lupien M, Feng FY, Boutros PC, Freedman ML, Walsh MJ and He HH. Modulation of long noncoding RNAs by risk SNPs underlying genetic predispositions to prostate cancer. Nat Genet. 2016;48(10):1142. PubMed PMID: 27526323.</w:t>
      </w:r>
    </w:p>
    <w:p w14:paraId="51E936FF"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62.</w:t>
      </w:r>
      <w:r w:rsidRPr="00B43CB0">
        <w:rPr>
          <w:rFonts w:ascii="Arial" w:hAnsi="Arial" w:cs="Arial"/>
          <w:noProof/>
          <w:sz w:val="22"/>
          <w:szCs w:val="22"/>
        </w:rPr>
        <w:tab/>
        <w:t>Luo Z, Rhie SK, Lay FD and Farnham PJ. A Prostate Cancer Risk Element Functions as a Repressive Loop that Regulates HOXA13. Cell Rep. 2017;21(6):1411. PubMed PMID: 29117547; PMCID: PMC5726543.</w:t>
      </w:r>
    </w:p>
    <w:p w14:paraId="5A906042"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63.</w:t>
      </w:r>
      <w:r w:rsidRPr="00B43CB0">
        <w:rPr>
          <w:rFonts w:ascii="Arial" w:hAnsi="Arial" w:cs="Arial"/>
          <w:noProof/>
          <w:sz w:val="22"/>
          <w:szCs w:val="22"/>
        </w:rPr>
        <w:tab/>
        <w:t>Mathy NW and Chen XM. Long non-coding RNAs (lncRNAs) and their transcriptional control of inflammatory responses. J Biol Chem. 2017;292(30):12375. PubMed PMID: 28615453; PMCID: PMC5535013.</w:t>
      </w:r>
    </w:p>
    <w:p w14:paraId="73FFD6D7"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64.</w:t>
      </w:r>
      <w:r w:rsidRPr="00B43CB0">
        <w:rPr>
          <w:rFonts w:ascii="Arial" w:hAnsi="Arial" w:cs="Arial"/>
          <w:noProof/>
          <w:sz w:val="22"/>
          <w:szCs w:val="22"/>
        </w:rPr>
        <w:tab/>
        <w:t>Cabili MN, Dunagin MC, McClanahan PD, Biaesch A, Padovan-Merhar O, Regev A, Rinn JL and Raj A. Localization and abundance analysis of human lncRNAs at single-cell and single-molecule resolution. Genome Biol. 2015;16:20. PubMed PMID: 25630241; PMCID: PMC4369099.</w:t>
      </w:r>
    </w:p>
    <w:p w14:paraId="461701A7"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65.</w:t>
      </w:r>
      <w:r w:rsidRPr="00B43CB0">
        <w:rPr>
          <w:rFonts w:ascii="Arial" w:hAnsi="Arial" w:cs="Arial"/>
          <w:noProof/>
          <w:sz w:val="22"/>
          <w:szCs w:val="22"/>
        </w:rPr>
        <w:tab/>
        <w:t>Zuber V, Bettella F, Witoelar A, Consortium P, Cruk G, Consortium B, Consortium T, Andreassen OA, Mills IG and Urbanucci A. Bromodomain protein 4 discriminates tissue-specific super-enhancers containing disease-specific susceptibility loci in prostate and breast cancer. BMC genomics. 2017;18(1):270. PubMed PMID: 28359301; PMCID: PMC5374680.</w:t>
      </w:r>
    </w:p>
    <w:p w14:paraId="058DD375"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66.</w:t>
      </w:r>
      <w:r w:rsidRPr="00B43CB0">
        <w:rPr>
          <w:rFonts w:ascii="Arial" w:hAnsi="Arial" w:cs="Arial"/>
          <w:noProof/>
          <w:sz w:val="22"/>
          <w:szCs w:val="22"/>
        </w:rPr>
        <w:tab/>
        <w:t xml:space="preserve">Maurano MT, Humbert R, Rynes E, Thurman RE, Haugen E, Wang H, Reynolds AP, Sandstrom R, Qu H, Brody J, Shafer A, Neri F, Lee K, Kutyavin T, Stehling-Sun S, Johnson AK, Canfield TK, Giste E, Diegel </w:t>
      </w:r>
      <w:r w:rsidRPr="00B43CB0">
        <w:rPr>
          <w:rFonts w:ascii="Arial" w:hAnsi="Arial" w:cs="Arial"/>
          <w:noProof/>
          <w:sz w:val="22"/>
          <w:szCs w:val="22"/>
        </w:rPr>
        <w:lastRenderedPageBreak/>
        <w:t>M, Bates D, Hansen RS, Neph S, Sabo PJ, Heimfeld S, Raubitschek A, Ziegler S, Cotsapas C, Sotoodehnia N, Glass I, Sunyaev SR, Kaul R and Stamatoyannopoulos JA. Systematic localization of common disease-associated variation in regulatory DNA. Science. 2012;337(6099):1190. Epub 2012/09/08. PubMed PMID: 22955828; PMCID: 3771521.</w:t>
      </w:r>
    </w:p>
    <w:p w14:paraId="15222593"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67.</w:t>
      </w:r>
      <w:r w:rsidRPr="00B43CB0">
        <w:rPr>
          <w:rFonts w:ascii="Arial" w:hAnsi="Arial" w:cs="Arial"/>
          <w:noProof/>
          <w:sz w:val="22"/>
          <w:szCs w:val="22"/>
        </w:rPr>
        <w:tab/>
        <w:t>Lage K, Hansen NT, Karlberg EO, Eklund AC, Roque FS, Donahoe PK, Szallasi Z, Jensen TS and Brunak S. A large-scale analysis of tissue-specific pathology and gene expression of human disease genes and complexes. Proc Natl Acad Sci U S A. 2008;105(52):20870. PubMed PMID: 19104045; PMCID: PMC2606902.</w:t>
      </w:r>
    </w:p>
    <w:p w14:paraId="093449A2"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68.</w:t>
      </w:r>
      <w:r w:rsidRPr="00B43CB0">
        <w:rPr>
          <w:rFonts w:ascii="Arial" w:hAnsi="Arial" w:cs="Arial"/>
          <w:noProof/>
          <w:sz w:val="22"/>
          <w:szCs w:val="22"/>
        </w:rPr>
        <w:tab/>
        <w:t>Bohmdorfer G and Wierzbicki AT. Control of Chromatin Structure by Long Noncoding RNA. Trends Cell Biol. 2015;25(10):623. PubMed PMID: 26410408; PMCID: PMC4584417.</w:t>
      </w:r>
    </w:p>
    <w:p w14:paraId="18CFE237"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69.</w:t>
      </w:r>
      <w:r w:rsidRPr="00B43CB0">
        <w:rPr>
          <w:rFonts w:ascii="Arial" w:hAnsi="Arial" w:cs="Arial"/>
          <w:noProof/>
          <w:sz w:val="22"/>
          <w:szCs w:val="22"/>
        </w:rPr>
        <w:tab/>
        <w:t>Rinn JL and Chang HY. Genome regulation by long noncoding RNAs. Annu Rev Biochem. 2012;81:145. PubMed PMID: 22663078; PMCID: PMC3858397.</w:t>
      </w:r>
    </w:p>
    <w:p w14:paraId="1F75C5FB"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70.</w:t>
      </w:r>
      <w:r w:rsidRPr="00B43CB0">
        <w:rPr>
          <w:rFonts w:ascii="Arial" w:hAnsi="Arial" w:cs="Arial"/>
          <w:noProof/>
          <w:sz w:val="22"/>
          <w:szCs w:val="22"/>
        </w:rPr>
        <w:tab/>
        <w:t>Clarke M and Bennett M. The emerging role of vascular smooth muscle cell apoptosis in atherosclerosis and plaque stability. American journal of nephrology. 2006;26(6):531. PubMed PMID: 17159340.</w:t>
      </w:r>
    </w:p>
    <w:p w14:paraId="2732DC94"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71.</w:t>
      </w:r>
      <w:r w:rsidRPr="00B43CB0">
        <w:rPr>
          <w:rFonts w:ascii="Arial" w:hAnsi="Arial" w:cs="Arial"/>
          <w:noProof/>
          <w:sz w:val="22"/>
          <w:szCs w:val="22"/>
        </w:rPr>
        <w:tab/>
        <w:t>Falk E, Nakano M, Bentzon JF, Finn AV and Virmani R. Update on acute coronary syndromes: the pathologists' view. Eur Heart J. 2013;34(10):719. PubMed PMID: 23242196.</w:t>
      </w:r>
    </w:p>
    <w:p w14:paraId="556E9C86"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72.</w:t>
      </w:r>
      <w:r w:rsidRPr="00B43CB0">
        <w:rPr>
          <w:rFonts w:ascii="Arial" w:hAnsi="Arial" w:cs="Arial"/>
          <w:noProof/>
          <w:sz w:val="22"/>
          <w:szCs w:val="22"/>
        </w:rPr>
        <w:tab/>
        <w:t>Gomez D and Owens GK. Smooth muscle cell phenotypic switching in atherosclerosis. Cardiovasc Res. 2012;95(2):156. Epub 2012/03/13. PubMed PMID: 22406749; PMCID: 3388816.</w:t>
      </w:r>
    </w:p>
    <w:p w14:paraId="73178703"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73.</w:t>
      </w:r>
      <w:r w:rsidRPr="00B43CB0">
        <w:rPr>
          <w:rFonts w:ascii="Arial" w:hAnsi="Arial" w:cs="Arial"/>
          <w:noProof/>
          <w:sz w:val="22"/>
          <w:szCs w:val="22"/>
        </w:rPr>
        <w:tab/>
        <w:t>Sakakura K, Nakano M, Otsuka F, Ladich E, Kolodgie FD and Virmani R. Pathophysiology of atherosclerosis plaque progression. Heart, lung &amp; circulation. 2013;22(6):399. PubMed PMID: 23541627.</w:t>
      </w:r>
    </w:p>
    <w:p w14:paraId="61B56610"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74.</w:t>
      </w:r>
      <w:r w:rsidRPr="00B43CB0">
        <w:rPr>
          <w:rFonts w:ascii="Arial" w:hAnsi="Arial" w:cs="Arial"/>
          <w:noProof/>
          <w:sz w:val="22"/>
          <w:szCs w:val="22"/>
        </w:rPr>
        <w:tab/>
        <w:t>Shah PK. Mechanisms of plaque vulnerability and rupture. J Am Coll Cardiol. 2003;41(4 Suppl S):15S. PubMed PMID: 12644336.</w:t>
      </w:r>
    </w:p>
    <w:p w14:paraId="64DBDA6C"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75.</w:t>
      </w:r>
      <w:r w:rsidRPr="00B43CB0">
        <w:rPr>
          <w:rFonts w:ascii="Arial" w:hAnsi="Arial" w:cs="Arial"/>
          <w:noProof/>
          <w:sz w:val="22"/>
          <w:szCs w:val="22"/>
        </w:rPr>
        <w:tab/>
        <w:t>Shankman LS, Gomez D, Cherepanova OA, Salmon M, Alencar GF, Haskins RM, Swiatlowska P, Newman AA, Greene ES, Straub AC, Isakson B, Randolph GJ and Owens GK. KLF4-dependent phenotypic modulation of smooth muscle cells has a key role in atherosclerotic plaque pathogenesis. Nat Med. 2015;21(6):628. PubMed PMID: 25985364.</w:t>
      </w:r>
    </w:p>
    <w:p w14:paraId="52D244DD"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76.</w:t>
      </w:r>
      <w:r w:rsidRPr="00B43CB0">
        <w:rPr>
          <w:rFonts w:ascii="Arial" w:hAnsi="Arial" w:cs="Arial"/>
          <w:noProof/>
          <w:sz w:val="22"/>
          <w:szCs w:val="22"/>
        </w:rPr>
        <w:tab/>
        <w:t>Milewicz DM, Kwartler CS, Papke CL, Regalado ES, Cao J and Reid AJ. Genetic variants promoting smooth muscle cell proliferation can result in diffuse and diverse vascular diseases: evidence for a hyperplastic vasculomyopathy. Genet Med. 2010;12(4):196. PubMed PMID: 20130469.</w:t>
      </w:r>
    </w:p>
    <w:p w14:paraId="3669BCF4"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77.</w:t>
      </w:r>
      <w:r w:rsidRPr="00B43CB0">
        <w:rPr>
          <w:rFonts w:ascii="Arial" w:hAnsi="Arial" w:cs="Arial"/>
          <w:noProof/>
          <w:sz w:val="22"/>
          <w:szCs w:val="22"/>
        </w:rPr>
        <w:tab/>
        <w:t>Guo DC, Papke CL, Tran-Fadulu V, Regalado ES, Avidan N, Johnson RJ, Kim DH, Pannu H, Willing MC, Sparks E, Pyeritz RE, Singh MN, Dalman RL, Grotta JC, Marian AJ, Boerwinkle EA, Frazier LQ, LeMaire SA, Coselli JS, Estrera AL, Safi HJ, Veeraraghavan S, Muzny DM, Wheeler DA, Willerson JT, Yu RK, Shete SS, Scherer SE, Raman CS, Buja LM and Milewicz DM. Mutations in smooth muscle alpha-actin (ACTA2) cause coronary artery disease, stroke, and Moyamoya disease, along with thoracic aortic disease. Am J Hum Genet. 2009;84(5):617. PubMed PMID: 19409525; PMCID: PMC2680995.</w:t>
      </w:r>
    </w:p>
    <w:p w14:paraId="7A29215B"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78.</w:t>
      </w:r>
      <w:r w:rsidRPr="00B43CB0">
        <w:rPr>
          <w:rFonts w:ascii="Arial" w:hAnsi="Arial" w:cs="Arial"/>
          <w:noProof/>
          <w:sz w:val="22"/>
          <w:szCs w:val="22"/>
        </w:rPr>
        <w:tab/>
        <w:t>Mani A, Radhakrishnan J, Wang H, Mani A, Mani MA, Nelson-Williams C, Carew KS, Mane S, Najmabadi H, Wu D and Lifton RP. LRP6 mutation in a family with early coronary disease and metabolic risk factors. Science. 2007;315(5816):1278. PubMed PMID: 17332414; PMCID: PMC2945222.</w:t>
      </w:r>
    </w:p>
    <w:p w14:paraId="33C16DE9"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79.</w:t>
      </w:r>
      <w:r w:rsidRPr="00B43CB0">
        <w:rPr>
          <w:rFonts w:ascii="Arial" w:hAnsi="Arial" w:cs="Arial"/>
          <w:noProof/>
          <w:sz w:val="22"/>
          <w:szCs w:val="22"/>
        </w:rPr>
        <w:tab/>
        <w:t>Srivastava R, Zhang J, Go GW, Narayanan A, Nottoli TP and Mani A. Impaired LRP6-TCF7L2 Activity Enhances Smooth Muscle Cell Plasticity and Causes Coronary Artery Disease. Cell Rep. 2015;13(4):746. PubMed PMID: 26489464; PMCID: PMC4626307.</w:t>
      </w:r>
    </w:p>
    <w:p w14:paraId="0D9A344C"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80.</w:t>
      </w:r>
      <w:r w:rsidRPr="00B43CB0">
        <w:rPr>
          <w:rFonts w:ascii="Arial" w:hAnsi="Arial" w:cs="Arial"/>
          <w:noProof/>
          <w:sz w:val="22"/>
          <w:szCs w:val="22"/>
        </w:rPr>
        <w:tab/>
        <w:t>Howson JMM, Zhao W, Barnes DR, Ho WK, Young R, Paul DS, Waite LL, Freitag DF, Fauman EB, Salfati EL, Sun BB, Eicher JD, Johnson AD, Sheu WHH, Nielsen SF, Lin WY, Surendran P, Malarstig A, Wilk JB, Tybjaerg-Hansen A, Rasmussen KL, Kamstrup PR, Deloukas P, Erdmann J, Kathiresan S, Samani NJ, Schunkert H, Watkins H, CardioGramplusC4D, Do R, Rader DJ, Johnson JA, Hazen SL, Quyyumi AA, Spertus JA, Pepine CJ, Franceschini N, Justice A, Reiner AP, Buyske S, Hindorff LA, Carty CL, North KE, Kooperberg C, Boerwinkle E, Young K, Graff M, Peters U, Absher D, Hsiung CA, Lee WJ, Taylor KD, Chen YH, Lee IT, Guo X, Chung RH, Hung YJ, Rotter JI, Juang JJ, Quertermous T, Wang TD, Rasheed A, Frossard P, Alam DS, Majumder AAS, Di Angelantonio E, Chowdhury R, Epic CVD, Chen YI, Nordestgaard BG, Assimes TL, Danesh J, Butterworth AS and Saleheen D. Fifteen new risk loci for coronary artery disease highlight arterial-wall-specific mechanisms. Nat Genet. 2017;49(7):1113. PubMed PMID: 28530674; PMCID: PMC5555387.</w:t>
      </w:r>
    </w:p>
    <w:p w14:paraId="7F006A6F"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81.</w:t>
      </w:r>
      <w:r w:rsidRPr="00B43CB0">
        <w:rPr>
          <w:rFonts w:ascii="Arial" w:hAnsi="Arial" w:cs="Arial"/>
          <w:noProof/>
          <w:sz w:val="22"/>
          <w:szCs w:val="22"/>
        </w:rPr>
        <w:tab/>
        <w:t>Klarin D, Zhu QM, Emdin CA, Chaffin M, Horner S, McMillan BJ, Leed A, Weale ME, Spencer CCA, Aguet F, Segre AV, Ardlie KG, Khera AV, Kaushik VK, Natarajan P, Consortium CAD and Kathiresan S. Genetic analysis in UK Biobank links insulin resistance and transendothelial migration pathways to coronary artery disease. Nat Genet. 2017;49(9):1392. PubMed PMID: 28714974; PMCID: PMC5577383.</w:t>
      </w:r>
    </w:p>
    <w:p w14:paraId="772D60F7"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82.</w:t>
      </w:r>
      <w:r w:rsidRPr="00B43CB0">
        <w:rPr>
          <w:rFonts w:ascii="Arial" w:hAnsi="Arial" w:cs="Arial"/>
          <w:noProof/>
          <w:sz w:val="22"/>
          <w:szCs w:val="22"/>
        </w:rPr>
        <w:tab/>
        <w:t>van der Harst P and Verweij N. The Identification of 64 Novel Genetic Loci Provides an Expanded View on the Genetic Architecture of Coronary Artery Disease. Circ Res. 2017. PubMed PMID: 29212778.</w:t>
      </w:r>
    </w:p>
    <w:p w14:paraId="57517DF5"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lastRenderedPageBreak/>
        <w:t>83.</w:t>
      </w:r>
      <w:r w:rsidRPr="00B43CB0">
        <w:rPr>
          <w:rFonts w:ascii="Arial" w:hAnsi="Arial" w:cs="Arial"/>
          <w:noProof/>
          <w:sz w:val="22"/>
          <w:szCs w:val="22"/>
        </w:rPr>
        <w:tab/>
        <w:t>Nanda V and Miano JM. Leiomodin 1, a new serum response factor-dependent target gene expressed preferentially in differentiated smooth muscle cells. J Biol Chem. 2012;287(4):2459. PubMed PMID: 22157009; PMCID: PMC3268406.</w:t>
      </w:r>
    </w:p>
    <w:p w14:paraId="7224BE1B"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84.</w:t>
      </w:r>
      <w:r w:rsidRPr="00B43CB0">
        <w:rPr>
          <w:rFonts w:ascii="Arial" w:hAnsi="Arial" w:cs="Arial"/>
          <w:noProof/>
          <w:sz w:val="22"/>
          <w:szCs w:val="22"/>
        </w:rPr>
        <w:tab/>
        <w:t>Darrah R, McKone E, O'Connor C, Rodgers C, Genatossio A, McNamara S, Gibson R, Stuart Elborn J, Ennis M, Gallagher CG, Kalsheker N, Aitken M, Wiese D, Dunn J, Smith P, Pace R, Londono D, Goddard KA, Knowles MR and Drumm ML. EDNRA variants associate with smooth muscle mRNA levels, cell proliferation rates, and cystic fibrosis pulmonary disease severity. Physiol Genomics. 2010;41(1):71. PubMed PMID: 20028935; PMCID: PMC2841492.</w:t>
      </w:r>
    </w:p>
    <w:p w14:paraId="18F07FF3"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85.</w:t>
      </w:r>
      <w:r w:rsidRPr="00B43CB0">
        <w:rPr>
          <w:rFonts w:ascii="Arial" w:hAnsi="Arial" w:cs="Arial"/>
          <w:noProof/>
          <w:sz w:val="22"/>
          <w:szCs w:val="22"/>
        </w:rPr>
        <w:tab/>
        <w:t>Thomas JA, Deaton RA, Hastings NE, Shang Y, Moehle CW, Eriksson U, Topouzis S, Wamhoff BR, Blackman BR and Owens GK. PDGF-DD, a novel mediator of smooth muscle cell phenotypic modulation, is upregulated in endothelial cells exposed to atherosclerosis-prone flow patterns. Am J Physiol Heart Circ Physiol. 2009;296(2):H442. Epub 2008/11/26. PubMed PMID: 19028801; PMCID: 2643880.</w:t>
      </w:r>
    </w:p>
    <w:p w14:paraId="59C59B98"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86.</w:t>
      </w:r>
      <w:r w:rsidRPr="00B43CB0">
        <w:rPr>
          <w:rFonts w:ascii="Arial" w:hAnsi="Arial" w:cs="Arial"/>
          <w:noProof/>
          <w:sz w:val="22"/>
          <w:szCs w:val="22"/>
        </w:rPr>
        <w:tab/>
        <w:t>Cheong A, Wood IC and Beech DJ. Less REST, more vascular disease? Regulation of cell cycle and migration of vascular smooth muscle cells. Cell Cycle. 2006;5(2):129. PubMed PMID: 16357530.</w:t>
      </w:r>
    </w:p>
    <w:p w14:paraId="485EFFE2"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87.</w:t>
      </w:r>
      <w:r w:rsidRPr="00B43CB0">
        <w:rPr>
          <w:rFonts w:ascii="Arial" w:hAnsi="Arial" w:cs="Arial"/>
          <w:noProof/>
          <w:sz w:val="22"/>
          <w:szCs w:val="22"/>
        </w:rPr>
        <w:tab/>
        <w:t>Miano JM. Vascular smooth muscle cell differentiation-2010. Journal of biomedical research. 2010;24(3):169. PubMed PMID: 23554628; PMCID: 3596552.</w:t>
      </w:r>
    </w:p>
    <w:p w14:paraId="76B941B7"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88.</w:t>
      </w:r>
      <w:r w:rsidRPr="00B43CB0">
        <w:rPr>
          <w:rFonts w:ascii="Arial" w:hAnsi="Arial" w:cs="Arial"/>
          <w:noProof/>
          <w:sz w:val="22"/>
          <w:szCs w:val="22"/>
        </w:rPr>
        <w:tab/>
        <w:t>Chappell J, Harman JL, Narasimhan VM, Yu H, Foote K, Simons BD, Bennett MR and Jorgensen HF. Extensive Proliferation of a Subset of Differentiated, yet Plastic, Medial Vascular Smooth Muscle Cells Contributes to Neointimal Formation in Mouse Injury and Atherosclerosis Models. Circ Res. 2016;119(12):1313. PubMed PMID: 27682618; PMCID: PMC5149073.</w:t>
      </w:r>
    </w:p>
    <w:p w14:paraId="6CF9CF23"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89.</w:t>
      </w:r>
      <w:r w:rsidRPr="00B43CB0">
        <w:rPr>
          <w:rFonts w:ascii="Arial" w:hAnsi="Arial" w:cs="Arial"/>
          <w:noProof/>
          <w:sz w:val="22"/>
          <w:szCs w:val="22"/>
        </w:rPr>
        <w:tab/>
        <w:t>Jacobsen K, Lund MB, Shim J, Gunnersen S, Fuchtbauer EM, Kjolby M, Carramolino L and Bentzon JF. Diverse cellular architecture of atherosclerotic plaque derives from clonal expansion of a few medial SMCs. JCI Insight. 2017;2(19). PubMed PMID: 28978793.</w:t>
      </w:r>
    </w:p>
    <w:p w14:paraId="77F0CCFF"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90.</w:t>
      </w:r>
      <w:r w:rsidRPr="00B43CB0">
        <w:rPr>
          <w:rFonts w:ascii="Arial" w:hAnsi="Arial" w:cs="Arial"/>
          <w:noProof/>
          <w:sz w:val="22"/>
          <w:szCs w:val="22"/>
        </w:rPr>
        <w:tab/>
        <w:t>Feil S, Fehrenbacher B, Lukowski R, Essmann F, Schulze-Osthoff K, Schaller M and Feil R. Transdifferentiation of vascular smooth muscle cells to macrophage-like cells during atherogenesis. Circ Res. 2014;115(7):662. PubMed PMID: 25070003.</w:t>
      </w:r>
    </w:p>
    <w:p w14:paraId="36E2145A"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91.</w:t>
      </w:r>
      <w:r w:rsidRPr="00B43CB0">
        <w:rPr>
          <w:rFonts w:ascii="Arial" w:hAnsi="Arial" w:cs="Arial"/>
          <w:noProof/>
          <w:sz w:val="22"/>
          <w:szCs w:val="22"/>
        </w:rPr>
        <w:tab/>
        <w:t>Iyer D, Naravane A, Wirks R, Nguyen T and Quertermous T. SMAD3 opposes diifferentiation and opposes phenotypic modulation in coronary artery smooth muscle cells. Submitted. 2018.</w:t>
      </w:r>
    </w:p>
    <w:p w14:paraId="7CEB42D2"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92.</w:t>
      </w:r>
      <w:r w:rsidRPr="00B43CB0">
        <w:rPr>
          <w:rFonts w:ascii="Arial" w:hAnsi="Arial" w:cs="Arial"/>
          <w:noProof/>
          <w:sz w:val="22"/>
          <w:szCs w:val="22"/>
        </w:rPr>
        <w:tab/>
        <w:t>Finucane HK, Bulik-Sullivan B, Gusev A, Trynka G, Reshef Y, Loh PR, Anttila V, Xu H, Zang C, Farh K, Ripke S, Day FR, ReproGen C, Schizophrenia Working Group of the Psychiatric Genomics C, Consortium R, Purcell S, Stahl E, Lindstrom S, Perry JR, Okada Y, Raychaudhuri S, Daly MJ, Patterson N, Neale BM and Price AL. Partitioning heritability by functional annotation using genome-wide association summary statistics. Nat Genet. 2015;47(11):1228. PubMed PMID: 26414678; PMCID: PMC4626285.</w:t>
      </w:r>
    </w:p>
    <w:p w14:paraId="5F3BF395"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93.</w:t>
      </w:r>
      <w:r w:rsidRPr="00B43CB0">
        <w:rPr>
          <w:rFonts w:ascii="Arial" w:hAnsi="Arial" w:cs="Arial"/>
          <w:noProof/>
          <w:sz w:val="22"/>
          <w:szCs w:val="22"/>
        </w:rPr>
        <w:tab/>
        <w:t>Liu B, Iyer D, Wang T, Castano VG, Nguyen T, Montgomery S, Quertermous T and Miller C. Rgulatory variation identification in primary human coronary artery smooth muscle cells provides localization of coronary artery disease causal variation Submitted. 2018.</w:t>
      </w:r>
    </w:p>
    <w:p w14:paraId="2871AA1A"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94.</w:t>
      </w:r>
      <w:r w:rsidRPr="00B43CB0">
        <w:rPr>
          <w:rFonts w:ascii="Arial" w:hAnsi="Arial" w:cs="Arial"/>
          <w:noProof/>
          <w:sz w:val="22"/>
          <w:szCs w:val="22"/>
        </w:rPr>
        <w:tab/>
        <w:t>Kumasaka N, Knights AJ and Gaffney DJ. Fine-mapping cellular QTLs with RASQUAL and ATAC-seq. Nat Genet. 2015. PubMed PMID: 26656845.</w:t>
      </w:r>
    </w:p>
    <w:p w14:paraId="0A742FA2"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95.</w:t>
      </w:r>
      <w:r w:rsidRPr="00B43CB0">
        <w:rPr>
          <w:rFonts w:ascii="Arial" w:hAnsi="Arial" w:cs="Arial"/>
          <w:noProof/>
          <w:sz w:val="22"/>
          <w:szCs w:val="22"/>
        </w:rPr>
        <w:tab/>
        <w:t>Hormozdiari F, van de Bunt M, Segre AV, Li X, Joo JWJ, Bilow M, Sul JH, Sankararaman S, Pasaniuc B and Eskin E. Colocalization of GWAS and eQTL Signals Detects Target Genes. Am J Hum Genet. 2016;99(6):1245. PubMed PMID: 27866706; PMCID: PMC5142122.</w:t>
      </w:r>
    </w:p>
    <w:p w14:paraId="34C9340C"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96.</w:t>
      </w:r>
      <w:r w:rsidRPr="00B43CB0">
        <w:rPr>
          <w:rFonts w:ascii="Arial" w:hAnsi="Arial" w:cs="Arial"/>
          <w:noProof/>
          <w:sz w:val="22"/>
          <w:szCs w:val="22"/>
        </w:rPr>
        <w:tab/>
        <w:t>Zhu Z, Zhang F, Hu H, Bakshi A, Robinson MR, Powell JE, Montgomery GW, Goddard ME, Wray NR, Visscher PM and Yang J. Integration of summary data from GWAS and eQTL studies predicts complex trait gene targets. Nat Genet. 2016;48(5):481. PubMed PMID: 27019110.</w:t>
      </w:r>
    </w:p>
    <w:p w14:paraId="66FAB21B"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97.</w:t>
      </w:r>
      <w:r w:rsidRPr="00B43CB0">
        <w:rPr>
          <w:rFonts w:ascii="Arial" w:hAnsi="Arial" w:cs="Arial"/>
          <w:noProof/>
          <w:sz w:val="22"/>
          <w:szCs w:val="22"/>
        </w:rPr>
        <w:tab/>
        <w:t>Buenrostro JD, Giresi PG, Zaba LC, Chang HY and Greenleaf WJ. Transposition of native chromatin for fast and sensitive epigenomic profiling of open chromatin, DNA-binding proteins and nucleosome position. Nat Methods. 2013;10(12):1213. PubMed PMID: 24097267; PMCID: PMC3959825.</w:t>
      </w:r>
    </w:p>
    <w:p w14:paraId="53EE28DA"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98.</w:t>
      </w:r>
      <w:r w:rsidRPr="00B43CB0">
        <w:rPr>
          <w:rFonts w:ascii="Arial" w:hAnsi="Arial" w:cs="Arial"/>
          <w:noProof/>
          <w:sz w:val="22"/>
          <w:szCs w:val="22"/>
        </w:rPr>
        <w:tab/>
        <w:t xml:space="preserve">Kim BJ, Pjanic M, Nguyen T, Miller CL, Liu B, Wang T, Sazonova O, Carcamo-Orive I, Perisic L, Maegdefessel L, Hedin U and Quertermous T. TCF21 and the aryl-hydrocarbon receptor cooperate to activate a pro-atherosclerotic gene expression program. PLoS Genet. 2017;13.(5):1006750. PubMed PMID: 28481916; PMCID: PMC5439967 </w:t>
      </w:r>
    </w:p>
    <w:p w14:paraId="2628A81A"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99.</w:t>
      </w:r>
      <w:r w:rsidRPr="00B43CB0">
        <w:rPr>
          <w:rFonts w:ascii="Arial" w:hAnsi="Arial" w:cs="Arial"/>
          <w:noProof/>
          <w:sz w:val="22"/>
          <w:szCs w:val="22"/>
        </w:rPr>
        <w:tab/>
        <w:t>Tehranchi AK, Myrthil M, Martin T, Hie BL, Golan D and Fraser HB. Pooled ChIP-Seq Links Variation in Transcription Factor Binding to Complex Disease Risk. Cell. 2016;165(3):730. PubMed PMID: 27087447; PMCID: PMC4842172.</w:t>
      </w:r>
    </w:p>
    <w:p w14:paraId="3F36377D"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100.</w:t>
      </w:r>
      <w:r w:rsidRPr="00B43CB0">
        <w:rPr>
          <w:rFonts w:ascii="Arial" w:hAnsi="Arial" w:cs="Arial"/>
          <w:noProof/>
          <w:sz w:val="22"/>
          <w:szCs w:val="22"/>
        </w:rPr>
        <w:tab/>
        <w:t>Zhang H, Xue C, Wang Y, Shi J, Zhang X, Li W, Nunez S, Foulkes AS, Lin J, Hinkle CC, Yang W, Morrisey EE, Rader DJ, Li M and Reilly MP. Deep RNA Sequencing Uncovers a Repertoire of Human Macrophage Long Intergenic Noncoding RNAs Modulated by Macrophage Activation and Associated With Cardiometabolic Diseases. J Am Heart Assoc. 2017;6(11). PubMed PMID: 29133519; PMCID: PMC5721798.</w:t>
      </w:r>
    </w:p>
    <w:p w14:paraId="4A00DBE1"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lastRenderedPageBreak/>
        <w:t>101.</w:t>
      </w:r>
      <w:r w:rsidRPr="00B43CB0">
        <w:rPr>
          <w:rFonts w:ascii="Arial" w:hAnsi="Arial" w:cs="Arial"/>
          <w:noProof/>
          <w:sz w:val="22"/>
          <w:szCs w:val="22"/>
        </w:rPr>
        <w:tab/>
        <w:t>Ballantyne RL, Zhang X, Nunez S, Xue C, Zhao W, Reed E, Salaheen D, Foulkes AS, Li M and Reilly MP. Genome-wide interrogation reveals hundreds of long intergenic noncoding RNAs that associate with cardiometabolic traits. Hum Mol Genet. 2016;25(14):3125. PubMed PMID: 27288454; PMCID: PMC5181595.</w:t>
      </w:r>
    </w:p>
    <w:p w14:paraId="6EFD7FC9"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102.</w:t>
      </w:r>
      <w:r w:rsidRPr="00B43CB0">
        <w:rPr>
          <w:rFonts w:ascii="Arial" w:hAnsi="Arial" w:cs="Arial"/>
          <w:noProof/>
          <w:sz w:val="22"/>
          <w:szCs w:val="22"/>
        </w:rPr>
        <w:tab/>
        <w:t>Xue C, Zhang X, Zhang H, Ferguson JF, Wang Y, Hinkle CC, Li M and Reilly MP. De novo RNA sequence assembly during in vivo inflammatory stress reveals hundreds of unannotated lincRNAs in human blood CD14(+) monocytes and in adipose tissue. Physiol Genomics. 2017;49(6):287. PubMed PMID: 28389524; PMCID: PMC5495909.</w:t>
      </w:r>
    </w:p>
    <w:p w14:paraId="311758F7"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103.</w:t>
      </w:r>
      <w:r w:rsidRPr="00B43CB0">
        <w:rPr>
          <w:rFonts w:ascii="Arial" w:hAnsi="Arial" w:cs="Arial"/>
          <w:noProof/>
          <w:sz w:val="22"/>
          <w:szCs w:val="22"/>
        </w:rPr>
        <w:tab/>
        <w:t>Ounzain S, Burdet F, Ibberson M and Pedrazzini T. Discovery and functional characterization of cardiovascular long noncoding RNAs. J Mol Cell Cardiol. 2015;89(Pt A):17. PubMed PMID: 26408097.</w:t>
      </w:r>
    </w:p>
    <w:p w14:paraId="72FC2BCE"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104.</w:t>
      </w:r>
      <w:r w:rsidRPr="00B43CB0">
        <w:rPr>
          <w:rFonts w:ascii="Arial" w:hAnsi="Arial" w:cs="Arial"/>
          <w:noProof/>
          <w:sz w:val="22"/>
          <w:szCs w:val="22"/>
        </w:rPr>
        <w:tab/>
        <w:t>Zhao J, Zhang W, Lin M, Wu W, Jiang P, Tou E, Xue M, Richards A, Jourd'heuil D, Asif A, Zheng D, Singer HA, Miano JM and Long X. MYOSLID Is a Novel Serum Response Factor-Dependent Long Noncoding RNA That Amplifies the Vascular Smooth Muscle Differentiation Program. Arterioscler Thromb Vasc Biol. 2016;36(10):2088. PubMed PMID: 27444199; PMCID: PMC5033703.</w:t>
      </w:r>
    </w:p>
    <w:p w14:paraId="0432DA3F"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105.</w:t>
      </w:r>
      <w:r w:rsidRPr="00B43CB0">
        <w:rPr>
          <w:rFonts w:ascii="Arial" w:hAnsi="Arial" w:cs="Arial"/>
          <w:noProof/>
          <w:sz w:val="22"/>
          <w:szCs w:val="22"/>
        </w:rPr>
        <w:tab/>
        <w:t>Dechamethakun S and Muramatsu M. Long noncoding RNA variations in cardiometabolic diseases. J Hum Genet. 2017;62(1):97. PubMed PMID: 27305986.</w:t>
      </w:r>
    </w:p>
    <w:p w14:paraId="6C81B36D"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106.</w:t>
      </w:r>
      <w:r w:rsidRPr="00B43CB0">
        <w:rPr>
          <w:rFonts w:ascii="Arial" w:hAnsi="Arial" w:cs="Arial"/>
          <w:noProof/>
          <w:sz w:val="22"/>
          <w:szCs w:val="22"/>
        </w:rPr>
        <w:tab/>
        <w:t>Boon RA, Jae N, Holdt L and Dimmeler S. Long Noncoding RNAs: From Clinical Genetics to Therapeutic Targets? J Am Coll Cardiol. 2016;67(10):1214. PubMed PMID: 26965544.</w:t>
      </w:r>
    </w:p>
    <w:p w14:paraId="4ABF4C39"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107.</w:t>
      </w:r>
      <w:r w:rsidRPr="00B43CB0">
        <w:rPr>
          <w:rFonts w:ascii="Arial" w:hAnsi="Arial" w:cs="Arial"/>
          <w:noProof/>
          <w:sz w:val="22"/>
          <w:szCs w:val="22"/>
        </w:rPr>
        <w:tab/>
        <w:t>Bennett MR, Sinha S and Owens GK. Vascular Smooth Muscle Cells in Atherosclerosis. Circ Res. 2016;118(4):692. PubMed PMID: 26892967; PMCID: PMC4762053.</w:t>
      </w:r>
    </w:p>
    <w:p w14:paraId="010D5C99"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108.</w:t>
      </w:r>
      <w:r w:rsidRPr="00B43CB0">
        <w:rPr>
          <w:rFonts w:ascii="Arial" w:hAnsi="Arial" w:cs="Arial"/>
          <w:noProof/>
          <w:sz w:val="22"/>
          <w:szCs w:val="22"/>
        </w:rPr>
        <w:tab/>
        <w:t>Sun L, Zhang Z, Bailey TL, Perkins AC, Tallack MR, Xu Z and Liu H. Prediction of novel long non-coding RNAs based on RNA-Seq data of mouse Klf1 knockout study. BMC Bioinformatics. 2012;13:331. PubMed PMID: 23237380; PMCID: PMC3577497.</w:t>
      </w:r>
    </w:p>
    <w:p w14:paraId="3A4BCD96"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109.</w:t>
      </w:r>
      <w:r w:rsidRPr="00B43CB0">
        <w:rPr>
          <w:rFonts w:ascii="Arial" w:hAnsi="Arial" w:cs="Arial"/>
          <w:noProof/>
          <w:sz w:val="22"/>
          <w:szCs w:val="22"/>
        </w:rPr>
        <w:tab/>
        <w:t>Tsoi LC, Iyer MK, Stuart PE, Swindell WR, Gudjonsson JE, Tejasvi T, Sarkar MK, Li B, Ding J, Voorhees JJ, Kang HM, Nair RP, Chinnaiyan AM, Abecasis GR and Elder JT. Analysis of long non-coding RNAs highlights tissue-specific expression patterns and epigenetic profiles in normal and psoriatic skin. Genome Biol. 2015;16:24. PubMed PMID: 25723451; PMCID: PMC4311508.</w:t>
      </w:r>
    </w:p>
    <w:p w14:paraId="3A95034C"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110.</w:t>
      </w:r>
      <w:r w:rsidRPr="00B43CB0">
        <w:rPr>
          <w:rFonts w:ascii="Arial" w:hAnsi="Arial" w:cs="Arial"/>
          <w:noProof/>
          <w:sz w:val="22"/>
          <w:szCs w:val="22"/>
        </w:rPr>
        <w:tab/>
        <w:t>Ushakov K, Koffler-Brill T, Rom A, Perl K, Ulitsky I and Avraham KB. Genome-wide identification and expression profiling of long non-coding RNAs in auditory and vestibular systems. Scientific reports. 2017;7(1):8637. PubMed PMID: 28819115; PMCID: PMC5561060.</w:t>
      </w:r>
    </w:p>
    <w:p w14:paraId="69F6E190"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111.</w:t>
      </w:r>
      <w:r w:rsidRPr="00B43CB0">
        <w:rPr>
          <w:rFonts w:ascii="Arial" w:hAnsi="Arial" w:cs="Arial"/>
          <w:noProof/>
          <w:sz w:val="22"/>
          <w:szCs w:val="22"/>
        </w:rPr>
        <w:tab/>
        <w:t>Lin MF, Jungreis I and Kellis M. PhyloCSF: a comparative genomics method to distinguish protein coding and non-coding regions. Bioinformatics. 2011;27(13):i275. PubMed PMID: 21685081; PMCID: PMC3117341.</w:t>
      </w:r>
    </w:p>
    <w:p w14:paraId="6A4398AC"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112.</w:t>
      </w:r>
      <w:r w:rsidRPr="00B43CB0">
        <w:rPr>
          <w:rFonts w:ascii="Arial" w:hAnsi="Arial" w:cs="Arial"/>
          <w:noProof/>
          <w:sz w:val="22"/>
          <w:szCs w:val="22"/>
        </w:rPr>
        <w:tab/>
        <w:t>Sun K, Chen X, Jiang P, Song X, Wang H and Sun H. iSeeRNA: identification of long intergenic non-coding RNA transcripts from transcriptome sequencing data. BMC genomics. 2013;14 Suppl 2:S7. PubMed PMID: 23445546; PMCID: PMC3582448.</w:t>
      </w:r>
    </w:p>
    <w:p w14:paraId="2B8D7F23"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113.</w:t>
      </w:r>
      <w:r w:rsidRPr="00B43CB0">
        <w:rPr>
          <w:rFonts w:ascii="Arial" w:hAnsi="Arial" w:cs="Arial"/>
          <w:noProof/>
          <w:sz w:val="22"/>
          <w:szCs w:val="22"/>
        </w:rPr>
        <w:tab/>
        <w:t xml:space="preserve">Willer CJ, Schmidt EM, Sengupta S, Peloso GM, Gustafsson S, Kanoni S, Ganna A, Chen J, Buchkovich ML, Mora S, Beckmann JS, Bragg-Gresham JL, Chang HY, Demirkan A, Den Hertog HM, Do R, Donnelly LA, Ehret GB, Esko T, Feitosa MF, Ferreira T, Fischer K, Fontanillas P, Fraser RM, Freitag DF, Gurdasani D, Heikkila K, Hypponen E, Isaacs A, Jackson AU, Johansson A, Johnson T, Kaakinen M, Kettunen J, Kleber ME, Li X, Luan J, Lyytikainen LP, Magnusson PKE, Mangino M, Mihailov E, Montasser ME, Muller-Nurasyid M, Nolte IM, O'Connell JR, Palmer CD, Perola M, Petersen AK, Sanna S, Saxena R, Service SK, Shah S, Shungin D, Sidore C, Song C, Strawbridge RJ, Surakka I, Tanaka T, Teslovich TM, Thorleifsson G, Van den Herik EG, Voight BF, Volcik KA, Waite LL, Wong A, Wu Y, Zhang W, Absher D, Asiki G, Barroso I, Been LF, Bolton JL, Bonnycastle LL, Brambilla P, Burnett MS, Cesana G, Dimitriou M, Doney ASF, Doring A, Elliott P, Epstein SE, Ingi Eyjolfsson G, Gigante B, Goodarzi MO, Grallert H, Gravito ML, Groves CJ, Hallmans G, Hartikainen AL, Hayward C, Hernandez D, Hicks AA, Holm H, Hung YJ, Illig T, Jones MR, Kaleebu P, Kastelein JJP, Khaw KT, Kim E, Klopp N, Komulainen P, Kumari M, Langenberg C, Lehtimaki T, Lin SY, Lindstrom J, Loos RJF, Mach F, McArdle WL, Meisinger C, Mitchell BD, Muller G, Nagaraja R, Narisu N, Nieminen TVM, Nsubuga RN, Olafsson I, Ong KK, Palotie A, Papamarkou T, Pomilla C, Pouta A, Rader DJ, Reilly MP, Ridker PM, Rivadeneira F, Rudan I, Ruokonen A, Samani N, Scharnagl H, Seeley J, Silander K, Stancakova A, Stirrups K, Swift AJ, Tiret L, Uitterlinden AG, van Pelt LJ, Vedantam S, Wainwright N, Wijmenga C, Wild SH, Willemsen G, Wilsgaard T, Wilson JF, Young EH, Zhao JH, Adair LS, Arveiler D, Assimes TL, Bandinelli S, Bennett F, Bochud M, Boehm BO, Boomsma DI, Borecki IB, Bornstein SR, Bovet P, Burnier M, Campbell H, Chakravarti A, Chambers JC, Chen YI, Collins FS, Cooper RS, Danesh J, Dedoussis G, de Faire U, Feranil AB, Ferrieres J, Ferrucci L, Freimer NB, Gieger C, Groop LC, Gudnason V, Gyllensten U, Hamsten A, Harris TB, Hingorani A, Hirschhorn JN, Hofman A, Hovingh GK, Hsiung CA, Humphries SE, Hunt SC, Hveem K, Iribarren C, Jarvelin MR, Jula A, Kahonen M, Kaprio J, Kesaniemi A, Kivimaki M, Kooner JS, Koudstaal PJ, Krauss RM, Kuh D, Kuusisto J, Kyvik KO, Laakso M, Lakka TA, Lind L, Lindgren CM, Martin NG, Marz W, McCarthy MI, McKenzie CA, </w:t>
      </w:r>
      <w:r w:rsidRPr="00B43CB0">
        <w:rPr>
          <w:rFonts w:ascii="Arial" w:hAnsi="Arial" w:cs="Arial"/>
          <w:noProof/>
          <w:sz w:val="22"/>
          <w:szCs w:val="22"/>
        </w:rPr>
        <w:lastRenderedPageBreak/>
        <w:t>Meneton P, Metspalu A, Moilanen L, Morris AD, Munroe PB, Njolstad I, Pedersen NL, Power C, Pramstaller PP, Price JF, Psaty BM, Quertermous T, Rauramaa R, Saleheen D, Salomaa V, Sanghera DK, Saramies J, Schwarz PEH, Sheu WH, Shuldiner AR, Siegbahn A, Spector TD, Stefansson K, Strachan DP, Tayo BO, Tremoli E, Tuomilehto J, Uusitupa M, van Duijn CM, Vollenweider P, Wallentin L, Wareham NJ, Whitfield JB, Wolffenbuttel BHR, Ordovas JM, Boerwinkle E, Palmer CNA, Thorsteinsdottir U, Chasman DI, Rotter JI, Franks PW, Ripatti S, Cupples LA, Sandhu MS, Rich SS, Boehnke M, Deloukas P, Kathiresan S, Mohlke KL, Ingelsson E, Abecasis GR and Global Lipids Genetics C. Discovery and refinement of loci associated with lipid levels. Nat Genet. 2013;45(11):1274. PubMed PMID: 24097068; PMCID: PMC3838666.</w:t>
      </w:r>
    </w:p>
    <w:p w14:paraId="1965F6E6"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114.</w:t>
      </w:r>
      <w:r w:rsidRPr="00B43CB0">
        <w:rPr>
          <w:rFonts w:ascii="Arial" w:hAnsi="Arial" w:cs="Arial"/>
          <w:noProof/>
          <w:sz w:val="22"/>
          <w:szCs w:val="22"/>
        </w:rPr>
        <w:tab/>
        <w:t>Liu DJ, Peloso GM, Yu H, Butterworth AS, Wang X, Mahajan A, Saleheen D, Emdin C, Alam D, Alves AC, Amouyel P, Di Angelantonio E, Arveiler D, Assimes TL, Auer PL, Baber U, Ballantyne CM, Bang LE, Benn M, Bis JC, Boehnke M, Boerwinkle E, Bork-Jensen J, Bottinger EP, Brandslund I, Brown M, Busonero F, Caulfield MJ, Chambers JC, Chasman DI, Chen YE, Chen YI, Chowdhury R, Christensen C, Chu AY, Connell JM, Cucca F, Cupples LA, Damrauer SM, Davies G, Deary IJ, Dedoussis G, Denny JC, Dominiczak A, Dube MP, Ebeling T, Eiriksdottir G, Esko T, Farmaki AE, Feitosa MF, Ferrario M, Ferrieres J, Ford I, Fornage M, Franks PW, Frayling TM, Frikke-Schmidt R, Fritsche LG, Frossard P, Fuster V, Ganesh SK, Gao W, Garcia ME, Gieger C, Giulianini F, Goodarzi MO, Grallert H, Grarup N, Groop L, Grove ML, Gudnason V, Hansen T, Harris TB, Hayward C, Hirschhorn JN, Holmen OL, Huffman J, Huo Y, Hveem K, Jabeen S, Jackson AU, Jakobsdottir J, Jarvelin MR, Jensen GB, Jorgensen ME, Jukema JW, Justesen JM, Kamstrup PR, Kanoni S, Karpe F, Kee F, Khera AV, Klarin D, Koistinen HA, Kooner JS, Kooperberg C, Kuulasmaa K, Kuusisto J, Laakso M, Lakka T, Langenberg C, Langsted A, Launer LJ, Lauritzen T, Liewald DCM, Lin LA, Linneberg A, Loos RJF, Lu Y, Lu X, Magi R, Malarstig A, Manichaikul A, Manning AK, Mantyselka P, Marouli E, Masca NGD, Maschio A, Meigs JB, Melander O, Metspalu A, Morris AP, Morrison AC, Mulas A, Muller-Nurasyid M, Munroe PB, Neville MJ, Nielsen JB, Nielsen SF, Nordestgaard BG, Ordovas JM, Mehran R, O'Donnell CJ, Orho-Melander M, Molony CM, Muntendam P, Padmanabhan S, Palmer CNA, Pasko D, Patel AP, Pedersen O, Perola M, Peters A, Pisinger C, Pistis G, Polasek O, Poulter N, Psaty BM, Rader DJ, Rasheed A, Rauramaa R, Reilly DF, Reiner AP, Renstrom F, Rich SS, Ridker PM, Rioux JD, Robertson NR, Roden DM, Rotter JI, Rudan I, Salomaa V, Samani NJ, Sanna S, Sattar N, Schmidt EM, Scott RA, Sever P, Sevilla RS, Shaffer CM, Sim X, Sivapalaratnam S, Small KS, Smith AV, Smith BH, Somayajula S, Southam L, Spector TD, Speliotes EK, Starr JM, Stirrups KE, Stitziel N, Strauch K, Stringham HM, Surendran P, Tada H, Tall AR, Tang H, Tardif JC, Taylor KD, Trompet S, Tsao PS, Tuomilehto J, Tybjaerg-Hansen A, van Zuydam NR, Varbo A, Varga TV, Virtamo J, Waldenberger M, Wang N, Wareham NJ, Warren HR, Weeke PE, Weinstock J, Wessel J, Wilson JG, Wilson PWF, Xu M, Yaghootkar H, Young R, Zeggini E, Zhang H, Zheng NS, Zhang W, Zhang Y, Zhou W, Zhou Y, Zoledziewska M, Charge Diabetes Working G, Consortium EP-I, Consortium E-C, Consortium G, Program VAMV, Howson JMM, Danesh J, McCarthy MI, Cowan CA, Abecasis G, Deloukas P, Musunuru K, Willer CJ and Kathiresan S. Exome-wide association study of plasma lipids in &gt;300,000 individuals. Nat Genet. 2017;49(12):1758. PubMed PMID: 29083408; PMCID: PMC5709146.</w:t>
      </w:r>
    </w:p>
    <w:p w14:paraId="7B49F4FF"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115.</w:t>
      </w:r>
      <w:r w:rsidRPr="00B43CB0">
        <w:rPr>
          <w:rFonts w:ascii="Arial" w:hAnsi="Arial" w:cs="Arial"/>
          <w:noProof/>
          <w:sz w:val="22"/>
          <w:szCs w:val="22"/>
        </w:rPr>
        <w:tab/>
        <w:t>Langfelder P and Horvath S. WGCNA: an R package for weighted correlation network analysis. BMC Bioinformatics. 2008;9:559. PubMed PMID: 19114008; PMCID: PMC2631488.</w:t>
      </w:r>
    </w:p>
    <w:p w14:paraId="05B601D3"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116.</w:t>
      </w:r>
      <w:r w:rsidRPr="00B43CB0">
        <w:rPr>
          <w:rFonts w:ascii="Arial" w:hAnsi="Arial" w:cs="Arial"/>
          <w:noProof/>
          <w:sz w:val="22"/>
          <w:szCs w:val="22"/>
        </w:rPr>
        <w:tab/>
        <w:t>Song WM and Zhang B. Multiscale Embedded Gene Co-expression Network Analysis. PLoS computational biology. 2015;11(11):e1004574. PubMed PMID: 26618778; PMCID: PMC4664553.</w:t>
      </w:r>
    </w:p>
    <w:p w14:paraId="19DD8D33"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117.</w:t>
      </w:r>
      <w:r w:rsidRPr="00B43CB0">
        <w:rPr>
          <w:rFonts w:ascii="Arial" w:hAnsi="Arial" w:cs="Arial"/>
          <w:noProof/>
          <w:sz w:val="22"/>
          <w:szCs w:val="22"/>
        </w:rPr>
        <w:tab/>
        <w:t>Chella Krishnan K, Kurt Z, Barrere-Cain R, Sabir S, Das A, Floyd R, Vergnes L, Zhao Y, Che N, Charugundla S, Qi H, Zhou Z, Meng Y, Pan C, Seldin MM, Norheim F, Hui S, Reue K, Lusis AJ and Yang X. Integration of Multi-omics Data from Mouse Diversity Panel Highlights Mitochondrial Dysfunction in Non-alcoholic Fatty Liver Disease. Cell Syst. 2018;6(1):103. PubMed PMID: 29361464; PMCID: PMC5799036.</w:t>
      </w:r>
    </w:p>
    <w:p w14:paraId="250D24B9"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118.</w:t>
      </w:r>
      <w:r w:rsidRPr="00B43CB0">
        <w:rPr>
          <w:rFonts w:ascii="Arial" w:hAnsi="Arial" w:cs="Arial"/>
          <w:noProof/>
          <w:sz w:val="22"/>
          <w:szCs w:val="22"/>
        </w:rPr>
        <w:tab/>
        <w:t>Ivey ME, Osman N and Little PJ. Endothelin-1 signalling in vascular smooth muscle: pathways controlling cellular functions associated with atherosclerosis. Atherosclerosis. 2008;199(2):237. PubMed PMID: 18436225.</w:t>
      </w:r>
    </w:p>
    <w:p w14:paraId="77E05979"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119.</w:t>
      </w:r>
      <w:r w:rsidRPr="00B43CB0">
        <w:rPr>
          <w:rFonts w:ascii="Arial" w:hAnsi="Arial" w:cs="Arial"/>
          <w:noProof/>
          <w:sz w:val="22"/>
          <w:szCs w:val="22"/>
        </w:rPr>
        <w:tab/>
        <w:t>Almlof JC, Lundmark P, Lundmark A, Ge B, Pastinen T, Cardiogenics C, Goodall AH, Cambien F, Deloukas P, Ouwehand WH and Syvanen AC. Single nucleotide polymorphisms with cis-regulatory effects on long non-coding transcripts in human primary monocytes. PLoS One. 2014;9(7):e102612. PubMed PMID: 25025429; PMCID: PMC4099216.</w:t>
      </w:r>
    </w:p>
    <w:p w14:paraId="2FB2E16E"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120.</w:t>
      </w:r>
      <w:r w:rsidRPr="00B43CB0">
        <w:rPr>
          <w:rFonts w:ascii="Arial" w:hAnsi="Arial" w:cs="Arial"/>
          <w:noProof/>
          <w:sz w:val="22"/>
          <w:szCs w:val="22"/>
        </w:rPr>
        <w:tab/>
        <w:t>Kumar V, Westra HJ, Karjalainen J, Zhernakova DV, Esko T, Hrdlickova B, Almeida R, Zhernakova A, Reinmaa E, Vosa U, Hofker MH, Fehrmann RS, Fu J, Withoff S, Metspalu A, Franke L and Wijmenga C. Human disease-associated genetic variation impacts large intergenic non-coding RNA expression. PLoS Genet. 2013;9(1):e1003201. Epub 2013/01/24. PubMed PMID: 23341781; PMCID: 3547830.</w:t>
      </w:r>
    </w:p>
    <w:p w14:paraId="026C7A7B"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121.</w:t>
      </w:r>
      <w:r w:rsidRPr="00B43CB0">
        <w:rPr>
          <w:rFonts w:ascii="Arial" w:hAnsi="Arial" w:cs="Arial"/>
          <w:noProof/>
          <w:sz w:val="22"/>
          <w:szCs w:val="22"/>
        </w:rPr>
        <w:tab/>
        <w:t xml:space="preserve">Khalil AM, Guttman M, Huarte M, Garber M, Raj A, Rivea Morales D, Thomas K, Presser A, Bernstein BE, van Oudenaarden A, Regev A, Lander ES and Rinn JL. Many human large intergenic noncoding RNAs </w:t>
      </w:r>
      <w:r w:rsidRPr="00B43CB0">
        <w:rPr>
          <w:rFonts w:ascii="Arial" w:hAnsi="Arial" w:cs="Arial"/>
          <w:noProof/>
          <w:sz w:val="22"/>
          <w:szCs w:val="22"/>
        </w:rPr>
        <w:lastRenderedPageBreak/>
        <w:t>associate with chromatin-modifying complexes and affect gene expression. Proc Natl Acad Sci U S A. 2009;106(28):11667. PubMed PMID: 19571010; PMCID: PMC2704857.</w:t>
      </w:r>
    </w:p>
    <w:p w14:paraId="0BD3CF2C"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122.</w:t>
      </w:r>
      <w:r w:rsidRPr="00B43CB0">
        <w:rPr>
          <w:rFonts w:ascii="Arial" w:hAnsi="Arial" w:cs="Arial"/>
          <w:noProof/>
          <w:sz w:val="22"/>
          <w:szCs w:val="22"/>
        </w:rPr>
        <w:tab/>
        <w:t>Zhang R, Li X, Ramaswami G, Smith KS, Turecki G, Montgomery GW and Li JB. Quantifying RNA allelic ratios by microfluidics-based multiplex PCR and sequencing. Nature Methods. 2013;11(1):51.</w:t>
      </w:r>
    </w:p>
    <w:p w14:paraId="681B69C5"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123.</w:t>
      </w:r>
      <w:r w:rsidRPr="00B43CB0">
        <w:rPr>
          <w:rFonts w:ascii="Arial" w:hAnsi="Arial" w:cs="Arial"/>
          <w:noProof/>
          <w:sz w:val="22"/>
          <w:szCs w:val="22"/>
        </w:rPr>
        <w:tab/>
        <w:t>Project G. Enhancing GTEx by bridging the gaps between genotype, gene expression, and disease. Nat Genet. 2017;49(12):1664. PubMed PMID: 29019975.</w:t>
      </w:r>
    </w:p>
    <w:p w14:paraId="4396FEE2"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124.</w:t>
      </w:r>
      <w:r w:rsidRPr="00B43CB0">
        <w:rPr>
          <w:rFonts w:ascii="Arial" w:hAnsi="Arial" w:cs="Arial"/>
          <w:noProof/>
          <w:sz w:val="22"/>
          <w:szCs w:val="22"/>
        </w:rPr>
        <w:tab/>
        <w:t>Durand NC, Robinson JT, Shamim MS, Machol I, Mesirov JP, Lander ES and Aiden EL. Juicebox Provides a Visualization System for Hi-C Contact Maps with Unlimited Zoom. Cell Syst. 2016;3(1):99. PubMed PMID: 27467250; PMCID: PMC5596920.</w:t>
      </w:r>
    </w:p>
    <w:p w14:paraId="74706435"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125.</w:t>
      </w:r>
      <w:r w:rsidRPr="00B43CB0">
        <w:rPr>
          <w:rFonts w:ascii="Arial" w:hAnsi="Arial" w:cs="Arial"/>
          <w:noProof/>
          <w:sz w:val="22"/>
          <w:szCs w:val="22"/>
        </w:rPr>
        <w:tab/>
        <w:t>Ay F, Bailey TL and Noble WS. Statistical confidence estimation for Hi-C data reveals regulatory chromatin contacts. Genome Res. 2014;24(6):999. PubMed PMID: 24501021; PMCID: PMC4032863.</w:t>
      </w:r>
    </w:p>
    <w:p w14:paraId="365C1A1C"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126.</w:t>
      </w:r>
      <w:r w:rsidRPr="00B43CB0">
        <w:rPr>
          <w:rFonts w:ascii="Arial" w:hAnsi="Arial" w:cs="Arial"/>
          <w:noProof/>
          <w:sz w:val="22"/>
          <w:szCs w:val="22"/>
        </w:rPr>
        <w:tab/>
        <w:t>Feenstra B, Geller F, Krogh C, Hollegaard MV, Gortz S, Boyd HA, Murray JC, Hougaard DM and Melbye M. Common variants near MBNL1 and NKX2-5 are associated with infantile hypertrophic pyloric stenosis. Nat Genet. 2012;44(3):334. PubMed PMID: 22306654; PMCID: PMC3693399.</w:t>
      </w:r>
    </w:p>
    <w:p w14:paraId="60521E66"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127.</w:t>
      </w:r>
      <w:r w:rsidRPr="00B43CB0">
        <w:rPr>
          <w:rFonts w:ascii="Arial" w:hAnsi="Arial" w:cs="Arial"/>
          <w:noProof/>
          <w:sz w:val="22"/>
          <w:szCs w:val="22"/>
        </w:rPr>
        <w:tab/>
        <w:t>Liang J, Le TH, Edwards DRV, Tayo BO, Gaulton KJ, Smith JA, Lu Y, Jensen RA, Chen G, Yanek LR, Schwander K, Tajuddin SM, Sofer T, Kim W, Kayima J, McKenzie CA, Fox E, Nalls MA, Young JH, Sun YV, Lane JM, Cechova S, Zhou J, Tang H, Fornage M, Musani SK, Wang H, Lee J, Adeyemo A, Dreisbach AW, Forrester T, Chu PL, Cappola A, Evans MK, Morrison AC, Martin LW, Wiggins KL, Hui Q, Zhao W, Jackson RD, Ware EB, Faul JD, Reiner AP, Bray M, Denny JC, Mosley TH, Palmas W, Guo X, Papanicolaou GJ, Penman AD, Polak JF, Rice K, Taylor KD, Boerwinkle E, Bottinger EP, Liu K, Risch N, Hunt SC, Kooperberg C, Zonderman AB, Laurie CC, Becker DM, Cai J, Loos RJF, Psaty BM, Weir DR, Kardia SLR, Arnett DK, Won S, Edwards TL, Redline S, Cooper RS, Rao DC, Rotter JI, Rotimi C, Levy D, Chakravarti A, Zhu X and Franceschini N. Single-trait and multi-trait genome-wide association analyses identify novel loci for blood pressure in African-ancestry populations. PLoS Genet. 2017;13(5):e1006728. PubMed PMID: 28498854; PMCID: PMC5446189.</w:t>
      </w:r>
    </w:p>
    <w:p w14:paraId="0ABB1C3E"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128.</w:t>
      </w:r>
      <w:r w:rsidRPr="00B43CB0">
        <w:rPr>
          <w:rFonts w:ascii="Arial" w:hAnsi="Arial" w:cs="Arial"/>
          <w:noProof/>
          <w:sz w:val="22"/>
          <w:szCs w:val="22"/>
        </w:rPr>
        <w:tab/>
        <w:t>Fox CS, Liu Y, White CC, Feitosa M, Smith AV, Heard-Costa N, Lohman K, Consortium G, Consortium M, Consortium G, Johnson AD, Foster MC, Greenawalt DM, Griffin P, Ding J, Newman AB, Tylavsky F, Miljkovic I, Kritchevsky SB, Launer L, Garcia M, Eiriksdottir G, Carr JJ, Gudnason V, Harris TB, Cupples LA and Borecki IB. Genome-wide association for abdominal subcutaneous and visceral adipose reveals a novel locus for visceral fat in women. PLoS Genet. 2012;8(5):e1002695. PubMed PMID: 22589738; PMCID: PMC3349734 competing interests exist.</w:t>
      </w:r>
    </w:p>
    <w:p w14:paraId="273E2C94"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129.</w:t>
      </w:r>
      <w:r w:rsidRPr="00B43CB0">
        <w:rPr>
          <w:rFonts w:ascii="Arial" w:hAnsi="Arial" w:cs="Arial"/>
          <w:noProof/>
          <w:sz w:val="22"/>
          <w:szCs w:val="22"/>
        </w:rPr>
        <w:tab/>
        <w:t>Gorski M, van der Most PJ, Teumer A, Chu AY, Li M, Mijatovic V, Nolte IM, Cocca M, Taliun D, Gomez F, Li Y, Tayo B, Tin A, Feitosa MF, Aspelund T, Attia J, Biffar R, Bochud M, Boerwinkle E, Borecki I, Bottinger EP, Chen MH, Chouraki V, Ciullo M, Coresh J, Cornelis MC, Curhan GC, d'Adamo AP, Dehghan A, Dengler L, Ding J, Eiriksdottir G, Endlich K, Enroth S, Esko T, Franco OH, Gasparini P, Gieger C, Girotto G, Gottesman O, Gudnason V, Gyllensten U, Hancock SJ, Harris TB, Helmer C, Hollerer S, Hofer E, Hofman A, Holliday EG, Homuth G, Hu FB, Huth C, Hutri-Kahonen N, Hwang SJ, Imboden M, Johansson A, Kahonen M, Konig W, Kramer H, Kramer BK, Kumar A, Kutalik Z, Lambert JC, Launer LJ, Lehtimaki T, de Borst M, Navis G, Swertz M, Liu Y, Lohman K, Loos RJF, Lu Y, Lyytikainen LP, McEvoy MA, Meisinger C, Meitinger T, Metspalu A, Metzger M, Mihailov E, Mitchell P, Nauck M, Oldehinkel AJ, Olden M, Wjh Penninx B, Pistis G, Pramstaller PP, Probst-Hensch N, Raitakari OT, Rettig R, Ridker PM, Rivadeneira F, Robino A, Rosas SE, Ruderfer D, Ruggiero D, Saba Y, Sala C, Schmidt H, Schmidt R, Scott RJ, Sedaghat S, Smith AV, Sorice R, Stengel B, Stracke S, Strauch K, Toniolo D, Uitterlinden AG, Ulivi S, Viikari JS, Volker U, Vollenweider P, Volzke H, Vuckovic D, Waldenberger M, Jin Wang J, Yang Q, Chasman DI, Tromp G, Snieder H, Heid IM, Fox CS, Kottgen A, Pattaro C, Boger CA and Fuchsberger C. 1000 Genomes-based meta-analysis identifies 10 novel loci for kidney function. Scientific reports. 2017;7:45040. PubMed PMID: 28452372; PMCID: PMC5408227.</w:t>
      </w:r>
    </w:p>
    <w:p w14:paraId="7F7462AD"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130.</w:t>
      </w:r>
      <w:r w:rsidRPr="00B43CB0">
        <w:rPr>
          <w:rFonts w:ascii="Arial" w:hAnsi="Arial" w:cs="Arial"/>
          <w:noProof/>
          <w:sz w:val="22"/>
          <w:szCs w:val="22"/>
        </w:rPr>
        <w:tab/>
        <w:t>Kemp JP, Morris JA, Medina-Gomez C, Forgetta V, Warrington NM, Youlten SE, Zheng J, Gregson CL, Grundberg E, Trajanoska K, Logan JG, Pollard AS, Sparkes PC, Ghirardello EJ, Allen R, Leitch VD, Butterfield NC, Komla-Ebri D, Adoum AT, Curry KF, White JK, Kussy F, Greenlaw KM, Xu C, Harvey NC, Cooper C, Adams DJ, Greenwood CMT, Maurano MT, Kaptoge S, Rivadeneira F, Tobias JH, Croucher PI, Ackert-Bicknell CL, Bassett JHD, Williams GR, Richards JB and Evans DM. Identification of 153 new loci associated with heel bone mineral density and functional involvement of GPC6 in osteoporosis. Nat Genet. 2017;49(10):1468. PubMed PMID: 28869591; PMCID: PMC5621629.</w:t>
      </w:r>
    </w:p>
    <w:p w14:paraId="3A2EEF20"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131.</w:t>
      </w:r>
      <w:r w:rsidRPr="00B43CB0">
        <w:rPr>
          <w:rFonts w:ascii="Arial" w:hAnsi="Arial" w:cs="Arial"/>
          <w:noProof/>
          <w:sz w:val="22"/>
          <w:szCs w:val="22"/>
        </w:rPr>
        <w:tab/>
        <w:t>Lutz SM, Cho MH, Young K, Hersh CP, Castaldi PJ, McDonald ML, Regan E, Mattheisen M, DeMeo DL, Parker M, Foreman M, Make BJ, Jensen RL, Casaburi R, Lomas DA, Bhatt SP, Bakke P, Gulsvik A, Crapo JD, Beaty TH, Laird NM, Lange C, Hokanson JE, Silverman EK, Investigators E and Investigators CO. A genome-wide association study identifies risk loci for spirometric measures among smokers of European and African ancestry. BMC Genet. 2015;16:138. PubMed PMID: 26634245; PMCID: PMC4668640.</w:t>
      </w:r>
    </w:p>
    <w:p w14:paraId="45860A30"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lastRenderedPageBreak/>
        <w:t>132.</w:t>
      </w:r>
      <w:r w:rsidRPr="00B43CB0">
        <w:rPr>
          <w:rFonts w:ascii="Arial" w:hAnsi="Arial" w:cs="Arial"/>
          <w:noProof/>
          <w:sz w:val="22"/>
          <w:szCs w:val="22"/>
        </w:rPr>
        <w:tab/>
        <w:t>Hidai H, Bardales R, Goodwin R, Quertermous T and Quertermous EE. Cloning of capsulin, a basic helix-loop-helix factor expressed in progenitor cells of the pericardium and the coronary arteries. Mech Dev. 1998;73(1):33. Epub 1998/05/28. PubMed PMID: 9545526.</w:t>
      </w:r>
    </w:p>
    <w:p w14:paraId="546F8004"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133.</w:t>
      </w:r>
      <w:r w:rsidRPr="00B43CB0">
        <w:rPr>
          <w:rFonts w:ascii="Arial" w:hAnsi="Arial" w:cs="Arial"/>
          <w:noProof/>
          <w:sz w:val="22"/>
          <w:szCs w:val="22"/>
        </w:rPr>
        <w:tab/>
        <w:t>Wei QX, Claus R, Hielscher T, Mertens D, Raval A, Oakes CC, Tanner SM, de la Chapelle A, Byrd JC, Stilgenbauer S and Plass C. Germline allele-specific expression of DAPK1 in chronic lymphocytic leukemia. PLoS One. 2013;8(1):e55261. Epub 2013/02/06. PubMed PMID: 23383130; PMCID: 3557246.</w:t>
      </w:r>
    </w:p>
    <w:p w14:paraId="372F95C2"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134.</w:t>
      </w:r>
      <w:r w:rsidRPr="00B43CB0">
        <w:rPr>
          <w:rFonts w:ascii="Arial" w:hAnsi="Arial" w:cs="Arial"/>
          <w:noProof/>
          <w:sz w:val="22"/>
          <w:szCs w:val="22"/>
        </w:rPr>
        <w:tab/>
        <w:t>Valle L, Serena-Acedo T, Liyanarachchi S, Hampel H, Comeras I, Li Z, Zeng Q, Zhang HT, Pennison MJ, Sadim M, Pasche B, Tanner SM and de la Chapelle A. Germline allele-specific expression of TGFBR1 confers an increased risk of colorectal cancer. Science. 2008;321(5894):1361. Epub 2008/08/16. PubMed PMID: 18703712; PMCID: 2672914.</w:t>
      </w:r>
    </w:p>
    <w:p w14:paraId="7C938D57"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135.</w:t>
      </w:r>
      <w:r w:rsidRPr="00B43CB0">
        <w:rPr>
          <w:rFonts w:ascii="Arial" w:hAnsi="Arial" w:cs="Arial"/>
          <w:noProof/>
          <w:sz w:val="22"/>
          <w:szCs w:val="22"/>
        </w:rPr>
        <w:tab/>
        <w:t>Tomsic J, Guda K, Liyanarachchi S, Hampel H, Natale L, Markowitz SD, Tanner SM and de la Chapelle A. Allele-specific expression of TGFBR1 in colon cancer patients. Carcinogenesis. 2010;31(10):1800. Epub 2010/08/14. PubMed PMID: 20705955; PMCID: 2950937.</w:t>
      </w:r>
    </w:p>
    <w:p w14:paraId="07DE1027"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136.</w:t>
      </w:r>
      <w:r w:rsidRPr="00B43CB0">
        <w:rPr>
          <w:rFonts w:ascii="Arial" w:hAnsi="Arial" w:cs="Arial"/>
          <w:noProof/>
          <w:sz w:val="22"/>
          <w:szCs w:val="22"/>
        </w:rPr>
        <w:tab/>
        <w:t>Rohlin A, Engwall Y, Fritzell K, Goransson K, Bergsten A, Einbeigi Z, Nilbert M, Karlsson P, Bjork J and Nordling M. Inactivation of promoter 1B of APC causes partial gene silencing: evidence for a significant role of the promoter in regulation and causative of familial adenomatous polyposis. Oncogene. 2011;30(50):4977. Epub 2011/06/07. PubMed PMID: 21643010; PMCID: 3240859.</w:t>
      </w:r>
    </w:p>
    <w:p w14:paraId="6996B676"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137.</w:t>
      </w:r>
      <w:r w:rsidRPr="00B43CB0">
        <w:rPr>
          <w:rFonts w:ascii="Arial" w:hAnsi="Arial" w:cs="Arial"/>
          <w:noProof/>
          <w:sz w:val="22"/>
          <w:szCs w:val="22"/>
        </w:rPr>
        <w:tab/>
        <w:t>Ria M, Lagercrantz J, Samnegard A, Boquist S, Hamsten A and Eriksson P. A common polymorphism in the promoter region of the TNFSF4 gene is associated with lower allele-specific expression and risk of myocardial infarction. PLoS One. 2011;6(3):e17652. Epub 2011/03/30. PubMed PMID: 21445270; PMCID: 3060868.</w:t>
      </w:r>
    </w:p>
    <w:p w14:paraId="273C211A"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138.</w:t>
      </w:r>
      <w:r w:rsidRPr="00B43CB0">
        <w:rPr>
          <w:rFonts w:ascii="Arial" w:hAnsi="Arial" w:cs="Arial"/>
          <w:noProof/>
          <w:sz w:val="22"/>
          <w:szCs w:val="22"/>
        </w:rPr>
        <w:tab/>
        <w:t>Moore AE, Young LE and Dixon DA. A common single-nucleotide polymorphism in cyclooxygenase-2 disrupts microRNA-mediated regulation. Oncogene. 2012;31(12):1592. Epub 2011/08/09. PubMed PMID: 21822307; PMCID: 3454533.</w:t>
      </w:r>
    </w:p>
    <w:p w14:paraId="67CDADAD"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139.</w:t>
      </w:r>
      <w:r w:rsidRPr="00B43CB0">
        <w:rPr>
          <w:rFonts w:ascii="Arial" w:hAnsi="Arial" w:cs="Arial"/>
          <w:noProof/>
          <w:sz w:val="22"/>
          <w:szCs w:val="22"/>
        </w:rPr>
        <w:tab/>
        <w:t>Milani L, Lundmark A, Nordlund J, Kiialainen A, Flaegstad T, Jonmundsson G, Kanerva J, Schmiegelow K, Gunderson KL, Lonnerholm G and Syvanen AC. Allele-specific gene expression patterns in primary leukemic cells reveal regulation of gene expression by CpG site methylation. Genome Res. 2009;19(1):1. Epub 2008/11/11. PubMed PMID: 18997001; PMCID: 2612957.</w:t>
      </w:r>
    </w:p>
    <w:p w14:paraId="02638502"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140.</w:t>
      </w:r>
      <w:r w:rsidRPr="00B43CB0">
        <w:rPr>
          <w:rFonts w:ascii="Arial" w:hAnsi="Arial" w:cs="Arial"/>
          <w:noProof/>
          <w:sz w:val="22"/>
          <w:szCs w:val="22"/>
        </w:rPr>
        <w:tab/>
        <w:t>Matera I, Musso M, Griseri P, Rusmini M, Di Duca M, So MT, Mavilio D, Miao X, Tam PH, Ravazzolo R, Ceccherini I and Garcia-Barcelo M. Allele-specific expression at the RET locus in blood and gut tissue of individuals carrying risk alleles for Hirschsprung disease. Human mutation. 2013;34(5):754. Epub 2013/02/27. PubMed PMID: 23441071.</w:t>
      </w:r>
    </w:p>
    <w:p w14:paraId="3B858BFB"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141.</w:t>
      </w:r>
      <w:r w:rsidRPr="00B43CB0">
        <w:rPr>
          <w:rFonts w:ascii="Arial" w:hAnsi="Arial" w:cs="Arial"/>
          <w:noProof/>
          <w:sz w:val="22"/>
          <w:szCs w:val="22"/>
        </w:rPr>
        <w:tab/>
        <w:t>Lefebvre JF, Vello E, Ge B, Montgomery SB, Dermitzakis ET, Pastinen T and Labuda D. Genotype-based test in mapping cis-regulatory variants from allele-specific expression data. PLoS One. 2012;7(6):e38667. Epub 2012/06/12. PubMed PMID: 22685595; PMCID: 3369843.</w:t>
      </w:r>
    </w:p>
    <w:p w14:paraId="3E24A0FC"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142.</w:t>
      </w:r>
      <w:r w:rsidRPr="00B43CB0">
        <w:rPr>
          <w:rFonts w:ascii="Arial" w:hAnsi="Arial" w:cs="Arial"/>
          <w:noProof/>
          <w:sz w:val="22"/>
          <w:szCs w:val="22"/>
        </w:rPr>
        <w:tab/>
        <w:t>Gao C, Devarajan K, Zhou Y, Slater CM, Daly MB and Chen X. Identifying breast cancer risk loci by global differential allele-specific expression (DASE) analysis in mammary epithelial transcriptome. BMC genomics. 2012;13:570. Epub 2012/10/31. PubMed PMID: 23107584; PMCID: 3532379.</w:t>
      </w:r>
    </w:p>
    <w:p w14:paraId="0B3719C1"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143.</w:t>
      </w:r>
      <w:r w:rsidRPr="00B43CB0">
        <w:rPr>
          <w:rFonts w:ascii="Arial" w:hAnsi="Arial" w:cs="Arial"/>
          <w:noProof/>
          <w:sz w:val="22"/>
          <w:szCs w:val="22"/>
        </w:rPr>
        <w:tab/>
        <w:t>Castellsague E, Gonzalez S, Guino E, Stevens KN, Borras E, Raymond VM, Lazaro C, Blanco I, Gruber SB and Capella G. Allele-specific expression of APC in adenomatous polyposis families. Gastroenterology. 2010;139(2):439. Epub 2010/05/04. PubMed PMID: 20434453; PMCID: 2910837.</w:t>
      </w:r>
    </w:p>
    <w:p w14:paraId="6700FC4F"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144.</w:t>
      </w:r>
      <w:r w:rsidRPr="00B43CB0">
        <w:rPr>
          <w:rFonts w:ascii="Arial" w:hAnsi="Arial" w:cs="Arial"/>
          <w:noProof/>
          <w:sz w:val="22"/>
          <w:szCs w:val="22"/>
        </w:rPr>
        <w:tab/>
        <w:t>Campino S, Forton J, Raj S, Mohr B, Auburn S, Fry A, Mangano VD, Vandiedonck C, Richardson A, Rockett K, Clark TG and Kwiatkowski DP. Validating discovered Cis-acting regulatory genetic variants: application of an allele specific expression approach to HapMap populations. PLoS One. 2008;3(12):e4105. Epub 2009/01/01. PubMed PMID: 19116668; PMCID: 2605564.</w:t>
      </w:r>
    </w:p>
    <w:p w14:paraId="3AC763A4"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145.</w:t>
      </w:r>
      <w:r w:rsidRPr="00B43CB0">
        <w:rPr>
          <w:rFonts w:ascii="Arial" w:hAnsi="Arial" w:cs="Arial"/>
          <w:noProof/>
          <w:sz w:val="22"/>
          <w:szCs w:val="22"/>
        </w:rPr>
        <w:tab/>
        <w:t>Li Y, Grupe A, Rowland C, Nowotny P, Kauwe JS, Smemo S, Hinrichs A, Tacey K, Toombs TA, Kwok S, Catanese J, White TJ, Maxwell TJ, Hollingworth P, Abraham R, Rubinsztein DC, Brayne C, Wavrant-De Vrieze F, Hardy J, O'Donovan M, Lovestone S, Morris JC, Thal LJ, Owen M, Williams J and Goate A. DAPK1 variants are associated with Alzheimer's disease and allele-specific expression. Hum Mol Genet. 2006;15(17):2560. Epub 2006/07/19. PubMed PMID: 16847012.</w:t>
      </w:r>
    </w:p>
    <w:p w14:paraId="6F572A1D"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146.</w:t>
      </w:r>
      <w:r w:rsidRPr="00B43CB0">
        <w:rPr>
          <w:rFonts w:ascii="Arial" w:hAnsi="Arial" w:cs="Arial"/>
          <w:noProof/>
          <w:sz w:val="22"/>
          <w:szCs w:val="22"/>
        </w:rPr>
        <w:tab/>
        <w:t>Serre D, Gurd S, Ge B, Sladek R, Sinnett D, Harmsen E, Bibikova M, Chudin E, Barker DL, Dickinson T, Fan JB and Hudson TJ. Differential allelic expression in the human genome: a robust approach to identify genetic and epigenetic cis-acting mechanisms regulating gene expression. PLoS Genet. 2008;4(2):e1000006. Epub 2008/05/06. PubMed PMID: 18454203; PMCID: 2265535.</w:t>
      </w:r>
    </w:p>
    <w:p w14:paraId="23719348"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147.</w:t>
      </w:r>
      <w:r w:rsidRPr="00B43CB0">
        <w:rPr>
          <w:rFonts w:ascii="Arial" w:hAnsi="Arial" w:cs="Arial"/>
          <w:noProof/>
          <w:sz w:val="22"/>
          <w:szCs w:val="22"/>
        </w:rPr>
        <w:tab/>
        <w:t>Conde L, Bracci PM, Richardson R, Montgomery SB and Skibola CF. Integrating GWAS and Expression Data for Functional Characterization of Disease-Associated SNPs: An Application to Follicular Lymphoma. Am J Hum Genet. 2013;92(1):126. Epub 2012/12/19. PubMed PMID: 23246294.</w:t>
      </w:r>
    </w:p>
    <w:p w14:paraId="41CDE7A2"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148.</w:t>
      </w:r>
      <w:r w:rsidRPr="00B43CB0">
        <w:rPr>
          <w:rFonts w:ascii="Arial" w:hAnsi="Arial" w:cs="Arial"/>
          <w:noProof/>
          <w:sz w:val="22"/>
          <w:szCs w:val="22"/>
        </w:rPr>
        <w:tab/>
        <w:t>Montgomery SB, Lappalainen T, Gutierrez-Arcelus M and Dermitzakis ET. Rare and common regulatory variation in population-scale sequenced human genomes. PLoS Genet. 2011;7(7):e1002144. Epub 2011/08/04. PubMed PMID: 21811411; PMCID: 3141000.</w:t>
      </w:r>
    </w:p>
    <w:p w14:paraId="1DF75E89"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lastRenderedPageBreak/>
        <w:t>149.</w:t>
      </w:r>
      <w:r w:rsidRPr="00B43CB0">
        <w:rPr>
          <w:rFonts w:ascii="Arial" w:hAnsi="Arial" w:cs="Arial"/>
          <w:noProof/>
          <w:sz w:val="22"/>
          <w:szCs w:val="22"/>
        </w:rPr>
        <w:tab/>
        <w:t>Miyaoka Y, Chan AH, Judge LM, Yoo J, Huang M, Nguyen TD, Lizarraga PP, So PL and Conklin BR. Isolation of single-base genome-edited human iPS cells without antibiotic selection. Nat Methods. 2014;11(3):291. PubMed PMID: 24509632; PMCID: PMC4063274.</w:t>
      </w:r>
    </w:p>
    <w:p w14:paraId="10145F0C"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150.</w:t>
      </w:r>
      <w:r w:rsidRPr="00B43CB0">
        <w:rPr>
          <w:rFonts w:ascii="Arial" w:hAnsi="Arial" w:cs="Arial"/>
          <w:noProof/>
          <w:sz w:val="22"/>
          <w:szCs w:val="22"/>
        </w:rPr>
        <w:tab/>
        <w:t>Liu H, Wei Z, Dominguez A, Li Y, Wang X and Qi LS. CRISPR-ERA: a comprehensive design tool for CRISPR-mediated gene editing, repression and activation. Bioinformatics. 2015;31(22):3676. PubMed PMID: 26209430; PMCID: PMC4757951.</w:t>
      </w:r>
    </w:p>
    <w:p w14:paraId="477182AC"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151.</w:t>
      </w:r>
      <w:r w:rsidRPr="00B43CB0">
        <w:rPr>
          <w:rFonts w:ascii="Arial" w:hAnsi="Arial" w:cs="Arial"/>
          <w:noProof/>
          <w:sz w:val="22"/>
          <w:szCs w:val="22"/>
        </w:rPr>
        <w:tab/>
        <w:t>Xia W, Zhu XW, Mo XB, Wu LF, Wu J, Guo YF, Zeng KQ, Wang MJ, Lin X, Qiu YH, Wang L, He P, Xie FF, Bing PF, Lu X, Liu YZ, Yi NJ, Deng FY and Lei SF. Integrative multi-omics analysis revealed SNP-lncRNA-mRNA (SLM) networks in human peripheral blood mononuclear cells. Hum Genet. 2017;136(4):451. PubMed PMID: 28243742.</w:t>
      </w:r>
    </w:p>
    <w:p w14:paraId="16061ED2"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152.</w:t>
      </w:r>
      <w:r w:rsidRPr="00B43CB0">
        <w:rPr>
          <w:rFonts w:ascii="Arial" w:hAnsi="Arial" w:cs="Arial"/>
          <w:noProof/>
          <w:sz w:val="22"/>
          <w:szCs w:val="22"/>
        </w:rPr>
        <w:tab/>
        <w:t>Wen X. Molecular QTL discovery incorporating genomic annotations using Bayesian false discovery rate control. Ann of Appl Stat. 2016;10:1619.</w:t>
      </w:r>
    </w:p>
    <w:p w14:paraId="1D06D0CD"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153.</w:t>
      </w:r>
      <w:r w:rsidRPr="00B43CB0">
        <w:rPr>
          <w:rFonts w:ascii="Arial" w:hAnsi="Arial" w:cs="Arial"/>
          <w:noProof/>
          <w:sz w:val="22"/>
          <w:szCs w:val="22"/>
        </w:rPr>
        <w:tab/>
        <w:t>Wang SS, Schadt EE, Wang H, Wang X, Ingram-Drake L, Shi W, Drake TA and Lusis AJ. Identification of pathways for atherosclerosis in mice: integration of quantitative trait locus analysis and global gene expression data. Circ Res. 2007;101(3):e11. Epub 2007/07/21. PubMed PMID: 17641228.</w:t>
      </w:r>
    </w:p>
    <w:p w14:paraId="178137B4"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154.</w:t>
      </w:r>
      <w:r w:rsidRPr="00B43CB0">
        <w:rPr>
          <w:rFonts w:ascii="Arial" w:hAnsi="Arial" w:cs="Arial"/>
          <w:noProof/>
          <w:sz w:val="22"/>
          <w:szCs w:val="22"/>
        </w:rPr>
        <w:tab/>
        <w:t>Califano A, Butte AJ, Friend S, Ideker T and Schadt E. Leveraging models of cell regulation and GWAS data in integrative network-based association studies. Nat Genet. 2012;44(8):841. Epub 2012/07/28. PubMed PMID: 22836096; PMCID: 3593099.</w:t>
      </w:r>
    </w:p>
    <w:p w14:paraId="3E76C999"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155.</w:t>
      </w:r>
      <w:r w:rsidRPr="00B43CB0">
        <w:rPr>
          <w:rFonts w:ascii="Arial" w:hAnsi="Arial" w:cs="Arial"/>
          <w:noProof/>
          <w:sz w:val="22"/>
          <w:szCs w:val="22"/>
        </w:rPr>
        <w:tab/>
        <w:t>Schadt EE, Friend SH and Shaywitz DA. A network view of disease and compound screening. Nature reviews Drug discovery. 2009;8(4):286. Epub 2009/04/02. PubMed PMID: 19337271.</w:t>
      </w:r>
    </w:p>
    <w:p w14:paraId="7DD3D552"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156.</w:t>
      </w:r>
      <w:r w:rsidRPr="00B43CB0">
        <w:rPr>
          <w:rFonts w:ascii="Arial" w:hAnsi="Arial" w:cs="Arial"/>
          <w:noProof/>
          <w:sz w:val="22"/>
          <w:szCs w:val="22"/>
        </w:rPr>
        <w:tab/>
        <w:t>Schadt EE. Molecular networks as sensors and drivers of common human diseases. Nature. 2009;461(7261):218. Epub 2009/09/11. PubMed PMID: 19741703.</w:t>
      </w:r>
    </w:p>
    <w:p w14:paraId="6793834C"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157.</w:t>
      </w:r>
      <w:r w:rsidRPr="00B43CB0">
        <w:rPr>
          <w:rFonts w:ascii="Arial" w:hAnsi="Arial" w:cs="Arial"/>
          <w:noProof/>
          <w:sz w:val="22"/>
          <w:szCs w:val="22"/>
        </w:rPr>
        <w:tab/>
        <w:t>Shu L, Chan KHK, Zhang G, Huan T, Kurt Z, Zhao Y, Codoni V, Tregouet DA, Cardiogenics C, Yang J, Wilson JG, Luo X, Levy D, Lusis AJ, Liu S and Yang X. Shared genetic regulatory networks for cardiovascular disease and type 2 diabetes in multiple populations of diverse ethnicities in the United States. PLoS Genet. 2017;13(9):e1007040. PubMed PMID: 28957322; PMCID: PMC5634657.</w:t>
      </w:r>
    </w:p>
    <w:p w14:paraId="2852B8C6"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158.</w:t>
      </w:r>
      <w:r w:rsidRPr="00B43CB0">
        <w:rPr>
          <w:rFonts w:ascii="Arial" w:hAnsi="Arial" w:cs="Arial"/>
          <w:noProof/>
          <w:sz w:val="22"/>
          <w:szCs w:val="22"/>
        </w:rPr>
        <w:tab/>
        <w:t>Zhao Y, Chen J, Freudenberg JM, Meng Q, Rajpal DK and Yang X. Network-Based Identification and Prioritization of Key Regulators of Coronary Artery Disease Loci. Arterioscler Thromb Vasc Biol. 2016;36(5):928. PubMed PMID: 26966275; PMCID: PMC5576868.</w:t>
      </w:r>
    </w:p>
    <w:p w14:paraId="061CEC4E"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159.</w:t>
      </w:r>
      <w:r w:rsidRPr="00B43CB0">
        <w:rPr>
          <w:rFonts w:ascii="Arial" w:hAnsi="Arial" w:cs="Arial"/>
          <w:noProof/>
          <w:sz w:val="22"/>
          <w:szCs w:val="22"/>
        </w:rPr>
        <w:tab/>
        <w:t>Ghosh S, Vivar J, Nelson CP, Willenborg C, Segre AV, Makinen VP, Nikpay M, Erdmann J, Blankenberg S, O'Donnell C, Marz W, Laaksonen R, Stewart AF, Epstein SE, Shah SH, Granger CB, Hazen SL, Kathiresan S, Reilly MP, Yang X, Quertermous T, Samani NJ, Schunkert H, Assimes TL and McPherson R. Systems Genetics Analysis of Genome-Wide Association Study Reveals Novel Associations Between Key Biological Processes and Coronary Artery Disease. Arterioscler Thromb Vasc Biol. 2015;35(7):1712. PubMed PMID: 25977570; PMCID: PMC4841833.</w:t>
      </w:r>
    </w:p>
    <w:p w14:paraId="4C4DDAD9"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160.</w:t>
      </w:r>
      <w:r w:rsidRPr="00B43CB0">
        <w:rPr>
          <w:rFonts w:ascii="Arial" w:hAnsi="Arial" w:cs="Arial"/>
          <w:noProof/>
          <w:sz w:val="22"/>
          <w:szCs w:val="22"/>
        </w:rPr>
        <w:tab/>
        <w:t>Makinen VP, Civelek M, Meng Q, Zhang B, Zhu J, Levian C, Huan T, Segre AV, Ghosh S, Vivar J, Nikpay M, Stewart AF, Nelson CP, Willenborg C, Erdmann J, Blakenberg S, O'Donnell CJ, Marz W, Laaksonen R, Epstein SE, Kathiresan S, Shah SH, Hazen SL, Reilly MP, Coronary ADG-WR, Meta-Analysis C, Lusis AJ, Samani NJ, Schunkert H, Quertermous T, McPherson R, Yang X and Assimes TL. Integrative genomics reveals novel molecular pathways and gene networks for coronary artery disease. PLoS Genet. 2014;10(7):e1004502. PubMed PMID: 25033284; PMCID: PMC4102418.</w:t>
      </w:r>
    </w:p>
    <w:p w14:paraId="31A025C7"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161.</w:t>
      </w:r>
      <w:r w:rsidRPr="00B43CB0">
        <w:rPr>
          <w:rFonts w:ascii="Arial" w:hAnsi="Arial" w:cs="Arial"/>
          <w:noProof/>
          <w:sz w:val="22"/>
          <w:szCs w:val="22"/>
        </w:rPr>
        <w:tab/>
        <w:t>Li G, Xu A, Sim S, Priest JR, Tian X, Khan T, Quertermous T, Zhou B, Tsao PS, Quake SR and Wu SM. Transcriptomic Profiling Maps Anatomically Patterned Subpopulations among Single Embryonic Cardiac Cells. Developmental cell. 2016;39(4):491. PubMed PMID: 27840109; PMCID: PMC5130110.</w:t>
      </w:r>
    </w:p>
    <w:p w14:paraId="1806A29E"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162.</w:t>
      </w:r>
      <w:r w:rsidRPr="00B43CB0">
        <w:rPr>
          <w:rFonts w:ascii="Arial" w:hAnsi="Arial" w:cs="Arial"/>
          <w:noProof/>
          <w:sz w:val="22"/>
          <w:szCs w:val="22"/>
        </w:rPr>
        <w:tab/>
        <w:t>Wirka R, Pjanic M and Quertermous T. Advances in Transcriptomics: Investigating cardiovascular disease at unprecedented resolution. Circulation research. 2018; in press.</w:t>
      </w:r>
    </w:p>
    <w:p w14:paraId="69E52DAA"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163.</w:t>
      </w:r>
      <w:r w:rsidRPr="00B43CB0">
        <w:rPr>
          <w:rFonts w:ascii="Arial" w:hAnsi="Arial" w:cs="Arial"/>
          <w:noProof/>
          <w:sz w:val="22"/>
          <w:szCs w:val="22"/>
        </w:rPr>
        <w:tab/>
        <w:t>Paik DT, Tian L, J. L, Sayed N, Rhee S-R, Wirka R, Red-Horse K and Quertermous T. Large-Scale Single-Cell RNA-Seq Reveals Molecular Signatures of Heterogeneous Populations of Human Induced Pluripotent Stem Cell-Derived Endothelial Cells. Circ Res. 2018;In review. .</w:t>
      </w:r>
    </w:p>
    <w:p w14:paraId="0FAD47B6"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164.</w:t>
      </w:r>
      <w:r w:rsidRPr="00B43CB0">
        <w:rPr>
          <w:rFonts w:ascii="Arial" w:hAnsi="Arial" w:cs="Arial"/>
          <w:noProof/>
          <w:sz w:val="22"/>
          <w:szCs w:val="22"/>
        </w:rPr>
        <w:tab/>
        <w:t>Qi LS, Larson MH, Gilbert LA, Doudna JA, Weissman JS, Arkin AP and Lim WA. Repurposing CRISPR as an RNA-guided platform for sequence-specific control of gene expression. Cell. 2013;152(5):1173. PubMed PMID: 23452860; PMCID: PMC3664290.</w:t>
      </w:r>
    </w:p>
    <w:p w14:paraId="18058733"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165.</w:t>
      </w:r>
      <w:r w:rsidRPr="00B43CB0">
        <w:rPr>
          <w:rFonts w:ascii="Arial" w:hAnsi="Arial" w:cs="Arial"/>
          <w:noProof/>
          <w:sz w:val="22"/>
          <w:szCs w:val="22"/>
        </w:rPr>
        <w:tab/>
        <w:t>Liu SJ, Horlbeck MA, Cho SW, Birk HS, Malatesta M, He D, Attenello FJ, Villalta JE, Cho MY, Chen Y, Mandegar MA, Olvera MP, Gilbert LA, Conklin BR, Chang HY, Weissman JS and Lim DA. CRISPRi-based genome-scale identification of functional long noncoding RNA loci in human cells. Science. 2017;355(6320). PubMed PMID: 27980086; PMCID: PMC5394926.</w:t>
      </w:r>
    </w:p>
    <w:p w14:paraId="73AC663C"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166.</w:t>
      </w:r>
      <w:r w:rsidRPr="00B43CB0">
        <w:rPr>
          <w:rFonts w:ascii="Arial" w:hAnsi="Arial" w:cs="Arial"/>
          <w:noProof/>
          <w:sz w:val="22"/>
          <w:szCs w:val="22"/>
        </w:rPr>
        <w:tab/>
        <w:t>Zhu J, Zhang B, Smith EN, Drees B, Brem RB, Kruglyak L, Bumgarner RE and Schadt EE. Integrating large-scale functional genomic data to dissect the complexity of yeast regulatory networks. Nat Genet. 2008;40(7):854. PubMed PMID: 18552845; PMCID: PMC2573859.</w:t>
      </w:r>
    </w:p>
    <w:p w14:paraId="17EE9E96"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lastRenderedPageBreak/>
        <w:t>167.</w:t>
      </w:r>
      <w:r w:rsidRPr="00B43CB0">
        <w:rPr>
          <w:rFonts w:ascii="Arial" w:hAnsi="Arial" w:cs="Arial"/>
          <w:noProof/>
          <w:sz w:val="22"/>
          <w:szCs w:val="22"/>
        </w:rPr>
        <w:tab/>
        <w:t>Deng DX, Spin JM, Tsalenko A, Vailaya A, Ben-Dor A, Yakhini Z, Tsao P, Bruhn L and Quertermous T. Molecular signatures determining coronary artery and saphenous vein smooth muscle cell phenotypes: distinct responses to stimuli. Arterioscler Thromb Vasc Biol. 2006;26(5):1058. Epub 2006/02/04. PubMed PMID: 16456091.</w:t>
      </w:r>
    </w:p>
    <w:p w14:paraId="2AA362CC"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168.</w:t>
      </w:r>
      <w:r w:rsidRPr="00B43CB0">
        <w:rPr>
          <w:rFonts w:ascii="Arial" w:hAnsi="Arial" w:cs="Arial"/>
          <w:noProof/>
          <w:sz w:val="22"/>
          <w:szCs w:val="22"/>
        </w:rPr>
        <w:tab/>
        <w:t>Ishida T, Kundu RK, Yang E, Hirata K, Ho YD and Quertermous T. Targeted disruption of endothelial cell-selective adhesion molecule inhibits angiogenic processes in vitro and in vivo. J Biol Chem. 2003;278(36):34598. Epub 2003/06/24. PubMed PMID: 12819200.</w:t>
      </w:r>
    </w:p>
    <w:p w14:paraId="4754338B"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169.</w:t>
      </w:r>
      <w:r w:rsidRPr="00B43CB0">
        <w:rPr>
          <w:rFonts w:ascii="Arial" w:hAnsi="Arial" w:cs="Arial"/>
          <w:noProof/>
          <w:sz w:val="22"/>
          <w:szCs w:val="22"/>
        </w:rPr>
        <w:tab/>
        <w:t>Kojima Y, Kundu RK, Cox CM, Leeper NJ, Anderson JA, Chun HJ, Ali ZA, Ashley EA, Krieg PA and Quertermous T. Upregulation of the apelin-APJ pathway promotes neointima formation in the carotid ligation model in mouse. Cardiovasc Res. 2010;87(1):156. Epub 2010/02/24. PubMed PMID: 20176814; PMCID: 2883899.</w:t>
      </w:r>
    </w:p>
    <w:p w14:paraId="1A9E91D2"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170.</w:t>
      </w:r>
      <w:r w:rsidRPr="00B43CB0">
        <w:rPr>
          <w:rFonts w:ascii="Arial" w:hAnsi="Arial" w:cs="Arial"/>
          <w:noProof/>
          <w:sz w:val="22"/>
          <w:szCs w:val="22"/>
        </w:rPr>
        <w:tab/>
        <w:t>Adamson B, Norman TM, Jost M, Cho MY, Nunez JK, Chen Y, Villalta JE, Gilbert LA, Horlbeck MA, Hein MY, Pak RA, Gray AN, Gross CA, Dixit A, Parnas O, Regev A and Weissman JS. A Multiplexed Single-Cell CRISPR Screening Platform Enables Systematic Dissection of the Unfolded Protein Response. Cell. 2016;167(7):1867. PubMed PMID: 27984733; PMCID: PMC5315571.</w:t>
      </w:r>
    </w:p>
    <w:p w14:paraId="68DA6E06" w14:textId="77777777" w:rsidR="00A00176" w:rsidRPr="00B43CB0" w:rsidRDefault="00A00176" w:rsidP="00B43CB0">
      <w:pPr>
        <w:pStyle w:val="EndNoteBibliography"/>
        <w:spacing w:line="240" w:lineRule="exact"/>
        <w:ind w:left="450" w:hanging="450"/>
        <w:rPr>
          <w:rFonts w:ascii="Arial" w:hAnsi="Arial" w:cs="Arial"/>
          <w:noProof/>
          <w:sz w:val="22"/>
          <w:szCs w:val="22"/>
        </w:rPr>
      </w:pPr>
      <w:r w:rsidRPr="00B43CB0">
        <w:rPr>
          <w:rFonts w:ascii="Arial" w:hAnsi="Arial" w:cs="Arial"/>
          <w:noProof/>
          <w:sz w:val="22"/>
          <w:szCs w:val="22"/>
        </w:rPr>
        <w:t>171.</w:t>
      </w:r>
      <w:r w:rsidRPr="00B43CB0">
        <w:rPr>
          <w:rFonts w:ascii="Arial" w:hAnsi="Arial" w:cs="Arial"/>
          <w:noProof/>
          <w:sz w:val="22"/>
          <w:szCs w:val="22"/>
        </w:rPr>
        <w:tab/>
        <w:t>Dixit A, Parnas O, Li B, Chen J, Fulco CP, Jerby-Arnon L, Marjanovic ND, Dionne D, Burks T, Raychowdhury R, Adamson B, Norman TM, Lander ES, Weissman JS, Friedman N and Regev A. Perturb-Seq: Dissecting Molecular Circuits with Scalable Single-Cell RNA Profiling of Pooled Genetic Screens. Cell. 2016;167(7):1853. PubMed PMID: 27984732; PMCID: PMC5181115.</w:t>
      </w:r>
    </w:p>
    <w:p w14:paraId="5B49F9FE" w14:textId="32EA7D6C" w:rsidR="00C21E93" w:rsidRPr="001F1391" w:rsidRDefault="0074613F" w:rsidP="00B43CB0">
      <w:pPr>
        <w:spacing w:line="240" w:lineRule="exact"/>
        <w:ind w:left="450" w:hanging="450"/>
        <w:rPr>
          <w:rFonts w:ascii="Arial" w:hAnsi="Arial" w:cs="Arial"/>
          <w:sz w:val="22"/>
          <w:szCs w:val="22"/>
        </w:rPr>
      </w:pPr>
      <w:r w:rsidRPr="00B43CB0">
        <w:rPr>
          <w:rFonts w:ascii="Arial" w:hAnsi="Arial" w:cs="Arial"/>
          <w:sz w:val="22"/>
          <w:szCs w:val="22"/>
        </w:rPr>
        <w:fldChar w:fldCharType="end"/>
      </w:r>
    </w:p>
    <w:sectPr w:rsidR="00C21E93" w:rsidRPr="001F1391" w:rsidSect="00A36F9B">
      <w:pgSz w:w="12240" w:h="15840"/>
      <w:pgMar w:top="720" w:right="720" w:bottom="720" w:left="720" w:header="576" w:footer="576"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Thomas Quertermous" w:date="2018-03-27T09:55:00Z" w:initials="TQ">
    <w:p w14:paraId="6E352C71" w14:textId="4DA68301" w:rsidR="004B286A" w:rsidRDefault="004B286A">
      <w:pPr>
        <w:pStyle w:val="CommentText"/>
      </w:pPr>
      <w:r>
        <w:rPr>
          <w:rStyle w:val="CommentReference"/>
        </w:rPr>
        <w:annotationRef/>
      </w:r>
      <w:r>
        <w:t>Need more refs here update.</w:t>
      </w:r>
      <w:bookmarkStart w:id="1" w:name="_GoBack"/>
      <w:bookmarkEnd w:id="1"/>
    </w:p>
  </w:comment>
  <w:comment w:id="2" w:author="Thomas Quertermous" w:date="2018-03-26T10:58:00Z" w:initials="TQ">
    <w:p w14:paraId="3D072D99" w14:textId="565E13D2" w:rsidR="00D8089B" w:rsidRDefault="00D8089B">
      <w:pPr>
        <w:pStyle w:val="CommentText"/>
      </w:pPr>
      <w:r>
        <w:rPr>
          <w:rStyle w:val="CommentReference"/>
        </w:rPr>
        <w:annotationRef/>
      </w:r>
      <w:r>
        <w:t xml:space="preserve">Need to say will combine classical eQTL analysis with the ASE studies. </w:t>
      </w:r>
    </w:p>
  </w:comment>
  <w:comment w:id="3" w:author="Thomas Quertermous" w:date="2018-03-26T11:15:00Z" w:initials="TQ">
    <w:p w14:paraId="739F6CB8" w14:textId="63DFD7B1" w:rsidR="004D2425" w:rsidRDefault="004D2425">
      <w:pPr>
        <w:pStyle w:val="CommentText"/>
      </w:pPr>
      <w:r>
        <w:rPr>
          <w:rStyle w:val="CommentReference"/>
        </w:rPr>
        <w:annotationRef/>
      </w:r>
      <w:r>
        <w:t>In collaboration with Stanley Qi, consultant on this application (see Biosketch, supporting letter).</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E352C71" w15:done="0"/>
  <w15:commentEx w15:paraId="3D072D99" w15:done="0"/>
  <w15:commentEx w15:paraId="739F6CB8"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A697F0" w14:textId="77777777" w:rsidR="001A75E9" w:rsidRDefault="001A75E9" w:rsidP="00BC2894">
      <w:r>
        <w:separator/>
      </w:r>
    </w:p>
  </w:endnote>
  <w:endnote w:type="continuationSeparator" w:id="0">
    <w:p w14:paraId="5A26931E" w14:textId="77777777" w:rsidR="001A75E9" w:rsidRDefault="001A75E9" w:rsidP="00BC28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w:panose1 w:val="02000500000000000000"/>
    <w:charset w:val="00"/>
    <w:family w:val="roman"/>
    <w:pitch w:val="variable"/>
    <w:sig w:usb0="00000003" w:usb1="00000000" w:usb2="00000000" w:usb3="00000000" w:csb0="00000001" w:csb1="00000000"/>
  </w:font>
  <w:font w:name="Helvetica">
    <w:panose1 w:val="00000000000000000000"/>
    <w:charset w:val="00"/>
    <w:family w:val="swiss"/>
    <w:pitch w:val="variable"/>
    <w:sig w:usb0="E00002FF" w:usb1="5000785B" w:usb2="00000000" w:usb3="00000000" w:csb0="0000019F" w:csb1="00000000"/>
  </w:font>
  <w:font w:name="Monaco">
    <w:panose1 w:val="02000500000000000000"/>
    <w:charset w:val="00"/>
    <w:family w:val="swiss"/>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A22ABD" w14:textId="77777777" w:rsidR="001A75E9" w:rsidRDefault="001A75E9" w:rsidP="00BC2894">
      <w:r>
        <w:separator/>
      </w:r>
    </w:p>
  </w:footnote>
  <w:footnote w:type="continuationSeparator" w:id="0">
    <w:p w14:paraId="53457DEE" w14:textId="77777777" w:rsidR="001A75E9" w:rsidRDefault="001A75E9" w:rsidP="00BC289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0E29C8"/>
    <w:multiLevelType w:val="hybridMultilevel"/>
    <w:tmpl w:val="9EA253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6"/>
  <w:attachedTemplate r:id="rId1"/>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TQ Circulation-NIH&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9a5vzd2ztztp3e2prax0va3f0xxvp0exvff&quot;&gt;bHLH-Converted&lt;record-ids&gt;&lt;item&gt;245&lt;/item&gt;&lt;item&gt;284&lt;/item&gt;&lt;item&gt;294&lt;/item&gt;&lt;item&gt;319&lt;/item&gt;&lt;item&gt;441&lt;/item&gt;&lt;item&gt;442&lt;/item&gt;&lt;item&gt;446&lt;/item&gt;&lt;item&gt;450&lt;/item&gt;&lt;item&gt;530&lt;/item&gt;&lt;item&gt;589&lt;/item&gt;&lt;item&gt;613&lt;/item&gt;&lt;item&gt;614&lt;/item&gt;&lt;item&gt;615&lt;/item&gt;&lt;item&gt;626&lt;/item&gt;&lt;item&gt;667&lt;/item&gt;&lt;item&gt;668&lt;/item&gt;&lt;item&gt;676&lt;/item&gt;&lt;item&gt;677&lt;/item&gt;&lt;item&gt;682&lt;/item&gt;&lt;item&gt;683&lt;/item&gt;&lt;item&gt;685&lt;/item&gt;&lt;item&gt;716&lt;/item&gt;&lt;item&gt;783&lt;/item&gt;&lt;item&gt;802&lt;/item&gt;&lt;item&gt;817&lt;/item&gt;&lt;item&gt;818&lt;/item&gt;&lt;item&gt;821&lt;/item&gt;&lt;item&gt;822&lt;/item&gt;&lt;item&gt;891&lt;/item&gt;&lt;item&gt;892&lt;/item&gt;&lt;item&gt;895&lt;/item&gt;&lt;item&gt;922&lt;/item&gt;&lt;item&gt;930&lt;/item&gt;&lt;item&gt;931&lt;/item&gt;&lt;item&gt;1091&lt;/item&gt;&lt;item&gt;1092&lt;/item&gt;&lt;item&gt;1117&lt;/item&gt;&lt;item&gt;1127&lt;/item&gt;&lt;item&gt;1165&lt;/item&gt;&lt;item&gt;1166&lt;/item&gt;&lt;item&gt;1173&lt;/item&gt;&lt;item&gt;1174&lt;/item&gt;&lt;item&gt;1175&lt;/item&gt;&lt;item&gt;1179&lt;/item&gt;&lt;item&gt;1194&lt;/item&gt;&lt;item&gt;1218&lt;/item&gt;&lt;item&gt;1221&lt;/item&gt;&lt;item&gt;1235&lt;/item&gt;&lt;item&gt;1239&lt;/item&gt;&lt;item&gt;1254&lt;/item&gt;&lt;item&gt;1255&lt;/item&gt;&lt;item&gt;1256&lt;/item&gt;&lt;item&gt;1280&lt;/item&gt;&lt;item&gt;1281&lt;/item&gt;&lt;item&gt;1333&lt;/item&gt;&lt;item&gt;1338&lt;/item&gt;&lt;item&gt;1339&lt;/item&gt;&lt;item&gt;1346&lt;/item&gt;&lt;item&gt;1378&lt;/item&gt;&lt;item&gt;1381&lt;/item&gt;&lt;item&gt;1382&lt;/item&gt;&lt;item&gt;1383&lt;/item&gt;&lt;item&gt;1384&lt;/item&gt;&lt;item&gt;1385&lt;/item&gt;&lt;item&gt;1411&lt;/item&gt;&lt;item&gt;1415&lt;/item&gt;&lt;item&gt;1420&lt;/item&gt;&lt;item&gt;1424&lt;/item&gt;&lt;item&gt;1427&lt;/item&gt;&lt;item&gt;1437&lt;/item&gt;&lt;item&gt;1438&lt;/item&gt;&lt;item&gt;1440&lt;/item&gt;&lt;item&gt;1446&lt;/item&gt;&lt;item&gt;1447&lt;/item&gt;&lt;item&gt;1448&lt;/item&gt;&lt;item&gt;1455&lt;/item&gt;&lt;item&gt;1456&lt;/item&gt;&lt;item&gt;1457&lt;/item&gt;&lt;item&gt;1458&lt;/item&gt;&lt;item&gt;1461&lt;/item&gt;&lt;item&gt;1462&lt;/item&gt;&lt;item&gt;1463&lt;/item&gt;&lt;item&gt;1464&lt;/item&gt;&lt;item&gt;1465&lt;/item&gt;&lt;item&gt;1466&lt;/item&gt;&lt;item&gt;1467&lt;/item&gt;&lt;item&gt;1468&lt;/item&gt;&lt;item&gt;1471&lt;/item&gt;&lt;item&gt;1473&lt;/item&gt;&lt;item&gt;1474&lt;/item&gt;&lt;item&gt;1475&lt;/item&gt;&lt;item&gt;1480&lt;/item&gt;&lt;item&gt;1482&lt;/item&gt;&lt;item&gt;1483&lt;/item&gt;&lt;item&gt;1485&lt;/item&gt;&lt;item&gt;1486&lt;/item&gt;&lt;item&gt;1487&lt;/item&gt;&lt;item&gt;1488&lt;/item&gt;&lt;item&gt;1489&lt;/item&gt;&lt;item&gt;1490&lt;/item&gt;&lt;item&gt;1491&lt;/item&gt;&lt;item&gt;1492&lt;/item&gt;&lt;item&gt;1493&lt;/item&gt;&lt;item&gt;1494&lt;/item&gt;&lt;item&gt;1495&lt;/item&gt;&lt;item&gt;1500&lt;/item&gt;&lt;item&gt;1501&lt;/item&gt;&lt;item&gt;1502&lt;/item&gt;&lt;item&gt;1503&lt;/item&gt;&lt;item&gt;1504&lt;/item&gt;&lt;item&gt;1507&lt;/item&gt;&lt;item&gt;1509&lt;/item&gt;&lt;item&gt;1510&lt;/item&gt;&lt;item&gt;1512&lt;/item&gt;&lt;item&gt;1513&lt;/item&gt;&lt;item&gt;1514&lt;/item&gt;&lt;item&gt;1515&lt;/item&gt;&lt;item&gt;1516&lt;/item&gt;&lt;item&gt;1520&lt;/item&gt;&lt;item&gt;1522&lt;/item&gt;&lt;item&gt;1523&lt;/item&gt;&lt;item&gt;1524&lt;/item&gt;&lt;item&gt;1525&lt;/item&gt;&lt;item&gt;1526&lt;/item&gt;&lt;item&gt;1527&lt;/item&gt;&lt;item&gt;1528&lt;/item&gt;&lt;item&gt;1529&lt;/item&gt;&lt;item&gt;1530&lt;/item&gt;&lt;item&gt;1531&lt;/item&gt;&lt;item&gt;1532&lt;/item&gt;&lt;item&gt;1533&lt;/item&gt;&lt;item&gt;1534&lt;/item&gt;&lt;item&gt;1535&lt;/item&gt;&lt;item&gt;1536&lt;/item&gt;&lt;item&gt;1537&lt;/item&gt;&lt;item&gt;1538&lt;/item&gt;&lt;item&gt;1539&lt;/item&gt;&lt;item&gt;1543&lt;/item&gt;&lt;item&gt;1544&lt;/item&gt;&lt;item&gt;1545&lt;/item&gt;&lt;item&gt;1546&lt;/item&gt;&lt;item&gt;1547&lt;/item&gt;&lt;item&gt;1548&lt;/item&gt;&lt;item&gt;1550&lt;/item&gt;&lt;item&gt;1552&lt;/item&gt;&lt;item&gt;1553&lt;/item&gt;&lt;item&gt;1554&lt;/item&gt;&lt;item&gt;1555&lt;/item&gt;&lt;item&gt;1556&lt;/item&gt;&lt;item&gt;1557&lt;/item&gt;&lt;item&gt;1558&lt;/item&gt;&lt;item&gt;1559&lt;/item&gt;&lt;item&gt;1560&lt;/item&gt;&lt;item&gt;1561&lt;/item&gt;&lt;item&gt;1562&lt;/item&gt;&lt;item&gt;1564&lt;/item&gt;&lt;item&gt;1565&lt;/item&gt;&lt;item&gt;1566&lt;/item&gt;&lt;item&gt;1567&lt;/item&gt;&lt;item&gt;1568&lt;/item&gt;&lt;item&gt;1569&lt;/item&gt;&lt;item&gt;1570&lt;/item&gt;&lt;item&gt;1571&lt;/item&gt;&lt;item&gt;1572&lt;/item&gt;&lt;item&gt;1573&lt;/item&gt;&lt;item&gt;1574&lt;/item&gt;&lt;item&gt;1575&lt;/item&gt;&lt;item&gt;1576&lt;/item&gt;&lt;item&gt;1577&lt;/item&gt;&lt;item&gt;1578&lt;/item&gt;&lt;item&gt;1579&lt;/item&gt;&lt;item&gt;1580&lt;/item&gt;&lt;item&gt;1581&lt;/item&gt;&lt;item&gt;1582&lt;/item&gt;&lt;/record-ids&gt;&lt;/item&gt;&lt;/Libraries&gt;"/>
  </w:docVars>
  <w:rsids>
    <w:rsidRoot w:val="000436EA"/>
    <w:rsid w:val="0000007D"/>
    <w:rsid w:val="000001A3"/>
    <w:rsid w:val="000001CC"/>
    <w:rsid w:val="000001FF"/>
    <w:rsid w:val="000002DF"/>
    <w:rsid w:val="00000D02"/>
    <w:rsid w:val="0000116E"/>
    <w:rsid w:val="000013AE"/>
    <w:rsid w:val="000017EC"/>
    <w:rsid w:val="00001C25"/>
    <w:rsid w:val="00001DB9"/>
    <w:rsid w:val="00002455"/>
    <w:rsid w:val="000027EC"/>
    <w:rsid w:val="00002B6A"/>
    <w:rsid w:val="00003181"/>
    <w:rsid w:val="000033A2"/>
    <w:rsid w:val="0000348F"/>
    <w:rsid w:val="000036C4"/>
    <w:rsid w:val="000038B3"/>
    <w:rsid w:val="000041BD"/>
    <w:rsid w:val="00004A92"/>
    <w:rsid w:val="000057C2"/>
    <w:rsid w:val="000057E1"/>
    <w:rsid w:val="00005A9C"/>
    <w:rsid w:val="0000612E"/>
    <w:rsid w:val="0000612F"/>
    <w:rsid w:val="0000675C"/>
    <w:rsid w:val="000068D3"/>
    <w:rsid w:val="00006A66"/>
    <w:rsid w:val="000074D1"/>
    <w:rsid w:val="00007708"/>
    <w:rsid w:val="00007B70"/>
    <w:rsid w:val="00010205"/>
    <w:rsid w:val="00010263"/>
    <w:rsid w:val="000103E2"/>
    <w:rsid w:val="000103F5"/>
    <w:rsid w:val="00010C36"/>
    <w:rsid w:val="000113EB"/>
    <w:rsid w:val="00011497"/>
    <w:rsid w:val="00011CEC"/>
    <w:rsid w:val="00011E09"/>
    <w:rsid w:val="00012115"/>
    <w:rsid w:val="0001233A"/>
    <w:rsid w:val="00012AA7"/>
    <w:rsid w:val="00012EFA"/>
    <w:rsid w:val="0001362E"/>
    <w:rsid w:val="000139CA"/>
    <w:rsid w:val="00014A11"/>
    <w:rsid w:val="00014B86"/>
    <w:rsid w:val="00014BC5"/>
    <w:rsid w:val="00014E03"/>
    <w:rsid w:val="00015396"/>
    <w:rsid w:val="000153F8"/>
    <w:rsid w:val="000155C6"/>
    <w:rsid w:val="000155F9"/>
    <w:rsid w:val="0001596E"/>
    <w:rsid w:val="00015BD1"/>
    <w:rsid w:val="00015CC9"/>
    <w:rsid w:val="0001645F"/>
    <w:rsid w:val="00016538"/>
    <w:rsid w:val="0001673C"/>
    <w:rsid w:val="000169CA"/>
    <w:rsid w:val="000170B3"/>
    <w:rsid w:val="000207D2"/>
    <w:rsid w:val="00020987"/>
    <w:rsid w:val="00020E51"/>
    <w:rsid w:val="00021678"/>
    <w:rsid w:val="00021FC8"/>
    <w:rsid w:val="000220CE"/>
    <w:rsid w:val="000220F1"/>
    <w:rsid w:val="000222D1"/>
    <w:rsid w:val="000226CC"/>
    <w:rsid w:val="000226CD"/>
    <w:rsid w:val="0002310E"/>
    <w:rsid w:val="00023434"/>
    <w:rsid w:val="0002361D"/>
    <w:rsid w:val="00023666"/>
    <w:rsid w:val="00023FCA"/>
    <w:rsid w:val="000243F3"/>
    <w:rsid w:val="00024E0F"/>
    <w:rsid w:val="000250DA"/>
    <w:rsid w:val="000252C1"/>
    <w:rsid w:val="000255D1"/>
    <w:rsid w:val="00025BA1"/>
    <w:rsid w:val="00025DC5"/>
    <w:rsid w:val="0002699D"/>
    <w:rsid w:val="00026B37"/>
    <w:rsid w:val="000272E9"/>
    <w:rsid w:val="0002736D"/>
    <w:rsid w:val="00027379"/>
    <w:rsid w:val="00027648"/>
    <w:rsid w:val="00027C5A"/>
    <w:rsid w:val="00027F14"/>
    <w:rsid w:val="00030231"/>
    <w:rsid w:val="000307BB"/>
    <w:rsid w:val="0003087C"/>
    <w:rsid w:val="00030B14"/>
    <w:rsid w:val="00030B4E"/>
    <w:rsid w:val="00031096"/>
    <w:rsid w:val="00031706"/>
    <w:rsid w:val="00031A95"/>
    <w:rsid w:val="00031BD5"/>
    <w:rsid w:val="00032423"/>
    <w:rsid w:val="0003255D"/>
    <w:rsid w:val="0003282C"/>
    <w:rsid w:val="00032D4A"/>
    <w:rsid w:val="00032D8C"/>
    <w:rsid w:val="00032F39"/>
    <w:rsid w:val="00032F4F"/>
    <w:rsid w:val="00033052"/>
    <w:rsid w:val="0003323A"/>
    <w:rsid w:val="0003352E"/>
    <w:rsid w:val="00033968"/>
    <w:rsid w:val="00033C1F"/>
    <w:rsid w:val="000346B6"/>
    <w:rsid w:val="000346D3"/>
    <w:rsid w:val="000346DD"/>
    <w:rsid w:val="0003502E"/>
    <w:rsid w:val="00035600"/>
    <w:rsid w:val="00035665"/>
    <w:rsid w:val="0003591B"/>
    <w:rsid w:val="00035D78"/>
    <w:rsid w:val="0003641B"/>
    <w:rsid w:val="000372F3"/>
    <w:rsid w:val="000372F9"/>
    <w:rsid w:val="00037608"/>
    <w:rsid w:val="000377EC"/>
    <w:rsid w:val="00037885"/>
    <w:rsid w:val="00037B4F"/>
    <w:rsid w:val="00037BEA"/>
    <w:rsid w:val="00040722"/>
    <w:rsid w:val="000410ED"/>
    <w:rsid w:val="00041108"/>
    <w:rsid w:val="0004116C"/>
    <w:rsid w:val="000421DF"/>
    <w:rsid w:val="00042518"/>
    <w:rsid w:val="000425CF"/>
    <w:rsid w:val="0004261E"/>
    <w:rsid w:val="000426D2"/>
    <w:rsid w:val="00042816"/>
    <w:rsid w:val="000428ED"/>
    <w:rsid w:val="00042FB0"/>
    <w:rsid w:val="000433B0"/>
    <w:rsid w:val="000433B5"/>
    <w:rsid w:val="000435A1"/>
    <w:rsid w:val="000435FF"/>
    <w:rsid w:val="000436EA"/>
    <w:rsid w:val="00043A0F"/>
    <w:rsid w:val="00043B7D"/>
    <w:rsid w:val="00043EE6"/>
    <w:rsid w:val="00044169"/>
    <w:rsid w:val="00045623"/>
    <w:rsid w:val="00045F84"/>
    <w:rsid w:val="00046242"/>
    <w:rsid w:val="00046500"/>
    <w:rsid w:val="00046F0F"/>
    <w:rsid w:val="000470B2"/>
    <w:rsid w:val="00047204"/>
    <w:rsid w:val="00047532"/>
    <w:rsid w:val="00047BCE"/>
    <w:rsid w:val="00050736"/>
    <w:rsid w:val="0005098F"/>
    <w:rsid w:val="00050F5B"/>
    <w:rsid w:val="000510B2"/>
    <w:rsid w:val="000512ED"/>
    <w:rsid w:val="00051D39"/>
    <w:rsid w:val="00052090"/>
    <w:rsid w:val="00052595"/>
    <w:rsid w:val="00052F61"/>
    <w:rsid w:val="00053402"/>
    <w:rsid w:val="00053810"/>
    <w:rsid w:val="000539C4"/>
    <w:rsid w:val="00054EE4"/>
    <w:rsid w:val="00055758"/>
    <w:rsid w:val="000562F8"/>
    <w:rsid w:val="000564A5"/>
    <w:rsid w:val="00056C5D"/>
    <w:rsid w:val="00056E80"/>
    <w:rsid w:val="00057A7B"/>
    <w:rsid w:val="00057AE5"/>
    <w:rsid w:val="00060116"/>
    <w:rsid w:val="00060203"/>
    <w:rsid w:val="000602D4"/>
    <w:rsid w:val="000602D5"/>
    <w:rsid w:val="0006045E"/>
    <w:rsid w:val="0006051D"/>
    <w:rsid w:val="000607E7"/>
    <w:rsid w:val="000614C6"/>
    <w:rsid w:val="0006168A"/>
    <w:rsid w:val="00061CB0"/>
    <w:rsid w:val="00061DC7"/>
    <w:rsid w:val="0006202A"/>
    <w:rsid w:val="00062105"/>
    <w:rsid w:val="00062A88"/>
    <w:rsid w:val="0006325B"/>
    <w:rsid w:val="000633E8"/>
    <w:rsid w:val="000634FE"/>
    <w:rsid w:val="00063C90"/>
    <w:rsid w:val="00063FD9"/>
    <w:rsid w:val="00064FFF"/>
    <w:rsid w:val="0006575D"/>
    <w:rsid w:val="00065BF1"/>
    <w:rsid w:val="000661DB"/>
    <w:rsid w:val="0006686A"/>
    <w:rsid w:val="0006687D"/>
    <w:rsid w:val="0006697A"/>
    <w:rsid w:val="000669D3"/>
    <w:rsid w:val="00066A34"/>
    <w:rsid w:val="00066A95"/>
    <w:rsid w:val="00066D50"/>
    <w:rsid w:val="00067BD5"/>
    <w:rsid w:val="00067D65"/>
    <w:rsid w:val="00067E3F"/>
    <w:rsid w:val="0007019F"/>
    <w:rsid w:val="00070CCA"/>
    <w:rsid w:val="0007111E"/>
    <w:rsid w:val="00071DFA"/>
    <w:rsid w:val="00071F1A"/>
    <w:rsid w:val="0007226B"/>
    <w:rsid w:val="000722F1"/>
    <w:rsid w:val="0007260E"/>
    <w:rsid w:val="0007282C"/>
    <w:rsid w:val="00072C4C"/>
    <w:rsid w:val="00072DEF"/>
    <w:rsid w:val="00072E4D"/>
    <w:rsid w:val="00072FA7"/>
    <w:rsid w:val="00073348"/>
    <w:rsid w:val="00073DD4"/>
    <w:rsid w:val="000744F5"/>
    <w:rsid w:val="0007536B"/>
    <w:rsid w:val="00075406"/>
    <w:rsid w:val="000761F3"/>
    <w:rsid w:val="000762F2"/>
    <w:rsid w:val="000763CB"/>
    <w:rsid w:val="000765DD"/>
    <w:rsid w:val="00076F55"/>
    <w:rsid w:val="00076F93"/>
    <w:rsid w:val="000774E9"/>
    <w:rsid w:val="000777AD"/>
    <w:rsid w:val="000778B2"/>
    <w:rsid w:val="00077CC3"/>
    <w:rsid w:val="000805F3"/>
    <w:rsid w:val="000807C2"/>
    <w:rsid w:val="00080D9D"/>
    <w:rsid w:val="00081A3A"/>
    <w:rsid w:val="00082269"/>
    <w:rsid w:val="00082BF9"/>
    <w:rsid w:val="00082DE3"/>
    <w:rsid w:val="00083099"/>
    <w:rsid w:val="000830E2"/>
    <w:rsid w:val="0008318C"/>
    <w:rsid w:val="00083632"/>
    <w:rsid w:val="000842D0"/>
    <w:rsid w:val="00084868"/>
    <w:rsid w:val="00084CF1"/>
    <w:rsid w:val="00085080"/>
    <w:rsid w:val="0008527A"/>
    <w:rsid w:val="0008542E"/>
    <w:rsid w:val="00085613"/>
    <w:rsid w:val="000858B5"/>
    <w:rsid w:val="00085906"/>
    <w:rsid w:val="00086302"/>
    <w:rsid w:val="00086C0A"/>
    <w:rsid w:val="00086ECF"/>
    <w:rsid w:val="00087622"/>
    <w:rsid w:val="00090571"/>
    <w:rsid w:val="00090B49"/>
    <w:rsid w:val="00090B8A"/>
    <w:rsid w:val="00090D4F"/>
    <w:rsid w:val="00091609"/>
    <w:rsid w:val="00091762"/>
    <w:rsid w:val="00091D35"/>
    <w:rsid w:val="0009224C"/>
    <w:rsid w:val="0009271B"/>
    <w:rsid w:val="00092958"/>
    <w:rsid w:val="000931DA"/>
    <w:rsid w:val="0009362A"/>
    <w:rsid w:val="000937A2"/>
    <w:rsid w:val="00093924"/>
    <w:rsid w:val="000939A8"/>
    <w:rsid w:val="00093C5B"/>
    <w:rsid w:val="00094090"/>
    <w:rsid w:val="000943DF"/>
    <w:rsid w:val="0009446E"/>
    <w:rsid w:val="0009474A"/>
    <w:rsid w:val="00094DF6"/>
    <w:rsid w:val="0009546D"/>
    <w:rsid w:val="0009569E"/>
    <w:rsid w:val="00095833"/>
    <w:rsid w:val="0009626F"/>
    <w:rsid w:val="000968A1"/>
    <w:rsid w:val="00096CC8"/>
    <w:rsid w:val="00096F3C"/>
    <w:rsid w:val="00097598"/>
    <w:rsid w:val="00097609"/>
    <w:rsid w:val="00097747"/>
    <w:rsid w:val="00097965"/>
    <w:rsid w:val="000A00CB"/>
    <w:rsid w:val="000A04A7"/>
    <w:rsid w:val="000A09F6"/>
    <w:rsid w:val="000A0A2B"/>
    <w:rsid w:val="000A118C"/>
    <w:rsid w:val="000A19A6"/>
    <w:rsid w:val="000A1B4E"/>
    <w:rsid w:val="000A1D4D"/>
    <w:rsid w:val="000A1EFF"/>
    <w:rsid w:val="000A21F0"/>
    <w:rsid w:val="000A229F"/>
    <w:rsid w:val="000A234E"/>
    <w:rsid w:val="000A28A3"/>
    <w:rsid w:val="000A2923"/>
    <w:rsid w:val="000A2926"/>
    <w:rsid w:val="000A35CE"/>
    <w:rsid w:val="000A3AE9"/>
    <w:rsid w:val="000A41E9"/>
    <w:rsid w:val="000A42B4"/>
    <w:rsid w:val="000A4881"/>
    <w:rsid w:val="000A4A03"/>
    <w:rsid w:val="000A4B8A"/>
    <w:rsid w:val="000A5100"/>
    <w:rsid w:val="000A5684"/>
    <w:rsid w:val="000A58CB"/>
    <w:rsid w:val="000A5A21"/>
    <w:rsid w:val="000A62AD"/>
    <w:rsid w:val="000A64BB"/>
    <w:rsid w:val="000A6907"/>
    <w:rsid w:val="000A690E"/>
    <w:rsid w:val="000A6A17"/>
    <w:rsid w:val="000A6AA0"/>
    <w:rsid w:val="000A6DB2"/>
    <w:rsid w:val="000A6F52"/>
    <w:rsid w:val="000A732D"/>
    <w:rsid w:val="000A7530"/>
    <w:rsid w:val="000A764B"/>
    <w:rsid w:val="000A774A"/>
    <w:rsid w:val="000B0931"/>
    <w:rsid w:val="000B0DDC"/>
    <w:rsid w:val="000B0E81"/>
    <w:rsid w:val="000B1146"/>
    <w:rsid w:val="000B143D"/>
    <w:rsid w:val="000B1CFA"/>
    <w:rsid w:val="000B2122"/>
    <w:rsid w:val="000B2313"/>
    <w:rsid w:val="000B236D"/>
    <w:rsid w:val="000B2ACB"/>
    <w:rsid w:val="000B2C11"/>
    <w:rsid w:val="000B2CA8"/>
    <w:rsid w:val="000B2FC6"/>
    <w:rsid w:val="000B334E"/>
    <w:rsid w:val="000B34CE"/>
    <w:rsid w:val="000B3B72"/>
    <w:rsid w:val="000B3FB5"/>
    <w:rsid w:val="000B4D7C"/>
    <w:rsid w:val="000B5815"/>
    <w:rsid w:val="000B5DBA"/>
    <w:rsid w:val="000B6763"/>
    <w:rsid w:val="000B698F"/>
    <w:rsid w:val="000B70CB"/>
    <w:rsid w:val="000B7463"/>
    <w:rsid w:val="000C0D39"/>
    <w:rsid w:val="000C1D22"/>
    <w:rsid w:val="000C1E49"/>
    <w:rsid w:val="000C1F35"/>
    <w:rsid w:val="000C1F9A"/>
    <w:rsid w:val="000C2195"/>
    <w:rsid w:val="000C26A8"/>
    <w:rsid w:val="000C26C4"/>
    <w:rsid w:val="000C296A"/>
    <w:rsid w:val="000C2A4F"/>
    <w:rsid w:val="000C2B32"/>
    <w:rsid w:val="000C2DB1"/>
    <w:rsid w:val="000C3630"/>
    <w:rsid w:val="000C417B"/>
    <w:rsid w:val="000C4D96"/>
    <w:rsid w:val="000C51CF"/>
    <w:rsid w:val="000C5509"/>
    <w:rsid w:val="000C58F7"/>
    <w:rsid w:val="000C5ACB"/>
    <w:rsid w:val="000C5B11"/>
    <w:rsid w:val="000C5CB9"/>
    <w:rsid w:val="000C6D84"/>
    <w:rsid w:val="000D026B"/>
    <w:rsid w:val="000D15F0"/>
    <w:rsid w:val="000D173E"/>
    <w:rsid w:val="000D1AC5"/>
    <w:rsid w:val="000D1ACD"/>
    <w:rsid w:val="000D1D88"/>
    <w:rsid w:val="000D1DD4"/>
    <w:rsid w:val="000D31EC"/>
    <w:rsid w:val="000D3522"/>
    <w:rsid w:val="000D382C"/>
    <w:rsid w:val="000D4608"/>
    <w:rsid w:val="000D4A0E"/>
    <w:rsid w:val="000D4A88"/>
    <w:rsid w:val="000D53FF"/>
    <w:rsid w:val="000D5A38"/>
    <w:rsid w:val="000D5E43"/>
    <w:rsid w:val="000D71F2"/>
    <w:rsid w:val="000D7893"/>
    <w:rsid w:val="000D7908"/>
    <w:rsid w:val="000D79E9"/>
    <w:rsid w:val="000D7D8D"/>
    <w:rsid w:val="000D7EB1"/>
    <w:rsid w:val="000E0773"/>
    <w:rsid w:val="000E0A31"/>
    <w:rsid w:val="000E0F4E"/>
    <w:rsid w:val="000E1111"/>
    <w:rsid w:val="000E11E6"/>
    <w:rsid w:val="000E1648"/>
    <w:rsid w:val="000E1CFA"/>
    <w:rsid w:val="000E1D09"/>
    <w:rsid w:val="000E2456"/>
    <w:rsid w:val="000E2C6D"/>
    <w:rsid w:val="000E3BED"/>
    <w:rsid w:val="000E3CBD"/>
    <w:rsid w:val="000E431B"/>
    <w:rsid w:val="000E46DC"/>
    <w:rsid w:val="000E4C3E"/>
    <w:rsid w:val="000E5CA2"/>
    <w:rsid w:val="000E6470"/>
    <w:rsid w:val="000E676B"/>
    <w:rsid w:val="000E6DCC"/>
    <w:rsid w:val="000E75CA"/>
    <w:rsid w:val="000E7626"/>
    <w:rsid w:val="000E767A"/>
    <w:rsid w:val="000E7B06"/>
    <w:rsid w:val="000E7BF0"/>
    <w:rsid w:val="000F050F"/>
    <w:rsid w:val="000F0843"/>
    <w:rsid w:val="000F0B3D"/>
    <w:rsid w:val="000F0B5E"/>
    <w:rsid w:val="000F0F44"/>
    <w:rsid w:val="000F146E"/>
    <w:rsid w:val="000F15B4"/>
    <w:rsid w:val="000F163E"/>
    <w:rsid w:val="000F1CCF"/>
    <w:rsid w:val="000F1D84"/>
    <w:rsid w:val="000F2160"/>
    <w:rsid w:val="000F266C"/>
    <w:rsid w:val="000F2CA1"/>
    <w:rsid w:val="000F2ED3"/>
    <w:rsid w:val="000F325A"/>
    <w:rsid w:val="000F35AF"/>
    <w:rsid w:val="000F44F0"/>
    <w:rsid w:val="000F5197"/>
    <w:rsid w:val="000F525E"/>
    <w:rsid w:val="000F5627"/>
    <w:rsid w:val="000F64BE"/>
    <w:rsid w:val="000F64C5"/>
    <w:rsid w:val="000F76F5"/>
    <w:rsid w:val="000F7F23"/>
    <w:rsid w:val="00100201"/>
    <w:rsid w:val="00100203"/>
    <w:rsid w:val="001004A4"/>
    <w:rsid w:val="001009F1"/>
    <w:rsid w:val="00101382"/>
    <w:rsid w:val="001019EC"/>
    <w:rsid w:val="00102067"/>
    <w:rsid w:val="0010246A"/>
    <w:rsid w:val="0010260F"/>
    <w:rsid w:val="00104080"/>
    <w:rsid w:val="0010499E"/>
    <w:rsid w:val="00104ACE"/>
    <w:rsid w:val="00104BD3"/>
    <w:rsid w:val="00104E2C"/>
    <w:rsid w:val="001056E0"/>
    <w:rsid w:val="001060EB"/>
    <w:rsid w:val="001064B9"/>
    <w:rsid w:val="001068F6"/>
    <w:rsid w:val="00106D3D"/>
    <w:rsid w:val="00106D83"/>
    <w:rsid w:val="00107098"/>
    <w:rsid w:val="001072CE"/>
    <w:rsid w:val="00107607"/>
    <w:rsid w:val="0010767A"/>
    <w:rsid w:val="001076F8"/>
    <w:rsid w:val="00110108"/>
    <w:rsid w:val="00110650"/>
    <w:rsid w:val="00110A08"/>
    <w:rsid w:val="00110B6B"/>
    <w:rsid w:val="00110EAD"/>
    <w:rsid w:val="00112128"/>
    <w:rsid w:val="0011214A"/>
    <w:rsid w:val="0011226E"/>
    <w:rsid w:val="001129BB"/>
    <w:rsid w:val="00112C26"/>
    <w:rsid w:val="00112CB5"/>
    <w:rsid w:val="00112E04"/>
    <w:rsid w:val="001137FA"/>
    <w:rsid w:val="00113A9D"/>
    <w:rsid w:val="00113C83"/>
    <w:rsid w:val="00113F5E"/>
    <w:rsid w:val="00114471"/>
    <w:rsid w:val="0011470F"/>
    <w:rsid w:val="0011491A"/>
    <w:rsid w:val="00114BDE"/>
    <w:rsid w:val="00114D4D"/>
    <w:rsid w:val="001150B2"/>
    <w:rsid w:val="00115B1A"/>
    <w:rsid w:val="00115F01"/>
    <w:rsid w:val="0011610B"/>
    <w:rsid w:val="00116165"/>
    <w:rsid w:val="00116281"/>
    <w:rsid w:val="00116488"/>
    <w:rsid w:val="001169A2"/>
    <w:rsid w:val="00116BEA"/>
    <w:rsid w:val="00116F6B"/>
    <w:rsid w:val="00117485"/>
    <w:rsid w:val="0011792A"/>
    <w:rsid w:val="00117A89"/>
    <w:rsid w:val="00120A86"/>
    <w:rsid w:val="00120D9F"/>
    <w:rsid w:val="00121328"/>
    <w:rsid w:val="00121366"/>
    <w:rsid w:val="001217C4"/>
    <w:rsid w:val="001218FA"/>
    <w:rsid w:val="00121C8B"/>
    <w:rsid w:val="00121DC2"/>
    <w:rsid w:val="00121FCC"/>
    <w:rsid w:val="00122B25"/>
    <w:rsid w:val="00122FA6"/>
    <w:rsid w:val="00123737"/>
    <w:rsid w:val="0012373B"/>
    <w:rsid w:val="0012373F"/>
    <w:rsid w:val="00123F14"/>
    <w:rsid w:val="001240C6"/>
    <w:rsid w:val="001242D6"/>
    <w:rsid w:val="001243FE"/>
    <w:rsid w:val="00124468"/>
    <w:rsid w:val="00124488"/>
    <w:rsid w:val="00124539"/>
    <w:rsid w:val="00124E37"/>
    <w:rsid w:val="00124F00"/>
    <w:rsid w:val="001251E1"/>
    <w:rsid w:val="00125293"/>
    <w:rsid w:val="00125D56"/>
    <w:rsid w:val="001266DB"/>
    <w:rsid w:val="00126B4C"/>
    <w:rsid w:val="00127423"/>
    <w:rsid w:val="00127CEA"/>
    <w:rsid w:val="00127F33"/>
    <w:rsid w:val="001301A2"/>
    <w:rsid w:val="001308F1"/>
    <w:rsid w:val="00130DDC"/>
    <w:rsid w:val="001314F2"/>
    <w:rsid w:val="00131D84"/>
    <w:rsid w:val="001323BD"/>
    <w:rsid w:val="0013285D"/>
    <w:rsid w:val="00132E80"/>
    <w:rsid w:val="00132EB0"/>
    <w:rsid w:val="00132FE8"/>
    <w:rsid w:val="001337B1"/>
    <w:rsid w:val="00133ABA"/>
    <w:rsid w:val="00133D0E"/>
    <w:rsid w:val="00133F53"/>
    <w:rsid w:val="001344B2"/>
    <w:rsid w:val="001344F9"/>
    <w:rsid w:val="00134D79"/>
    <w:rsid w:val="00135131"/>
    <w:rsid w:val="00135174"/>
    <w:rsid w:val="0013563D"/>
    <w:rsid w:val="00136510"/>
    <w:rsid w:val="0013683F"/>
    <w:rsid w:val="00136B31"/>
    <w:rsid w:val="00136D63"/>
    <w:rsid w:val="001370DC"/>
    <w:rsid w:val="00137C5B"/>
    <w:rsid w:val="00137F28"/>
    <w:rsid w:val="001400D3"/>
    <w:rsid w:val="001404DB"/>
    <w:rsid w:val="00140743"/>
    <w:rsid w:val="00140748"/>
    <w:rsid w:val="00141767"/>
    <w:rsid w:val="00141A0C"/>
    <w:rsid w:val="00141FB3"/>
    <w:rsid w:val="0014232D"/>
    <w:rsid w:val="00142DBD"/>
    <w:rsid w:val="001434A6"/>
    <w:rsid w:val="0014372E"/>
    <w:rsid w:val="0014380C"/>
    <w:rsid w:val="00144371"/>
    <w:rsid w:val="00144494"/>
    <w:rsid w:val="001449C1"/>
    <w:rsid w:val="00144CED"/>
    <w:rsid w:val="00144FF6"/>
    <w:rsid w:val="00145349"/>
    <w:rsid w:val="0014550A"/>
    <w:rsid w:val="001457FF"/>
    <w:rsid w:val="00145C84"/>
    <w:rsid w:val="00146050"/>
    <w:rsid w:val="00146644"/>
    <w:rsid w:val="0014693A"/>
    <w:rsid w:val="001469E3"/>
    <w:rsid w:val="001472A8"/>
    <w:rsid w:val="00147477"/>
    <w:rsid w:val="001476AC"/>
    <w:rsid w:val="00147756"/>
    <w:rsid w:val="001477BD"/>
    <w:rsid w:val="00147AFF"/>
    <w:rsid w:val="0015015F"/>
    <w:rsid w:val="00150401"/>
    <w:rsid w:val="00150ADA"/>
    <w:rsid w:val="001521E3"/>
    <w:rsid w:val="00152397"/>
    <w:rsid w:val="00152BD9"/>
    <w:rsid w:val="00152FDC"/>
    <w:rsid w:val="00154005"/>
    <w:rsid w:val="0015415F"/>
    <w:rsid w:val="00154785"/>
    <w:rsid w:val="00154B2E"/>
    <w:rsid w:val="001551F1"/>
    <w:rsid w:val="001555F4"/>
    <w:rsid w:val="0015590C"/>
    <w:rsid w:val="00155A58"/>
    <w:rsid w:val="00155CDA"/>
    <w:rsid w:val="00156C82"/>
    <w:rsid w:val="0015721F"/>
    <w:rsid w:val="0015775B"/>
    <w:rsid w:val="00157924"/>
    <w:rsid w:val="0015797E"/>
    <w:rsid w:val="00157ED0"/>
    <w:rsid w:val="00157F0E"/>
    <w:rsid w:val="001602AA"/>
    <w:rsid w:val="0016039B"/>
    <w:rsid w:val="0016076A"/>
    <w:rsid w:val="0016084A"/>
    <w:rsid w:val="001608A9"/>
    <w:rsid w:val="001608BC"/>
    <w:rsid w:val="00160EFF"/>
    <w:rsid w:val="001610C6"/>
    <w:rsid w:val="0016149F"/>
    <w:rsid w:val="0016179E"/>
    <w:rsid w:val="0016180E"/>
    <w:rsid w:val="00161B52"/>
    <w:rsid w:val="00161CEA"/>
    <w:rsid w:val="00162351"/>
    <w:rsid w:val="00162533"/>
    <w:rsid w:val="001626E8"/>
    <w:rsid w:val="0016273C"/>
    <w:rsid w:val="00162C9F"/>
    <w:rsid w:val="001630DC"/>
    <w:rsid w:val="00163861"/>
    <w:rsid w:val="00164294"/>
    <w:rsid w:val="001646DE"/>
    <w:rsid w:val="00164CE6"/>
    <w:rsid w:val="00164D9F"/>
    <w:rsid w:val="00164E6D"/>
    <w:rsid w:val="0016534E"/>
    <w:rsid w:val="001655B6"/>
    <w:rsid w:val="001658A8"/>
    <w:rsid w:val="00165C66"/>
    <w:rsid w:val="00166136"/>
    <w:rsid w:val="001663C3"/>
    <w:rsid w:val="001664D2"/>
    <w:rsid w:val="0016687F"/>
    <w:rsid w:val="00166FD3"/>
    <w:rsid w:val="001672BD"/>
    <w:rsid w:val="001674AF"/>
    <w:rsid w:val="001701C9"/>
    <w:rsid w:val="0017023F"/>
    <w:rsid w:val="00170246"/>
    <w:rsid w:val="0017084F"/>
    <w:rsid w:val="00171213"/>
    <w:rsid w:val="0017157A"/>
    <w:rsid w:val="00171BFC"/>
    <w:rsid w:val="00172295"/>
    <w:rsid w:val="001722DD"/>
    <w:rsid w:val="0017251A"/>
    <w:rsid w:val="00172647"/>
    <w:rsid w:val="00172D0B"/>
    <w:rsid w:val="00172F52"/>
    <w:rsid w:val="00173006"/>
    <w:rsid w:val="001731F9"/>
    <w:rsid w:val="0017373C"/>
    <w:rsid w:val="00173AF5"/>
    <w:rsid w:val="00173C18"/>
    <w:rsid w:val="00173FC1"/>
    <w:rsid w:val="0017449A"/>
    <w:rsid w:val="00174BFD"/>
    <w:rsid w:val="00174ED1"/>
    <w:rsid w:val="001752B8"/>
    <w:rsid w:val="0017595A"/>
    <w:rsid w:val="00175D61"/>
    <w:rsid w:val="00176B21"/>
    <w:rsid w:val="00176C1A"/>
    <w:rsid w:val="001771A3"/>
    <w:rsid w:val="001778B9"/>
    <w:rsid w:val="00177E46"/>
    <w:rsid w:val="00180178"/>
    <w:rsid w:val="00180870"/>
    <w:rsid w:val="001808B7"/>
    <w:rsid w:val="00180909"/>
    <w:rsid w:val="00180AA1"/>
    <w:rsid w:val="00180AAC"/>
    <w:rsid w:val="00180B08"/>
    <w:rsid w:val="00180CDB"/>
    <w:rsid w:val="001818FD"/>
    <w:rsid w:val="001819CB"/>
    <w:rsid w:val="001822E4"/>
    <w:rsid w:val="00182499"/>
    <w:rsid w:val="001824C6"/>
    <w:rsid w:val="00182519"/>
    <w:rsid w:val="001827F3"/>
    <w:rsid w:val="0018297E"/>
    <w:rsid w:val="00182AFF"/>
    <w:rsid w:val="00182C02"/>
    <w:rsid w:val="001830B9"/>
    <w:rsid w:val="00183409"/>
    <w:rsid w:val="0018382F"/>
    <w:rsid w:val="0018396E"/>
    <w:rsid w:val="00183B9C"/>
    <w:rsid w:val="00184353"/>
    <w:rsid w:val="00184932"/>
    <w:rsid w:val="0018520E"/>
    <w:rsid w:val="00185776"/>
    <w:rsid w:val="00185840"/>
    <w:rsid w:val="00185A7C"/>
    <w:rsid w:val="00186156"/>
    <w:rsid w:val="001861A5"/>
    <w:rsid w:val="00186360"/>
    <w:rsid w:val="001866BB"/>
    <w:rsid w:val="00186E1E"/>
    <w:rsid w:val="00186E88"/>
    <w:rsid w:val="0018701D"/>
    <w:rsid w:val="001871B7"/>
    <w:rsid w:val="001878D6"/>
    <w:rsid w:val="00187DBE"/>
    <w:rsid w:val="00190895"/>
    <w:rsid w:val="00190A5C"/>
    <w:rsid w:val="00190AFC"/>
    <w:rsid w:val="0019105B"/>
    <w:rsid w:val="001919C2"/>
    <w:rsid w:val="00192024"/>
    <w:rsid w:val="00192111"/>
    <w:rsid w:val="001929DA"/>
    <w:rsid w:val="00192A24"/>
    <w:rsid w:val="00192BD2"/>
    <w:rsid w:val="00192DCA"/>
    <w:rsid w:val="00194B25"/>
    <w:rsid w:val="00194B4E"/>
    <w:rsid w:val="00195904"/>
    <w:rsid w:val="00195968"/>
    <w:rsid w:val="001959A5"/>
    <w:rsid w:val="001968F9"/>
    <w:rsid w:val="00196B53"/>
    <w:rsid w:val="00197090"/>
    <w:rsid w:val="0019723D"/>
    <w:rsid w:val="0019760B"/>
    <w:rsid w:val="001979A8"/>
    <w:rsid w:val="001A013C"/>
    <w:rsid w:val="001A0AD1"/>
    <w:rsid w:val="001A11F2"/>
    <w:rsid w:val="001A1279"/>
    <w:rsid w:val="001A1291"/>
    <w:rsid w:val="001A19BF"/>
    <w:rsid w:val="001A2485"/>
    <w:rsid w:val="001A26E5"/>
    <w:rsid w:val="001A3034"/>
    <w:rsid w:val="001A3299"/>
    <w:rsid w:val="001A3574"/>
    <w:rsid w:val="001A3B04"/>
    <w:rsid w:val="001A3B17"/>
    <w:rsid w:val="001A3E5B"/>
    <w:rsid w:val="001A4129"/>
    <w:rsid w:val="001A46F3"/>
    <w:rsid w:val="001A52B4"/>
    <w:rsid w:val="001A5441"/>
    <w:rsid w:val="001A5582"/>
    <w:rsid w:val="001A565C"/>
    <w:rsid w:val="001A5C4F"/>
    <w:rsid w:val="001A5C84"/>
    <w:rsid w:val="001A60F5"/>
    <w:rsid w:val="001A6227"/>
    <w:rsid w:val="001A6562"/>
    <w:rsid w:val="001A6990"/>
    <w:rsid w:val="001A6A03"/>
    <w:rsid w:val="001A6A34"/>
    <w:rsid w:val="001A6C0E"/>
    <w:rsid w:val="001A6F15"/>
    <w:rsid w:val="001A7326"/>
    <w:rsid w:val="001A75E9"/>
    <w:rsid w:val="001A78D1"/>
    <w:rsid w:val="001A7B70"/>
    <w:rsid w:val="001B00B1"/>
    <w:rsid w:val="001B0608"/>
    <w:rsid w:val="001B061D"/>
    <w:rsid w:val="001B074C"/>
    <w:rsid w:val="001B2063"/>
    <w:rsid w:val="001B3023"/>
    <w:rsid w:val="001B31CB"/>
    <w:rsid w:val="001B3418"/>
    <w:rsid w:val="001B348E"/>
    <w:rsid w:val="001B3753"/>
    <w:rsid w:val="001B38ED"/>
    <w:rsid w:val="001B39EA"/>
    <w:rsid w:val="001B3B3E"/>
    <w:rsid w:val="001B3BBC"/>
    <w:rsid w:val="001B3DF0"/>
    <w:rsid w:val="001B40D5"/>
    <w:rsid w:val="001B43BF"/>
    <w:rsid w:val="001B4B3E"/>
    <w:rsid w:val="001B510C"/>
    <w:rsid w:val="001B558C"/>
    <w:rsid w:val="001B679E"/>
    <w:rsid w:val="001B71E3"/>
    <w:rsid w:val="001B77D5"/>
    <w:rsid w:val="001B780A"/>
    <w:rsid w:val="001B7DDC"/>
    <w:rsid w:val="001C0BCA"/>
    <w:rsid w:val="001C1021"/>
    <w:rsid w:val="001C14AC"/>
    <w:rsid w:val="001C153A"/>
    <w:rsid w:val="001C1D24"/>
    <w:rsid w:val="001C2B0D"/>
    <w:rsid w:val="001C2E07"/>
    <w:rsid w:val="001C2FD8"/>
    <w:rsid w:val="001C41C2"/>
    <w:rsid w:val="001C43ED"/>
    <w:rsid w:val="001C441F"/>
    <w:rsid w:val="001C4771"/>
    <w:rsid w:val="001C4D2E"/>
    <w:rsid w:val="001C543D"/>
    <w:rsid w:val="001C55D0"/>
    <w:rsid w:val="001C5D94"/>
    <w:rsid w:val="001C5E4F"/>
    <w:rsid w:val="001C6372"/>
    <w:rsid w:val="001C63FF"/>
    <w:rsid w:val="001C6FBA"/>
    <w:rsid w:val="001C7196"/>
    <w:rsid w:val="001C7689"/>
    <w:rsid w:val="001C77EC"/>
    <w:rsid w:val="001C7CF5"/>
    <w:rsid w:val="001C7E26"/>
    <w:rsid w:val="001C7FF4"/>
    <w:rsid w:val="001D0A0E"/>
    <w:rsid w:val="001D0D1B"/>
    <w:rsid w:val="001D1392"/>
    <w:rsid w:val="001D1605"/>
    <w:rsid w:val="001D1D74"/>
    <w:rsid w:val="001D1E89"/>
    <w:rsid w:val="001D294D"/>
    <w:rsid w:val="001D2DD6"/>
    <w:rsid w:val="001D33CC"/>
    <w:rsid w:val="001D357E"/>
    <w:rsid w:val="001D4901"/>
    <w:rsid w:val="001D4B21"/>
    <w:rsid w:val="001D4BE5"/>
    <w:rsid w:val="001D5312"/>
    <w:rsid w:val="001D5C78"/>
    <w:rsid w:val="001D5D9C"/>
    <w:rsid w:val="001D638B"/>
    <w:rsid w:val="001D6597"/>
    <w:rsid w:val="001D666F"/>
    <w:rsid w:val="001D6A0A"/>
    <w:rsid w:val="001D6B25"/>
    <w:rsid w:val="001E08A5"/>
    <w:rsid w:val="001E08BC"/>
    <w:rsid w:val="001E0EE3"/>
    <w:rsid w:val="001E0F1C"/>
    <w:rsid w:val="001E0F39"/>
    <w:rsid w:val="001E0FF0"/>
    <w:rsid w:val="001E1200"/>
    <w:rsid w:val="001E121E"/>
    <w:rsid w:val="001E1980"/>
    <w:rsid w:val="001E1B37"/>
    <w:rsid w:val="001E1C94"/>
    <w:rsid w:val="001E1E2B"/>
    <w:rsid w:val="001E2801"/>
    <w:rsid w:val="001E2ADD"/>
    <w:rsid w:val="001E2CA6"/>
    <w:rsid w:val="001E2CC9"/>
    <w:rsid w:val="001E32D3"/>
    <w:rsid w:val="001E3321"/>
    <w:rsid w:val="001E3559"/>
    <w:rsid w:val="001E3580"/>
    <w:rsid w:val="001E38DF"/>
    <w:rsid w:val="001E4720"/>
    <w:rsid w:val="001E4B53"/>
    <w:rsid w:val="001E4E0F"/>
    <w:rsid w:val="001E4F3D"/>
    <w:rsid w:val="001E4FCA"/>
    <w:rsid w:val="001E513A"/>
    <w:rsid w:val="001E5494"/>
    <w:rsid w:val="001E5B08"/>
    <w:rsid w:val="001E5F08"/>
    <w:rsid w:val="001E65C2"/>
    <w:rsid w:val="001E68A6"/>
    <w:rsid w:val="001E6FBF"/>
    <w:rsid w:val="001E6FC5"/>
    <w:rsid w:val="001E71B9"/>
    <w:rsid w:val="001E7939"/>
    <w:rsid w:val="001F0175"/>
    <w:rsid w:val="001F0A3F"/>
    <w:rsid w:val="001F0B43"/>
    <w:rsid w:val="001F0D8E"/>
    <w:rsid w:val="001F0FD6"/>
    <w:rsid w:val="001F1096"/>
    <w:rsid w:val="001F1391"/>
    <w:rsid w:val="001F1535"/>
    <w:rsid w:val="001F1A55"/>
    <w:rsid w:val="001F1C35"/>
    <w:rsid w:val="001F25B9"/>
    <w:rsid w:val="001F2A7E"/>
    <w:rsid w:val="001F3556"/>
    <w:rsid w:val="001F3656"/>
    <w:rsid w:val="001F3B32"/>
    <w:rsid w:val="001F3D67"/>
    <w:rsid w:val="001F4448"/>
    <w:rsid w:val="001F4532"/>
    <w:rsid w:val="001F4A35"/>
    <w:rsid w:val="001F50A5"/>
    <w:rsid w:val="001F55FD"/>
    <w:rsid w:val="001F59BA"/>
    <w:rsid w:val="001F5EDA"/>
    <w:rsid w:val="001F61DC"/>
    <w:rsid w:val="001F6CBE"/>
    <w:rsid w:val="001F6DC0"/>
    <w:rsid w:val="001F6F5F"/>
    <w:rsid w:val="001F719A"/>
    <w:rsid w:val="001F7354"/>
    <w:rsid w:val="001F777B"/>
    <w:rsid w:val="001F77DC"/>
    <w:rsid w:val="001F7B83"/>
    <w:rsid w:val="001F7E0D"/>
    <w:rsid w:val="00200B25"/>
    <w:rsid w:val="00200DFB"/>
    <w:rsid w:val="00201117"/>
    <w:rsid w:val="002012FA"/>
    <w:rsid w:val="002014F3"/>
    <w:rsid w:val="002017EF"/>
    <w:rsid w:val="00201902"/>
    <w:rsid w:val="00201D31"/>
    <w:rsid w:val="00202204"/>
    <w:rsid w:val="0020265A"/>
    <w:rsid w:val="002028A6"/>
    <w:rsid w:val="00203135"/>
    <w:rsid w:val="0020334B"/>
    <w:rsid w:val="00203503"/>
    <w:rsid w:val="002042C7"/>
    <w:rsid w:val="002043C0"/>
    <w:rsid w:val="00204FFC"/>
    <w:rsid w:val="0020525D"/>
    <w:rsid w:val="00205408"/>
    <w:rsid w:val="00205A86"/>
    <w:rsid w:val="00205F07"/>
    <w:rsid w:val="00206227"/>
    <w:rsid w:val="00206508"/>
    <w:rsid w:val="00206737"/>
    <w:rsid w:val="002067DF"/>
    <w:rsid w:val="00206BEE"/>
    <w:rsid w:val="00206E92"/>
    <w:rsid w:val="00207175"/>
    <w:rsid w:val="00207740"/>
    <w:rsid w:val="00210278"/>
    <w:rsid w:val="00210CF2"/>
    <w:rsid w:val="002110D6"/>
    <w:rsid w:val="00212618"/>
    <w:rsid w:val="00212B2E"/>
    <w:rsid w:val="00213894"/>
    <w:rsid w:val="00213C5D"/>
    <w:rsid w:val="0021482B"/>
    <w:rsid w:val="002157B2"/>
    <w:rsid w:val="00215D7A"/>
    <w:rsid w:val="00215DC3"/>
    <w:rsid w:val="0021603A"/>
    <w:rsid w:val="00216436"/>
    <w:rsid w:val="00216FF6"/>
    <w:rsid w:val="002200DE"/>
    <w:rsid w:val="002202E1"/>
    <w:rsid w:val="00220428"/>
    <w:rsid w:val="002209B4"/>
    <w:rsid w:val="00220E94"/>
    <w:rsid w:val="00221A3C"/>
    <w:rsid w:val="00221F30"/>
    <w:rsid w:val="00221F8B"/>
    <w:rsid w:val="00221FE0"/>
    <w:rsid w:val="0022210F"/>
    <w:rsid w:val="00222456"/>
    <w:rsid w:val="002231FF"/>
    <w:rsid w:val="002232D3"/>
    <w:rsid w:val="00223AC7"/>
    <w:rsid w:val="00223E42"/>
    <w:rsid w:val="00224254"/>
    <w:rsid w:val="0022476D"/>
    <w:rsid w:val="002248EA"/>
    <w:rsid w:val="00224A18"/>
    <w:rsid w:val="00224C99"/>
    <w:rsid w:val="00224F9E"/>
    <w:rsid w:val="002254CD"/>
    <w:rsid w:val="00225587"/>
    <w:rsid w:val="00225B3C"/>
    <w:rsid w:val="00225BF7"/>
    <w:rsid w:val="002264C0"/>
    <w:rsid w:val="00226704"/>
    <w:rsid w:val="002267CE"/>
    <w:rsid w:val="00227217"/>
    <w:rsid w:val="002272AD"/>
    <w:rsid w:val="00227B39"/>
    <w:rsid w:val="00227BBE"/>
    <w:rsid w:val="00227BDD"/>
    <w:rsid w:val="0023005C"/>
    <w:rsid w:val="0023008F"/>
    <w:rsid w:val="0023092E"/>
    <w:rsid w:val="0023099D"/>
    <w:rsid w:val="00230FB2"/>
    <w:rsid w:val="00231029"/>
    <w:rsid w:val="00231171"/>
    <w:rsid w:val="002312A8"/>
    <w:rsid w:val="002312CF"/>
    <w:rsid w:val="00231959"/>
    <w:rsid w:val="00231EA8"/>
    <w:rsid w:val="00231F2A"/>
    <w:rsid w:val="00231FDE"/>
    <w:rsid w:val="0023265E"/>
    <w:rsid w:val="002326A4"/>
    <w:rsid w:val="00232AB1"/>
    <w:rsid w:val="00232F7D"/>
    <w:rsid w:val="0023306D"/>
    <w:rsid w:val="00233291"/>
    <w:rsid w:val="002332D5"/>
    <w:rsid w:val="00233601"/>
    <w:rsid w:val="00233BAA"/>
    <w:rsid w:val="00233CE6"/>
    <w:rsid w:val="00233F66"/>
    <w:rsid w:val="002341FF"/>
    <w:rsid w:val="00234517"/>
    <w:rsid w:val="0023537B"/>
    <w:rsid w:val="0023538E"/>
    <w:rsid w:val="00235502"/>
    <w:rsid w:val="00235E74"/>
    <w:rsid w:val="002366C8"/>
    <w:rsid w:val="00236A34"/>
    <w:rsid w:val="00236F4B"/>
    <w:rsid w:val="00237043"/>
    <w:rsid w:val="00237383"/>
    <w:rsid w:val="002373BD"/>
    <w:rsid w:val="00237ABF"/>
    <w:rsid w:val="00237B70"/>
    <w:rsid w:val="00237C12"/>
    <w:rsid w:val="00240CBA"/>
    <w:rsid w:val="00241848"/>
    <w:rsid w:val="0024195C"/>
    <w:rsid w:val="00241DC0"/>
    <w:rsid w:val="00241FB5"/>
    <w:rsid w:val="0024208B"/>
    <w:rsid w:val="00242442"/>
    <w:rsid w:val="00243286"/>
    <w:rsid w:val="00243B68"/>
    <w:rsid w:val="00243DB2"/>
    <w:rsid w:val="00244182"/>
    <w:rsid w:val="0024451D"/>
    <w:rsid w:val="0024456F"/>
    <w:rsid w:val="0024466F"/>
    <w:rsid w:val="002447B4"/>
    <w:rsid w:val="002448ED"/>
    <w:rsid w:val="0024592A"/>
    <w:rsid w:val="00245B71"/>
    <w:rsid w:val="00245F7A"/>
    <w:rsid w:val="00246169"/>
    <w:rsid w:val="002463A3"/>
    <w:rsid w:val="002467E5"/>
    <w:rsid w:val="00246940"/>
    <w:rsid w:val="00246B06"/>
    <w:rsid w:val="00246BAC"/>
    <w:rsid w:val="00246C7E"/>
    <w:rsid w:val="00246C90"/>
    <w:rsid w:val="00246D76"/>
    <w:rsid w:val="002477B4"/>
    <w:rsid w:val="002478CD"/>
    <w:rsid w:val="00247A9D"/>
    <w:rsid w:val="00250126"/>
    <w:rsid w:val="0025066C"/>
    <w:rsid w:val="00250743"/>
    <w:rsid w:val="00250EB2"/>
    <w:rsid w:val="00250F74"/>
    <w:rsid w:val="002510B3"/>
    <w:rsid w:val="00251333"/>
    <w:rsid w:val="00251D1D"/>
    <w:rsid w:val="00251D7C"/>
    <w:rsid w:val="00251E63"/>
    <w:rsid w:val="00251FA2"/>
    <w:rsid w:val="002520D5"/>
    <w:rsid w:val="00252132"/>
    <w:rsid w:val="0025238F"/>
    <w:rsid w:val="0025279F"/>
    <w:rsid w:val="0025330D"/>
    <w:rsid w:val="00253889"/>
    <w:rsid w:val="0025419D"/>
    <w:rsid w:val="002542EF"/>
    <w:rsid w:val="0025471C"/>
    <w:rsid w:val="00254C43"/>
    <w:rsid w:val="00254D68"/>
    <w:rsid w:val="00254F61"/>
    <w:rsid w:val="00255BB7"/>
    <w:rsid w:val="00255CF6"/>
    <w:rsid w:val="0025606E"/>
    <w:rsid w:val="00256E08"/>
    <w:rsid w:val="00257001"/>
    <w:rsid w:val="002574E2"/>
    <w:rsid w:val="002603C1"/>
    <w:rsid w:val="00260B37"/>
    <w:rsid w:val="00260B95"/>
    <w:rsid w:val="00260D5E"/>
    <w:rsid w:val="00260F2C"/>
    <w:rsid w:val="002610CD"/>
    <w:rsid w:val="002612AC"/>
    <w:rsid w:val="002618ED"/>
    <w:rsid w:val="00261D13"/>
    <w:rsid w:val="00262601"/>
    <w:rsid w:val="0026273E"/>
    <w:rsid w:val="00262937"/>
    <w:rsid w:val="00263225"/>
    <w:rsid w:val="00263299"/>
    <w:rsid w:val="002634F8"/>
    <w:rsid w:val="00263B02"/>
    <w:rsid w:val="002640F2"/>
    <w:rsid w:val="00264AEF"/>
    <w:rsid w:val="00264E46"/>
    <w:rsid w:val="002653D0"/>
    <w:rsid w:val="00265579"/>
    <w:rsid w:val="00265A8C"/>
    <w:rsid w:val="002668F7"/>
    <w:rsid w:val="002671B0"/>
    <w:rsid w:val="002673D7"/>
    <w:rsid w:val="002700AB"/>
    <w:rsid w:val="002703A0"/>
    <w:rsid w:val="002704D8"/>
    <w:rsid w:val="00270594"/>
    <w:rsid w:val="002705BE"/>
    <w:rsid w:val="00270BBB"/>
    <w:rsid w:val="00270FA0"/>
    <w:rsid w:val="00271009"/>
    <w:rsid w:val="002710D1"/>
    <w:rsid w:val="0027127E"/>
    <w:rsid w:val="002717EC"/>
    <w:rsid w:val="00272234"/>
    <w:rsid w:val="0027433A"/>
    <w:rsid w:val="00274B42"/>
    <w:rsid w:val="00274C65"/>
    <w:rsid w:val="00274FFC"/>
    <w:rsid w:val="00275CD5"/>
    <w:rsid w:val="00275E0C"/>
    <w:rsid w:val="00276DB3"/>
    <w:rsid w:val="0027761B"/>
    <w:rsid w:val="00277896"/>
    <w:rsid w:val="00277A15"/>
    <w:rsid w:val="00277D72"/>
    <w:rsid w:val="00280036"/>
    <w:rsid w:val="002800E7"/>
    <w:rsid w:val="002801B4"/>
    <w:rsid w:val="00280274"/>
    <w:rsid w:val="002802DD"/>
    <w:rsid w:val="00280530"/>
    <w:rsid w:val="00280578"/>
    <w:rsid w:val="002807B8"/>
    <w:rsid w:val="00280F05"/>
    <w:rsid w:val="00281196"/>
    <w:rsid w:val="002811B9"/>
    <w:rsid w:val="00281740"/>
    <w:rsid w:val="002818B6"/>
    <w:rsid w:val="00281C16"/>
    <w:rsid w:val="00281E2C"/>
    <w:rsid w:val="002820B5"/>
    <w:rsid w:val="0028225B"/>
    <w:rsid w:val="00282565"/>
    <w:rsid w:val="002829B6"/>
    <w:rsid w:val="0028321F"/>
    <w:rsid w:val="002838EA"/>
    <w:rsid w:val="00283B6F"/>
    <w:rsid w:val="00284073"/>
    <w:rsid w:val="002842C5"/>
    <w:rsid w:val="0028496D"/>
    <w:rsid w:val="00284A57"/>
    <w:rsid w:val="00284ECF"/>
    <w:rsid w:val="00285093"/>
    <w:rsid w:val="00285215"/>
    <w:rsid w:val="002853AF"/>
    <w:rsid w:val="002856E7"/>
    <w:rsid w:val="00285CDC"/>
    <w:rsid w:val="00285EE7"/>
    <w:rsid w:val="00286BCA"/>
    <w:rsid w:val="002871BD"/>
    <w:rsid w:val="0028752D"/>
    <w:rsid w:val="00287605"/>
    <w:rsid w:val="00287D47"/>
    <w:rsid w:val="00290282"/>
    <w:rsid w:val="00290319"/>
    <w:rsid w:val="00290ED5"/>
    <w:rsid w:val="00291872"/>
    <w:rsid w:val="00292331"/>
    <w:rsid w:val="00292471"/>
    <w:rsid w:val="002927B8"/>
    <w:rsid w:val="00292B48"/>
    <w:rsid w:val="00292BAF"/>
    <w:rsid w:val="00293170"/>
    <w:rsid w:val="002939DE"/>
    <w:rsid w:val="00293C91"/>
    <w:rsid w:val="00293DB1"/>
    <w:rsid w:val="0029497E"/>
    <w:rsid w:val="00294D9E"/>
    <w:rsid w:val="002951CE"/>
    <w:rsid w:val="002953AA"/>
    <w:rsid w:val="002954B2"/>
    <w:rsid w:val="0029573A"/>
    <w:rsid w:val="0029596A"/>
    <w:rsid w:val="0029597F"/>
    <w:rsid w:val="002959A7"/>
    <w:rsid w:val="00296238"/>
    <w:rsid w:val="00296574"/>
    <w:rsid w:val="002979F4"/>
    <w:rsid w:val="00297B6E"/>
    <w:rsid w:val="00297BB5"/>
    <w:rsid w:val="00297D3F"/>
    <w:rsid w:val="002A0980"/>
    <w:rsid w:val="002A1742"/>
    <w:rsid w:val="002A176D"/>
    <w:rsid w:val="002A1774"/>
    <w:rsid w:val="002A19EB"/>
    <w:rsid w:val="002A1AE5"/>
    <w:rsid w:val="002A2435"/>
    <w:rsid w:val="002A2DF8"/>
    <w:rsid w:val="002A2FEE"/>
    <w:rsid w:val="002A35DC"/>
    <w:rsid w:val="002A3ECF"/>
    <w:rsid w:val="002A3FD0"/>
    <w:rsid w:val="002A42D7"/>
    <w:rsid w:val="002A45D3"/>
    <w:rsid w:val="002A486D"/>
    <w:rsid w:val="002A577F"/>
    <w:rsid w:val="002A5FA2"/>
    <w:rsid w:val="002A61A5"/>
    <w:rsid w:val="002A68CA"/>
    <w:rsid w:val="002A6A6F"/>
    <w:rsid w:val="002A6AA7"/>
    <w:rsid w:val="002A71EA"/>
    <w:rsid w:val="002B001C"/>
    <w:rsid w:val="002B0472"/>
    <w:rsid w:val="002B0F4E"/>
    <w:rsid w:val="002B1046"/>
    <w:rsid w:val="002B16CC"/>
    <w:rsid w:val="002B1D00"/>
    <w:rsid w:val="002B1D25"/>
    <w:rsid w:val="002B2E6D"/>
    <w:rsid w:val="002B2E9A"/>
    <w:rsid w:val="002B2F89"/>
    <w:rsid w:val="002B3610"/>
    <w:rsid w:val="002B3AC1"/>
    <w:rsid w:val="002B3E9B"/>
    <w:rsid w:val="002B4543"/>
    <w:rsid w:val="002B4653"/>
    <w:rsid w:val="002B49A8"/>
    <w:rsid w:val="002B4A77"/>
    <w:rsid w:val="002B5ECD"/>
    <w:rsid w:val="002B5FFE"/>
    <w:rsid w:val="002B60B5"/>
    <w:rsid w:val="002B610F"/>
    <w:rsid w:val="002B6D0A"/>
    <w:rsid w:val="002B737E"/>
    <w:rsid w:val="002B7533"/>
    <w:rsid w:val="002B7DF4"/>
    <w:rsid w:val="002B7F35"/>
    <w:rsid w:val="002B7F54"/>
    <w:rsid w:val="002C0217"/>
    <w:rsid w:val="002C02E8"/>
    <w:rsid w:val="002C05E9"/>
    <w:rsid w:val="002C0AAB"/>
    <w:rsid w:val="002C0C89"/>
    <w:rsid w:val="002C140F"/>
    <w:rsid w:val="002C18A9"/>
    <w:rsid w:val="002C1F46"/>
    <w:rsid w:val="002C2058"/>
    <w:rsid w:val="002C21A3"/>
    <w:rsid w:val="002C24A9"/>
    <w:rsid w:val="002C2C3D"/>
    <w:rsid w:val="002C372D"/>
    <w:rsid w:val="002C41B0"/>
    <w:rsid w:val="002C4311"/>
    <w:rsid w:val="002C44E4"/>
    <w:rsid w:val="002C4CB6"/>
    <w:rsid w:val="002C5BEA"/>
    <w:rsid w:val="002C5CCF"/>
    <w:rsid w:val="002C71F7"/>
    <w:rsid w:val="002C72E9"/>
    <w:rsid w:val="002C7480"/>
    <w:rsid w:val="002C7C59"/>
    <w:rsid w:val="002C7F69"/>
    <w:rsid w:val="002D0113"/>
    <w:rsid w:val="002D0596"/>
    <w:rsid w:val="002D0876"/>
    <w:rsid w:val="002D09DE"/>
    <w:rsid w:val="002D0AC6"/>
    <w:rsid w:val="002D0AC8"/>
    <w:rsid w:val="002D0C3D"/>
    <w:rsid w:val="002D1713"/>
    <w:rsid w:val="002D1BCB"/>
    <w:rsid w:val="002D1CAE"/>
    <w:rsid w:val="002D1EB8"/>
    <w:rsid w:val="002D20BB"/>
    <w:rsid w:val="002D2138"/>
    <w:rsid w:val="002D23B1"/>
    <w:rsid w:val="002D2E4B"/>
    <w:rsid w:val="002D334E"/>
    <w:rsid w:val="002D3B23"/>
    <w:rsid w:val="002D3E46"/>
    <w:rsid w:val="002D3F74"/>
    <w:rsid w:val="002D48E8"/>
    <w:rsid w:val="002D4AC3"/>
    <w:rsid w:val="002D4B68"/>
    <w:rsid w:val="002D4E3C"/>
    <w:rsid w:val="002D4EAC"/>
    <w:rsid w:val="002D4F95"/>
    <w:rsid w:val="002D5BC0"/>
    <w:rsid w:val="002D5D26"/>
    <w:rsid w:val="002D6118"/>
    <w:rsid w:val="002D6240"/>
    <w:rsid w:val="002D66F1"/>
    <w:rsid w:val="002D6EC1"/>
    <w:rsid w:val="002D771B"/>
    <w:rsid w:val="002D7CB7"/>
    <w:rsid w:val="002E0C76"/>
    <w:rsid w:val="002E0CCD"/>
    <w:rsid w:val="002E0E0A"/>
    <w:rsid w:val="002E1208"/>
    <w:rsid w:val="002E1403"/>
    <w:rsid w:val="002E1549"/>
    <w:rsid w:val="002E17AF"/>
    <w:rsid w:val="002E1B8C"/>
    <w:rsid w:val="002E2092"/>
    <w:rsid w:val="002E2565"/>
    <w:rsid w:val="002E3080"/>
    <w:rsid w:val="002E313B"/>
    <w:rsid w:val="002E3327"/>
    <w:rsid w:val="002E3412"/>
    <w:rsid w:val="002E41A5"/>
    <w:rsid w:val="002E4E75"/>
    <w:rsid w:val="002E4F7E"/>
    <w:rsid w:val="002E56FD"/>
    <w:rsid w:val="002E626F"/>
    <w:rsid w:val="002E66BF"/>
    <w:rsid w:val="002E68A3"/>
    <w:rsid w:val="002E6C8D"/>
    <w:rsid w:val="002E6E81"/>
    <w:rsid w:val="002E708C"/>
    <w:rsid w:val="002E7505"/>
    <w:rsid w:val="002E79C3"/>
    <w:rsid w:val="002F037F"/>
    <w:rsid w:val="002F03F4"/>
    <w:rsid w:val="002F06F9"/>
    <w:rsid w:val="002F0859"/>
    <w:rsid w:val="002F0902"/>
    <w:rsid w:val="002F11B0"/>
    <w:rsid w:val="002F192E"/>
    <w:rsid w:val="002F1BD6"/>
    <w:rsid w:val="002F1FB6"/>
    <w:rsid w:val="002F36C6"/>
    <w:rsid w:val="002F401E"/>
    <w:rsid w:val="002F4804"/>
    <w:rsid w:val="002F55AF"/>
    <w:rsid w:val="002F5680"/>
    <w:rsid w:val="002F57AE"/>
    <w:rsid w:val="002F5962"/>
    <w:rsid w:val="002F5FF9"/>
    <w:rsid w:val="002F67D9"/>
    <w:rsid w:val="002F6BF6"/>
    <w:rsid w:val="002F72DF"/>
    <w:rsid w:val="002F73C4"/>
    <w:rsid w:val="002F774F"/>
    <w:rsid w:val="002F776B"/>
    <w:rsid w:val="002F7E20"/>
    <w:rsid w:val="00300138"/>
    <w:rsid w:val="003001F3"/>
    <w:rsid w:val="00300F9D"/>
    <w:rsid w:val="00301212"/>
    <w:rsid w:val="00301533"/>
    <w:rsid w:val="00301DC7"/>
    <w:rsid w:val="00301F0B"/>
    <w:rsid w:val="00302684"/>
    <w:rsid w:val="0030288B"/>
    <w:rsid w:val="00303BBF"/>
    <w:rsid w:val="00303F8A"/>
    <w:rsid w:val="00304ADF"/>
    <w:rsid w:val="00304CDC"/>
    <w:rsid w:val="00304E4D"/>
    <w:rsid w:val="00305553"/>
    <w:rsid w:val="00305B4C"/>
    <w:rsid w:val="00305D94"/>
    <w:rsid w:val="00305ED7"/>
    <w:rsid w:val="003060A8"/>
    <w:rsid w:val="00306477"/>
    <w:rsid w:val="00306772"/>
    <w:rsid w:val="00306A4C"/>
    <w:rsid w:val="00306B9D"/>
    <w:rsid w:val="00307105"/>
    <w:rsid w:val="0030793B"/>
    <w:rsid w:val="00307C20"/>
    <w:rsid w:val="00307DD2"/>
    <w:rsid w:val="00307FCF"/>
    <w:rsid w:val="003100A8"/>
    <w:rsid w:val="00310875"/>
    <w:rsid w:val="00310BA3"/>
    <w:rsid w:val="00311452"/>
    <w:rsid w:val="003120C7"/>
    <w:rsid w:val="00312FFC"/>
    <w:rsid w:val="003132C7"/>
    <w:rsid w:val="00313990"/>
    <w:rsid w:val="00313BCE"/>
    <w:rsid w:val="00314108"/>
    <w:rsid w:val="0031410B"/>
    <w:rsid w:val="0031449D"/>
    <w:rsid w:val="0031465B"/>
    <w:rsid w:val="00314769"/>
    <w:rsid w:val="00314A58"/>
    <w:rsid w:val="00314D41"/>
    <w:rsid w:val="00314E10"/>
    <w:rsid w:val="00314F5B"/>
    <w:rsid w:val="00315268"/>
    <w:rsid w:val="003154E5"/>
    <w:rsid w:val="00315557"/>
    <w:rsid w:val="003155EE"/>
    <w:rsid w:val="003157FA"/>
    <w:rsid w:val="00315C17"/>
    <w:rsid w:val="0031669C"/>
    <w:rsid w:val="0031673D"/>
    <w:rsid w:val="003167AE"/>
    <w:rsid w:val="00316951"/>
    <w:rsid w:val="0031709B"/>
    <w:rsid w:val="003170A7"/>
    <w:rsid w:val="0031786D"/>
    <w:rsid w:val="00317A44"/>
    <w:rsid w:val="00317FD9"/>
    <w:rsid w:val="00320525"/>
    <w:rsid w:val="00320755"/>
    <w:rsid w:val="00321436"/>
    <w:rsid w:val="00321A62"/>
    <w:rsid w:val="00321D14"/>
    <w:rsid w:val="00322321"/>
    <w:rsid w:val="003228A9"/>
    <w:rsid w:val="0032393D"/>
    <w:rsid w:val="00324AD6"/>
    <w:rsid w:val="00324B49"/>
    <w:rsid w:val="00325011"/>
    <w:rsid w:val="003256B9"/>
    <w:rsid w:val="00325B78"/>
    <w:rsid w:val="00325BDC"/>
    <w:rsid w:val="00325F85"/>
    <w:rsid w:val="003261C4"/>
    <w:rsid w:val="00326FC4"/>
    <w:rsid w:val="003276AB"/>
    <w:rsid w:val="00327799"/>
    <w:rsid w:val="00327AEE"/>
    <w:rsid w:val="00327B3A"/>
    <w:rsid w:val="0033061F"/>
    <w:rsid w:val="00330657"/>
    <w:rsid w:val="00330CEB"/>
    <w:rsid w:val="00330E90"/>
    <w:rsid w:val="00331756"/>
    <w:rsid w:val="00331BDB"/>
    <w:rsid w:val="003329B5"/>
    <w:rsid w:val="00332AF2"/>
    <w:rsid w:val="00332D7D"/>
    <w:rsid w:val="00332F3A"/>
    <w:rsid w:val="0033361A"/>
    <w:rsid w:val="00333B3E"/>
    <w:rsid w:val="00333F2A"/>
    <w:rsid w:val="00334288"/>
    <w:rsid w:val="00334B93"/>
    <w:rsid w:val="00334E9B"/>
    <w:rsid w:val="003351DB"/>
    <w:rsid w:val="0033562D"/>
    <w:rsid w:val="00335C41"/>
    <w:rsid w:val="00335D6D"/>
    <w:rsid w:val="003362B7"/>
    <w:rsid w:val="0033659E"/>
    <w:rsid w:val="003366D6"/>
    <w:rsid w:val="003371AC"/>
    <w:rsid w:val="00337395"/>
    <w:rsid w:val="003373E9"/>
    <w:rsid w:val="00337938"/>
    <w:rsid w:val="00340453"/>
    <w:rsid w:val="00340BB3"/>
    <w:rsid w:val="00340CD0"/>
    <w:rsid w:val="00340E36"/>
    <w:rsid w:val="00341374"/>
    <w:rsid w:val="00341AE5"/>
    <w:rsid w:val="00342668"/>
    <w:rsid w:val="003426C8"/>
    <w:rsid w:val="00343606"/>
    <w:rsid w:val="0034367C"/>
    <w:rsid w:val="00343683"/>
    <w:rsid w:val="00343B7A"/>
    <w:rsid w:val="00343B83"/>
    <w:rsid w:val="00343D4D"/>
    <w:rsid w:val="0034492C"/>
    <w:rsid w:val="0034555A"/>
    <w:rsid w:val="00345793"/>
    <w:rsid w:val="003460C7"/>
    <w:rsid w:val="00346685"/>
    <w:rsid w:val="003467E2"/>
    <w:rsid w:val="0034682A"/>
    <w:rsid w:val="00346A57"/>
    <w:rsid w:val="00346EDF"/>
    <w:rsid w:val="0034725C"/>
    <w:rsid w:val="00347672"/>
    <w:rsid w:val="00347A40"/>
    <w:rsid w:val="00347C11"/>
    <w:rsid w:val="00350B76"/>
    <w:rsid w:val="00350C17"/>
    <w:rsid w:val="00350EF4"/>
    <w:rsid w:val="00351542"/>
    <w:rsid w:val="003518DF"/>
    <w:rsid w:val="00351C54"/>
    <w:rsid w:val="00351F03"/>
    <w:rsid w:val="00352939"/>
    <w:rsid w:val="00352B06"/>
    <w:rsid w:val="00352EF5"/>
    <w:rsid w:val="00353887"/>
    <w:rsid w:val="00353B81"/>
    <w:rsid w:val="00353ED3"/>
    <w:rsid w:val="00354499"/>
    <w:rsid w:val="00354585"/>
    <w:rsid w:val="00354C05"/>
    <w:rsid w:val="00354E48"/>
    <w:rsid w:val="0035507C"/>
    <w:rsid w:val="00355153"/>
    <w:rsid w:val="003551F1"/>
    <w:rsid w:val="00355370"/>
    <w:rsid w:val="00355453"/>
    <w:rsid w:val="003557F1"/>
    <w:rsid w:val="00355C18"/>
    <w:rsid w:val="00355E16"/>
    <w:rsid w:val="00356029"/>
    <w:rsid w:val="00356592"/>
    <w:rsid w:val="00356E61"/>
    <w:rsid w:val="003570EE"/>
    <w:rsid w:val="00357587"/>
    <w:rsid w:val="003576D5"/>
    <w:rsid w:val="003576DC"/>
    <w:rsid w:val="003603A6"/>
    <w:rsid w:val="003607DD"/>
    <w:rsid w:val="00360CDA"/>
    <w:rsid w:val="003610A0"/>
    <w:rsid w:val="003610BA"/>
    <w:rsid w:val="00361B1C"/>
    <w:rsid w:val="00361BCB"/>
    <w:rsid w:val="0036204C"/>
    <w:rsid w:val="003622F6"/>
    <w:rsid w:val="00362444"/>
    <w:rsid w:val="003625C5"/>
    <w:rsid w:val="00362A69"/>
    <w:rsid w:val="00363B82"/>
    <w:rsid w:val="003641AB"/>
    <w:rsid w:val="003645FF"/>
    <w:rsid w:val="0036484B"/>
    <w:rsid w:val="003648D0"/>
    <w:rsid w:val="00364C13"/>
    <w:rsid w:val="00364DB9"/>
    <w:rsid w:val="00364F37"/>
    <w:rsid w:val="003658B7"/>
    <w:rsid w:val="003658CF"/>
    <w:rsid w:val="003658EF"/>
    <w:rsid w:val="00365ABB"/>
    <w:rsid w:val="00365E95"/>
    <w:rsid w:val="0036615D"/>
    <w:rsid w:val="003665E5"/>
    <w:rsid w:val="00366C85"/>
    <w:rsid w:val="00366CC3"/>
    <w:rsid w:val="003674F0"/>
    <w:rsid w:val="00367A5B"/>
    <w:rsid w:val="00370D70"/>
    <w:rsid w:val="00370DF5"/>
    <w:rsid w:val="00371518"/>
    <w:rsid w:val="003716B3"/>
    <w:rsid w:val="00371D4D"/>
    <w:rsid w:val="00371F4B"/>
    <w:rsid w:val="0037254E"/>
    <w:rsid w:val="00372917"/>
    <w:rsid w:val="00372E43"/>
    <w:rsid w:val="003732EB"/>
    <w:rsid w:val="00373591"/>
    <w:rsid w:val="0037378A"/>
    <w:rsid w:val="00373FD8"/>
    <w:rsid w:val="003742D3"/>
    <w:rsid w:val="00374AB7"/>
    <w:rsid w:val="00374BF3"/>
    <w:rsid w:val="00375867"/>
    <w:rsid w:val="003760A2"/>
    <w:rsid w:val="00376508"/>
    <w:rsid w:val="00376A7D"/>
    <w:rsid w:val="00376A88"/>
    <w:rsid w:val="00377029"/>
    <w:rsid w:val="00377372"/>
    <w:rsid w:val="003777AB"/>
    <w:rsid w:val="003777DE"/>
    <w:rsid w:val="0037793D"/>
    <w:rsid w:val="00380354"/>
    <w:rsid w:val="0038046C"/>
    <w:rsid w:val="003804D3"/>
    <w:rsid w:val="003804FE"/>
    <w:rsid w:val="003807E0"/>
    <w:rsid w:val="003809CC"/>
    <w:rsid w:val="00380A2A"/>
    <w:rsid w:val="00380A4F"/>
    <w:rsid w:val="003814D9"/>
    <w:rsid w:val="00381996"/>
    <w:rsid w:val="00381A01"/>
    <w:rsid w:val="00382B31"/>
    <w:rsid w:val="00382E26"/>
    <w:rsid w:val="00382EF5"/>
    <w:rsid w:val="0038397D"/>
    <w:rsid w:val="00384BEA"/>
    <w:rsid w:val="00385940"/>
    <w:rsid w:val="00385D8F"/>
    <w:rsid w:val="00385E5D"/>
    <w:rsid w:val="003861F6"/>
    <w:rsid w:val="0038624D"/>
    <w:rsid w:val="003862D4"/>
    <w:rsid w:val="00386B10"/>
    <w:rsid w:val="00386D5A"/>
    <w:rsid w:val="003872D4"/>
    <w:rsid w:val="0038760A"/>
    <w:rsid w:val="0038779D"/>
    <w:rsid w:val="00387D85"/>
    <w:rsid w:val="0039017D"/>
    <w:rsid w:val="003901EB"/>
    <w:rsid w:val="00390C0F"/>
    <w:rsid w:val="00390EDD"/>
    <w:rsid w:val="00391257"/>
    <w:rsid w:val="003921EE"/>
    <w:rsid w:val="0039232F"/>
    <w:rsid w:val="00392F1D"/>
    <w:rsid w:val="0039385C"/>
    <w:rsid w:val="00393C07"/>
    <w:rsid w:val="003942CC"/>
    <w:rsid w:val="00394D15"/>
    <w:rsid w:val="00394F9C"/>
    <w:rsid w:val="003951C1"/>
    <w:rsid w:val="00395629"/>
    <w:rsid w:val="00395F1F"/>
    <w:rsid w:val="00396126"/>
    <w:rsid w:val="0039614E"/>
    <w:rsid w:val="00396ACE"/>
    <w:rsid w:val="00396BBF"/>
    <w:rsid w:val="00397314"/>
    <w:rsid w:val="0039782A"/>
    <w:rsid w:val="003979B0"/>
    <w:rsid w:val="003A021C"/>
    <w:rsid w:val="003A0566"/>
    <w:rsid w:val="003A0579"/>
    <w:rsid w:val="003A0636"/>
    <w:rsid w:val="003A098A"/>
    <w:rsid w:val="003A0AE3"/>
    <w:rsid w:val="003A0BB5"/>
    <w:rsid w:val="003A164F"/>
    <w:rsid w:val="003A1AF9"/>
    <w:rsid w:val="003A1AFC"/>
    <w:rsid w:val="003A1B6D"/>
    <w:rsid w:val="003A217B"/>
    <w:rsid w:val="003A2213"/>
    <w:rsid w:val="003A25BC"/>
    <w:rsid w:val="003A2B05"/>
    <w:rsid w:val="003A2E94"/>
    <w:rsid w:val="003A2F9B"/>
    <w:rsid w:val="003A307F"/>
    <w:rsid w:val="003A3A61"/>
    <w:rsid w:val="003A3E42"/>
    <w:rsid w:val="003A3E63"/>
    <w:rsid w:val="003A4258"/>
    <w:rsid w:val="003A42C4"/>
    <w:rsid w:val="003A4FEF"/>
    <w:rsid w:val="003A4FF7"/>
    <w:rsid w:val="003A5522"/>
    <w:rsid w:val="003A5AC7"/>
    <w:rsid w:val="003A5BA7"/>
    <w:rsid w:val="003A5E85"/>
    <w:rsid w:val="003A5FAA"/>
    <w:rsid w:val="003A63B9"/>
    <w:rsid w:val="003A646E"/>
    <w:rsid w:val="003A64D2"/>
    <w:rsid w:val="003A6521"/>
    <w:rsid w:val="003A6ACD"/>
    <w:rsid w:val="003A6DB6"/>
    <w:rsid w:val="003A7BA1"/>
    <w:rsid w:val="003A7F3A"/>
    <w:rsid w:val="003B00B1"/>
    <w:rsid w:val="003B0829"/>
    <w:rsid w:val="003B104E"/>
    <w:rsid w:val="003B12A5"/>
    <w:rsid w:val="003B15B5"/>
    <w:rsid w:val="003B161F"/>
    <w:rsid w:val="003B1BBB"/>
    <w:rsid w:val="003B2035"/>
    <w:rsid w:val="003B331A"/>
    <w:rsid w:val="003B34D8"/>
    <w:rsid w:val="003B3611"/>
    <w:rsid w:val="003B410E"/>
    <w:rsid w:val="003B45B4"/>
    <w:rsid w:val="003B4A68"/>
    <w:rsid w:val="003B4E38"/>
    <w:rsid w:val="003B502F"/>
    <w:rsid w:val="003B513A"/>
    <w:rsid w:val="003B52F6"/>
    <w:rsid w:val="003B569F"/>
    <w:rsid w:val="003B5707"/>
    <w:rsid w:val="003B577E"/>
    <w:rsid w:val="003B6AAB"/>
    <w:rsid w:val="003B6C27"/>
    <w:rsid w:val="003B6E4A"/>
    <w:rsid w:val="003B775F"/>
    <w:rsid w:val="003B79B6"/>
    <w:rsid w:val="003C00E6"/>
    <w:rsid w:val="003C0957"/>
    <w:rsid w:val="003C0C6E"/>
    <w:rsid w:val="003C152A"/>
    <w:rsid w:val="003C1742"/>
    <w:rsid w:val="003C1BE1"/>
    <w:rsid w:val="003C2DDF"/>
    <w:rsid w:val="003C4182"/>
    <w:rsid w:val="003C4583"/>
    <w:rsid w:val="003C4A0B"/>
    <w:rsid w:val="003C64E9"/>
    <w:rsid w:val="003C6C3C"/>
    <w:rsid w:val="003C6D44"/>
    <w:rsid w:val="003C712C"/>
    <w:rsid w:val="003C73FC"/>
    <w:rsid w:val="003C759A"/>
    <w:rsid w:val="003C78A1"/>
    <w:rsid w:val="003D052D"/>
    <w:rsid w:val="003D0929"/>
    <w:rsid w:val="003D0E27"/>
    <w:rsid w:val="003D0F02"/>
    <w:rsid w:val="003D1ABF"/>
    <w:rsid w:val="003D1EF2"/>
    <w:rsid w:val="003D1FA9"/>
    <w:rsid w:val="003D298E"/>
    <w:rsid w:val="003D3350"/>
    <w:rsid w:val="003D39B7"/>
    <w:rsid w:val="003D47C9"/>
    <w:rsid w:val="003D4F71"/>
    <w:rsid w:val="003D574A"/>
    <w:rsid w:val="003D5B07"/>
    <w:rsid w:val="003D5EB7"/>
    <w:rsid w:val="003D61DE"/>
    <w:rsid w:val="003D6482"/>
    <w:rsid w:val="003D6E34"/>
    <w:rsid w:val="003D720C"/>
    <w:rsid w:val="003E0317"/>
    <w:rsid w:val="003E08B5"/>
    <w:rsid w:val="003E186A"/>
    <w:rsid w:val="003E1872"/>
    <w:rsid w:val="003E19A3"/>
    <w:rsid w:val="003E1BEA"/>
    <w:rsid w:val="003E1C40"/>
    <w:rsid w:val="003E1D13"/>
    <w:rsid w:val="003E23AF"/>
    <w:rsid w:val="003E246D"/>
    <w:rsid w:val="003E2AC4"/>
    <w:rsid w:val="003E355E"/>
    <w:rsid w:val="003E3B0C"/>
    <w:rsid w:val="003E3CBD"/>
    <w:rsid w:val="003E3DB7"/>
    <w:rsid w:val="003E4329"/>
    <w:rsid w:val="003E49E5"/>
    <w:rsid w:val="003E4C58"/>
    <w:rsid w:val="003E5364"/>
    <w:rsid w:val="003E5D2D"/>
    <w:rsid w:val="003E5FE1"/>
    <w:rsid w:val="003E6BBD"/>
    <w:rsid w:val="003E72B5"/>
    <w:rsid w:val="003E78D3"/>
    <w:rsid w:val="003E7A81"/>
    <w:rsid w:val="003E7B80"/>
    <w:rsid w:val="003E7E46"/>
    <w:rsid w:val="003F004C"/>
    <w:rsid w:val="003F0786"/>
    <w:rsid w:val="003F0AC8"/>
    <w:rsid w:val="003F0C52"/>
    <w:rsid w:val="003F1497"/>
    <w:rsid w:val="003F16FC"/>
    <w:rsid w:val="003F1750"/>
    <w:rsid w:val="003F1C2E"/>
    <w:rsid w:val="003F1CB2"/>
    <w:rsid w:val="003F2AEF"/>
    <w:rsid w:val="003F2BB1"/>
    <w:rsid w:val="003F3767"/>
    <w:rsid w:val="003F393E"/>
    <w:rsid w:val="003F39DB"/>
    <w:rsid w:val="003F480F"/>
    <w:rsid w:val="003F4CCA"/>
    <w:rsid w:val="003F5046"/>
    <w:rsid w:val="003F515A"/>
    <w:rsid w:val="003F5786"/>
    <w:rsid w:val="003F584B"/>
    <w:rsid w:val="003F5CF1"/>
    <w:rsid w:val="003F60D2"/>
    <w:rsid w:val="003F641B"/>
    <w:rsid w:val="003F6502"/>
    <w:rsid w:val="003F6683"/>
    <w:rsid w:val="003F66EC"/>
    <w:rsid w:val="003F7829"/>
    <w:rsid w:val="003F7AAC"/>
    <w:rsid w:val="00400065"/>
    <w:rsid w:val="0040012E"/>
    <w:rsid w:val="004002BB"/>
    <w:rsid w:val="00400505"/>
    <w:rsid w:val="00400E7E"/>
    <w:rsid w:val="004025BB"/>
    <w:rsid w:val="004026AE"/>
    <w:rsid w:val="004027A3"/>
    <w:rsid w:val="00402C71"/>
    <w:rsid w:val="00402DFC"/>
    <w:rsid w:val="00402F51"/>
    <w:rsid w:val="00402FE8"/>
    <w:rsid w:val="004033CD"/>
    <w:rsid w:val="0040454D"/>
    <w:rsid w:val="0040455A"/>
    <w:rsid w:val="00404832"/>
    <w:rsid w:val="00404B89"/>
    <w:rsid w:val="00404DE7"/>
    <w:rsid w:val="004050FD"/>
    <w:rsid w:val="004051B4"/>
    <w:rsid w:val="00405EE1"/>
    <w:rsid w:val="00406064"/>
    <w:rsid w:val="00406101"/>
    <w:rsid w:val="00406AF2"/>
    <w:rsid w:val="00406C45"/>
    <w:rsid w:val="00407430"/>
    <w:rsid w:val="0040778F"/>
    <w:rsid w:val="00407C70"/>
    <w:rsid w:val="00407DA1"/>
    <w:rsid w:val="0041036B"/>
    <w:rsid w:val="004103AE"/>
    <w:rsid w:val="00410B08"/>
    <w:rsid w:val="00410E32"/>
    <w:rsid w:val="004115EE"/>
    <w:rsid w:val="00411685"/>
    <w:rsid w:val="00411715"/>
    <w:rsid w:val="00411C8C"/>
    <w:rsid w:val="00411FC5"/>
    <w:rsid w:val="00412725"/>
    <w:rsid w:val="00412CAC"/>
    <w:rsid w:val="00413419"/>
    <w:rsid w:val="00413425"/>
    <w:rsid w:val="0041418A"/>
    <w:rsid w:val="00414A8E"/>
    <w:rsid w:val="00414DDD"/>
    <w:rsid w:val="00415820"/>
    <w:rsid w:val="00415C24"/>
    <w:rsid w:val="00415FCA"/>
    <w:rsid w:val="00416499"/>
    <w:rsid w:val="00416D0C"/>
    <w:rsid w:val="00417CD7"/>
    <w:rsid w:val="00417CEF"/>
    <w:rsid w:val="00417D03"/>
    <w:rsid w:val="00417D63"/>
    <w:rsid w:val="00420089"/>
    <w:rsid w:val="004202E9"/>
    <w:rsid w:val="004207B0"/>
    <w:rsid w:val="00420B63"/>
    <w:rsid w:val="00420D1E"/>
    <w:rsid w:val="004218EA"/>
    <w:rsid w:val="00422955"/>
    <w:rsid w:val="00422A97"/>
    <w:rsid w:val="004232D8"/>
    <w:rsid w:val="004237B4"/>
    <w:rsid w:val="0042386F"/>
    <w:rsid w:val="00423AD8"/>
    <w:rsid w:val="00423BBF"/>
    <w:rsid w:val="004249D2"/>
    <w:rsid w:val="00424E8E"/>
    <w:rsid w:val="00424F1E"/>
    <w:rsid w:val="004254C6"/>
    <w:rsid w:val="00425898"/>
    <w:rsid w:val="00425DA5"/>
    <w:rsid w:val="00425EA5"/>
    <w:rsid w:val="00425F3A"/>
    <w:rsid w:val="00425F8B"/>
    <w:rsid w:val="00426BB8"/>
    <w:rsid w:val="00426DCE"/>
    <w:rsid w:val="00426EB9"/>
    <w:rsid w:val="0042702D"/>
    <w:rsid w:val="00427667"/>
    <w:rsid w:val="0042774A"/>
    <w:rsid w:val="00427F17"/>
    <w:rsid w:val="00430396"/>
    <w:rsid w:val="004306F5"/>
    <w:rsid w:val="004307B7"/>
    <w:rsid w:val="00430A9C"/>
    <w:rsid w:val="00430D6E"/>
    <w:rsid w:val="00430D8F"/>
    <w:rsid w:val="00430EE7"/>
    <w:rsid w:val="004312D0"/>
    <w:rsid w:val="00431C69"/>
    <w:rsid w:val="0043208B"/>
    <w:rsid w:val="00432FBB"/>
    <w:rsid w:val="004334C3"/>
    <w:rsid w:val="004338F8"/>
    <w:rsid w:val="00433ADC"/>
    <w:rsid w:val="00434042"/>
    <w:rsid w:val="00434290"/>
    <w:rsid w:val="00434C3E"/>
    <w:rsid w:val="00434F92"/>
    <w:rsid w:val="00435338"/>
    <w:rsid w:val="004356A2"/>
    <w:rsid w:val="0043583F"/>
    <w:rsid w:val="00435A86"/>
    <w:rsid w:val="00435B92"/>
    <w:rsid w:val="004361E6"/>
    <w:rsid w:val="00436729"/>
    <w:rsid w:val="00436850"/>
    <w:rsid w:val="00436A81"/>
    <w:rsid w:val="00436E72"/>
    <w:rsid w:val="0043756E"/>
    <w:rsid w:val="004377AD"/>
    <w:rsid w:val="004377DC"/>
    <w:rsid w:val="00440698"/>
    <w:rsid w:val="00440E35"/>
    <w:rsid w:val="00441318"/>
    <w:rsid w:val="00441443"/>
    <w:rsid w:val="0044179F"/>
    <w:rsid w:val="004418E1"/>
    <w:rsid w:val="004419A1"/>
    <w:rsid w:val="00441F4E"/>
    <w:rsid w:val="00442088"/>
    <w:rsid w:val="00442554"/>
    <w:rsid w:val="004426E2"/>
    <w:rsid w:val="00442CBC"/>
    <w:rsid w:val="00442EDF"/>
    <w:rsid w:val="00442FC2"/>
    <w:rsid w:val="004439E6"/>
    <w:rsid w:val="00444A89"/>
    <w:rsid w:val="0044502E"/>
    <w:rsid w:val="00445B0F"/>
    <w:rsid w:val="00446637"/>
    <w:rsid w:val="004469CF"/>
    <w:rsid w:val="00446AAF"/>
    <w:rsid w:val="00446BA0"/>
    <w:rsid w:val="0044734B"/>
    <w:rsid w:val="00447747"/>
    <w:rsid w:val="004478E7"/>
    <w:rsid w:val="004479BC"/>
    <w:rsid w:val="00447EEA"/>
    <w:rsid w:val="00447F8D"/>
    <w:rsid w:val="00450944"/>
    <w:rsid w:val="00450B2E"/>
    <w:rsid w:val="00450BA1"/>
    <w:rsid w:val="00451722"/>
    <w:rsid w:val="00451D70"/>
    <w:rsid w:val="00452310"/>
    <w:rsid w:val="00452A45"/>
    <w:rsid w:val="00452BE7"/>
    <w:rsid w:val="00452C49"/>
    <w:rsid w:val="0045329D"/>
    <w:rsid w:val="004533C2"/>
    <w:rsid w:val="0045364B"/>
    <w:rsid w:val="00453650"/>
    <w:rsid w:val="00453C86"/>
    <w:rsid w:val="00453D3B"/>
    <w:rsid w:val="00454106"/>
    <w:rsid w:val="00454279"/>
    <w:rsid w:val="004542B8"/>
    <w:rsid w:val="0045449F"/>
    <w:rsid w:val="00454CB7"/>
    <w:rsid w:val="00455187"/>
    <w:rsid w:val="0045523F"/>
    <w:rsid w:val="0045559D"/>
    <w:rsid w:val="00455669"/>
    <w:rsid w:val="0045596E"/>
    <w:rsid w:val="0045598F"/>
    <w:rsid w:val="00455B2F"/>
    <w:rsid w:val="004562E0"/>
    <w:rsid w:val="00456AB9"/>
    <w:rsid w:val="00456AE4"/>
    <w:rsid w:val="00456B42"/>
    <w:rsid w:val="0045734F"/>
    <w:rsid w:val="00457821"/>
    <w:rsid w:val="00460ACB"/>
    <w:rsid w:val="00460B8B"/>
    <w:rsid w:val="00460C15"/>
    <w:rsid w:val="00460F46"/>
    <w:rsid w:val="00461016"/>
    <w:rsid w:val="0046126D"/>
    <w:rsid w:val="004615CD"/>
    <w:rsid w:val="00461656"/>
    <w:rsid w:val="00461699"/>
    <w:rsid w:val="004619F8"/>
    <w:rsid w:val="0046226C"/>
    <w:rsid w:val="00462288"/>
    <w:rsid w:val="00462AE8"/>
    <w:rsid w:val="00462EBF"/>
    <w:rsid w:val="0046350E"/>
    <w:rsid w:val="004636D1"/>
    <w:rsid w:val="00463A8F"/>
    <w:rsid w:val="004642E0"/>
    <w:rsid w:val="00464450"/>
    <w:rsid w:val="004646C0"/>
    <w:rsid w:val="004648BE"/>
    <w:rsid w:val="00464CC2"/>
    <w:rsid w:val="00464D01"/>
    <w:rsid w:val="00464EFA"/>
    <w:rsid w:val="0046536C"/>
    <w:rsid w:val="004653B9"/>
    <w:rsid w:val="00465505"/>
    <w:rsid w:val="00465723"/>
    <w:rsid w:val="00466385"/>
    <w:rsid w:val="00466522"/>
    <w:rsid w:val="004669C4"/>
    <w:rsid w:val="004669DF"/>
    <w:rsid w:val="00466BEE"/>
    <w:rsid w:val="00466C39"/>
    <w:rsid w:val="00466D8C"/>
    <w:rsid w:val="00467643"/>
    <w:rsid w:val="00467E01"/>
    <w:rsid w:val="00467FFD"/>
    <w:rsid w:val="0047049A"/>
    <w:rsid w:val="0047063E"/>
    <w:rsid w:val="0047098B"/>
    <w:rsid w:val="004715BF"/>
    <w:rsid w:val="00471A1A"/>
    <w:rsid w:val="00472095"/>
    <w:rsid w:val="0047264A"/>
    <w:rsid w:val="00472713"/>
    <w:rsid w:val="00472C87"/>
    <w:rsid w:val="00472CE8"/>
    <w:rsid w:val="00474388"/>
    <w:rsid w:val="004747D9"/>
    <w:rsid w:val="00474D8D"/>
    <w:rsid w:val="0047516A"/>
    <w:rsid w:val="004759CC"/>
    <w:rsid w:val="00475AD9"/>
    <w:rsid w:val="00475E60"/>
    <w:rsid w:val="004761FC"/>
    <w:rsid w:val="00476B70"/>
    <w:rsid w:val="00476D56"/>
    <w:rsid w:val="004771BE"/>
    <w:rsid w:val="00477563"/>
    <w:rsid w:val="0047781A"/>
    <w:rsid w:val="004778BD"/>
    <w:rsid w:val="00477F60"/>
    <w:rsid w:val="004802B2"/>
    <w:rsid w:val="004807AB"/>
    <w:rsid w:val="00480B5B"/>
    <w:rsid w:val="004814B8"/>
    <w:rsid w:val="00481BF7"/>
    <w:rsid w:val="00481F53"/>
    <w:rsid w:val="00483042"/>
    <w:rsid w:val="00483118"/>
    <w:rsid w:val="00483394"/>
    <w:rsid w:val="004834F6"/>
    <w:rsid w:val="00483651"/>
    <w:rsid w:val="00483735"/>
    <w:rsid w:val="00483BF3"/>
    <w:rsid w:val="00483E7B"/>
    <w:rsid w:val="00484D63"/>
    <w:rsid w:val="0048538E"/>
    <w:rsid w:val="00485EF4"/>
    <w:rsid w:val="00486058"/>
    <w:rsid w:val="004865F3"/>
    <w:rsid w:val="00486C24"/>
    <w:rsid w:val="00486C40"/>
    <w:rsid w:val="00487240"/>
    <w:rsid w:val="00487497"/>
    <w:rsid w:val="0048782D"/>
    <w:rsid w:val="00487D04"/>
    <w:rsid w:val="00487E41"/>
    <w:rsid w:val="0049065B"/>
    <w:rsid w:val="004907E2"/>
    <w:rsid w:val="00490835"/>
    <w:rsid w:val="004911BD"/>
    <w:rsid w:val="004915A0"/>
    <w:rsid w:val="00491CD7"/>
    <w:rsid w:val="00491E23"/>
    <w:rsid w:val="00491EF6"/>
    <w:rsid w:val="00492694"/>
    <w:rsid w:val="004932C8"/>
    <w:rsid w:val="00493EF1"/>
    <w:rsid w:val="00494668"/>
    <w:rsid w:val="0049489C"/>
    <w:rsid w:val="00494B56"/>
    <w:rsid w:val="00495227"/>
    <w:rsid w:val="004954E6"/>
    <w:rsid w:val="004954FC"/>
    <w:rsid w:val="004958A8"/>
    <w:rsid w:val="00495EF2"/>
    <w:rsid w:val="0049641F"/>
    <w:rsid w:val="00496863"/>
    <w:rsid w:val="00496F04"/>
    <w:rsid w:val="0049706B"/>
    <w:rsid w:val="004974BF"/>
    <w:rsid w:val="00497515"/>
    <w:rsid w:val="0049762E"/>
    <w:rsid w:val="00497AD8"/>
    <w:rsid w:val="00497DA9"/>
    <w:rsid w:val="00497F19"/>
    <w:rsid w:val="004A0080"/>
    <w:rsid w:val="004A0175"/>
    <w:rsid w:val="004A01D5"/>
    <w:rsid w:val="004A025D"/>
    <w:rsid w:val="004A06C5"/>
    <w:rsid w:val="004A1A75"/>
    <w:rsid w:val="004A1E9F"/>
    <w:rsid w:val="004A1EA1"/>
    <w:rsid w:val="004A1F47"/>
    <w:rsid w:val="004A21AB"/>
    <w:rsid w:val="004A2486"/>
    <w:rsid w:val="004A2D83"/>
    <w:rsid w:val="004A3604"/>
    <w:rsid w:val="004A36F0"/>
    <w:rsid w:val="004A3BE2"/>
    <w:rsid w:val="004A3C22"/>
    <w:rsid w:val="004A3F58"/>
    <w:rsid w:val="004A478B"/>
    <w:rsid w:val="004A4DF7"/>
    <w:rsid w:val="004A4ED6"/>
    <w:rsid w:val="004A4F20"/>
    <w:rsid w:val="004A5065"/>
    <w:rsid w:val="004A5079"/>
    <w:rsid w:val="004A5730"/>
    <w:rsid w:val="004A5F33"/>
    <w:rsid w:val="004A71B3"/>
    <w:rsid w:val="004A7200"/>
    <w:rsid w:val="004A7202"/>
    <w:rsid w:val="004A7593"/>
    <w:rsid w:val="004A79F9"/>
    <w:rsid w:val="004A7EFC"/>
    <w:rsid w:val="004A7FFA"/>
    <w:rsid w:val="004B08A3"/>
    <w:rsid w:val="004B0DA8"/>
    <w:rsid w:val="004B1731"/>
    <w:rsid w:val="004B24AC"/>
    <w:rsid w:val="004B2603"/>
    <w:rsid w:val="004B286A"/>
    <w:rsid w:val="004B28D9"/>
    <w:rsid w:val="004B2D38"/>
    <w:rsid w:val="004B30A0"/>
    <w:rsid w:val="004B347B"/>
    <w:rsid w:val="004B399E"/>
    <w:rsid w:val="004B3A9C"/>
    <w:rsid w:val="004B4615"/>
    <w:rsid w:val="004B4977"/>
    <w:rsid w:val="004B4B03"/>
    <w:rsid w:val="004B502C"/>
    <w:rsid w:val="004B541C"/>
    <w:rsid w:val="004B5B21"/>
    <w:rsid w:val="004B6186"/>
    <w:rsid w:val="004B6359"/>
    <w:rsid w:val="004B76DB"/>
    <w:rsid w:val="004B7978"/>
    <w:rsid w:val="004B7B9F"/>
    <w:rsid w:val="004C01EC"/>
    <w:rsid w:val="004C0755"/>
    <w:rsid w:val="004C118C"/>
    <w:rsid w:val="004C169A"/>
    <w:rsid w:val="004C19D8"/>
    <w:rsid w:val="004C20A1"/>
    <w:rsid w:val="004C2329"/>
    <w:rsid w:val="004C2418"/>
    <w:rsid w:val="004C291C"/>
    <w:rsid w:val="004C3618"/>
    <w:rsid w:val="004C4220"/>
    <w:rsid w:val="004C4C13"/>
    <w:rsid w:val="004C4E96"/>
    <w:rsid w:val="004C58B9"/>
    <w:rsid w:val="004C5C2A"/>
    <w:rsid w:val="004C5D4D"/>
    <w:rsid w:val="004C5F31"/>
    <w:rsid w:val="004C5F6F"/>
    <w:rsid w:val="004C6141"/>
    <w:rsid w:val="004C6CE3"/>
    <w:rsid w:val="004C6D0C"/>
    <w:rsid w:val="004C7C08"/>
    <w:rsid w:val="004D00E2"/>
    <w:rsid w:val="004D046D"/>
    <w:rsid w:val="004D13DC"/>
    <w:rsid w:val="004D13F9"/>
    <w:rsid w:val="004D14BB"/>
    <w:rsid w:val="004D1723"/>
    <w:rsid w:val="004D175A"/>
    <w:rsid w:val="004D1B7F"/>
    <w:rsid w:val="004D206A"/>
    <w:rsid w:val="004D2425"/>
    <w:rsid w:val="004D250F"/>
    <w:rsid w:val="004D25BA"/>
    <w:rsid w:val="004D2FC3"/>
    <w:rsid w:val="004D30FA"/>
    <w:rsid w:val="004D3202"/>
    <w:rsid w:val="004D3B81"/>
    <w:rsid w:val="004D3D60"/>
    <w:rsid w:val="004D3E2B"/>
    <w:rsid w:val="004D411C"/>
    <w:rsid w:val="004D4A32"/>
    <w:rsid w:val="004D56A9"/>
    <w:rsid w:val="004D5892"/>
    <w:rsid w:val="004D5AB6"/>
    <w:rsid w:val="004D6387"/>
    <w:rsid w:val="004D6831"/>
    <w:rsid w:val="004D6AE3"/>
    <w:rsid w:val="004D76FA"/>
    <w:rsid w:val="004D7C0C"/>
    <w:rsid w:val="004E0260"/>
    <w:rsid w:val="004E02FF"/>
    <w:rsid w:val="004E04EF"/>
    <w:rsid w:val="004E16AE"/>
    <w:rsid w:val="004E25F8"/>
    <w:rsid w:val="004E26DA"/>
    <w:rsid w:val="004E26DE"/>
    <w:rsid w:val="004E2B3D"/>
    <w:rsid w:val="004E2BC5"/>
    <w:rsid w:val="004E2EA9"/>
    <w:rsid w:val="004E30AC"/>
    <w:rsid w:val="004E3106"/>
    <w:rsid w:val="004E3FA8"/>
    <w:rsid w:val="004E4273"/>
    <w:rsid w:val="004E43FC"/>
    <w:rsid w:val="004E4EE1"/>
    <w:rsid w:val="004E4FAA"/>
    <w:rsid w:val="004E5150"/>
    <w:rsid w:val="004E5212"/>
    <w:rsid w:val="004E669C"/>
    <w:rsid w:val="004E67A1"/>
    <w:rsid w:val="004E6E45"/>
    <w:rsid w:val="004E7416"/>
    <w:rsid w:val="004E76D3"/>
    <w:rsid w:val="004E7ABB"/>
    <w:rsid w:val="004F0FF3"/>
    <w:rsid w:val="004F12EC"/>
    <w:rsid w:val="004F16C1"/>
    <w:rsid w:val="004F1E5D"/>
    <w:rsid w:val="004F1E88"/>
    <w:rsid w:val="004F2284"/>
    <w:rsid w:val="004F2757"/>
    <w:rsid w:val="004F2C18"/>
    <w:rsid w:val="004F30AC"/>
    <w:rsid w:val="004F34D4"/>
    <w:rsid w:val="004F38D5"/>
    <w:rsid w:val="004F40FA"/>
    <w:rsid w:val="004F43F5"/>
    <w:rsid w:val="004F4469"/>
    <w:rsid w:val="004F4EFB"/>
    <w:rsid w:val="004F53BD"/>
    <w:rsid w:val="004F567C"/>
    <w:rsid w:val="004F6014"/>
    <w:rsid w:val="004F6396"/>
    <w:rsid w:val="004F6AA2"/>
    <w:rsid w:val="004F6FEC"/>
    <w:rsid w:val="004F7432"/>
    <w:rsid w:val="004F7885"/>
    <w:rsid w:val="004F7E3A"/>
    <w:rsid w:val="0050006A"/>
    <w:rsid w:val="0050006C"/>
    <w:rsid w:val="00500517"/>
    <w:rsid w:val="0050067D"/>
    <w:rsid w:val="00500F8D"/>
    <w:rsid w:val="0050130D"/>
    <w:rsid w:val="00501550"/>
    <w:rsid w:val="00501599"/>
    <w:rsid w:val="0050159C"/>
    <w:rsid w:val="005016B3"/>
    <w:rsid w:val="00502057"/>
    <w:rsid w:val="0050231E"/>
    <w:rsid w:val="00502434"/>
    <w:rsid w:val="005024FF"/>
    <w:rsid w:val="005027B8"/>
    <w:rsid w:val="005028AE"/>
    <w:rsid w:val="005033B1"/>
    <w:rsid w:val="005034F7"/>
    <w:rsid w:val="00503585"/>
    <w:rsid w:val="00503E91"/>
    <w:rsid w:val="00503F8B"/>
    <w:rsid w:val="005043BD"/>
    <w:rsid w:val="00504534"/>
    <w:rsid w:val="00504CF1"/>
    <w:rsid w:val="00504F94"/>
    <w:rsid w:val="00505290"/>
    <w:rsid w:val="00505379"/>
    <w:rsid w:val="005057F1"/>
    <w:rsid w:val="00505F42"/>
    <w:rsid w:val="00506458"/>
    <w:rsid w:val="00506DB3"/>
    <w:rsid w:val="0050754D"/>
    <w:rsid w:val="00507815"/>
    <w:rsid w:val="00507911"/>
    <w:rsid w:val="00507CD1"/>
    <w:rsid w:val="00507D55"/>
    <w:rsid w:val="00507EA1"/>
    <w:rsid w:val="00510120"/>
    <w:rsid w:val="00510127"/>
    <w:rsid w:val="0051056A"/>
    <w:rsid w:val="00510AE9"/>
    <w:rsid w:val="0051115E"/>
    <w:rsid w:val="005112A7"/>
    <w:rsid w:val="00511626"/>
    <w:rsid w:val="00511718"/>
    <w:rsid w:val="00511B89"/>
    <w:rsid w:val="00511FB4"/>
    <w:rsid w:val="00512A77"/>
    <w:rsid w:val="00512AF6"/>
    <w:rsid w:val="00514128"/>
    <w:rsid w:val="00514243"/>
    <w:rsid w:val="00514247"/>
    <w:rsid w:val="00514640"/>
    <w:rsid w:val="00514C21"/>
    <w:rsid w:val="00514F6C"/>
    <w:rsid w:val="00515F41"/>
    <w:rsid w:val="005164EC"/>
    <w:rsid w:val="00516DE3"/>
    <w:rsid w:val="00516E5F"/>
    <w:rsid w:val="00517672"/>
    <w:rsid w:val="00517712"/>
    <w:rsid w:val="00517C44"/>
    <w:rsid w:val="0052005D"/>
    <w:rsid w:val="00520529"/>
    <w:rsid w:val="005205D5"/>
    <w:rsid w:val="00520C1E"/>
    <w:rsid w:val="00521197"/>
    <w:rsid w:val="005213E9"/>
    <w:rsid w:val="005215DF"/>
    <w:rsid w:val="00521728"/>
    <w:rsid w:val="00521ADC"/>
    <w:rsid w:val="00521E14"/>
    <w:rsid w:val="00521F35"/>
    <w:rsid w:val="00522CD5"/>
    <w:rsid w:val="00522DCD"/>
    <w:rsid w:val="00523378"/>
    <w:rsid w:val="005233DA"/>
    <w:rsid w:val="005234AA"/>
    <w:rsid w:val="00523D20"/>
    <w:rsid w:val="00524082"/>
    <w:rsid w:val="005240FC"/>
    <w:rsid w:val="0052421C"/>
    <w:rsid w:val="0052459A"/>
    <w:rsid w:val="005246E1"/>
    <w:rsid w:val="005246F3"/>
    <w:rsid w:val="00524B52"/>
    <w:rsid w:val="00524D4E"/>
    <w:rsid w:val="00524DEA"/>
    <w:rsid w:val="0052518C"/>
    <w:rsid w:val="005254DB"/>
    <w:rsid w:val="005256A9"/>
    <w:rsid w:val="005257DC"/>
    <w:rsid w:val="005259E5"/>
    <w:rsid w:val="00525B1A"/>
    <w:rsid w:val="00525BAC"/>
    <w:rsid w:val="00525D6E"/>
    <w:rsid w:val="005268E0"/>
    <w:rsid w:val="00526FC6"/>
    <w:rsid w:val="005272C3"/>
    <w:rsid w:val="005278F1"/>
    <w:rsid w:val="00527A14"/>
    <w:rsid w:val="00527E5B"/>
    <w:rsid w:val="00527EE2"/>
    <w:rsid w:val="0053006E"/>
    <w:rsid w:val="00530355"/>
    <w:rsid w:val="005307B2"/>
    <w:rsid w:val="005309AD"/>
    <w:rsid w:val="00530E2D"/>
    <w:rsid w:val="00531025"/>
    <w:rsid w:val="005312DE"/>
    <w:rsid w:val="005316A8"/>
    <w:rsid w:val="00531C4C"/>
    <w:rsid w:val="00531E55"/>
    <w:rsid w:val="00532083"/>
    <w:rsid w:val="00532A2B"/>
    <w:rsid w:val="00532C74"/>
    <w:rsid w:val="005330E4"/>
    <w:rsid w:val="00533120"/>
    <w:rsid w:val="00533DA7"/>
    <w:rsid w:val="005340FA"/>
    <w:rsid w:val="00534634"/>
    <w:rsid w:val="005347C7"/>
    <w:rsid w:val="00534A02"/>
    <w:rsid w:val="00534A5C"/>
    <w:rsid w:val="005353AC"/>
    <w:rsid w:val="00536025"/>
    <w:rsid w:val="00536170"/>
    <w:rsid w:val="0053619B"/>
    <w:rsid w:val="00536ECF"/>
    <w:rsid w:val="00537330"/>
    <w:rsid w:val="005375C5"/>
    <w:rsid w:val="0053773A"/>
    <w:rsid w:val="005406E3"/>
    <w:rsid w:val="00540969"/>
    <w:rsid w:val="00540A27"/>
    <w:rsid w:val="00540C59"/>
    <w:rsid w:val="0054188D"/>
    <w:rsid w:val="00541B78"/>
    <w:rsid w:val="00542283"/>
    <w:rsid w:val="005433B5"/>
    <w:rsid w:val="00545344"/>
    <w:rsid w:val="005454C3"/>
    <w:rsid w:val="00545D18"/>
    <w:rsid w:val="00546468"/>
    <w:rsid w:val="00546A9E"/>
    <w:rsid w:val="0054704D"/>
    <w:rsid w:val="00547BB5"/>
    <w:rsid w:val="00547D8B"/>
    <w:rsid w:val="00547F05"/>
    <w:rsid w:val="00550129"/>
    <w:rsid w:val="005502AC"/>
    <w:rsid w:val="00550790"/>
    <w:rsid w:val="00550EB2"/>
    <w:rsid w:val="00552150"/>
    <w:rsid w:val="00552C3E"/>
    <w:rsid w:val="00553AD6"/>
    <w:rsid w:val="00553EBF"/>
    <w:rsid w:val="0055400A"/>
    <w:rsid w:val="0055403F"/>
    <w:rsid w:val="00554110"/>
    <w:rsid w:val="005541A5"/>
    <w:rsid w:val="005543D6"/>
    <w:rsid w:val="00554B4C"/>
    <w:rsid w:val="005564D9"/>
    <w:rsid w:val="00556ABF"/>
    <w:rsid w:val="00557064"/>
    <w:rsid w:val="0055731C"/>
    <w:rsid w:val="00557799"/>
    <w:rsid w:val="00557892"/>
    <w:rsid w:val="005579A9"/>
    <w:rsid w:val="00557FF1"/>
    <w:rsid w:val="00560693"/>
    <w:rsid w:val="00560A32"/>
    <w:rsid w:val="00560BA6"/>
    <w:rsid w:val="00560BED"/>
    <w:rsid w:val="00561150"/>
    <w:rsid w:val="00561227"/>
    <w:rsid w:val="005623A2"/>
    <w:rsid w:val="0056275C"/>
    <w:rsid w:val="0056292E"/>
    <w:rsid w:val="0056400E"/>
    <w:rsid w:val="00564C83"/>
    <w:rsid w:val="00564D6C"/>
    <w:rsid w:val="00564DFE"/>
    <w:rsid w:val="00565824"/>
    <w:rsid w:val="00565A76"/>
    <w:rsid w:val="0056634E"/>
    <w:rsid w:val="00566431"/>
    <w:rsid w:val="00566594"/>
    <w:rsid w:val="00567C4C"/>
    <w:rsid w:val="005700C0"/>
    <w:rsid w:val="00570FA2"/>
    <w:rsid w:val="00571A61"/>
    <w:rsid w:val="00571A81"/>
    <w:rsid w:val="00571BCC"/>
    <w:rsid w:val="00571C03"/>
    <w:rsid w:val="00572493"/>
    <w:rsid w:val="00572578"/>
    <w:rsid w:val="00572AD7"/>
    <w:rsid w:val="00572C30"/>
    <w:rsid w:val="00572D44"/>
    <w:rsid w:val="00572DB7"/>
    <w:rsid w:val="005733BC"/>
    <w:rsid w:val="00573EED"/>
    <w:rsid w:val="00573F32"/>
    <w:rsid w:val="0057458A"/>
    <w:rsid w:val="0057494B"/>
    <w:rsid w:val="00574A2D"/>
    <w:rsid w:val="00574E90"/>
    <w:rsid w:val="00575034"/>
    <w:rsid w:val="0057616C"/>
    <w:rsid w:val="0057653E"/>
    <w:rsid w:val="00576C6C"/>
    <w:rsid w:val="00577139"/>
    <w:rsid w:val="005772F3"/>
    <w:rsid w:val="00577552"/>
    <w:rsid w:val="00580040"/>
    <w:rsid w:val="0058094C"/>
    <w:rsid w:val="0058108C"/>
    <w:rsid w:val="00581651"/>
    <w:rsid w:val="0058175C"/>
    <w:rsid w:val="00581B70"/>
    <w:rsid w:val="005820E9"/>
    <w:rsid w:val="005821BA"/>
    <w:rsid w:val="005821BB"/>
    <w:rsid w:val="00582D66"/>
    <w:rsid w:val="00582E57"/>
    <w:rsid w:val="00582E75"/>
    <w:rsid w:val="005833D6"/>
    <w:rsid w:val="00583489"/>
    <w:rsid w:val="00583814"/>
    <w:rsid w:val="00583884"/>
    <w:rsid w:val="00583937"/>
    <w:rsid w:val="005839B0"/>
    <w:rsid w:val="00583C42"/>
    <w:rsid w:val="005843E8"/>
    <w:rsid w:val="00584C56"/>
    <w:rsid w:val="00584D04"/>
    <w:rsid w:val="00584F0C"/>
    <w:rsid w:val="0058514A"/>
    <w:rsid w:val="005854E8"/>
    <w:rsid w:val="005857B9"/>
    <w:rsid w:val="005858D9"/>
    <w:rsid w:val="00585A00"/>
    <w:rsid w:val="00585C54"/>
    <w:rsid w:val="00585DBF"/>
    <w:rsid w:val="00585F99"/>
    <w:rsid w:val="00586558"/>
    <w:rsid w:val="00586702"/>
    <w:rsid w:val="00586799"/>
    <w:rsid w:val="005867B0"/>
    <w:rsid w:val="005869A3"/>
    <w:rsid w:val="00586F79"/>
    <w:rsid w:val="005876DF"/>
    <w:rsid w:val="00587A59"/>
    <w:rsid w:val="00590B9E"/>
    <w:rsid w:val="005910AE"/>
    <w:rsid w:val="00591535"/>
    <w:rsid w:val="0059167D"/>
    <w:rsid w:val="0059211D"/>
    <w:rsid w:val="005929F5"/>
    <w:rsid w:val="00592FF0"/>
    <w:rsid w:val="00593312"/>
    <w:rsid w:val="00593366"/>
    <w:rsid w:val="00593A09"/>
    <w:rsid w:val="00593B5A"/>
    <w:rsid w:val="00593BFC"/>
    <w:rsid w:val="00594526"/>
    <w:rsid w:val="005949EA"/>
    <w:rsid w:val="00594E3F"/>
    <w:rsid w:val="005953C3"/>
    <w:rsid w:val="005957A6"/>
    <w:rsid w:val="0059594A"/>
    <w:rsid w:val="00595E52"/>
    <w:rsid w:val="00596828"/>
    <w:rsid w:val="00596FFE"/>
    <w:rsid w:val="00597010"/>
    <w:rsid w:val="00597981"/>
    <w:rsid w:val="005A06C5"/>
    <w:rsid w:val="005A0A68"/>
    <w:rsid w:val="005A0F30"/>
    <w:rsid w:val="005A1426"/>
    <w:rsid w:val="005A17D1"/>
    <w:rsid w:val="005A1E0C"/>
    <w:rsid w:val="005A26AC"/>
    <w:rsid w:val="005A294B"/>
    <w:rsid w:val="005A32A1"/>
    <w:rsid w:val="005A32F1"/>
    <w:rsid w:val="005A357F"/>
    <w:rsid w:val="005A3722"/>
    <w:rsid w:val="005A39E3"/>
    <w:rsid w:val="005A42F9"/>
    <w:rsid w:val="005A4884"/>
    <w:rsid w:val="005A4D47"/>
    <w:rsid w:val="005A4F73"/>
    <w:rsid w:val="005A5919"/>
    <w:rsid w:val="005A5C22"/>
    <w:rsid w:val="005A608B"/>
    <w:rsid w:val="005A6A19"/>
    <w:rsid w:val="005A6DD6"/>
    <w:rsid w:val="005A7052"/>
    <w:rsid w:val="005A72C2"/>
    <w:rsid w:val="005B053C"/>
    <w:rsid w:val="005B05E1"/>
    <w:rsid w:val="005B0FCC"/>
    <w:rsid w:val="005B0FE5"/>
    <w:rsid w:val="005B20C6"/>
    <w:rsid w:val="005B285E"/>
    <w:rsid w:val="005B2DC9"/>
    <w:rsid w:val="005B33FD"/>
    <w:rsid w:val="005B3944"/>
    <w:rsid w:val="005B3BE9"/>
    <w:rsid w:val="005B4BAB"/>
    <w:rsid w:val="005B4EC4"/>
    <w:rsid w:val="005B53BC"/>
    <w:rsid w:val="005B55DA"/>
    <w:rsid w:val="005B58C1"/>
    <w:rsid w:val="005B59E5"/>
    <w:rsid w:val="005B59F2"/>
    <w:rsid w:val="005B5DF9"/>
    <w:rsid w:val="005B64FA"/>
    <w:rsid w:val="005B6591"/>
    <w:rsid w:val="005B68C7"/>
    <w:rsid w:val="005B70D0"/>
    <w:rsid w:val="005B72B3"/>
    <w:rsid w:val="005B7582"/>
    <w:rsid w:val="005B75E1"/>
    <w:rsid w:val="005B778D"/>
    <w:rsid w:val="005B7837"/>
    <w:rsid w:val="005B7872"/>
    <w:rsid w:val="005B7B73"/>
    <w:rsid w:val="005B7C09"/>
    <w:rsid w:val="005B7F60"/>
    <w:rsid w:val="005C00F0"/>
    <w:rsid w:val="005C0248"/>
    <w:rsid w:val="005C074F"/>
    <w:rsid w:val="005C1AB8"/>
    <w:rsid w:val="005C1C4C"/>
    <w:rsid w:val="005C208F"/>
    <w:rsid w:val="005C2397"/>
    <w:rsid w:val="005C261F"/>
    <w:rsid w:val="005C2762"/>
    <w:rsid w:val="005C2F00"/>
    <w:rsid w:val="005C320B"/>
    <w:rsid w:val="005C320E"/>
    <w:rsid w:val="005C37EA"/>
    <w:rsid w:val="005C4067"/>
    <w:rsid w:val="005C407F"/>
    <w:rsid w:val="005C43FB"/>
    <w:rsid w:val="005C461E"/>
    <w:rsid w:val="005C46BA"/>
    <w:rsid w:val="005C5041"/>
    <w:rsid w:val="005C5DB1"/>
    <w:rsid w:val="005C621B"/>
    <w:rsid w:val="005C6661"/>
    <w:rsid w:val="005C6B92"/>
    <w:rsid w:val="005C6CFD"/>
    <w:rsid w:val="005C73ED"/>
    <w:rsid w:val="005C7B39"/>
    <w:rsid w:val="005C7E29"/>
    <w:rsid w:val="005D024A"/>
    <w:rsid w:val="005D087C"/>
    <w:rsid w:val="005D0B6B"/>
    <w:rsid w:val="005D0CD8"/>
    <w:rsid w:val="005D15F1"/>
    <w:rsid w:val="005D1D2F"/>
    <w:rsid w:val="005D2654"/>
    <w:rsid w:val="005D2E36"/>
    <w:rsid w:val="005D30CC"/>
    <w:rsid w:val="005D36D4"/>
    <w:rsid w:val="005D3F1C"/>
    <w:rsid w:val="005D438E"/>
    <w:rsid w:val="005D453D"/>
    <w:rsid w:val="005D4660"/>
    <w:rsid w:val="005D49C3"/>
    <w:rsid w:val="005D4BCE"/>
    <w:rsid w:val="005D4CB3"/>
    <w:rsid w:val="005D55A7"/>
    <w:rsid w:val="005D57D8"/>
    <w:rsid w:val="005D5E05"/>
    <w:rsid w:val="005D650F"/>
    <w:rsid w:val="005D65D4"/>
    <w:rsid w:val="005D6717"/>
    <w:rsid w:val="005D69BF"/>
    <w:rsid w:val="005D6D35"/>
    <w:rsid w:val="005D6DC3"/>
    <w:rsid w:val="005D704B"/>
    <w:rsid w:val="005D70A2"/>
    <w:rsid w:val="005D7111"/>
    <w:rsid w:val="005D71C3"/>
    <w:rsid w:val="005D7261"/>
    <w:rsid w:val="005D788D"/>
    <w:rsid w:val="005D7C23"/>
    <w:rsid w:val="005D7CAA"/>
    <w:rsid w:val="005D7CC0"/>
    <w:rsid w:val="005D7E0E"/>
    <w:rsid w:val="005E0118"/>
    <w:rsid w:val="005E01FF"/>
    <w:rsid w:val="005E0B41"/>
    <w:rsid w:val="005E0CB3"/>
    <w:rsid w:val="005E0D24"/>
    <w:rsid w:val="005E0E06"/>
    <w:rsid w:val="005E0E9D"/>
    <w:rsid w:val="005E0FA0"/>
    <w:rsid w:val="005E143F"/>
    <w:rsid w:val="005E19D1"/>
    <w:rsid w:val="005E22BE"/>
    <w:rsid w:val="005E2B9B"/>
    <w:rsid w:val="005E37E8"/>
    <w:rsid w:val="005E392B"/>
    <w:rsid w:val="005E4E91"/>
    <w:rsid w:val="005E51EC"/>
    <w:rsid w:val="005E549F"/>
    <w:rsid w:val="005E57DA"/>
    <w:rsid w:val="005E5841"/>
    <w:rsid w:val="005E588D"/>
    <w:rsid w:val="005E5D1B"/>
    <w:rsid w:val="005E5FD7"/>
    <w:rsid w:val="005E6505"/>
    <w:rsid w:val="005E674B"/>
    <w:rsid w:val="005E6C8E"/>
    <w:rsid w:val="005E700F"/>
    <w:rsid w:val="005E7304"/>
    <w:rsid w:val="005E7929"/>
    <w:rsid w:val="005E79B7"/>
    <w:rsid w:val="005E7AE6"/>
    <w:rsid w:val="005E7CF7"/>
    <w:rsid w:val="005F0586"/>
    <w:rsid w:val="005F0714"/>
    <w:rsid w:val="005F0EBF"/>
    <w:rsid w:val="005F110C"/>
    <w:rsid w:val="005F14D3"/>
    <w:rsid w:val="005F1553"/>
    <w:rsid w:val="005F2437"/>
    <w:rsid w:val="005F26A1"/>
    <w:rsid w:val="005F2B6D"/>
    <w:rsid w:val="005F2F21"/>
    <w:rsid w:val="005F3562"/>
    <w:rsid w:val="005F4400"/>
    <w:rsid w:val="005F444B"/>
    <w:rsid w:val="005F44DF"/>
    <w:rsid w:val="005F4782"/>
    <w:rsid w:val="005F48A0"/>
    <w:rsid w:val="005F4B85"/>
    <w:rsid w:val="005F4D82"/>
    <w:rsid w:val="005F4E12"/>
    <w:rsid w:val="005F4F70"/>
    <w:rsid w:val="005F5778"/>
    <w:rsid w:val="005F59D2"/>
    <w:rsid w:val="005F5AB3"/>
    <w:rsid w:val="005F610F"/>
    <w:rsid w:val="005F61C4"/>
    <w:rsid w:val="005F69AF"/>
    <w:rsid w:val="005F6D41"/>
    <w:rsid w:val="005F70F2"/>
    <w:rsid w:val="005F7D36"/>
    <w:rsid w:val="0060032D"/>
    <w:rsid w:val="00600933"/>
    <w:rsid w:val="00601565"/>
    <w:rsid w:val="00601EFE"/>
    <w:rsid w:val="00601FD2"/>
    <w:rsid w:val="00602213"/>
    <w:rsid w:val="00602221"/>
    <w:rsid w:val="00602380"/>
    <w:rsid w:val="0060274B"/>
    <w:rsid w:val="00602781"/>
    <w:rsid w:val="00602A18"/>
    <w:rsid w:val="00602D12"/>
    <w:rsid w:val="00602DAE"/>
    <w:rsid w:val="00603382"/>
    <w:rsid w:val="0060339A"/>
    <w:rsid w:val="00603709"/>
    <w:rsid w:val="00603C08"/>
    <w:rsid w:val="00603CC6"/>
    <w:rsid w:val="00603FE2"/>
    <w:rsid w:val="0060412F"/>
    <w:rsid w:val="0060454E"/>
    <w:rsid w:val="00604986"/>
    <w:rsid w:val="00604DB3"/>
    <w:rsid w:val="00605184"/>
    <w:rsid w:val="006057D5"/>
    <w:rsid w:val="00605926"/>
    <w:rsid w:val="00605AC3"/>
    <w:rsid w:val="006060CE"/>
    <w:rsid w:val="006060DD"/>
    <w:rsid w:val="00606186"/>
    <w:rsid w:val="0060675C"/>
    <w:rsid w:val="0060679A"/>
    <w:rsid w:val="00606B10"/>
    <w:rsid w:val="00606B1F"/>
    <w:rsid w:val="00606BDA"/>
    <w:rsid w:val="00607058"/>
    <w:rsid w:val="006073E6"/>
    <w:rsid w:val="00607594"/>
    <w:rsid w:val="00607864"/>
    <w:rsid w:val="00607865"/>
    <w:rsid w:val="00607C21"/>
    <w:rsid w:val="0061050D"/>
    <w:rsid w:val="006105C3"/>
    <w:rsid w:val="0061062C"/>
    <w:rsid w:val="006108B8"/>
    <w:rsid w:val="006109F0"/>
    <w:rsid w:val="006110D0"/>
    <w:rsid w:val="006113D7"/>
    <w:rsid w:val="006116FA"/>
    <w:rsid w:val="00611D39"/>
    <w:rsid w:val="006122B8"/>
    <w:rsid w:val="0061269E"/>
    <w:rsid w:val="006132C7"/>
    <w:rsid w:val="006141F6"/>
    <w:rsid w:val="00614A2C"/>
    <w:rsid w:val="00614B2B"/>
    <w:rsid w:val="00615958"/>
    <w:rsid w:val="006159E0"/>
    <w:rsid w:val="00615B97"/>
    <w:rsid w:val="00616269"/>
    <w:rsid w:val="00616ED0"/>
    <w:rsid w:val="006174F8"/>
    <w:rsid w:val="006177E2"/>
    <w:rsid w:val="00617CFD"/>
    <w:rsid w:val="00617F9A"/>
    <w:rsid w:val="00620316"/>
    <w:rsid w:val="00620C23"/>
    <w:rsid w:val="00620DBA"/>
    <w:rsid w:val="00621119"/>
    <w:rsid w:val="00621EEA"/>
    <w:rsid w:val="00621F0F"/>
    <w:rsid w:val="006225DA"/>
    <w:rsid w:val="00623402"/>
    <w:rsid w:val="0062353C"/>
    <w:rsid w:val="0062425C"/>
    <w:rsid w:val="006243E6"/>
    <w:rsid w:val="00624620"/>
    <w:rsid w:val="00624F83"/>
    <w:rsid w:val="006255A4"/>
    <w:rsid w:val="006255B4"/>
    <w:rsid w:val="006264F5"/>
    <w:rsid w:val="00626619"/>
    <w:rsid w:val="006269C2"/>
    <w:rsid w:val="006271EA"/>
    <w:rsid w:val="006276B0"/>
    <w:rsid w:val="00627723"/>
    <w:rsid w:val="00627977"/>
    <w:rsid w:val="00627993"/>
    <w:rsid w:val="00627C5A"/>
    <w:rsid w:val="00627CC7"/>
    <w:rsid w:val="00627F3F"/>
    <w:rsid w:val="006307AE"/>
    <w:rsid w:val="00630884"/>
    <w:rsid w:val="00630CCF"/>
    <w:rsid w:val="00630DD8"/>
    <w:rsid w:val="00630E87"/>
    <w:rsid w:val="00630EC8"/>
    <w:rsid w:val="0063111E"/>
    <w:rsid w:val="00631447"/>
    <w:rsid w:val="00631843"/>
    <w:rsid w:val="00632012"/>
    <w:rsid w:val="006321DA"/>
    <w:rsid w:val="006322DD"/>
    <w:rsid w:val="00632611"/>
    <w:rsid w:val="0063271D"/>
    <w:rsid w:val="00632CDA"/>
    <w:rsid w:val="00633271"/>
    <w:rsid w:val="006339EE"/>
    <w:rsid w:val="00633D36"/>
    <w:rsid w:val="00633E5D"/>
    <w:rsid w:val="006343BD"/>
    <w:rsid w:val="00634467"/>
    <w:rsid w:val="00634949"/>
    <w:rsid w:val="00635209"/>
    <w:rsid w:val="00636A5C"/>
    <w:rsid w:val="00636D5D"/>
    <w:rsid w:val="00636D5E"/>
    <w:rsid w:val="00636E69"/>
    <w:rsid w:val="00636E6F"/>
    <w:rsid w:val="00637B03"/>
    <w:rsid w:val="00637B45"/>
    <w:rsid w:val="00637BCE"/>
    <w:rsid w:val="00637C34"/>
    <w:rsid w:val="0064002D"/>
    <w:rsid w:val="0064013B"/>
    <w:rsid w:val="0064040C"/>
    <w:rsid w:val="00640C76"/>
    <w:rsid w:val="0064112A"/>
    <w:rsid w:val="00641312"/>
    <w:rsid w:val="0064183E"/>
    <w:rsid w:val="00642147"/>
    <w:rsid w:val="00642341"/>
    <w:rsid w:val="0064270F"/>
    <w:rsid w:val="00642F24"/>
    <w:rsid w:val="0064392A"/>
    <w:rsid w:val="00643C23"/>
    <w:rsid w:val="00644501"/>
    <w:rsid w:val="00644565"/>
    <w:rsid w:val="00644589"/>
    <w:rsid w:val="00644E42"/>
    <w:rsid w:val="00644E4C"/>
    <w:rsid w:val="00645170"/>
    <w:rsid w:val="00645255"/>
    <w:rsid w:val="006455E4"/>
    <w:rsid w:val="006456B6"/>
    <w:rsid w:val="00645FDC"/>
    <w:rsid w:val="00646460"/>
    <w:rsid w:val="00646AC3"/>
    <w:rsid w:val="00646D5F"/>
    <w:rsid w:val="00647115"/>
    <w:rsid w:val="0064732F"/>
    <w:rsid w:val="0064745E"/>
    <w:rsid w:val="0064754E"/>
    <w:rsid w:val="00647648"/>
    <w:rsid w:val="0065025F"/>
    <w:rsid w:val="006503BE"/>
    <w:rsid w:val="00650545"/>
    <w:rsid w:val="006505ED"/>
    <w:rsid w:val="00650667"/>
    <w:rsid w:val="00650F48"/>
    <w:rsid w:val="00650F75"/>
    <w:rsid w:val="0065155B"/>
    <w:rsid w:val="00651951"/>
    <w:rsid w:val="0065223E"/>
    <w:rsid w:val="00652651"/>
    <w:rsid w:val="006527C6"/>
    <w:rsid w:val="00652E1C"/>
    <w:rsid w:val="0065335B"/>
    <w:rsid w:val="00653EFA"/>
    <w:rsid w:val="006540AD"/>
    <w:rsid w:val="00654257"/>
    <w:rsid w:val="00654632"/>
    <w:rsid w:val="006547F6"/>
    <w:rsid w:val="00655A75"/>
    <w:rsid w:val="00655D12"/>
    <w:rsid w:val="006564BD"/>
    <w:rsid w:val="00656511"/>
    <w:rsid w:val="006566C1"/>
    <w:rsid w:val="00656999"/>
    <w:rsid w:val="0065701F"/>
    <w:rsid w:val="00657521"/>
    <w:rsid w:val="00660E4E"/>
    <w:rsid w:val="0066159A"/>
    <w:rsid w:val="0066199F"/>
    <w:rsid w:val="00661B48"/>
    <w:rsid w:val="00662861"/>
    <w:rsid w:val="00662929"/>
    <w:rsid w:val="00662BCE"/>
    <w:rsid w:val="00662C86"/>
    <w:rsid w:val="00662E55"/>
    <w:rsid w:val="00663F8B"/>
    <w:rsid w:val="006642CF"/>
    <w:rsid w:val="00664955"/>
    <w:rsid w:val="0066577E"/>
    <w:rsid w:val="00665C0F"/>
    <w:rsid w:val="00665C17"/>
    <w:rsid w:val="00666501"/>
    <w:rsid w:val="00666A39"/>
    <w:rsid w:val="00666B9B"/>
    <w:rsid w:val="00666F5F"/>
    <w:rsid w:val="006672DE"/>
    <w:rsid w:val="006675C9"/>
    <w:rsid w:val="00667952"/>
    <w:rsid w:val="00667D23"/>
    <w:rsid w:val="0067022E"/>
    <w:rsid w:val="00670A87"/>
    <w:rsid w:val="00670DA9"/>
    <w:rsid w:val="0067111B"/>
    <w:rsid w:val="006712BA"/>
    <w:rsid w:val="0067144B"/>
    <w:rsid w:val="00671BAE"/>
    <w:rsid w:val="006725A5"/>
    <w:rsid w:val="00672A3B"/>
    <w:rsid w:val="00673464"/>
    <w:rsid w:val="00673D59"/>
    <w:rsid w:val="00673FAE"/>
    <w:rsid w:val="00673FF3"/>
    <w:rsid w:val="00674741"/>
    <w:rsid w:val="00674B26"/>
    <w:rsid w:val="00674DE6"/>
    <w:rsid w:val="006752E0"/>
    <w:rsid w:val="006755A5"/>
    <w:rsid w:val="00676249"/>
    <w:rsid w:val="0067642B"/>
    <w:rsid w:val="006769E8"/>
    <w:rsid w:val="00676E34"/>
    <w:rsid w:val="006772D9"/>
    <w:rsid w:val="006776AA"/>
    <w:rsid w:val="00677AB7"/>
    <w:rsid w:val="00677DB6"/>
    <w:rsid w:val="00677F28"/>
    <w:rsid w:val="00677FF7"/>
    <w:rsid w:val="006802A2"/>
    <w:rsid w:val="0068030B"/>
    <w:rsid w:val="00681E7F"/>
    <w:rsid w:val="00682E17"/>
    <w:rsid w:val="00682E9B"/>
    <w:rsid w:val="006838CF"/>
    <w:rsid w:val="00683B12"/>
    <w:rsid w:val="00683DAA"/>
    <w:rsid w:val="0068405E"/>
    <w:rsid w:val="00685091"/>
    <w:rsid w:val="0068542D"/>
    <w:rsid w:val="006855AF"/>
    <w:rsid w:val="00685DC1"/>
    <w:rsid w:val="006860F7"/>
    <w:rsid w:val="0068685C"/>
    <w:rsid w:val="00687574"/>
    <w:rsid w:val="00687CAE"/>
    <w:rsid w:val="00687FE5"/>
    <w:rsid w:val="006901D7"/>
    <w:rsid w:val="00690B63"/>
    <w:rsid w:val="00690C51"/>
    <w:rsid w:val="00690C52"/>
    <w:rsid w:val="00690DBB"/>
    <w:rsid w:val="00690E7E"/>
    <w:rsid w:val="00690F34"/>
    <w:rsid w:val="00691BC9"/>
    <w:rsid w:val="00691D25"/>
    <w:rsid w:val="0069232C"/>
    <w:rsid w:val="00692AC0"/>
    <w:rsid w:val="00692C64"/>
    <w:rsid w:val="00692E2D"/>
    <w:rsid w:val="00692E66"/>
    <w:rsid w:val="00693303"/>
    <w:rsid w:val="006934E9"/>
    <w:rsid w:val="006936FD"/>
    <w:rsid w:val="00693A6F"/>
    <w:rsid w:val="00693E18"/>
    <w:rsid w:val="00694261"/>
    <w:rsid w:val="0069436F"/>
    <w:rsid w:val="006943A6"/>
    <w:rsid w:val="00694499"/>
    <w:rsid w:val="006945B5"/>
    <w:rsid w:val="006946D0"/>
    <w:rsid w:val="006946E9"/>
    <w:rsid w:val="00694762"/>
    <w:rsid w:val="0069481A"/>
    <w:rsid w:val="00696379"/>
    <w:rsid w:val="00696938"/>
    <w:rsid w:val="00696CA5"/>
    <w:rsid w:val="00696CDF"/>
    <w:rsid w:val="00696DD4"/>
    <w:rsid w:val="00696E63"/>
    <w:rsid w:val="006971FE"/>
    <w:rsid w:val="00697B02"/>
    <w:rsid w:val="00697D79"/>
    <w:rsid w:val="006A064C"/>
    <w:rsid w:val="006A0DBE"/>
    <w:rsid w:val="006A117F"/>
    <w:rsid w:val="006A1671"/>
    <w:rsid w:val="006A1BFC"/>
    <w:rsid w:val="006A1CB7"/>
    <w:rsid w:val="006A1DA8"/>
    <w:rsid w:val="006A2164"/>
    <w:rsid w:val="006A21DB"/>
    <w:rsid w:val="006A2509"/>
    <w:rsid w:val="006A349F"/>
    <w:rsid w:val="006A3505"/>
    <w:rsid w:val="006A3643"/>
    <w:rsid w:val="006A3905"/>
    <w:rsid w:val="006A406A"/>
    <w:rsid w:val="006A40B9"/>
    <w:rsid w:val="006A4EDA"/>
    <w:rsid w:val="006A572A"/>
    <w:rsid w:val="006A619D"/>
    <w:rsid w:val="006A61B2"/>
    <w:rsid w:val="006A62F4"/>
    <w:rsid w:val="006A63D2"/>
    <w:rsid w:val="006A64F5"/>
    <w:rsid w:val="006A6740"/>
    <w:rsid w:val="006A68EB"/>
    <w:rsid w:val="006A6B50"/>
    <w:rsid w:val="006A6CB3"/>
    <w:rsid w:val="006A6F11"/>
    <w:rsid w:val="006A70DD"/>
    <w:rsid w:val="006A7478"/>
    <w:rsid w:val="006A7908"/>
    <w:rsid w:val="006B0069"/>
    <w:rsid w:val="006B01E5"/>
    <w:rsid w:val="006B0347"/>
    <w:rsid w:val="006B08A9"/>
    <w:rsid w:val="006B14EE"/>
    <w:rsid w:val="006B18CF"/>
    <w:rsid w:val="006B1BD7"/>
    <w:rsid w:val="006B1D81"/>
    <w:rsid w:val="006B2A34"/>
    <w:rsid w:val="006B2BC1"/>
    <w:rsid w:val="006B32F3"/>
    <w:rsid w:val="006B367C"/>
    <w:rsid w:val="006B36BF"/>
    <w:rsid w:val="006B37E1"/>
    <w:rsid w:val="006B3A18"/>
    <w:rsid w:val="006B3C78"/>
    <w:rsid w:val="006B3E72"/>
    <w:rsid w:val="006B4036"/>
    <w:rsid w:val="006B42CA"/>
    <w:rsid w:val="006B435B"/>
    <w:rsid w:val="006B476B"/>
    <w:rsid w:val="006B4AE9"/>
    <w:rsid w:val="006B5A7E"/>
    <w:rsid w:val="006B5E38"/>
    <w:rsid w:val="006B67D7"/>
    <w:rsid w:val="006B6C15"/>
    <w:rsid w:val="006B70B3"/>
    <w:rsid w:val="006B7173"/>
    <w:rsid w:val="006B7338"/>
    <w:rsid w:val="006B753D"/>
    <w:rsid w:val="006B77B8"/>
    <w:rsid w:val="006B7945"/>
    <w:rsid w:val="006C0344"/>
    <w:rsid w:val="006C06A3"/>
    <w:rsid w:val="006C0997"/>
    <w:rsid w:val="006C0AE4"/>
    <w:rsid w:val="006C130B"/>
    <w:rsid w:val="006C1D54"/>
    <w:rsid w:val="006C1FC7"/>
    <w:rsid w:val="006C2251"/>
    <w:rsid w:val="006C23BD"/>
    <w:rsid w:val="006C293C"/>
    <w:rsid w:val="006C2ED5"/>
    <w:rsid w:val="006C30E5"/>
    <w:rsid w:val="006C3444"/>
    <w:rsid w:val="006C3CFB"/>
    <w:rsid w:val="006C4011"/>
    <w:rsid w:val="006C44E7"/>
    <w:rsid w:val="006C46E8"/>
    <w:rsid w:val="006C5395"/>
    <w:rsid w:val="006C5514"/>
    <w:rsid w:val="006C5525"/>
    <w:rsid w:val="006C56E6"/>
    <w:rsid w:val="006C5B3C"/>
    <w:rsid w:val="006C5C19"/>
    <w:rsid w:val="006C5F24"/>
    <w:rsid w:val="006C654C"/>
    <w:rsid w:val="006C6591"/>
    <w:rsid w:val="006C7142"/>
    <w:rsid w:val="006C7F35"/>
    <w:rsid w:val="006C7F96"/>
    <w:rsid w:val="006D0139"/>
    <w:rsid w:val="006D09D3"/>
    <w:rsid w:val="006D114E"/>
    <w:rsid w:val="006D12DD"/>
    <w:rsid w:val="006D14E4"/>
    <w:rsid w:val="006D15D0"/>
    <w:rsid w:val="006D27CE"/>
    <w:rsid w:val="006D27D1"/>
    <w:rsid w:val="006D2907"/>
    <w:rsid w:val="006D2E8F"/>
    <w:rsid w:val="006D3128"/>
    <w:rsid w:val="006D36C7"/>
    <w:rsid w:val="006D37D6"/>
    <w:rsid w:val="006D39F0"/>
    <w:rsid w:val="006D3ACB"/>
    <w:rsid w:val="006D4B6A"/>
    <w:rsid w:val="006D4EE9"/>
    <w:rsid w:val="006D5635"/>
    <w:rsid w:val="006D56A0"/>
    <w:rsid w:val="006D56CE"/>
    <w:rsid w:val="006D5718"/>
    <w:rsid w:val="006D5B8D"/>
    <w:rsid w:val="006D63C8"/>
    <w:rsid w:val="006E01CC"/>
    <w:rsid w:val="006E0C23"/>
    <w:rsid w:val="006E10A9"/>
    <w:rsid w:val="006E17BA"/>
    <w:rsid w:val="006E19E7"/>
    <w:rsid w:val="006E1D92"/>
    <w:rsid w:val="006E1EFF"/>
    <w:rsid w:val="006E1F77"/>
    <w:rsid w:val="006E2061"/>
    <w:rsid w:val="006E26E9"/>
    <w:rsid w:val="006E2870"/>
    <w:rsid w:val="006E2EB1"/>
    <w:rsid w:val="006E30DF"/>
    <w:rsid w:val="006E30E8"/>
    <w:rsid w:val="006E38DB"/>
    <w:rsid w:val="006E39DC"/>
    <w:rsid w:val="006E4115"/>
    <w:rsid w:val="006E4DF2"/>
    <w:rsid w:val="006E591E"/>
    <w:rsid w:val="006E59B7"/>
    <w:rsid w:val="006E5B17"/>
    <w:rsid w:val="006E66EE"/>
    <w:rsid w:val="006E6724"/>
    <w:rsid w:val="006E6CFA"/>
    <w:rsid w:val="006E6EA0"/>
    <w:rsid w:val="006E6EA2"/>
    <w:rsid w:val="006E6EE7"/>
    <w:rsid w:val="006E701F"/>
    <w:rsid w:val="006E72C6"/>
    <w:rsid w:val="006E74E0"/>
    <w:rsid w:val="006E7873"/>
    <w:rsid w:val="006E7BDA"/>
    <w:rsid w:val="006F0421"/>
    <w:rsid w:val="006F0976"/>
    <w:rsid w:val="006F0BA3"/>
    <w:rsid w:val="006F1066"/>
    <w:rsid w:val="006F1129"/>
    <w:rsid w:val="006F1138"/>
    <w:rsid w:val="006F1181"/>
    <w:rsid w:val="006F15B2"/>
    <w:rsid w:val="006F16F5"/>
    <w:rsid w:val="006F17E4"/>
    <w:rsid w:val="006F1801"/>
    <w:rsid w:val="006F1972"/>
    <w:rsid w:val="006F1BBE"/>
    <w:rsid w:val="006F225A"/>
    <w:rsid w:val="006F254D"/>
    <w:rsid w:val="006F2A7A"/>
    <w:rsid w:val="006F2E2B"/>
    <w:rsid w:val="006F2F1C"/>
    <w:rsid w:val="006F3137"/>
    <w:rsid w:val="006F31DD"/>
    <w:rsid w:val="006F3B2F"/>
    <w:rsid w:val="006F3C89"/>
    <w:rsid w:val="006F4954"/>
    <w:rsid w:val="006F4C88"/>
    <w:rsid w:val="006F4E83"/>
    <w:rsid w:val="006F6C38"/>
    <w:rsid w:val="006F7824"/>
    <w:rsid w:val="006F7B92"/>
    <w:rsid w:val="00700653"/>
    <w:rsid w:val="007008CA"/>
    <w:rsid w:val="007016C8"/>
    <w:rsid w:val="007017C0"/>
    <w:rsid w:val="007019DD"/>
    <w:rsid w:val="007027FF"/>
    <w:rsid w:val="0070292B"/>
    <w:rsid w:val="00702B71"/>
    <w:rsid w:val="00702C53"/>
    <w:rsid w:val="007034D9"/>
    <w:rsid w:val="00703603"/>
    <w:rsid w:val="00704686"/>
    <w:rsid w:val="007050FB"/>
    <w:rsid w:val="007054E1"/>
    <w:rsid w:val="007058F4"/>
    <w:rsid w:val="00705B01"/>
    <w:rsid w:val="00705C90"/>
    <w:rsid w:val="00706697"/>
    <w:rsid w:val="0070676E"/>
    <w:rsid w:val="007069B4"/>
    <w:rsid w:val="00706A95"/>
    <w:rsid w:val="00706C2B"/>
    <w:rsid w:val="00706FCB"/>
    <w:rsid w:val="00707001"/>
    <w:rsid w:val="007073FD"/>
    <w:rsid w:val="00707EDD"/>
    <w:rsid w:val="007101DB"/>
    <w:rsid w:val="007106F6"/>
    <w:rsid w:val="00710BB0"/>
    <w:rsid w:val="00711047"/>
    <w:rsid w:val="00712682"/>
    <w:rsid w:val="00712AF2"/>
    <w:rsid w:val="00712F7B"/>
    <w:rsid w:val="007136CF"/>
    <w:rsid w:val="00713C19"/>
    <w:rsid w:val="00713D53"/>
    <w:rsid w:val="0071444F"/>
    <w:rsid w:val="00714484"/>
    <w:rsid w:val="007148BC"/>
    <w:rsid w:val="00714973"/>
    <w:rsid w:val="00714DD6"/>
    <w:rsid w:val="00715167"/>
    <w:rsid w:val="00715177"/>
    <w:rsid w:val="00715199"/>
    <w:rsid w:val="00715ABB"/>
    <w:rsid w:val="0071608C"/>
    <w:rsid w:val="00716166"/>
    <w:rsid w:val="0071641D"/>
    <w:rsid w:val="0071712C"/>
    <w:rsid w:val="0071715C"/>
    <w:rsid w:val="0071767C"/>
    <w:rsid w:val="007179CF"/>
    <w:rsid w:val="00717E62"/>
    <w:rsid w:val="007200DF"/>
    <w:rsid w:val="007207D6"/>
    <w:rsid w:val="0072086E"/>
    <w:rsid w:val="00720A1F"/>
    <w:rsid w:val="00721AC5"/>
    <w:rsid w:val="007220C0"/>
    <w:rsid w:val="00722209"/>
    <w:rsid w:val="00722249"/>
    <w:rsid w:val="00722493"/>
    <w:rsid w:val="00722495"/>
    <w:rsid w:val="00722698"/>
    <w:rsid w:val="007227E7"/>
    <w:rsid w:val="00722E91"/>
    <w:rsid w:val="00723B30"/>
    <w:rsid w:val="00724203"/>
    <w:rsid w:val="007242CC"/>
    <w:rsid w:val="007244C1"/>
    <w:rsid w:val="0072451D"/>
    <w:rsid w:val="0072491A"/>
    <w:rsid w:val="0072492E"/>
    <w:rsid w:val="00724B2C"/>
    <w:rsid w:val="007250A9"/>
    <w:rsid w:val="00725531"/>
    <w:rsid w:val="00725989"/>
    <w:rsid w:val="00725BA7"/>
    <w:rsid w:val="00725CD7"/>
    <w:rsid w:val="00726BE5"/>
    <w:rsid w:val="007272F9"/>
    <w:rsid w:val="0072764D"/>
    <w:rsid w:val="0072784E"/>
    <w:rsid w:val="00727EC8"/>
    <w:rsid w:val="00730999"/>
    <w:rsid w:val="00730D4A"/>
    <w:rsid w:val="00730F70"/>
    <w:rsid w:val="00731383"/>
    <w:rsid w:val="00731505"/>
    <w:rsid w:val="0073220C"/>
    <w:rsid w:val="0073228F"/>
    <w:rsid w:val="00732B2A"/>
    <w:rsid w:val="00733B94"/>
    <w:rsid w:val="0073445E"/>
    <w:rsid w:val="007344FC"/>
    <w:rsid w:val="00734638"/>
    <w:rsid w:val="00734751"/>
    <w:rsid w:val="00734DBC"/>
    <w:rsid w:val="007359A8"/>
    <w:rsid w:val="00735AB5"/>
    <w:rsid w:val="007361FB"/>
    <w:rsid w:val="007362CD"/>
    <w:rsid w:val="00736526"/>
    <w:rsid w:val="00736AB0"/>
    <w:rsid w:val="00736C36"/>
    <w:rsid w:val="00736CF3"/>
    <w:rsid w:val="007372E8"/>
    <w:rsid w:val="00737771"/>
    <w:rsid w:val="00737B79"/>
    <w:rsid w:val="00741190"/>
    <w:rsid w:val="007417DB"/>
    <w:rsid w:val="00741BA9"/>
    <w:rsid w:val="00741C1A"/>
    <w:rsid w:val="00742127"/>
    <w:rsid w:val="0074253C"/>
    <w:rsid w:val="00742695"/>
    <w:rsid w:val="007427D5"/>
    <w:rsid w:val="00742D26"/>
    <w:rsid w:val="00742E7C"/>
    <w:rsid w:val="007432BC"/>
    <w:rsid w:val="0074350D"/>
    <w:rsid w:val="0074353E"/>
    <w:rsid w:val="00743FF1"/>
    <w:rsid w:val="00744253"/>
    <w:rsid w:val="0074426F"/>
    <w:rsid w:val="00745E2D"/>
    <w:rsid w:val="0074613F"/>
    <w:rsid w:val="00746495"/>
    <w:rsid w:val="00746B6F"/>
    <w:rsid w:val="00746F83"/>
    <w:rsid w:val="007472B0"/>
    <w:rsid w:val="007478F7"/>
    <w:rsid w:val="00747DED"/>
    <w:rsid w:val="00750146"/>
    <w:rsid w:val="0075031E"/>
    <w:rsid w:val="0075061A"/>
    <w:rsid w:val="00750683"/>
    <w:rsid w:val="007508B8"/>
    <w:rsid w:val="00750A6E"/>
    <w:rsid w:val="00750D71"/>
    <w:rsid w:val="00750EBC"/>
    <w:rsid w:val="00751128"/>
    <w:rsid w:val="007516AE"/>
    <w:rsid w:val="00751FB7"/>
    <w:rsid w:val="00752195"/>
    <w:rsid w:val="00752360"/>
    <w:rsid w:val="00752590"/>
    <w:rsid w:val="00752EC5"/>
    <w:rsid w:val="00753E9D"/>
    <w:rsid w:val="00754168"/>
    <w:rsid w:val="007541C4"/>
    <w:rsid w:val="007541D7"/>
    <w:rsid w:val="00754463"/>
    <w:rsid w:val="0075498B"/>
    <w:rsid w:val="00754B8C"/>
    <w:rsid w:val="0075506B"/>
    <w:rsid w:val="0075528D"/>
    <w:rsid w:val="0075538E"/>
    <w:rsid w:val="00755674"/>
    <w:rsid w:val="007556DA"/>
    <w:rsid w:val="00755E44"/>
    <w:rsid w:val="0075618E"/>
    <w:rsid w:val="007563DF"/>
    <w:rsid w:val="00757253"/>
    <w:rsid w:val="00757310"/>
    <w:rsid w:val="00757721"/>
    <w:rsid w:val="00757B6D"/>
    <w:rsid w:val="00757C93"/>
    <w:rsid w:val="00760F45"/>
    <w:rsid w:val="0076104C"/>
    <w:rsid w:val="007613EE"/>
    <w:rsid w:val="00761464"/>
    <w:rsid w:val="00761491"/>
    <w:rsid w:val="00761726"/>
    <w:rsid w:val="00761C7F"/>
    <w:rsid w:val="0076285D"/>
    <w:rsid w:val="007628A1"/>
    <w:rsid w:val="00763BB2"/>
    <w:rsid w:val="00763D84"/>
    <w:rsid w:val="00763DE0"/>
    <w:rsid w:val="007646EE"/>
    <w:rsid w:val="00764707"/>
    <w:rsid w:val="00764738"/>
    <w:rsid w:val="007654C8"/>
    <w:rsid w:val="007657EB"/>
    <w:rsid w:val="00765A21"/>
    <w:rsid w:val="00765B96"/>
    <w:rsid w:val="00765F28"/>
    <w:rsid w:val="007667C9"/>
    <w:rsid w:val="00766B72"/>
    <w:rsid w:val="00767454"/>
    <w:rsid w:val="00767F0A"/>
    <w:rsid w:val="00770150"/>
    <w:rsid w:val="00770262"/>
    <w:rsid w:val="00770566"/>
    <w:rsid w:val="0077098E"/>
    <w:rsid w:val="0077124D"/>
    <w:rsid w:val="00771347"/>
    <w:rsid w:val="00772896"/>
    <w:rsid w:val="0077369D"/>
    <w:rsid w:val="00773B37"/>
    <w:rsid w:val="00773D7A"/>
    <w:rsid w:val="00773F40"/>
    <w:rsid w:val="0077477C"/>
    <w:rsid w:val="00774B05"/>
    <w:rsid w:val="00774CB4"/>
    <w:rsid w:val="0077558B"/>
    <w:rsid w:val="00775CB2"/>
    <w:rsid w:val="00775DE9"/>
    <w:rsid w:val="00775E45"/>
    <w:rsid w:val="00776134"/>
    <w:rsid w:val="00776152"/>
    <w:rsid w:val="007764F6"/>
    <w:rsid w:val="00776B11"/>
    <w:rsid w:val="0077734E"/>
    <w:rsid w:val="0077766C"/>
    <w:rsid w:val="00777790"/>
    <w:rsid w:val="0078041B"/>
    <w:rsid w:val="007807F8"/>
    <w:rsid w:val="00780AC7"/>
    <w:rsid w:val="00780D57"/>
    <w:rsid w:val="00780E18"/>
    <w:rsid w:val="007814C4"/>
    <w:rsid w:val="00781905"/>
    <w:rsid w:val="0078196B"/>
    <w:rsid w:val="00781EA2"/>
    <w:rsid w:val="00781EFB"/>
    <w:rsid w:val="00782126"/>
    <w:rsid w:val="007824F7"/>
    <w:rsid w:val="0078272B"/>
    <w:rsid w:val="0078286D"/>
    <w:rsid w:val="00782C09"/>
    <w:rsid w:val="0078311B"/>
    <w:rsid w:val="00783482"/>
    <w:rsid w:val="00783536"/>
    <w:rsid w:val="00783663"/>
    <w:rsid w:val="007841F4"/>
    <w:rsid w:val="00784E7C"/>
    <w:rsid w:val="00785B08"/>
    <w:rsid w:val="00785CFC"/>
    <w:rsid w:val="007864AF"/>
    <w:rsid w:val="007866B1"/>
    <w:rsid w:val="007868FB"/>
    <w:rsid w:val="00786D36"/>
    <w:rsid w:val="007873C9"/>
    <w:rsid w:val="007877AB"/>
    <w:rsid w:val="00790321"/>
    <w:rsid w:val="00790A25"/>
    <w:rsid w:val="00790EA0"/>
    <w:rsid w:val="0079169A"/>
    <w:rsid w:val="00791728"/>
    <w:rsid w:val="007919B0"/>
    <w:rsid w:val="00791CFB"/>
    <w:rsid w:val="00791CFF"/>
    <w:rsid w:val="00792071"/>
    <w:rsid w:val="00792113"/>
    <w:rsid w:val="007922CC"/>
    <w:rsid w:val="007924EE"/>
    <w:rsid w:val="007926A1"/>
    <w:rsid w:val="00792CEC"/>
    <w:rsid w:val="00793068"/>
    <w:rsid w:val="007930E2"/>
    <w:rsid w:val="00793EBB"/>
    <w:rsid w:val="00793ED5"/>
    <w:rsid w:val="00794266"/>
    <w:rsid w:val="007942C9"/>
    <w:rsid w:val="0079456F"/>
    <w:rsid w:val="007951C4"/>
    <w:rsid w:val="007954A7"/>
    <w:rsid w:val="007954F1"/>
    <w:rsid w:val="0079551F"/>
    <w:rsid w:val="007962A9"/>
    <w:rsid w:val="00797748"/>
    <w:rsid w:val="007977AB"/>
    <w:rsid w:val="0079798F"/>
    <w:rsid w:val="00797DF8"/>
    <w:rsid w:val="00797E4F"/>
    <w:rsid w:val="007A00CD"/>
    <w:rsid w:val="007A022D"/>
    <w:rsid w:val="007A0C16"/>
    <w:rsid w:val="007A0C92"/>
    <w:rsid w:val="007A0EB5"/>
    <w:rsid w:val="007A0F1E"/>
    <w:rsid w:val="007A18B4"/>
    <w:rsid w:val="007A1B53"/>
    <w:rsid w:val="007A2547"/>
    <w:rsid w:val="007A27D8"/>
    <w:rsid w:val="007A2981"/>
    <w:rsid w:val="007A2D61"/>
    <w:rsid w:val="007A30BB"/>
    <w:rsid w:val="007A34D0"/>
    <w:rsid w:val="007A38B8"/>
    <w:rsid w:val="007A3989"/>
    <w:rsid w:val="007A3A9A"/>
    <w:rsid w:val="007A3B8D"/>
    <w:rsid w:val="007A3E0F"/>
    <w:rsid w:val="007A3E16"/>
    <w:rsid w:val="007A3F0F"/>
    <w:rsid w:val="007A41E9"/>
    <w:rsid w:val="007A4D72"/>
    <w:rsid w:val="007A4DF9"/>
    <w:rsid w:val="007A5E38"/>
    <w:rsid w:val="007A62F1"/>
    <w:rsid w:val="007A643B"/>
    <w:rsid w:val="007A66FD"/>
    <w:rsid w:val="007A6890"/>
    <w:rsid w:val="007A69AC"/>
    <w:rsid w:val="007A6DFC"/>
    <w:rsid w:val="007A781C"/>
    <w:rsid w:val="007A7D46"/>
    <w:rsid w:val="007A7F20"/>
    <w:rsid w:val="007A7F73"/>
    <w:rsid w:val="007B06D2"/>
    <w:rsid w:val="007B0DD5"/>
    <w:rsid w:val="007B0E04"/>
    <w:rsid w:val="007B1382"/>
    <w:rsid w:val="007B15BB"/>
    <w:rsid w:val="007B18C4"/>
    <w:rsid w:val="007B1A68"/>
    <w:rsid w:val="007B2162"/>
    <w:rsid w:val="007B221D"/>
    <w:rsid w:val="007B2625"/>
    <w:rsid w:val="007B2916"/>
    <w:rsid w:val="007B29A7"/>
    <w:rsid w:val="007B3189"/>
    <w:rsid w:val="007B33D5"/>
    <w:rsid w:val="007B3684"/>
    <w:rsid w:val="007B38D7"/>
    <w:rsid w:val="007B3F32"/>
    <w:rsid w:val="007B4D70"/>
    <w:rsid w:val="007B5198"/>
    <w:rsid w:val="007B5E44"/>
    <w:rsid w:val="007B5F15"/>
    <w:rsid w:val="007B6383"/>
    <w:rsid w:val="007B66B4"/>
    <w:rsid w:val="007B6972"/>
    <w:rsid w:val="007B6A35"/>
    <w:rsid w:val="007B6AAC"/>
    <w:rsid w:val="007B73EE"/>
    <w:rsid w:val="007B765A"/>
    <w:rsid w:val="007B7AF9"/>
    <w:rsid w:val="007B7C9D"/>
    <w:rsid w:val="007B7EC8"/>
    <w:rsid w:val="007C07A3"/>
    <w:rsid w:val="007C0F5F"/>
    <w:rsid w:val="007C1AB8"/>
    <w:rsid w:val="007C21F0"/>
    <w:rsid w:val="007C25BA"/>
    <w:rsid w:val="007C2E6E"/>
    <w:rsid w:val="007C37BF"/>
    <w:rsid w:val="007C3A3B"/>
    <w:rsid w:val="007C3ACE"/>
    <w:rsid w:val="007C4078"/>
    <w:rsid w:val="007C4425"/>
    <w:rsid w:val="007C4896"/>
    <w:rsid w:val="007C4CFE"/>
    <w:rsid w:val="007C4D53"/>
    <w:rsid w:val="007C4F7F"/>
    <w:rsid w:val="007C6215"/>
    <w:rsid w:val="007C6E0B"/>
    <w:rsid w:val="007C7120"/>
    <w:rsid w:val="007C7843"/>
    <w:rsid w:val="007C7A53"/>
    <w:rsid w:val="007D012A"/>
    <w:rsid w:val="007D01A6"/>
    <w:rsid w:val="007D0801"/>
    <w:rsid w:val="007D096D"/>
    <w:rsid w:val="007D0CD1"/>
    <w:rsid w:val="007D0F48"/>
    <w:rsid w:val="007D10FA"/>
    <w:rsid w:val="007D14E4"/>
    <w:rsid w:val="007D18D4"/>
    <w:rsid w:val="007D19AD"/>
    <w:rsid w:val="007D33FC"/>
    <w:rsid w:val="007D37CF"/>
    <w:rsid w:val="007D38BD"/>
    <w:rsid w:val="007D3C9C"/>
    <w:rsid w:val="007D3E8C"/>
    <w:rsid w:val="007D3EBC"/>
    <w:rsid w:val="007D49A4"/>
    <w:rsid w:val="007D5563"/>
    <w:rsid w:val="007D55BB"/>
    <w:rsid w:val="007D5A9F"/>
    <w:rsid w:val="007D5B20"/>
    <w:rsid w:val="007D5DD5"/>
    <w:rsid w:val="007D5EA1"/>
    <w:rsid w:val="007D60A5"/>
    <w:rsid w:val="007D62BF"/>
    <w:rsid w:val="007D65E0"/>
    <w:rsid w:val="007D680A"/>
    <w:rsid w:val="007D697B"/>
    <w:rsid w:val="007D6A34"/>
    <w:rsid w:val="007D6ADB"/>
    <w:rsid w:val="007D6FFB"/>
    <w:rsid w:val="007D7216"/>
    <w:rsid w:val="007D79D2"/>
    <w:rsid w:val="007D7A47"/>
    <w:rsid w:val="007D7C73"/>
    <w:rsid w:val="007D7C7E"/>
    <w:rsid w:val="007E0389"/>
    <w:rsid w:val="007E0407"/>
    <w:rsid w:val="007E0442"/>
    <w:rsid w:val="007E0BB9"/>
    <w:rsid w:val="007E0C6D"/>
    <w:rsid w:val="007E1584"/>
    <w:rsid w:val="007E1707"/>
    <w:rsid w:val="007E1A69"/>
    <w:rsid w:val="007E2CFC"/>
    <w:rsid w:val="007E2E58"/>
    <w:rsid w:val="007E327A"/>
    <w:rsid w:val="007E32D7"/>
    <w:rsid w:val="007E32DF"/>
    <w:rsid w:val="007E3D39"/>
    <w:rsid w:val="007E4128"/>
    <w:rsid w:val="007E47CD"/>
    <w:rsid w:val="007E5E0E"/>
    <w:rsid w:val="007E5F3D"/>
    <w:rsid w:val="007E6061"/>
    <w:rsid w:val="007E74E1"/>
    <w:rsid w:val="007E7D11"/>
    <w:rsid w:val="007E7FE9"/>
    <w:rsid w:val="007F0160"/>
    <w:rsid w:val="007F02DD"/>
    <w:rsid w:val="007F04F6"/>
    <w:rsid w:val="007F05D1"/>
    <w:rsid w:val="007F061E"/>
    <w:rsid w:val="007F1014"/>
    <w:rsid w:val="007F17C3"/>
    <w:rsid w:val="007F18D2"/>
    <w:rsid w:val="007F1BAD"/>
    <w:rsid w:val="007F1DB3"/>
    <w:rsid w:val="007F22F1"/>
    <w:rsid w:val="007F3051"/>
    <w:rsid w:val="007F39DF"/>
    <w:rsid w:val="007F40E9"/>
    <w:rsid w:val="007F45D7"/>
    <w:rsid w:val="007F5FA8"/>
    <w:rsid w:val="007F5FD4"/>
    <w:rsid w:val="007F663F"/>
    <w:rsid w:val="007F7292"/>
    <w:rsid w:val="007F78C2"/>
    <w:rsid w:val="007F79C0"/>
    <w:rsid w:val="00800176"/>
    <w:rsid w:val="008002AA"/>
    <w:rsid w:val="0080039B"/>
    <w:rsid w:val="00800A4F"/>
    <w:rsid w:val="0080112C"/>
    <w:rsid w:val="0080166D"/>
    <w:rsid w:val="008022A9"/>
    <w:rsid w:val="008022DE"/>
    <w:rsid w:val="008029D2"/>
    <w:rsid w:val="00802A77"/>
    <w:rsid w:val="00802DF9"/>
    <w:rsid w:val="008033DC"/>
    <w:rsid w:val="00803709"/>
    <w:rsid w:val="008037AB"/>
    <w:rsid w:val="00804B3E"/>
    <w:rsid w:val="00804D54"/>
    <w:rsid w:val="00805050"/>
    <w:rsid w:val="008053F6"/>
    <w:rsid w:val="0080544E"/>
    <w:rsid w:val="008055F5"/>
    <w:rsid w:val="008057C2"/>
    <w:rsid w:val="00805950"/>
    <w:rsid w:val="00806E97"/>
    <w:rsid w:val="00807674"/>
    <w:rsid w:val="0081026B"/>
    <w:rsid w:val="008108FB"/>
    <w:rsid w:val="00810962"/>
    <w:rsid w:val="00810BE2"/>
    <w:rsid w:val="008110C9"/>
    <w:rsid w:val="0081140F"/>
    <w:rsid w:val="00811FB8"/>
    <w:rsid w:val="00811FE0"/>
    <w:rsid w:val="008124F9"/>
    <w:rsid w:val="00812A5D"/>
    <w:rsid w:val="00812FF5"/>
    <w:rsid w:val="008132F4"/>
    <w:rsid w:val="00813B11"/>
    <w:rsid w:val="00815599"/>
    <w:rsid w:val="008156C2"/>
    <w:rsid w:val="0081573A"/>
    <w:rsid w:val="00815888"/>
    <w:rsid w:val="00815ABD"/>
    <w:rsid w:val="00815FEF"/>
    <w:rsid w:val="00816384"/>
    <w:rsid w:val="008167BB"/>
    <w:rsid w:val="00817007"/>
    <w:rsid w:val="00817671"/>
    <w:rsid w:val="00817673"/>
    <w:rsid w:val="008176EB"/>
    <w:rsid w:val="00817888"/>
    <w:rsid w:val="00817BE9"/>
    <w:rsid w:val="00817C5A"/>
    <w:rsid w:val="00817C6D"/>
    <w:rsid w:val="00820070"/>
    <w:rsid w:val="008206B8"/>
    <w:rsid w:val="00820A98"/>
    <w:rsid w:val="00820BD2"/>
    <w:rsid w:val="00820C89"/>
    <w:rsid w:val="00821295"/>
    <w:rsid w:val="0082173C"/>
    <w:rsid w:val="008219C6"/>
    <w:rsid w:val="00822AB3"/>
    <w:rsid w:val="00822EB5"/>
    <w:rsid w:val="00822FAE"/>
    <w:rsid w:val="00823069"/>
    <w:rsid w:val="00823172"/>
    <w:rsid w:val="008232FF"/>
    <w:rsid w:val="00824612"/>
    <w:rsid w:val="0082472B"/>
    <w:rsid w:val="00824930"/>
    <w:rsid w:val="00824AC4"/>
    <w:rsid w:val="00824BCD"/>
    <w:rsid w:val="00824D53"/>
    <w:rsid w:val="00825102"/>
    <w:rsid w:val="00825DB0"/>
    <w:rsid w:val="00825F41"/>
    <w:rsid w:val="00826067"/>
    <w:rsid w:val="00826198"/>
    <w:rsid w:val="0082660B"/>
    <w:rsid w:val="00826E81"/>
    <w:rsid w:val="00827151"/>
    <w:rsid w:val="00827202"/>
    <w:rsid w:val="0082749E"/>
    <w:rsid w:val="00827540"/>
    <w:rsid w:val="0082790F"/>
    <w:rsid w:val="00830191"/>
    <w:rsid w:val="00830609"/>
    <w:rsid w:val="008310C5"/>
    <w:rsid w:val="008311A6"/>
    <w:rsid w:val="008314E6"/>
    <w:rsid w:val="00831821"/>
    <w:rsid w:val="008318A3"/>
    <w:rsid w:val="00831C99"/>
    <w:rsid w:val="00831EF2"/>
    <w:rsid w:val="00831F1C"/>
    <w:rsid w:val="0083209F"/>
    <w:rsid w:val="008326B4"/>
    <w:rsid w:val="00832CC3"/>
    <w:rsid w:val="00833C32"/>
    <w:rsid w:val="00833DA9"/>
    <w:rsid w:val="00833ED3"/>
    <w:rsid w:val="00833F01"/>
    <w:rsid w:val="008343D8"/>
    <w:rsid w:val="00834713"/>
    <w:rsid w:val="00834BC1"/>
    <w:rsid w:val="00834F77"/>
    <w:rsid w:val="00835A69"/>
    <w:rsid w:val="00836329"/>
    <w:rsid w:val="00836462"/>
    <w:rsid w:val="008367E9"/>
    <w:rsid w:val="00836929"/>
    <w:rsid w:val="00836DCC"/>
    <w:rsid w:val="008370DD"/>
    <w:rsid w:val="0083728F"/>
    <w:rsid w:val="00837A76"/>
    <w:rsid w:val="008402FF"/>
    <w:rsid w:val="0084045B"/>
    <w:rsid w:val="008405AF"/>
    <w:rsid w:val="00840FB9"/>
    <w:rsid w:val="00841C36"/>
    <w:rsid w:val="00842067"/>
    <w:rsid w:val="0084218C"/>
    <w:rsid w:val="00842B26"/>
    <w:rsid w:val="00842C4E"/>
    <w:rsid w:val="00842E67"/>
    <w:rsid w:val="0084378C"/>
    <w:rsid w:val="00843B17"/>
    <w:rsid w:val="00843DB0"/>
    <w:rsid w:val="00843DB6"/>
    <w:rsid w:val="00843E8F"/>
    <w:rsid w:val="00843EA8"/>
    <w:rsid w:val="0084402C"/>
    <w:rsid w:val="0084431F"/>
    <w:rsid w:val="0084443E"/>
    <w:rsid w:val="00844712"/>
    <w:rsid w:val="008447BA"/>
    <w:rsid w:val="0084497A"/>
    <w:rsid w:val="00845135"/>
    <w:rsid w:val="008451D6"/>
    <w:rsid w:val="008454D0"/>
    <w:rsid w:val="008466DE"/>
    <w:rsid w:val="00846DE5"/>
    <w:rsid w:val="00847151"/>
    <w:rsid w:val="008479F7"/>
    <w:rsid w:val="00847FF4"/>
    <w:rsid w:val="0085055B"/>
    <w:rsid w:val="008509F4"/>
    <w:rsid w:val="00850BF3"/>
    <w:rsid w:val="00850F06"/>
    <w:rsid w:val="00851161"/>
    <w:rsid w:val="00851229"/>
    <w:rsid w:val="0085134C"/>
    <w:rsid w:val="008515D9"/>
    <w:rsid w:val="00851D53"/>
    <w:rsid w:val="008528C3"/>
    <w:rsid w:val="0085294B"/>
    <w:rsid w:val="00852A9B"/>
    <w:rsid w:val="00852C20"/>
    <w:rsid w:val="00852D3C"/>
    <w:rsid w:val="00853391"/>
    <w:rsid w:val="00853422"/>
    <w:rsid w:val="008534F4"/>
    <w:rsid w:val="00853A9E"/>
    <w:rsid w:val="00853CB0"/>
    <w:rsid w:val="00853E0C"/>
    <w:rsid w:val="00853E4B"/>
    <w:rsid w:val="00854540"/>
    <w:rsid w:val="008546D6"/>
    <w:rsid w:val="008549FB"/>
    <w:rsid w:val="00854A15"/>
    <w:rsid w:val="00855418"/>
    <w:rsid w:val="00855540"/>
    <w:rsid w:val="008556F3"/>
    <w:rsid w:val="008557C6"/>
    <w:rsid w:val="00855A6E"/>
    <w:rsid w:val="00855BAE"/>
    <w:rsid w:val="00856059"/>
    <w:rsid w:val="00856382"/>
    <w:rsid w:val="00856539"/>
    <w:rsid w:val="0085680C"/>
    <w:rsid w:val="00856D6B"/>
    <w:rsid w:val="00856FBA"/>
    <w:rsid w:val="00857190"/>
    <w:rsid w:val="00857373"/>
    <w:rsid w:val="008575D9"/>
    <w:rsid w:val="008576F9"/>
    <w:rsid w:val="00857714"/>
    <w:rsid w:val="0085792B"/>
    <w:rsid w:val="00857EA9"/>
    <w:rsid w:val="00860411"/>
    <w:rsid w:val="008605B6"/>
    <w:rsid w:val="008606DF"/>
    <w:rsid w:val="008608A5"/>
    <w:rsid w:val="00860B82"/>
    <w:rsid w:val="00860F6E"/>
    <w:rsid w:val="00860F7E"/>
    <w:rsid w:val="008612C3"/>
    <w:rsid w:val="008614E7"/>
    <w:rsid w:val="00861642"/>
    <w:rsid w:val="00861E14"/>
    <w:rsid w:val="00862C9E"/>
    <w:rsid w:val="00863054"/>
    <w:rsid w:val="00863279"/>
    <w:rsid w:val="008632DE"/>
    <w:rsid w:val="0086354A"/>
    <w:rsid w:val="00863F04"/>
    <w:rsid w:val="0086414A"/>
    <w:rsid w:val="008644DA"/>
    <w:rsid w:val="008647F0"/>
    <w:rsid w:val="0086491D"/>
    <w:rsid w:val="00864EAF"/>
    <w:rsid w:val="00864FCB"/>
    <w:rsid w:val="00865137"/>
    <w:rsid w:val="008654EA"/>
    <w:rsid w:val="00865A6A"/>
    <w:rsid w:val="00865B36"/>
    <w:rsid w:val="0086626C"/>
    <w:rsid w:val="00866B50"/>
    <w:rsid w:val="00866D69"/>
    <w:rsid w:val="008679C1"/>
    <w:rsid w:val="008679D0"/>
    <w:rsid w:val="00870033"/>
    <w:rsid w:val="008709C4"/>
    <w:rsid w:val="00870A3E"/>
    <w:rsid w:val="00870E93"/>
    <w:rsid w:val="0087148F"/>
    <w:rsid w:val="008714B5"/>
    <w:rsid w:val="0087181B"/>
    <w:rsid w:val="00871C2C"/>
    <w:rsid w:val="00872A78"/>
    <w:rsid w:val="00872E1E"/>
    <w:rsid w:val="008732EF"/>
    <w:rsid w:val="00873774"/>
    <w:rsid w:val="008737B4"/>
    <w:rsid w:val="00873C2F"/>
    <w:rsid w:val="00874331"/>
    <w:rsid w:val="00874823"/>
    <w:rsid w:val="00874BC6"/>
    <w:rsid w:val="00874CF5"/>
    <w:rsid w:val="00874D26"/>
    <w:rsid w:val="00875106"/>
    <w:rsid w:val="00875DE2"/>
    <w:rsid w:val="00876404"/>
    <w:rsid w:val="00877324"/>
    <w:rsid w:val="008777DD"/>
    <w:rsid w:val="00877B02"/>
    <w:rsid w:val="00877B04"/>
    <w:rsid w:val="00877D64"/>
    <w:rsid w:val="0088035B"/>
    <w:rsid w:val="00880AC0"/>
    <w:rsid w:val="00880D00"/>
    <w:rsid w:val="00881BAA"/>
    <w:rsid w:val="00881EDF"/>
    <w:rsid w:val="0088202D"/>
    <w:rsid w:val="008822BE"/>
    <w:rsid w:val="00882452"/>
    <w:rsid w:val="008824F3"/>
    <w:rsid w:val="008827F6"/>
    <w:rsid w:val="00882A8C"/>
    <w:rsid w:val="00882CA9"/>
    <w:rsid w:val="00882D67"/>
    <w:rsid w:val="00883142"/>
    <w:rsid w:val="00883246"/>
    <w:rsid w:val="00883537"/>
    <w:rsid w:val="00883FC9"/>
    <w:rsid w:val="0088404F"/>
    <w:rsid w:val="00884328"/>
    <w:rsid w:val="008845D1"/>
    <w:rsid w:val="0088470A"/>
    <w:rsid w:val="00884EE7"/>
    <w:rsid w:val="00885332"/>
    <w:rsid w:val="00885C0F"/>
    <w:rsid w:val="00885D91"/>
    <w:rsid w:val="008860EC"/>
    <w:rsid w:val="00886366"/>
    <w:rsid w:val="00886448"/>
    <w:rsid w:val="00886AAC"/>
    <w:rsid w:val="00886B5F"/>
    <w:rsid w:val="00886C9B"/>
    <w:rsid w:val="00886F1A"/>
    <w:rsid w:val="008870B6"/>
    <w:rsid w:val="008875D4"/>
    <w:rsid w:val="00890475"/>
    <w:rsid w:val="008909F5"/>
    <w:rsid w:val="00890B87"/>
    <w:rsid w:val="00891D07"/>
    <w:rsid w:val="00891D96"/>
    <w:rsid w:val="00891E89"/>
    <w:rsid w:val="00892070"/>
    <w:rsid w:val="0089242E"/>
    <w:rsid w:val="0089276C"/>
    <w:rsid w:val="00892C25"/>
    <w:rsid w:val="00893043"/>
    <w:rsid w:val="008933D8"/>
    <w:rsid w:val="0089363B"/>
    <w:rsid w:val="0089363E"/>
    <w:rsid w:val="00893BEA"/>
    <w:rsid w:val="00894A6A"/>
    <w:rsid w:val="008952C0"/>
    <w:rsid w:val="008956CA"/>
    <w:rsid w:val="00895F27"/>
    <w:rsid w:val="008960A3"/>
    <w:rsid w:val="008967E9"/>
    <w:rsid w:val="00896B84"/>
    <w:rsid w:val="00896CFF"/>
    <w:rsid w:val="00896E26"/>
    <w:rsid w:val="00897B2F"/>
    <w:rsid w:val="008A0299"/>
    <w:rsid w:val="008A0CFE"/>
    <w:rsid w:val="008A0DB0"/>
    <w:rsid w:val="008A0E04"/>
    <w:rsid w:val="008A1D47"/>
    <w:rsid w:val="008A24E1"/>
    <w:rsid w:val="008A26AB"/>
    <w:rsid w:val="008A26D7"/>
    <w:rsid w:val="008A2826"/>
    <w:rsid w:val="008A2B45"/>
    <w:rsid w:val="008A2B64"/>
    <w:rsid w:val="008A2F70"/>
    <w:rsid w:val="008A33C8"/>
    <w:rsid w:val="008A3424"/>
    <w:rsid w:val="008A37A3"/>
    <w:rsid w:val="008A39D5"/>
    <w:rsid w:val="008A3AA1"/>
    <w:rsid w:val="008A409F"/>
    <w:rsid w:val="008A4744"/>
    <w:rsid w:val="008A50E3"/>
    <w:rsid w:val="008A51F6"/>
    <w:rsid w:val="008A56D0"/>
    <w:rsid w:val="008A5B1A"/>
    <w:rsid w:val="008A5B7A"/>
    <w:rsid w:val="008A6A31"/>
    <w:rsid w:val="008A7031"/>
    <w:rsid w:val="008A7449"/>
    <w:rsid w:val="008B01E7"/>
    <w:rsid w:val="008B062D"/>
    <w:rsid w:val="008B09B7"/>
    <w:rsid w:val="008B0B96"/>
    <w:rsid w:val="008B1084"/>
    <w:rsid w:val="008B127D"/>
    <w:rsid w:val="008B1413"/>
    <w:rsid w:val="008B1967"/>
    <w:rsid w:val="008B1AA1"/>
    <w:rsid w:val="008B2766"/>
    <w:rsid w:val="008B28FD"/>
    <w:rsid w:val="008B2AF0"/>
    <w:rsid w:val="008B32C6"/>
    <w:rsid w:val="008B3450"/>
    <w:rsid w:val="008B377B"/>
    <w:rsid w:val="008B3D3F"/>
    <w:rsid w:val="008B3E43"/>
    <w:rsid w:val="008B3EC8"/>
    <w:rsid w:val="008B3EEE"/>
    <w:rsid w:val="008B423D"/>
    <w:rsid w:val="008B4308"/>
    <w:rsid w:val="008B432B"/>
    <w:rsid w:val="008B59C0"/>
    <w:rsid w:val="008B63AF"/>
    <w:rsid w:val="008B6AF1"/>
    <w:rsid w:val="008B6F01"/>
    <w:rsid w:val="008B701F"/>
    <w:rsid w:val="008B7022"/>
    <w:rsid w:val="008B7367"/>
    <w:rsid w:val="008B7443"/>
    <w:rsid w:val="008B7471"/>
    <w:rsid w:val="008B754D"/>
    <w:rsid w:val="008B7605"/>
    <w:rsid w:val="008B77CA"/>
    <w:rsid w:val="008B7DFB"/>
    <w:rsid w:val="008C046E"/>
    <w:rsid w:val="008C05E2"/>
    <w:rsid w:val="008C092B"/>
    <w:rsid w:val="008C0CBC"/>
    <w:rsid w:val="008C25A9"/>
    <w:rsid w:val="008C2E9C"/>
    <w:rsid w:val="008C2EE4"/>
    <w:rsid w:val="008C2FF2"/>
    <w:rsid w:val="008C4146"/>
    <w:rsid w:val="008C466C"/>
    <w:rsid w:val="008C49C3"/>
    <w:rsid w:val="008C4C2B"/>
    <w:rsid w:val="008C51F4"/>
    <w:rsid w:val="008C62B7"/>
    <w:rsid w:val="008C64CB"/>
    <w:rsid w:val="008C681A"/>
    <w:rsid w:val="008C6BA8"/>
    <w:rsid w:val="008C710F"/>
    <w:rsid w:val="008C7399"/>
    <w:rsid w:val="008C7429"/>
    <w:rsid w:val="008C7BB5"/>
    <w:rsid w:val="008D058A"/>
    <w:rsid w:val="008D0739"/>
    <w:rsid w:val="008D0A26"/>
    <w:rsid w:val="008D0A90"/>
    <w:rsid w:val="008D190E"/>
    <w:rsid w:val="008D1E70"/>
    <w:rsid w:val="008D2496"/>
    <w:rsid w:val="008D24FF"/>
    <w:rsid w:val="008D2A9A"/>
    <w:rsid w:val="008D2BD8"/>
    <w:rsid w:val="008D2FB9"/>
    <w:rsid w:val="008D33FC"/>
    <w:rsid w:val="008D38E0"/>
    <w:rsid w:val="008D3B63"/>
    <w:rsid w:val="008D3DDC"/>
    <w:rsid w:val="008D4AB4"/>
    <w:rsid w:val="008D4C7D"/>
    <w:rsid w:val="008D5304"/>
    <w:rsid w:val="008D5958"/>
    <w:rsid w:val="008D6053"/>
    <w:rsid w:val="008D60BC"/>
    <w:rsid w:val="008D6502"/>
    <w:rsid w:val="008D6589"/>
    <w:rsid w:val="008D6A42"/>
    <w:rsid w:val="008D6EEB"/>
    <w:rsid w:val="008D6F19"/>
    <w:rsid w:val="008D730A"/>
    <w:rsid w:val="008D74EE"/>
    <w:rsid w:val="008D77E0"/>
    <w:rsid w:val="008D7C9D"/>
    <w:rsid w:val="008E0188"/>
    <w:rsid w:val="008E0717"/>
    <w:rsid w:val="008E0D0D"/>
    <w:rsid w:val="008E15C2"/>
    <w:rsid w:val="008E1772"/>
    <w:rsid w:val="008E21E9"/>
    <w:rsid w:val="008E221A"/>
    <w:rsid w:val="008E2720"/>
    <w:rsid w:val="008E2B97"/>
    <w:rsid w:val="008E34EF"/>
    <w:rsid w:val="008E4033"/>
    <w:rsid w:val="008E4AB8"/>
    <w:rsid w:val="008E52D5"/>
    <w:rsid w:val="008E597C"/>
    <w:rsid w:val="008E619A"/>
    <w:rsid w:val="008E62A3"/>
    <w:rsid w:val="008E62E1"/>
    <w:rsid w:val="008E62EF"/>
    <w:rsid w:val="008E6380"/>
    <w:rsid w:val="008E6746"/>
    <w:rsid w:val="008E6A80"/>
    <w:rsid w:val="008E6F6F"/>
    <w:rsid w:val="008E70BC"/>
    <w:rsid w:val="008E7195"/>
    <w:rsid w:val="008E7B22"/>
    <w:rsid w:val="008F048A"/>
    <w:rsid w:val="008F0561"/>
    <w:rsid w:val="008F076C"/>
    <w:rsid w:val="008F0814"/>
    <w:rsid w:val="008F0890"/>
    <w:rsid w:val="008F0D16"/>
    <w:rsid w:val="008F0D58"/>
    <w:rsid w:val="008F127F"/>
    <w:rsid w:val="008F132A"/>
    <w:rsid w:val="008F13B5"/>
    <w:rsid w:val="008F1908"/>
    <w:rsid w:val="008F1A96"/>
    <w:rsid w:val="008F1FC1"/>
    <w:rsid w:val="008F281F"/>
    <w:rsid w:val="008F2941"/>
    <w:rsid w:val="008F2BD0"/>
    <w:rsid w:val="008F2F7A"/>
    <w:rsid w:val="008F3044"/>
    <w:rsid w:val="008F37EA"/>
    <w:rsid w:val="008F3B60"/>
    <w:rsid w:val="008F3B81"/>
    <w:rsid w:val="008F3BF1"/>
    <w:rsid w:val="008F3FDE"/>
    <w:rsid w:val="008F4367"/>
    <w:rsid w:val="008F4880"/>
    <w:rsid w:val="008F4AC9"/>
    <w:rsid w:val="008F573D"/>
    <w:rsid w:val="008F5D6C"/>
    <w:rsid w:val="008F5FFE"/>
    <w:rsid w:val="008F6926"/>
    <w:rsid w:val="008F6EF4"/>
    <w:rsid w:val="008F70D1"/>
    <w:rsid w:val="008F7101"/>
    <w:rsid w:val="008F710F"/>
    <w:rsid w:val="008F71EB"/>
    <w:rsid w:val="008F7301"/>
    <w:rsid w:val="008F75E3"/>
    <w:rsid w:val="00900818"/>
    <w:rsid w:val="00900939"/>
    <w:rsid w:val="00900C61"/>
    <w:rsid w:val="00900F99"/>
    <w:rsid w:val="0090121F"/>
    <w:rsid w:val="00901714"/>
    <w:rsid w:val="009019FD"/>
    <w:rsid w:val="00901A2D"/>
    <w:rsid w:val="00901F8F"/>
    <w:rsid w:val="00902072"/>
    <w:rsid w:val="00902531"/>
    <w:rsid w:val="009028D8"/>
    <w:rsid w:val="009039A2"/>
    <w:rsid w:val="00903BBB"/>
    <w:rsid w:val="00903CD9"/>
    <w:rsid w:val="009040C8"/>
    <w:rsid w:val="00904C4F"/>
    <w:rsid w:val="00904E32"/>
    <w:rsid w:val="009056DF"/>
    <w:rsid w:val="00906210"/>
    <w:rsid w:val="0090630C"/>
    <w:rsid w:val="00906EE8"/>
    <w:rsid w:val="0090751B"/>
    <w:rsid w:val="009079BC"/>
    <w:rsid w:val="009104F4"/>
    <w:rsid w:val="00910937"/>
    <w:rsid w:val="00910948"/>
    <w:rsid w:val="00912167"/>
    <w:rsid w:val="0091263B"/>
    <w:rsid w:val="009126F2"/>
    <w:rsid w:val="00912768"/>
    <w:rsid w:val="0091295E"/>
    <w:rsid w:val="00912A4A"/>
    <w:rsid w:val="00912C2D"/>
    <w:rsid w:val="009131AA"/>
    <w:rsid w:val="00913ECF"/>
    <w:rsid w:val="00914659"/>
    <w:rsid w:val="0091477E"/>
    <w:rsid w:val="009147FD"/>
    <w:rsid w:val="00914A80"/>
    <w:rsid w:val="00914B1D"/>
    <w:rsid w:val="00914BD2"/>
    <w:rsid w:val="00914C5E"/>
    <w:rsid w:val="00915F04"/>
    <w:rsid w:val="00916183"/>
    <w:rsid w:val="00916222"/>
    <w:rsid w:val="00916332"/>
    <w:rsid w:val="009166DC"/>
    <w:rsid w:val="00916850"/>
    <w:rsid w:val="00916AD2"/>
    <w:rsid w:val="00916FDC"/>
    <w:rsid w:val="0091706C"/>
    <w:rsid w:val="00917615"/>
    <w:rsid w:val="0091776C"/>
    <w:rsid w:val="00917C42"/>
    <w:rsid w:val="00920614"/>
    <w:rsid w:val="009209F7"/>
    <w:rsid w:val="00920C21"/>
    <w:rsid w:val="00920F46"/>
    <w:rsid w:val="00920F73"/>
    <w:rsid w:val="00921177"/>
    <w:rsid w:val="00921A98"/>
    <w:rsid w:val="00922703"/>
    <w:rsid w:val="00922802"/>
    <w:rsid w:val="009229BC"/>
    <w:rsid w:val="009231E7"/>
    <w:rsid w:val="009237A3"/>
    <w:rsid w:val="00923E71"/>
    <w:rsid w:val="00924166"/>
    <w:rsid w:val="00924304"/>
    <w:rsid w:val="0092430B"/>
    <w:rsid w:val="00924A81"/>
    <w:rsid w:val="009252C0"/>
    <w:rsid w:val="00925422"/>
    <w:rsid w:val="00925D76"/>
    <w:rsid w:val="00925E5A"/>
    <w:rsid w:val="009267A4"/>
    <w:rsid w:val="009269CD"/>
    <w:rsid w:val="00926DDE"/>
    <w:rsid w:val="00930645"/>
    <w:rsid w:val="009306A4"/>
    <w:rsid w:val="00930C7D"/>
    <w:rsid w:val="00930D5B"/>
    <w:rsid w:val="00930DBA"/>
    <w:rsid w:val="00930E15"/>
    <w:rsid w:val="00930E52"/>
    <w:rsid w:val="0093119F"/>
    <w:rsid w:val="00931821"/>
    <w:rsid w:val="00931880"/>
    <w:rsid w:val="00931944"/>
    <w:rsid w:val="009319CC"/>
    <w:rsid w:val="00931A65"/>
    <w:rsid w:val="0093203F"/>
    <w:rsid w:val="00932354"/>
    <w:rsid w:val="00932506"/>
    <w:rsid w:val="00932633"/>
    <w:rsid w:val="00932638"/>
    <w:rsid w:val="009331A1"/>
    <w:rsid w:val="009332F6"/>
    <w:rsid w:val="0093363E"/>
    <w:rsid w:val="00933984"/>
    <w:rsid w:val="009339C1"/>
    <w:rsid w:val="00933F1D"/>
    <w:rsid w:val="00934B86"/>
    <w:rsid w:val="00934C9A"/>
    <w:rsid w:val="00935096"/>
    <w:rsid w:val="009359E5"/>
    <w:rsid w:val="0093602D"/>
    <w:rsid w:val="00936712"/>
    <w:rsid w:val="00936B28"/>
    <w:rsid w:val="009371F4"/>
    <w:rsid w:val="009376ED"/>
    <w:rsid w:val="0093776D"/>
    <w:rsid w:val="009378C0"/>
    <w:rsid w:val="00937A6C"/>
    <w:rsid w:val="009401F7"/>
    <w:rsid w:val="009404A3"/>
    <w:rsid w:val="0094118A"/>
    <w:rsid w:val="009417F8"/>
    <w:rsid w:val="00941975"/>
    <w:rsid w:val="00941977"/>
    <w:rsid w:val="00941C53"/>
    <w:rsid w:val="00941CFE"/>
    <w:rsid w:val="00942066"/>
    <w:rsid w:val="009429B8"/>
    <w:rsid w:val="00942E2F"/>
    <w:rsid w:val="00942FD3"/>
    <w:rsid w:val="0094354E"/>
    <w:rsid w:val="0094378D"/>
    <w:rsid w:val="0094395C"/>
    <w:rsid w:val="00943ACC"/>
    <w:rsid w:val="00943B63"/>
    <w:rsid w:val="00943DB0"/>
    <w:rsid w:val="00944606"/>
    <w:rsid w:val="00944690"/>
    <w:rsid w:val="0094472C"/>
    <w:rsid w:val="00944C5D"/>
    <w:rsid w:val="009455F2"/>
    <w:rsid w:val="009463A8"/>
    <w:rsid w:val="00946C99"/>
    <w:rsid w:val="00946F3A"/>
    <w:rsid w:val="009471B9"/>
    <w:rsid w:val="009472B2"/>
    <w:rsid w:val="009478C6"/>
    <w:rsid w:val="00947948"/>
    <w:rsid w:val="00947BC6"/>
    <w:rsid w:val="00950390"/>
    <w:rsid w:val="009506D0"/>
    <w:rsid w:val="00951CE8"/>
    <w:rsid w:val="00952044"/>
    <w:rsid w:val="00953068"/>
    <w:rsid w:val="00953582"/>
    <w:rsid w:val="009537DD"/>
    <w:rsid w:val="00953854"/>
    <w:rsid w:val="00953CF1"/>
    <w:rsid w:val="00953ECB"/>
    <w:rsid w:val="009541E7"/>
    <w:rsid w:val="0095428F"/>
    <w:rsid w:val="0095455F"/>
    <w:rsid w:val="00954BDD"/>
    <w:rsid w:val="00954F45"/>
    <w:rsid w:val="00955171"/>
    <w:rsid w:val="00955327"/>
    <w:rsid w:val="0095550C"/>
    <w:rsid w:val="00955799"/>
    <w:rsid w:val="00955A0F"/>
    <w:rsid w:val="00955B7F"/>
    <w:rsid w:val="00956316"/>
    <w:rsid w:val="00956555"/>
    <w:rsid w:val="00956565"/>
    <w:rsid w:val="0095668A"/>
    <w:rsid w:val="00956936"/>
    <w:rsid w:val="00956F76"/>
    <w:rsid w:val="00957091"/>
    <w:rsid w:val="0095709F"/>
    <w:rsid w:val="009574A5"/>
    <w:rsid w:val="0095755B"/>
    <w:rsid w:val="00957764"/>
    <w:rsid w:val="009579F3"/>
    <w:rsid w:val="00957CA1"/>
    <w:rsid w:val="009601A4"/>
    <w:rsid w:val="009601A8"/>
    <w:rsid w:val="009605DF"/>
    <w:rsid w:val="00960BDF"/>
    <w:rsid w:val="00961422"/>
    <w:rsid w:val="00962559"/>
    <w:rsid w:val="00962609"/>
    <w:rsid w:val="0096314B"/>
    <w:rsid w:val="0096349A"/>
    <w:rsid w:val="009634F4"/>
    <w:rsid w:val="00963629"/>
    <w:rsid w:val="009641AF"/>
    <w:rsid w:val="009655E1"/>
    <w:rsid w:val="009656CE"/>
    <w:rsid w:val="009660F0"/>
    <w:rsid w:val="009664B3"/>
    <w:rsid w:val="009665E4"/>
    <w:rsid w:val="009665FF"/>
    <w:rsid w:val="00966A68"/>
    <w:rsid w:val="00966CBE"/>
    <w:rsid w:val="00967282"/>
    <w:rsid w:val="00967864"/>
    <w:rsid w:val="009706B5"/>
    <w:rsid w:val="009707F7"/>
    <w:rsid w:val="00970925"/>
    <w:rsid w:val="009709E4"/>
    <w:rsid w:val="009710A4"/>
    <w:rsid w:val="00971103"/>
    <w:rsid w:val="0097113E"/>
    <w:rsid w:val="00971171"/>
    <w:rsid w:val="0097141A"/>
    <w:rsid w:val="00971A00"/>
    <w:rsid w:val="00971BED"/>
    <w:rsid w:val="00972524"/>
    <w:rsid w:val="00972822"/>
    <w:rsid w:val="00972BA3"/>
    <w:rsid w:val="00972BEF"/>
    <w:rsid w:val="00972E17"/>
    <w:rsid w:val="00973024"/>
    <w:rsid w:val="00973212"/>
    <w:rsid w:val="00974394"/>
    <w:rsid w:val="00975829"/>
    <w:rsid w:val="00975888"/>
    <w:rsid w:val="00975B07"/>
    <w:rsid w:val="00975B86"/>
    <w:rsid w:val="009761C6"/>
    <w:rsid w:val="0097675C"/>
    <w:rsid w:val="00976996"/>
    <w:rsid w:val="00976EDF"/>
    <w:rsid w:val="00977052"/>
    <w:rsid w:val="00977219"/>
    <w:rsid w:val="00977ADE"/>
    <w:rsid w:val="009800FC"/>
    <w:rsid w:val="009802A4"/>
    <w:rsid w:val="009802B4"/>
    <w:rsid w:val="009804FE"/>
    <w:rsid w:val="009807FB"/>
    <w:rsid w:val="0098085B"/>
    <w:rsid w:val="0098160A"/>
    <w:rsid w:val="00981A00"/>
    <w:rsid w:val="00981B0E"/>
    <w:rsid w:val="00982304"/>
    <w:rsid w:val="00982446"/>
    <w:rsid w:val="00982920"/>
    <w:rsid w:val="00982B33"/>
    <w:rsid w:val="00982D80"/>
    <w:rsid w:val="00982FD4"/>
    <w:rsid w:val="009832A3"/>
    <w:rsid w:val="00983415"/>
    <w:rsid w:val="009836BA"/>
    <w:rsid w:val="00983776"/>
    <w:rsid w:val="00983D85"/>
    <w:rsid w:val="00983EF1"/>
    <w:rsid w:val="00984684"/>
    <w:rsid w:val="009848D4"/>
    <w:rsid w:val="00984CAE"/>
    <w:rsid w:val="00984CF2"/>
    <w:rsid w:val="00984FC6"/>
    <w:rsid w:val="009850E0"/>
    <w:rsid w:val="009857E7"/>
    <w:rsid w:val="00985A77"/>
    <w:rsid w:val="009861D9"/>
    <w:rsid w:val="00986293"/>
    <w:rsid w:val="00986B57"/>
    <w:rsid w:val="00986FB9"/>
    <w:rsid w:val="00986FC4"/>
    <w:rsid w:val="009870D2"/>
    <w:rsid w:val="0098758C"/>
    <w:rsid w:val="009905C9"/>
    <w:rsid w:val="00990ACA"/>
    <w:rsid w:val="00991C1F"/>
    <w:rsid w:val="00992230"/>
    <w:rsid w:val="0099247A"/>
    <w:rsid w:val="009928FD"/>
    <w:rsid w:val="0099362A"/>
    <w:rsid w:val="00993672"/>
    <w:rsid w:val="009936AD"/>
    <w:rsid w:val="00993924"/>
    <w:rsid w:val="0099395F"/>
    <w:rsid w:val="009942DA"/>
    <w:rsid w:val="00994432"/>
    <w:rsid w:val="009946C1"/>
    <w:rsid w:val="00994701"/>
    <w:rsid w:val="009948EE"/>
    <w:rsid w:val="00994A06"/>
    <w:rsid w:val="00995488"/>
    <w:rsid w:val="009954B0"/>
    <w:rsid w:val="009954CB"/>
    <w:rsid w:val="0099579F"/>
    <w:rsid w:val="00995869"/>
    <w:rsid w:val="00995DFE"/>
    <w:rsid w:val="00995EFE"/>
    <w:rsid w:val="00996129"/>
    <w:rsid w:val="00996E45"/>
    <w:rsid w:val="0099754E"/>
    <w:rsid w:val="0099788C"/>
    <w:rsid w:val="009979DF"/>
    <w:rsid w:val="00997B59"/>
    <w:rsid w:val="009A01D7"/>
    <w:rsid w:val="009A07E8"/>
    <w:rsid w:val="009A2431"/>
    <w:rsid w:val="009A298E"/>
    <w:rsid w:val="009A2B65"/>
    <w:rsid w:val="009A2C70"/>
    <w:rsid w:val="009A3109"/>
    <w:rsid w:val="009A3207"/>
    <w:rsid w:val="009A33EA"/>
    <w:rsid w:val="009A35BF"/>
    <w:rsid w:val="009A3AF2"/>
    <w:rsid w:val="009A3C37"/>
    <w:rsid w:val="009A4842"/>
    <w:rsid w:val="009A4B9B"/>
    <w:rsid w:val="009A4D93"/>
    <w:rsid w:val="009A4FCB"/>
    <w:rsid w:val="009A5442"/>
    <w:rsid w:val="009A5816"/>
    <w:rsid w:val="009A5CE3"/>
    <w:rsid w:val="009A75FB"/>
    <w:rsid w:val="009A7D88"/>
    <w:rsid w:val="009A7F57"/>
    <w:rsid w:val="009B01EA"/>
    <w:rsid w:val="009B0229"/>
    <w:rsid w:val="009B075D"/>
    <w:rsid w:val="009B0C13"/>
    <w:rsid w:val="009B0FB3"/>
    <w:rsid w:val="009B10FC"/>
    <w:rsid w:val="009B1158"/>
    <w:rsid w:val="009B15A7"/>
    <w:rsid w:val="009B1C28"/>
    <w:rsid w:val="009B1E61"/>
    <w:rsid w:val="009B2135"/>
    <w:rsid w:val="009B2AE3"/>
    <w:rsid w:val="009B2B4A"/>
    <w:rsid w:val="009B2DD5"/>
    <w:rsid w:val="009B2ED0"/>
    <w:rsid w:val="009B2F49"/>
    <w:rsid w:val="009B3042"/>
    <w:rsid w:val="009B344B"/>
    <w:rsid w:val="009B3A98"/>
    <w:rsid w:val="009B3E1F"/>
    <w:rsid w:val="009B3F30"/>
    <w:rsid w:val="009B3F3C"/>
    <w:rsid w:val="009B4072"/>
    <w:rsid w:val="009B4110"/>
    <w:rsid w:val="009B42C2"/>
    <w:rsid w:val="009B43A1"/>
    <w:rsid w:val="009B453E"/>
    <w:rsid w:val="009B491D"/>
    <w:rsid w:val="009B5494"/>
    <w:rsid w:val="009B55DC"/>
    <w:rsid w:val="009B56F2"/>
    <w:rsid w:val="009B5B04"/>
    <w:rsid w:val="009B6668"/>
    <w:rsid w:val="009B7513"/>
    <w:rsid w:val="009B7B01"/>
    <w:rsid w:val="009B7C80"/>
    <w:rsid w:val="009C060B"/>
    <w:rsid w:val="009C1D7E"/>
    <w:rsid w:val="009C21F6"/>
    <w:rsid w:val="009C257B"/>
    <w:rsid w:val="009C2CF1"/>
    <w:rsid w:val="009C3405"/>
    <w:rsid w:val="009C3E47"/>
    <w:rsid w:val="009C40AA"/>
    <w:rsid w:val="009C462B"/>
    <w:rsid w:val="009C4BD9"/>
    <w:rsid w:val="009C4FFC"/>
    <w:rsid w:val="009C5236"/>
    <w:rsid w:val="009C5828"/>
    <w:rsid w:val="009C5D78"/>
    <w:rsid w:val="009C61BD"/>
    <w:rsid w:val="009C6D11"/>
    <w:rsid w:val="009C7495"/>
    <w:rsid w:val="009C74C1"/>
    <w:rsid w:val="009D02C1"/>
    <w:rsid w:val="009D05FC"/>
    <w:rsid w:val="009D081A"/>
    <w:rsid w:val="009D0C89"/>
    <w:rsid w:val="009D0CF9"/>
    <w:rsid w:val="009D1E5A"/>
    <w:rsid w:val="009D210F"/>
    <w:rsid w:val="009D274B"/>
    <w:rsid w:val="009D3A18"/>
    <w:rsid w:val="009D3E5F"/>
    <w:rsid w:val="009D4201"/>
    <w:rsid w:val="009D42EF"/>
    <w:rsid w:val="009D456B"/>
    <w:rsid w:val="009D483A"/>
    <w:rsid w:val="009D4C35"/>
    <w:rsid w:val="009D52CE"/>
    <w:rsid w:val="009D5D14"/>
    <w:rsid w:val="009D5D28"/>
    <w:rsid w:val="009D65A8"/>
    <w:rsid w:val="009D6EE2"/>
    <w:rsid w:val="009D70DC"/>
    <w:rsid w:val="009D7A88"/>
    <w:rsid w:val="009D7B1A"/>
    <w:rsid w:val="009D7B79"/>
    <w:rsid w:val="009D7B82"/>
    <w:rsid w:val="009D7C9D"/>
    <w:rsid w:val="009E0183"/>
    <w:rsid w:val="009E02AE"/>
    <w:rsid w:val="009E0956"/>
    <w:rsid w:val="009E0C0C"/>
    <w:rsid w:val="009E0D65"/>
    <w:rsid w:val="009E0E52"/>
    <w:rsid w:val="009E122D"/>
    <w:rsid w:val="009E165C"/>
    <w:rsid w:val="009E22CD"/>
    <w:rsid w:val="009E2952"/>
    <w:rsid w:val="009E2AC6"/>
    <w:rsid w:val="009E2CB4"/>
    <w:rsid w:val="009E31C7"/>
    <w:rsid w:val="009E3CB7"/>
    <w:rsid w:val="009E3DF9"/>
    <w:rsid w:val="009E3FDB"/>
    <w:rsid w:val="009E44DC"/>
    <w:rsid w:val="009E498A"/>
    <w:rsid w:val="009E5055"/>
    <w:rsid w:val="009E57B0"/>
    <w:rsid w:val="009E57D4"/>
    <w:rsid w:val="009E5F14"/>
    <w:rsid w:val="009E5F23"/>
    <w:rsid w:val="009E663F"/>
    <w:rsid w:val="009E6E60"/>
    <w:rsid w:val="009E7735"/>
    <w:rsid w:val="009F00C0"/>
    <w:rsid w:val="009F0142"/>
    <w:rsid w:val="009F08E8"/>
    <w:rsid w:val="009F0E2D"/>
    <w:rsid w:val="009F1038"/>
    <w:rsid w:val="009F1CD0"/>
    <w:rsid w:val="009F2015"/>
    <w:rsid w:val="009F24B8"/>
    <w:rsid w:val="009F24BC"/>
    <w:rsid w:val="009F2A2C"/>
    <w:rsid w:val="009F2BF0"/>
    <w:rsid w:val="009F2BF2"/>
    <w:rsid w:val="009F3C24"/>
    <w:rsid w:val="009F3DC3"/>
    <w:rsid w:val="009F6340"/>
    <w:rsid w:val="009F647E"/>
    <w:rsid w:val="009F6782"/>
    <w:rsid w:val="009F6C06"/>
    <w:rsid w:val="009F6E94"/>
    <w:rsid w:val="009F73DF"/>
    <w:rsid w:val="009F74D6"/>
    <w:rsid w:val="009F79F9"/>
    <w:rsid w:val="009F7C95"/>
    <w:rsid w:val="009F7D28"/>
    <w:rsid w:val="00A00176"/>
    <w:rsid w:val="00A007D4"/>
    <w:rsid w:val="00A00C4B"/>
    <w:rsid w:val="00A010CF"/>
    <w:rsid w:val="00A013EB"/>
    <w:rsid w:val="00A016EE"/>
    <w:rsid w:val="00A01A23"/>
    <w:rsid w:val="00A01D66"/>
    <w:rsid w:val="00A025A5"/>
    <w:rsid w:val="00A02B6A"/>
    <w:rsid w:val="00A02CDF"/>
    <w:rsid w:val="00A039AF"/>
    <w:rsid w:val="00A04AB9"/>
    <w:rsid w:val="00A04B10"/>
    <w:rsid w:val="00A05416"/>
    <w:rsid w:val="00A057EA"/>
    <w:rsid w:val="00A05A62"/>
    <w:rsid w:val="00A05DA8"/>
    <w:rsid w:val="00A05FE3"/>
    <w:rsid w:val="00A06190"/>
    <w:rsid w:val="00A0619A"/>
    <w:rsid w:val="00A063C1"/>
    <w:rsid w:val="00A06967"/>
    <w:rsid w:val="00A07059"/>
    <w:rsid w:val="00A07848"/>
    <w:rsid w:val="00A1034D"/>
    <w:rsid w:val="00A103A7"/>
    <w:rsid w:val="00A10BBF"/>
    <w:rsid w:val="00A10EA7"/>
    <w:rsid w:val="00A10F60"/>
    <w:rsid w:val="00A111A5"/>
    <w:rsid w:val="00A111B9"/>
    <w:rsid w:val="00A11C8E"/>
    <w:rsid w:val="00A11F08"/>
    <w:rsid w:val="00A121D7"/>
    <w:rsid w:val="00A1298F"/>
    <w:rsid w:val="00A12ADB"/>
    <w:rsid w:val="00A13098"/>
    <w:rsid w:val="00A13784"/>
    <w:rsid w:val="00A141E4"/>
    <w:rsid w:val="00A1453E"/>
    <w:rsid w:val="00A1473F"/>
    <w:rsid w:val="00A14853"/>
    <w:rsid w:val="00A14AD5"/>
    <w:rsid w:val="00A14AEA"/>
    <w:rsid w:val="00A14C93"/>
    <w:rsid w:val="00A14E46"/>
    <w:rsid w:val="00A15481"/>
    <w:rsid w:val="00A156EC"/>
    <w:rsid w:val="00A1589C"/>
    <w:rsid w:val="00A15F6C"/>
    <w:rsid w:val="00A160AE"/>
    <w:rsid w:val="00A16448"/>
    <w:rsid w:val="00A1676F"/>
    <w:rsid w:val="00A17029"/>
    <w:rsid w:val="00A17470"/>
    <w:rsid w:val="00A1766E"/>
    <w:rsid w:val="00A17C1E"/>
    <w:rsid w:val="00A2026E"/>
    <w:rsid w:val="00A20881"/>
    <w:rsid w:val="00A20B58"/>
    <w:rsid w:val="00A223A7"/>
    <w:rsid w:val="00A229F1"/>
    <w:rsid w:val="00A22CDC"/>
    <w:rsid w:val="00A22E98"/>
    <w:rsid w:val="00A236F5"/>
    <w:rsid w:val="00A23BE3"/>
    <w:rsid w:val="00A242E7"/>
    <w:rsid w:val="00A24886"/>
    <w:rsid w:val="00A24EDF"/>
    <w:rsid w:val="00A24FB1"/>
    <w:rsid w:val="00A2563B"/>
    <w:rsid w:val="00A25DF4"/>
    <w:rsid w:val="00A25F42"/>
    <w:rsid w:val="00A26176"/>
    <w:rsid w:val="00A26271"/>
    <w:rsid w:val="00A266A9"/>
    <w:rsid w:val="00A26C03"/>
    <w:rsid w:val="00A26D00"/>
    <w:rsid w:val="00A26F6B"/>
    <w:rsid w:val="00A27164"/>
    <w:rsid w:val="00A27709"/>
    <w:rsid w:val="00A30320"/>
    <w:rsid w:val="00A306E7"/>
    <w:rsid w:val="00A30765"/>
    <w:rsid w:val="00A30B88"/>
    <w:rsid w:val="00A31193"/>
    <w:rsid w:val="00A31507"/>
    <w:rsid w:val="00A31B11"/>
    <w:rsid w:val="00A3206F"/>
    <w:rsid w:val="00A3288B"/>
    <w:rsid w:val="00A32A19"/>
    <w:rsid w:val="00A32CF2"/>
    <w:rsid w:val="00A33641"/>
    <w:rsid w:val="00A33D18"/>
    <w:rsid w:val="00A33D75"/>
    <w:rsid w:val="00A34427"/>
    <w:rsid w:val="00A348C2"/>
    <w:rsid w:val="00A34D20"/>
    <w:rsid w:val="00A35026"/>
    <w:rsid w:val="00A3566A"/>
    <w:rsid w:val="00A35D69"/>
    <w:rsid w:val="00A36496"/>
    <w:rsid w:val="00A367C6"/>
    <w:rsid w:val="00A36F9B"/>
    <w:rsid w:val="00A37351"/>
    <w:rsid w:val="00A374C4"/>
    <w:rsid w:val="00A37F14"/>
    <w:rsid w:val="00A40061"/>
    <w:rsid w:val="00A409C1"/>
    <w:rsid w:val="00A40C9D"/>
    <w:rsid w:val="00A4108A"/>
    <w:rsid w:val="00A411F3"/>
    <w:rsid w:val="00A421FF"/>
    <w:rsid w:val="00A42712"/>
    <w:rsid w:val="00A4277D"/>
    <w:rsid w:val="00A42A62"/>
    <w:rsid w:val="00A42DD2"/>
    <w:rsid w:val="00A4325B"/>
    <w:rsid w:val="00A436CE"/>
    <w:rsid w:val="00A43AA4"/>
    <w:rsid w:val="00A43B43"/>
    <w:rsid w:val="00A43C2D"/>
    <w:rsid w:val="00A43D6B"/>
    <w:rsid w:val="00A44A77"/>
    <w:rsid w:val="00A44DE4"/>
    <w:rsid w:val="00A44E0C"/>
    <w:rsid w:val="00A45385"/>
    <w:rsid w:val="00A453D2"/>
    <w:rsid w:val="00A45B04"/>
    <w:rsid w:val="00A45D5F"/>
    <w:rsid w:val="00A469B8"/>
    <w:rsid w:val="00A46D9B"/>
    <w:rsid w:val="00A46FC3"/>
    <w:rsid w:val="00A475AA"/>
    <w:rsid w:val="00A47B86"/>
    <w:rsid w:val="00A47BE6"/>
    <w:rsid w:val="00A47F0C"/>
    <w:rsid w:val="00A5143A"/>
    <w:rsid w:val="00A5156E"/>
    <w:rsid w:val="00A51674"/>
    <w:rsid w:val="00A51E0D"/>
    <w:rsid w:val="00A520A8"/>
    <w:rsid w:val="00A520B7"/>
    <w:rsid w:val="00A521E5"/>
    <w:rsid w:val="00A52397"/>
    <w:rsid w:val="00A52EBA"/>
    <w:rsid w:val="00A54303"/>
    <w:rsid w:val="00A544B0"/>
    <w:rsid w:val="00A548D4"/>
    <w:rsid w:val="00A549C6"/>
    <w:rsid w:val="00A54A3B"/>
    <w:rsid w:val="00A5511A"/>
    <w:rsid w:val="00A55282"/>
    <w:rsid w:val="00A55DC8"/>
    <w:rsid w:val="00A55DEF"/>
    <w:rsid w:val="00A56775"/>
    <w:rsid w:val="00A56E23"/>
    <w:rsid w:val="00A56E30"/>
    <w:rsid w:val="00A57076"/>
    <w:rsid w:val="00A573CB"/>
    <w:rsid w:val="00A576F6"/>
    <w:rsid w:val="00A57C91"/>
    <w:rsid w:val="00A600B0"/>
    <w:rsid w:val="00A60403"/>
    <w:rsid w:val="00A60BFD"/>
    <w:rsid w:val="00A617A3"/>
    <w:rsid w:val="00A61EDF"/>
    <w:rsid w:val="00A62CA3"/>
    <w:rsid w:val="00A62FC6"/>
    <w:rsid w:val="00A63911"/>
    <w:rsid w:val="00A6396E"/>
    <w:rsid w:val="00A63BBC"/>
    <w:rsid w:val="00A63CA2"/>
    <w:rsid w:val="00A63F14"/>
    <w:rsid w:val="00A63F74"/>
    <w:rsid w:val="00A64455"/>
    <w:rsid w:val="00A64949"/>
    <w:rsid w:val="00A64B04"/>
    <w:rsid w:val="00A6535A"/>
    <w:rsid w:val="00A65B52"/>
    <w:rsid w:val="00A65CA5"/>
    <w:rsid w:val="00A65D5C"/>
    <w:rsid w:val="00A65DDF"/>
    <w:rsid w:val="00A65E09"/>
    <w:rsid w:val="00A65F53"/>
    <w:rsid w:val="00A662D9"/>
    <w:rsid w:val="00A665C5"/>
    <w:rsid w:val="00A66669"/>
    <w:rsid w:val="00A66750"/>
    <w:rsid w:val="00A66AF5"/>
    <w:rsid w:val="00A66B9F"/>
    <w:rsid w:val="00A673E7"/>
    <w:rsid w:val="00A7018D"/>
    <w:rsid w:val="00A7037C"/>
    <w:rsid w:val="00A70AB0"/>
    <w:rsid w:val="00A71664"/>
    <w:rsid w:val="00A7172B"/>
    <w:rsid w:val="00A71769"/>
    <w:rsid w:val="00A71A80"/>
    <w:rsid w:val="00A71AEA"/>
    <w:rsid w:val="00A71C28"/>
    <w:rsid w:val="00A721B6"/>
    <w:rsid w:val="00A7235F"/>
    <w:rsid w:val="00A72682"/>
    <w:rsid w:val="00A72691"/>
    <w:rsid w:val="00A72C1B"/>
    <w:rsid w:val="00A737C2"/>
    <w:rsid w:val="00A73971"/>
    <w:rsid w:val="00A73AFE"/>
    <w:rsid w:val="00A75030"/>
    <w:rsid w:val="00A75426"/>
    <w:rsid w:val="00A75F84"/>
    <w:rsid w:val="00A7627B"/>
    <w:rsid w:val="00A7648F"/>
    <w:rsid w:val="00A76A8B"/>
    <w:rsid w:val="00A76FB5"/>
    <w:rsid w:val="00A77206"/>
    <w:rsid w:val="00A77937"/>
    <w:rsid w:val="00A77EC3"/>
    <w:rsid w:val="00A8074D"/>
    <w:rsid w:val="00A8084C"/>
    <w:rsid w:val="00A815CC"/>
    <w:rsid w:val="00A82091"/>
    <w:rsid w:val="00A824FA"/>
    <w:rsid w:val="00A82AA0"/>
    <w:rsid w:val="00A842F3"/>
    <w:rsid w:val="00A843D0"/>
    <w:rsid w:val="00A84A84"/>
    <w:rsid w:val="00A84B37"/>
    <w:rsid w:val="00A84D00"/>
    <w:rsid w:val="00A84F63"/>
    <w:rsid w:val="00A85247"/>
    <w:rsid w:val="00A85BF4"/>
    <w:rsid w:val="00A86188"/>
    <w:rsid w:val="00A864C5"/>
    <w:rsid w:val="00A865B0"/>
    <w:rsid w:val="00A86CD1"/>
    <w:rsid w:val="00A87432"/>
    <w:rsid w:val="00A87842"/>
    <w:rsid w:val="00A87A2F"/>
    <w:rsid w:val="00A87D17"/>
    <w:rsid w:val="00A87EAE"/>
    <w:rsid w:val="00A90208"/>
    <w:rsid w:val="00A90F04"/>
    <w:rsid w:val="00A910C8"/>
    <w:rsid w:val="00A913EF"/>
    <w:rsid w:val="00A9142E"/>
    <w:rsid w:val="00A91AC5"/>
    <w:rsid w:val="00A922C5"/>
    <w:rsid w:val="00A923E1"/>
    <w:rsid w:val="00A92E18"/>
    <w:rsid w:val="00A93132"/>
    <w:rsid w:val="00A93DF4"/>
    <w:rsid w:val="00A945FD"/>
    <w:rsid w:val="00A94D26"/>
    <w:rsid w:val="00A94E83"/>
    <w:rsid w:val="00A94FF7"/>
    <w:rsid w:val="00A95335"/>
    <w:rsid w:val="00A9552C"/>
    <w:rsid w:val="00A9578A"/>
    <w:rsid w:val="00A95AA3"/>
    <w:rsid w:val="00A95AB4"/>
    <w:rsid w:val="00A95BA1"/>
    <w:rsid w:val="00A95D1F"/>
    <w:rsid w:val="00A95EC0"/>
    <w:rsid w:val="00A95FD9"/>
    <w:rsid w:val="00A96A0F"/>
    <w:rsid w:val="00A96A76"/>
    <w:rsid w:val="00A96C4C"/>
    <w:rsid w:val="00A96EEA"/>
    <w:rsid w:val="00A971CD"/>
    <w:rsid w:val="00A973C5"/>
    <w:rsid w:val="00A974F4"/>
    <w:rsid w:val="00A975EA"/>
    <w:rsid w:val="00A97C85"/>
    <w:rsid w:val="00A97E0A"/>
    <w:rsid w:val="00A97E2C"/>
    <w:rsid w:val="00AA02DC"/>
    <w:rsid w:val="00AA1AEF"/>
    <w:rsid w:val="00AA2117"/>
    <w:rsid w:val="00AA21A9"/>
    <w:rsid w:val="00AA2343"/>
    <w:rsid w:val="00AA2E65"/>
    <w:rsid w:val="00AA39B9"/>
    <w:rsid w:val="00AA3A64"/>
    <w:rsid w:val="00AA414A"/>
    <w:rsid w:val="00AA45F9"/>
    <w:rsid w:val="00AA47AA"/>
    <w:rsid w:val="00AA4D67"/>
    <w:rsid w:val="00AA4E37"/>
    <w:rsid w:val="00AA4E78"/>
    <w:rsid w:val="00AA5822"/>
    <w:rsid w:val="00AA6119"/>
    <w:rsid w:val="00AA635E"/>
    <w:rsid w:val="00AA637A"/>
    <w:rsid w:val="00AA6531"/>
    <w:rsid w:val="00AA6AFF"/>
    <w:rsid w:val="00AA6C03"/>
    <w:rsid w:val="00AA7C69"/>
    <w:rsid w:val="00AB02B6"/>
    <w:rsid w:val="00AB02FD"/>
    <w:rsid w:val="00AB05C1"/>
    <w:rsid w:val="00AB07BD"/>
    <w:rsid w:val="00AB1F59"/>
    <w:rsid w:val="00AB1F62"/>
    <w:rsid w:val="00AB210E"/>
    <w:rsid w:val="00AB234B"/>
    <w:rsid w:val="00AB389F"/>
    <w:rsid w:val="00AB3F7F"/>
    <w:rsid w:val="00AB4086"/>
    <w:rsid w:val="00AB411A"/>
    <w:rsid w:val="00AB413B"/>
    <w:rsid w:val="00AB43C3"/>
    <w:rsid w:val="00AB5226"/>
    <w:rsid w:val="00AB529E"/>
    <w:rsid w:val="00AB52FA"/>
    <w:rsid w:val="00AB5B35"/>
    <w:rsid w:val="00AB5BEA"/>
    <w:rsid w:val="00AB5CE7"/>
    <w:rsid w:val="00AB6467"/>
    <w:rsid w:val="00AB65B4"/>
    <w:rsid w:val="00AB772F"/>
    <w:rsid w:val="00AB7BF5"/>
    <w:rsid w:val="00AB7E08"/>
    <w:rsid w:val="00AC05F1"/>
    <w:rsid w:val="00AC08E3"/>
    <w:rsid w:val="00AC0995"/>
    <w:rsid w:val="00AC16EC"/>
    <w:rsid w:val="00AC1AA5"/>
    <w:rsid w:val="00AC1ADD"/>
    <w:rsid w:val="00AC1F00"/>
    <w:rsid w:val="00AC259A"/>
    <w:rsid w:val="00AC294A"/>
    <w:rsid w:val="00AC3245"/>
    <w:rsid w:val="00AC35D2"/>
    <w:rsid w:val="00AC37B5"/>
    <w:rsid w:val="00AC39A9"/>
    <w:rsid w:val="00AC495D"/>
    <w:rsid w:val="00AC4BB1"/>
    <w:rsid w:val="00AC4BBF"/>
    <w:rsid w:val="00AC50CF"/>
    <w:rsid w:val="00AC5220"/>
    <w:rsid w:val="00AC534F"/>
    <w:rsid w:val="00AC536D"/>
    <w:rsid w:val="00AC58E4"/>
    <w:rsid w:val="00AC607B"/>
    <w:rsid w:val="00AC61D3"/>
    <w:rsid w:val="00AC676E"/>
    <w:rsid w:val="00AC6A96"/>
    <w:rsid w:val="00AC6BA3"/>
    <w:rsid w:val="00AC6E6F"/>
    <w:rsid w:val="00AC719A"/>
    <w:rsid w:val="00AC7A83"/>
    <w:rsid w:val="00AD07D9"/>
    <w:rsid w:val="00AD1453"/>
    <w:rsid w:val="00AD1C4C"/>
    <w:rsid w:val="00AD1D7F"/>
    <w:rsid w:val="00AD1E76"/>
    <w:rsid w:val="00AD20DC"/>
    <w:rsid w:val="00AD2582"/>
    <w:rsid w:val="00AD268E"/>
    <w:rsid w:val="00AD2FEB"/>
    <w:rsid w:val="00AD3035"/>
    <w:rsid w:val="00AD305E"/>
    <w:rsid w:val="00AD424E"/>
    <w:rsid w:val="00AD435C"/>
    <w:rsid w:val="00AD4E76"/>
    <w:rsid w:val="00AD50E0"/>
    <w:rsid w:val="00AD5205"/>
    <w:rsid w:val="00AD556F"/>
    <w:rsid w:val="00AD5C33"/>
    <w:rsid w:val="00AD6849"/>
    <w:rsid w:val="00AD6A0D"/>
    <w:rsid w:val="00AD6B52"/>
    <w:rsid w:val="00AD7159"/>
    <w:rsid w:val="00AD7EA8"/>
    <w:rsid w:val="00AE01B5"/>
    <w:rsid w:val="00AE0504"/>
    <w:rsid w:val="00AE054C"/>
    <w:rsid w:val="00AE08ED"/>
    <w:rsid w:val="00AE09BD"/>
    <w:rsid w:val="00AE0C2C"/>
    <w:rsid w:val="00AE13A7"/>
    <w:rsid w:val="00AE1C2B"/>
    <w:rsid w:val="00AE1DB6"/>
    <w:rsid w:val="00AE2346"/>
    <w:rsid w:val="00AE2578"/>
    <w:rsid w:val="00AE25FD"/>
    <w:rsid w:val="00AE26FC"/>
    <w:rsid w:val="00AE285D"/>
    <w:rsid w:val="00AE2DD1"/>
    <w:rsid w:val="00AE3039"/>
    <w:rsid w:val="00AE326D"/>
    <w:rsid w:val="00AE35E5"/>
    <w:rsid w:val="00AE3913"/>
    <w:rsid w:val="00AE3D7D"/>
    <w:rsid w:val="00AE48C7"/>
    <w:rsid w:val="00AE4900"/>
    <w:rsid w:val="00AE4934"/>
    <w:rsid w:val="00AE4A87"/>
    <w:rsid w:val="00AE4D34"/>
    <w:rsid w:val="00AE505C"/>
    <w:rsid w:val="00AE56CE"/>
    <w:rsid w:val="00AE582B"/>
    <w:rsid w:val="00AE62BC"/>
    <w:rsid w:val="00AE6545"/>
    <w:rsid w:val="00AE66C0"/>
    <w:rsid w:val="00AE66FC"/>
    <w:rsid w:val="00AE67A1"/>
    <w:rsid w:val="00AE6CA7"/>
    <w:rsid w:val="00AE6EB2"/>
    <w:rsid w:val="00AE70F7"/>
    <w:rsid w:val="00AE713C"/>
    <w:rsid w:val="00AE738C"/>
    <w:rsid w:val="00AE75D9"/>
    <w:rsid w:val="00AE7751"/>
    <w:rsid w:val="00AE7841"/>
    <w:rsid w:val="00AE7E35"/>
    <w:rsid w:val="00AF095B"/>
    <w:rsid w:val="00AF0BF9"/>
    <w:rsid w:val="00AF0EDF"/>
    <w:rsid w:val="00AF1105"/>
    <w:rsid w:val="00AF1547"/>
    <w:rsid w:val="00AF18F0"/>
    <w:rsid w:val="00AF19DA"/>
    <w:rsid w:val="00AF25FC"/>
    <w:rsid w:val="00AF283C"/>
    <w:rsid w:val="00AF284C"/>
    <w:rsid w:val="00AF2924"/>
    <w:rsid w:val="00AF2D47"/>
    <w:rsid w:val="00AF3242"/>
    <w:rsid w:val="00AF366D"/>
    <w:rsid w:val="00AF37B4"/>
    <w:rsid w:val="00AF38DC"/>
    <w:rsid w:val="00AF39FF"/>
    <w:rsid w:val="00AF4478"/>
    <w:rsid w:val="00AF4964"/>
    <w:rsid w:val="00AF4AC0"/>
    <w:rsid w:val="00AF4BC7"/>
    <w:rsid w:val="00AF4EC0"/>
    <w:rsid w:val="00AF5262"/>
    <w:rsid w:val="00AF5569"/>
    <w:rsid w:val="00AF5799"/>
    <w:rsid w:val="00AF5CAD"/>
    <w:rsid w:val="00AF60EB"/>
    <w:rsid w:val="00AF6345"/>
    <w:rsid w:val="00AF65C8"/>
    <w:rsid w:val="00AF68BF"/>
    <w:rsid w:val="00AF78B0"/>
    <w:rsid w:val="00B00316"/>
    <w:rsid w:val="00B003E5"/>
    <w:rsid w:val="00B00A4C"/>
    <w:rsid w:val="00B00DC0"/>
    <w:rsid w:val="00B014D8"/>
    <w:rsid w:val="00B0176C"/>
    <w:rsid w:val="00B0199C"/>
    <w:rsid w:val="00B02826"/>
    <w:rsid w:val="00B02B0A"/>
    <w:rsid w:val="00B030B9"/>
    <w:rsid w:val="00B03115"/>
    <w:rsid w:val="00B032A2"/>
    <w:rsid w:val="00B03901"/>
    <w:rsid w:val="00B03BEA"/>
    <w:rsid w:val="00B04259"/>
    <w:rsid w:val="00B05350"/>
    <w:rsid w:val="00B0542C"/>
    <w:rsid w:val="00B05811"/>
    <w:rsid w:val="00B05CA0"/>
    <w:rsid w:val="00B061C5"/>
    <w:rsid w:val="00B063C6"/>
    <w:rsid w:val="00B065C2"/>
    <w:rsid w:val="00B06A8E"/>
    <w:rsid w:val="00B06AC1"/>
    <w:rsid w:val="00B07220"/>
    <w:rsid w:val="00B078E1"/>
    <w:rsid w:val="00B07A3A"/>
    <w:rsid w:val="00B07A5E"/>
    <w:rsid w:val="00B104ED"/>
    <w:rsid w:val="00B1096A"/>
    <w:rsid w:val="00B10B1A"/>
    <w:rsid w:val="00B10B25"/>
    <w:rsid w:val="00B10C4D"/>
    <w:rsid w:val="00B110A2"/>
    <w:rsid w:val="00B117FA"/>
    <w:rsid w:val="00B11F12"/>
    <w:rsid w:val="00B11F85"/>
    <w:rsid w:val="00B11F9F"/>
    <w:rsid w:val="00B123F2"/>
    <w:rsid w:val="00B12416"/>
    <w:rsid w:val="00B131CF"/>
    <w:rsid w:val="00B13443"/>
    <w:rsid w:val="00B13461"/>
    <w:rsid w:val="00B13C5D"/>
    <w:rsid w:val="00B13DF3"/>
    <w:rsid w:val="00B13E1A"/>
    <w:rsid w:val="00B13E98"/>
    <w:rsid w:val="00B13E9F"/>
    <w:rsid w:val="00B14107"/>
    <w:rsid w:val="00B14D46"/>
    <w:rsid w:val="00B1509D"/>
    <w:rsid w:val="00B15AF6"/>
    <w:rsid w:val="00B15F9E"/>
    <w:rsid w:val="00B160AA"/>
    <w:rsid w:val="00B16565"/>
    <w:rsid w:val="00B16603"/>
    <w:rsid w:val="00B16864"/>
    <w:rsid w:val="00B1721D"/>
    <w:rsid w:val="00B1746D"/>
    <w:rsid w:val="00B174D3"/>
    <w:rsid w:val="00B17612"/>
    <w:rsid w:val="00B179D1"/>
    <w:rsid w:val="00B17B91"/>
    <w:rsid w:val="00B201B7"/>
    <w:rsid w:val="00B2039A"/>
    <w:rsid w:val="00B2046E"/>
    <w:rsid w:val="00B20C62"/>
    <w:rsid w:val="00B213AE"/>
    <w:rsid w:val="00B2145B"/>
    <w:rsid w:val="00B216F8"/>
    <w:rsid w:val="00B22170"/>
    <w:rsid w:val="00B222E9"/>
    <w:rsid w:val="00B23072"/>
    <w:rsid w:val="00B233E8"/>
    <w:rsid w:val="00B2352F"/>
    <w:rsid w:val="00B238B0"/>
    <w:rsid w:val="00B2426C"/>
    <w:rsid w:val="00B242AF"/>
    <w:rsid w:val="00B2556C"/>
    <w:rsid w:val="00B25DCB"/>
    <w:rsid w:val="00B2696A"/>
    <w:rsid w:val="00B26BB5"/>
    <w:rsid w:val="00B26C53"/>
    <w:rsid w:val="00B27169"/>
    <w:rsid w:val="00B27265"/>
    <w:rsid w:val="00B27A48"/>
    <w:rsid w:val="00B3006A"/>
    <w:rsid w:val="00B307A3"/>
    <w:rsid w:val="00B30DAE"/>
    <w:rsid w:val="00B30F41"/>
    <w:rsid w:val="00B31808"/>
    <w:rsid w:val="00B31D98"/>
    <w:rsid w:val="00B3226D"/>
    <w:rsid w:val="00B33227"/>
    <w:rsid w:val="00B333A8"/>
    <w:rsid w:val="00B33B66"/>
    <w:rsid w:val="00B33DF1"/>
    <w:rsid w:val="00B34F49"/>
    <w:rsid w:val="00B3542D"/>
    <w:rsid w:val="00B35E89"/>
    <w:rsid w:val="00B36901"/>
    <w:rsid w:val="00B36D6F"/>
    <w:rsid w:val="00B36EB8"/>
    <w:rsid w:val="00B3739D"/>
    <w:rsid w:val="00B37899"/>
    <w:rsid w:val="00B4080F"/>
    <w:rsid w:val="00B40B8F"/>
    <w:rsid w:val="00B40C20"/>
    <w:rsid w:val="00B40D44"/>
    <w:rsid w:val="00B40F30"/>
    <w:rsid w:val="00B40FC2"/>
    <w:rsid w:val="00B4123D"/>
    <w:rsid w:val="00B42903"/>
    <w:rsid w:val="00B42A2F"/>
    <w:rsid w:val="00B4341D"/>
    <w:rsid w:val="00B438BA"/>
    <w:rsid w:val="00B43CB0"/>
    <w:rsid w:val="00B44D77"/>
    <w:rsid w:val="00B45755"/>
    <w:rsid w:val="00B45CAC"/>
    <w:rsid w:val="00B47069"/>
    <w:rsid w:val="00B470DA"/>
    <w:rsid w:val="00B4768A"/>
    <w:rsid w:val="00B502C0"/>
    <w:rsid w:val="00B50885"/>
    <w:rsid w:val="00B51702"/>
    <w:rsid w:val="00B51DE6"/>
    <w:rsid w:val="00B51EC6"/>
    <w:rsid w:val="00B51F8B"/>
    <w:rsid w:val="00B52BBA"/>
    <w:rsid w:val="00B530A9"/>
    <w:rsid w:val="00B533A3"/>
    <w:rsid w:val="00B53B99"/>
    <w:rsid w:val="00B53E13"/>
    <w:rsid w:val="00B5412F"/>
    <w:rsid w:val="00B5497D"/>
    <w:rsid w:val="00B54AF6"/>
    <w:rsid w:val="00B55884"/>
    <w:rsid w:val="00B55AA4"/>
    <w:rsid w:val="00B55BAB"/>
    <w:rsid w:val="00B55C27"/>
    <w:rsid w:val="00B55DD5"/>
    <w:rsid w:val="00B56006"/>
    <w:rsid w:val="00B56833"/>
    <w:rsid w:val="00B56928"/>
    <w:rsid w:val="00B57A7A"/>
    <w:rsid w:val="00B57D6B"/>
    <w:rsid w:val="00B57DB7"/>
    <w:rsid w:val="00B601F3"/>
    <w:rsid w:val="00B60467"/>
    <w:rsid w:val="00B606AB"/>
    <w:rsid w:val="00B60F26"/>
    <w:rsid w:val="00B61E61"/>
    <w:rsid w:val="00B62680"/>
    <w:rsid w:val="00B63883"/>
    <w:rsid w:val="00B638F4"/>
    <w:rsid w:val="00B638FA"/>
    <w:rsid w:val="00B63DC3"/>
    <w:rsid w:val="00B6417F"/>
    <w:rsid w:val="00B6442F"/>
    <w:rsid w:val="00B6551C"/>
    <w:rsid w:val="00B65F3D"/>
    <w:rsid w:val="00B66128"/>
    <w:rsid w:val="00B663DF"/>
    <w:rsid w:val="00B66D83"/>
    <w:rsid w:val="00B67479"/>
    <w:rsid w:val="00B70215"/>
    <w:rsid w:val="00B70A05"/>
    <w:rsid w:val="00B70A1E"/>
    <w:rsid w:val="00B711AA"/>
    <w:rsid w:val="00B71679"/>
    <w:rsid w:val="00B71803"/>
    <w:rsid w:val="00B71CF5"/>
    <w:rsid w:val="00B71E66"/>
    <w:rsid w:val="00B72507"/>
    <w:rsid w:val="00B729BC"/>
    <w:rsid w:val="00B72AA6"/>
    <w:rsid w:val="00B72C68"/>
    <w:rsid w:val="00B7338F"/>
    <w:rsid w:val="00B73534"/>
    <w:rsid w:val="00B73652"/>
    <w:rsid w:val="00B74C1F"/>
    <w:rsid w:val="00B76320"/>
    <w:rsid w:val="00B76DC2"/>
    <w:rsid w:val="00B773D4"/>
    <w:rsid w:val="00B779BF"/>
    <w:rsid w:val="00B809F9"/>
    <w:rsid w:val="00B80F2F"/>
    <w:rsid w:val="00B81458"/>
    <w:rsid w:val="00B81A4D"/>
    <w:rsid w:val="00B81BCA"/>
    <w:rsid w:val="00B8221A"/>
    <w:rsid w:val="00B82BEF"/>
    <w:rsid w:val="00B83452"/>
    <w:rsid w:val="00B8362A"/>
    <w:rsid w:val="00B8363E"/>
    <w:rsid w:val="00B83CB3"/>
    <w:rsid w:val="00B83F15"/>
    <w:rsid w:val="00B84042"/>
    <w:rsid w:val="00B84243"/>
    <w:rsid w:val="00B8425F"/>
    <w:rsid w:val="00B855A7"/>
    <w:rsid w:val="00B85746"/>
    <w:rsid w:val="00B85869"/>
    <w:rsid w:val="00B8635F"/>
    <w:rsid w:val="00B86459"/>
    <w:rsid w:val="00B865D6"/>
    <w:rsid w:val="00B86ADD"/>
    <w:rsid w:val="00B86B6B"/>
    <w:rsid w:val="00B86BB5"/>
    <w:rsid w:val="00B86C03"/>
    <w:rsid w:val="00B86C51"/>
    <w:rsid w:val="00B873A9"/>
    <w:rsid w:val="00B8766C"/>
    <w:rsid w:val="00B8781C"/>
    <w:rsid w:val="00B87C72"/>
    <w:rsid w:val="00B904FC"/>
    <w:rsid w:val="00B90BC8"/>
    <w:rsid w:val="00B912BD"/>
    <w:rsid w:val="00B91895"/>
    <w:rsid w:val="00B9198A"/>
    <w:rsid w:val="00B91AE0"/>
    <w:rsid w:val="00B91F68"/>
    <w:rsid w:val="00B9207E"/>
    <w:rsid w:val="00B92C4D"/>
    <w:rsid w:val="00B9343C"/>
    <w:rsid w:val="00B93526"/>
    <w:rsid w:val="00B9392C"/>
    <w:rsid w:val="00B93957"/>
    <w:rsid w:val="00B93ED4"/>
    <w:rsid w:val="00B9460C"/>
    <w:rsid w:val="00B9464E"/>
    <w:rsid w:val="00B94EBF"/>
    <w:rsid w:val="00B9555F"/>
    <w:rsid w:val="00B95644"/>
    <w:rsid w:val="00B95DF2"/>
    <w:rsid w:val="00B95E80"/>
    <w:rsid w:val="00B95FC8"/>
    <w:rsid w:val="00B966EB"/>
    <w:rsid w:val="00B96A15"/>
    <w:rsid w:val="00B96B40"/>
    <w:rsid w:val="00B96C95"/>
    <w:rsid w:val="00B96FDD"/>
    <w:rsid w:val="00B974D3"/>
    <w:rsid w:val="00B974E7"/>
    <w:rsid w:val="00B977D9"/>
    <w:rsid w:val="00B979C7"/>
    <w:rsid w:val="00BA0364"/>
    <w:rsid w:val="00BA0641"/>
    <w:rsid w:val="00BA0855"/>
    <w:rsid w:val="00BA0AE0"/>
    <w:rsid w:val="00BA0AE2"/>
    <w:rsid w:val="00BA1373"/>
    <w:rsid w:val="00BA1EFA"/>
    <w:rsid w:val="00BA2330"/>
    <w:rsid w:val="00BA2DFD"/>
    <w:rsid w:val="00BA38F4"/>
    <w:rsid w:val="00BA39B5"/>
    <w:rsid w:val="00BA3ACE"/>
    <w:rsid w:val="00BA3C6D"/>
    <w:rsid w:val="00BA406E"/>
    <w:rsid w:val="00BA4643"/>
    <w:rsid w:val="00BA4C58"/>
    <w:rsid w:val="00BA5A75"/>
    <w:rsid w:val="00BA5ED5"/>
    <w:rsid w:val="00BA647B"/>
    <w:rsid w:val="00BA6A3B"/>
    <w:rsid w:val="00BA6B5E"/>
    <w:rsid w:val="00BA6CF9"/>
    <w:rsid w:val="00BA6E7B"/>
    <w:rsid w:val="00BA78E7"/>
    <w:rsid w:val="00BA7AC7"/>
    <w:rsid w:val="00BA7DCC"/>
    <w:rsid w:val="00BA7DEB"/>
    <w:rsid w:val="00BA7E55"/>
    <w:rsid w:val="00BB00D5"/>
    <w:rsid w:val="00BB0581"/>
    <w:rsid w:val="00BB105C"/>
    <w:rsid w:val="00BB1639"/>
    <w:rsid w:val="00BB196F"/>
    <w:rsid w:val="00BB1D25"/>
    <w:rsid w:val="00BB2740"/>
    <w:rsid w:val="00BB2769"/>
    <w:rsid w:val="00BB3021"/>
    <w:rsid w:val="00BB31A9"/>
    <w:rsid w:val="00BB31F8"/>
    <w:rsid w:val="00BB346D"/>
    <w:rsid w:val="00BB426E"/>
    <w:rsid w:val="00BB438B"/>
    <w:rsid w:val="00BB4779"/>
    <w:rsid w:val="00BB4DF2"/>
    <w:rsid w:val="00BB4F1B"/>
    <w:rsid w:val="00BB548B"/>
    <w:rsid w:val="00BB56B1"/>
    <w:rsid w:val="00BB570B"/>
    <w:rsid w:val="00BB57D4"/>
    <w:rsid w:val="00BB6454"/>
    <w:rsid w:val="00BB6F2B"/>
    <w:rsid w:val="00BB73DE"/>
    <w:rsid w:val="00BB7582"/>
    <w:rsid w:val="00BB758F"/>
    <w:rsid w:val="00BB7C18"/>
    <w:rsid w:val="00BB7DA2"/>
    <w:rsid w:val="00BB7F02"/>
    <w:rsid w:val="00BB7F5A"/>
    <w:rsid w:val="00BC01E7"/>
    <w:rsid w:val="00BC0336"/>
    <w:rsid w:val="00BC035C"/>
    <w:rsid w:val="00BC0759"/>
    <w:rsid w:val="00BC0DA7"/>
    <w:rsid w:val="00BC13B3"/>
    <w:rsid w:val="00BC148B"/>
    <w:rsid w:val="00BC1656"/>
    <w:rsid w:val="00BC1E60"/>
    <w:rsid w:val="00BC2422"/>
    <w:rsid w:val="00BC273A"/>
    <w:rsid w:val="00BC2857"/>
    <w:rsid w:val="00BC2894"/>
    <w:rsid w:val="00BC2AD2"/>
    <w:rsid w:val="00BC3539"/>
    <w:rsid w:val="00BC44F0"/>
    <w:rsid w:val="00BC46C7"/>
    <w:rsid w:val="00BC4A11"/>
    <w:rsid w:val="00BC4E10"/>
    <w:rsid w:val="00BC4F0F"/>
    <w:rsid w:val="00BC5146"/>
    <w:rsid w:val="00BC55A5"/>
    <w:rsid w:val="00BC5FB5"/>
    <w:rsid w:val="00BC6612"/>
    <w:rsid w:val="00BC70E8"/>
    <w:rsid w:val="00BC72BB"/>
    <w:rsid w:val="00BC7BF8"/>
    <w:rsid w:val="00BD0854"/>
    <w:rsid w:val="00BD0884"/>
    <w:rsid w:val="00BD0C81"/>
    <w:rsid w:val="00BD1F1F"/>
    <w:rsid w:val="00BD1F3D"/>
    <w:rsid w:val="00BD218F"/>
    <w:rsid w:val="00BD2DFE"/>
    <w:rsid w:val="00BD2F14"/>
    <w:rsid w:val="00BD3359"/>
    <w:rsid w:val="00BD3B99"/>
    <w:rsid w:val="00BD3BAE"/>
    <w:rsid w:val="00BD3C41"/>
    <w:rsid w:val="00BD430D"/>
    <w:rsid w:val="00BD43FC"/>
    <w:rsid w:val="00BD444D"/>
    <w:rsid w:val="00BD4768"/>
    <w:rsid w:val="00BD4847"/>
    <w:rsid w:val="00BD4D43"/>
    <w:rsid w:val="00BD525E"/>
    <w:rsid w:val="00BD55DE"/>
    <w:rsid w:val="00BD5753"/>
    <w:rsid w:val="00BD5EBF"/>
    <w:rsid w:val="00BD61FD"/>
    <w:rsid w:val="00BD70AC"/>
    <w:rsid w:val="00BD7B55"/>
    <w:rsid w:val="00BE0163"/>
    <w:rsid w:val="00BE022B"/>
    <w:rsid w:val="00BE0A37"/>
    <w:rsid w:val="00BE0CA6"/>
    <w:rsid w:val="00BE0EF2"/>
    <w:rsid w:val="00BE1030"/>
    <w:rsid w:val="00BE1610"/>
    <w:rsid w:val="00BE241C"/>
    <w:rsid w:val="00BE27EF"/>
    <w:rsid w:val="00BE2F45"/>
    <w:rsid w:val="00BE3286"/>
    <w:rsid w:val="00BE33E8"/>
    <w:rsid w:val="00BE3476"/>
    <w:rsid w:val="00BE3F6A"/>
    <w:rsid w:val="00BE3FA7"/>
    <w:rsid w:val="00BE41B3"/>
    <w:rsid w:val="00BE472F"/>
    <w:rsid w:val="00BE4D75"/>
    <w:rsid w:val="00BE5376"/>
    <w:rsid w:val="00BE5B7F"/>
    <w:rsid w:val="00BE5D8A"/>
    <w:rsid w:val="00BE5E54"/>
    <w:rsid w:val="00BE68BC"/>
    <w:rsid w:val="00BE6FEB"/>
    <w:rsid w:val="00BE76DB"/>
    <w:rsid w:val="00BF0AE3"/>
    <w:rsid w:val="00BF0F8E"/>
    <w:rsid w:val="00BF17EC"/>
    <w:rsid w:val="00BF1A3E"/>
    <w:rsid w:val="00BF1DE2"/>
    <w:rsid w:val="00BF2585"/>
    <w:rsid w:val="00BF2619"/>
    <w:rsid w:val="00BF347B"/>
    <w:rsid w:val="00BF353E"/>
    <w:rsid w:val="00BF380A"/>
    <w:rsid w:val="00BF3A59"/>
    <w:rsid w:val="00BF403F"/>
    <w:rsid w:val="00BF45A0"/>
    <w:rsid w:val="00BF49D1"/>
    <w:rsid w:val="00BF4B93"/>
    <w:rsid w:val="00BF4F6A"/>
    <w:rsid w:val="00BF4FFF"/>
    <w:rsid w:val="00BF542B"/>
    <w:rsid w:val="00BF5ABC"/>
    <w:rsid w:val="00BF632E"/>
    <w:rsid w:val="00BF71E8"/>
    <w:rsid w:val="00BF73AB"/>
    <w:rsid w:val="00BF758F"/>
    <w:rsid w:val="00BF7795"/>
    <w:rsid w:val="00C001EA"/>
    <w:rsid w:val="00C00513"/>
    <w:rsid w:val="00C00583"/>
    <w:rsid w:val="00C008AC"/>
    <w:rsid w:val="00C00B42"/>
    <w:rsid w:val="00C00C06"/>
    <w:rsid w:val="00C012D3"/>
    <w:rsid w:val="00C0147B"/>
    <w:rsid w:val="00C02608"/>
    <w:rsid w:val="00C02774"/>
    <w:rsid w:val="00C02894"/>
    <w:rsid w:val="00C0302B"/>
    <w:rsid w:val="00C0306E"/>
    <w:rsid w:val="00C0364C"/>
    <w:rsid w:val="00C03962"/>
    <w:rsid w:val="00C040D6"/>
    <w:rsid w:val="00C045D5"/>
    <w:rsid w:val="00C04671"/>
    <w:rsid w:val="00C04A38"/>
    <w:rsid w:val="00C04DFC"/>
    <w:rsid w:val="00C04EE1"/>
    <w:rsid w:val="00C05430"/>
    <w:rsid w:val="00C05CAC"/>
    <w:rsid w:val="00C05EFA"/>
    <w:rsid w:val="00C06416"/>
    <w:rsid w:val="00C07CF7"/>
    <w:rsid w:val="00C07EA2"/>
    <w:rsid w:val="00C10225"/>
    <w:rsid w:val="00C10597"/>
    <w:rsid w:val="00C1095A"/>
    <w:rsid w:val="00C10CA8"/>
    <w:rsid w:val="00C11162"/>
    <w:rsid w:val="00C1147C"/>
    <w:rsid w:val="00C1166E"/>
    <w:rsid w:val="00C11A34"/>
    <w:rsid w:val="00C11C9E"/>
    <w:rsid w:val="00C1206E"/>
    <w:rsid w:val="00C123FA"/>
    <w:rsid w:val="00C129A7"/>
    <w:rsid w:val="00C12F39"/>
    <w:rsid w:val="00C135C8"/>
    <w:rsid w:val="00C13CB0"/>
    <w:rsid w:val="00C1415C"/>
    <w:rsid w:val="00C1472A"/>
    <w:rsid w:val="00C14DE5"/>
    <w:rsid w:val="00C15792"/>
    <w:rsid w:val="00C16694"/>
    <w:rsid w:val="00C170E0"/>
    <w:rsid w:val="00C173BB"/>
    <w:rsid w:val="00C17597"/>
    <w:rsid w:val="00C175A2"/>
    <w:rsid w:val="00C1776E"/>
    <w:rsid w:val="00C177BA"/>
    <w:rsid w:val="00C17E9C"/>
    <w:rsid w:val="00C21187"/>
    <w:rsid w:val="00C212CD"/>
    <w:rsid w:val="00C2180F"/>
    <w:rsid w:val="00C219DD"/>
    <w:rsid w:val="00C21C91"/>
    <w:rsid w:val="00C21E29"/>
    <w:rsid w:val="00C21E93"/>
    <w:rsid w:val="00C22392"/>
    <w:rsid w:val="00C223CF"/>
    <w:rsid w:val="00C2242B"/>
    <w:rsid w:val="00C22465"/>
    <w:rsid w:val="00C239A6"/>
    <w:rsid w:val="00C23AC6"/>
    <w:rsid w:val="00C24B0A"/>
    <w:rsid w:val="00C24D01"/>
    <w:rsid w:val="00C25A70"/>
    <w:rsid w:val="00C25EDB"/>
    <w:rsid w:val="00C2708B"/>
    <w:rsid w:val="00C27DD7"/>
    <w:rsid w:val="00C27E34"/>
    <w:rsid w:val="00C3027A"/>
    <w:rsid w:val="00C3041C"/>
    <w:rsid w:val="00C311C3"/>
    <w:rsid w:val="00C319B5"/>
    <w:rsid w:val="00C31B56"/>
    <w:rsid w:val="00C32359"/>
    <w:rsid w:val="00C32575"/>
    <w:rsid w:val="00C32958"/>
    <w:rsid w:val="00C32C0B"/>
    <w:rsid w:val="00C32E9D"/>
    <w:rsid w:val="00C33032"/>
    <w:rsid w:val="00C3353F"/>
    <w:rsid w:val="00C339B9"/>
    <w:rsid w:val="00C34A0D"/>
    <w:rsid w:val="00C34A33"/>
    <w:rsid w:val="00C34CF8"/>
    <w:rsid w:val="00C35349"/>
    <w:rsid w:val="00C357CE"/>
    <w:rsid w:val="00C35EB2"/>
    <w:rsid w:val="00C3623F"/>
    <w:rsid w:val="00C3667B"/>
    <w:rsid w:val="00C373AB"/>
    <w:rsid w:val="00C375CA"/>
    <w:rsid w:val="00C3777C"/>
    <w:rsid w:val="00C37E01"/>
    <w:rsid w:val="00C40085"/>
    <w:rsid w:val="00C4015D"/>
    <w:rsid w:val="00C401D6"/>
    <w:rsid w:val="00C40377"/>
    <w:rsid w:val="00C4058C"/>
    <w:rsid w:val="00C4072C"/>
    <w:rsid w:val="00C40C2E"/>
    <w:rsid w:val="00C40DB3"/>
    <w:rsid w:val="00C41521"/>
    <w:rsid w:val="00C41755"/>
    <w:rsid w:val="00C41B83"/>
    <w:rsid w:val="00C42207"/>
    <w:rsid w:val="00C42AE0"/>
    <w:rsid w:val="00C42D9C"/>
    <w:rsid w:val="00C42DC2"/>
    <w:rsid w:val="00C43009"/>
    <w:rsid w:val="00C4343F"/>
    <w:rsid w:val="00C43A8C"/>
    <w:rsid w:val="00C43CF5"/>
    <w:rsid w:val="00C43D81"/>
    <w:rsid w:val="00C43FFE"/>
    <w:rsid w:val="00C443F0"/>
    <w:rsid w:val="00C4499D"/>
    <w:rsid w:val="00C45611"/>
    <w:rsid w:val="00C4578E"/>
    <w:rsid w:val="00C45804"/>
    <w:rsid w:val="00C45E5C"/>
    <w:rsid w:val="00C461E8"/>
    <w:rsid w:val="00C4674B"/>
    <w:rsid w:val="00C46826"/>
    <w:rsid w:val="00C46A3B"/>
    <w:rsid w:val="00C46A8E"/>
    <w:rsid w:val="00C46CA7"/>
    <w:rsid w:val="00C47027"/>
    <w:rsid w:val="00C4706B"/>
    <w:rsid w:val="00C471E3"/>
    <w:rsid w:val="00C477FE"/>
    <w:rsid w:val="00C50FF3"/>
    <w:rsid w:val="00C51D77"/>
    <w:rsid w:val="00C526D7"/>
    <w:rsid w:val="00C528ED"/>
    <w:rsid w:val="00C52C3C"/>
    <w:rsid w:val="00C52E9D"/>
    <w:rsid w:val="00C52F8E"/>
    <w:rsid w:val="00C53028"/>
    <w:rsid w:val="00C53D83"/>
    <w:rsid w:val="00C54239"/>
    <w:rsid w:val="00C54829"/>
    <w:rsid w:val="00C54D97"/>
    <w:rsid w:val="00C55243"/>
    <w:rsid w:val="00C553BB"/>
    <w:rsid w:val="00C55E66"/>
    <w:rsid w:val="00C56147"/>
    <w:rsid w:val="00C5630E"/>
    <w:rsid w:val="00C56EE8"/>
    <w:rsid w:val="00C579AD"/>
    <w:rsid w:val="00C57F69"/>
    <w:rsid w:val="00C6007C"/>
    <w:rsid w:val="00C609A2"/>
    <w:rsid w:val="00C60E70"/>
    <w:rsid w:val="00C6102A"/>
    <w:rsid w:val="00C61107"/>
    <w:rsid w:val="00C6162A"/>
    <w:rsid w:val="00C617FF"/>
    <w:rsid w:val="00C61C0D"/>
    <w:rsid w:val="00C62B1F"/>
    <w:rsid w:val="00C62D7B"/>
    <w:rsid w:val="00C62DA7"/>
    <w:rsid w:val="00C631FD"/>
    <w:rsid w:val="00C63284"/>
    <w:rsid w:val="00C63A36"/>
    <w:rsid w:val="00C63A80"/>
    <w:rsid w:val="00C63CD3"/>
    <w:rsid w:val="00C63F37"/>
    <w:rsid w:val="00C6427E"/>
    <w:rsid w:val="00C649D0"/>
    <w:rsid w:val="00C64FFD"/>
    <w:rsid w:val="00C65545"/>
    <w:rsid w:val="00C656F0"/>
    <w:rsid w:val="00C65C96"/>
    <w:rsid w:val="00C6606A"/>
    <w:rsid w:val="00C666A7"/>
    <w:rsid w:val="00C66B0A"/>
    <w:rsid w:val="00C66C53"/>
    <w:rsid w:val="00C66CF4"/>
    <w:rsid w:val="00C66ED3"/>
    <w:rsid w:val="00C671AE"/>
    <w:rsid w:val="00C67231"/>
    <w:rsid w:val="00C6783D"/>
    <w:rsid w:val="00C67B2F"/>
    <w:rsid w:val="00C702A5"/>
    <w:rsid w:val="00C70582"/>
    <w:rsid w:val="00C70AF7"/>
    <w:rsid w:val="00C70FA4"/>
    <w:rsid w:val="00C71220"/>
    <w:rsid w:val="00C7138E"/>
    <w:rsid w:val="00C713EE"/>
    <w:rsid w:val="00C716B1"/>
    <w:rsid w:val="00C71B03"/>
    <w:rsid w:val="00C720B7"/>
    <w:rsid w:val="00C72453"/>
    <w:rsid w:val="00C72721"/>
    <w:rsid w:val="00C729F9"/>
    <w:rsid w:val="00C72DC4"/>
    <w:rsid w:val="00C73CE2"/>
    <w:rsid w:val="00C73EF9"/>
    <w:rsid w:val="00C748B4"/>
    <w:rsid w:val="00C74A70"/>
    <w:rsid w:val="00C75131"/>
    <w:rsid w:val="00C756F0"/>
    <w:rsid w:val="00C75BA9"/>
    <w:rsid w:val="00C75C69"/>
    <w:rsid w:val="00C75D84"/>
    <w:rsid w:val="00C761B3"/>
    <w:rsid w:val="00C762A8"/>
    <w:rsid w:val="00C7655B"/>
    <w:rsid w:val="00C7678F"/>
    <w:rsid w:val="00C76BA2"/>
    <w:rsid w:val="00C76C61"/>
    <w:rsid w:val="00C76FC4"/>
    <w:rsid w:val="00C77025"/>
    <w:rsid w:val="00C7717F"/>
    <w:rsid w:val="00C77590"/>
    <w:rsid w:val="00C803F6"/>
    <w:rsid w:val="00C80721"/>
    <w:rsid w:val="00C80724"/>
    <w:rsid w:val="00C80BDF"/>
    <w:rsid w:val="00C8102C"/>
    <w:rsid w:val="00C81996"/>
    <w:rsid w:val="00C8199A"/>
    <w:rsid w:val="00C81FAF"/>
    <w:rsid w:val="00C824F6"/>
    <w:rsid w:val="00C82F97"/>
    <w:rsid w:val="00C83C45"/>
    <w:rsid w:val="00C84381"/>
    <w:rsid w:val="00C84AFE"/>
    <w:rsid w:val="00C84F64"/>
    <w:rsid w:val="00C8507E"/>
    <w:rsid w:val="00C85121"/>
    <w:rsid w:val="00C8588C"/>
    <w:rsid w:val="00C85EE3"/>
    <w:rsid w:val="00C8626C"/>
    <w:rsid w:val="00C862E4"/>
    <w:rsid w:val="00C86596"/>
    <w:rsid w:val="00C86C79"/>
    <w:rsid w:val="00C86EAA"/>
    <w:rsid w:val="00C87A88"/>
    <w:rsid w:val="00C87EA8"/>
    <w:rsid w:val="00C87F88"/>
    <w:rsid w:val="00C87FD2"/>
    <w:rsid w:val="00C9001A"/>
    <w:rsid w:val="00C90767"/>
    <w:rsid w:val="00C90783"/>
    <w:rsid w:val="00C90D09"/>
    <w:rsid w:val="00C91265"/>
    <w:rsid w:val="00C91425"/>
    <w:rsid w:val="00C91DDE"/>
    <w:rsid w:val="00C91F73"/>
    <w:rsid w:val="00C92024"/>
    <w:rsid w:val="00C92271"/>
    <w:rsid w:val="00C92B16"/>
    <w:rsid w:val="00C92BB6"/>
    <w:rsid w:val="00C92C38"/>
    <w:rsid w:val="00C93001"/>
    <w:rsid w:val="00C930E0"/>
    <w:rsid w:val="00C942AC"/>
    <w:rsid w:val="00C94B77"/>
    <w:rsid w:val="00C9515E"/>
    <w:rsid w:val="00C952B5"/>
    <w:rsid w:val="00C95313"/>
    <w:rsid w:val="00C955C1"/>
    <w:rsid w:val="00C959CB"/>
    <w:rsid w:val="00C95F15"/>
    <w:rsid w:val="00C95F50"/>
    <w:rsid w:val="00C96068"/>
    <w:rsid w:val="00C96076"/>
    <w:rsid w:val="00C9626B"/>
    <w:rsid w:val="00C968D7"/>
    <w:rsid w:val="00C97B93"/>
    <w:rsid w:val="00CA076E"/>
    <w:rsid w:val="00CA0C88"/>
    <w:rsid w:val="00CA1972"/>
    <w:rsid w:val="00CA1CE0"/>
    <w:rsid w:val="00CA23C8"/>
    <w:rsid w:val="00CA285B"/>
    <w:rsid w:val="00CA2C6C"/>
    <w:rsid w:val="00CA2F1B"/>
    <w:rsid w:val="00CA338B"/>
    <w:rsid w:val="00CA34E2"/>
    <w:rsid w:val="00CA3A2C"/>
    <w:rsid w:val="00CA3AC5"/>
    <w:rsid w:val="00CA3D43"/>
    <w:rsid w:val="00CA4855"/>
    <w:rsid w:val="00CA4B16"/>
    <w:rsid w:val="00CA4F1B"/>
    <w:rsid w:val="00CA54D2"/>
    <w:rsid w:val="00CA5872"/>
    <w:rsid w:val="00CA5B7F"/>
    <w:rsid w:val="00CA5C2F"/>
    <w:rsid w:val="00CA602E"/>
    <w:rsid w:val="00CA60FA"/>
    <w:rsid w:val="00CA6382"/>
    <w:rsid w:val="00CA6A61"/>
    <w:rsid w:val="00CA6CD0"/>
    <w:rsid w:val="00CA6DC1"/>
    <w:rsid w:val="00CA7529"/>
    <w:rsid w:val="00CB041A"/>
    <w:rsid w:val="00CB09EC"/>
    <w:rsid w:val="00CB0C8A"/>
    <w:rsid w:val="00CB0F89"/>
    <w:rsid w:val="00CB0FE1"/>
    <w:rsid w:val="00CB1483"/>
    <w:rsid w:val="00CB165F"/>
    <w:rsid w:val="00CB2A53"/>
    <w:rsid w:val="00CB3087"/>
    <w:rsid w:val="00CB308A"/>
    <w:rsid w:val="00CB32EF"/>
    <w:rsid w:val="00CB3307"/>
    <w:rsid w:val="00CB332F"/>
    <w:rsid w:val="00CB3A62"/>
    <w:rsid w:val="00CB5280"/>
    <w:rsid w:val="00CB53BC"/>
    <w:rsid w:val="00CB55A1"/>
    <w:rsid w:val="00CB56CB"/>
    <w:rsid w:val="00CB56D8"/>
    <w:rsid w:val="00CB584B"/>
    <w:rsid w:val="00CB5968"/>
    <w:rsid w:val="00CB5C42"/>
    <w:rsid w:val="00CB668C"/>
    <w:rsid w:val="00CB6A1A"/>
    <w:rsid w:val="00CB6A97"/>
    <w:rsid w:val="00CB6FA7"/>
    <w:rsid w:val="00CB704D"/>
    <w:rsid w:val="00CB728F"/>
    <w:rsid w:val="00CB72E3"/>
    <w:rsid w:val="00CB7487"/>
    <w:rsid w:val="00CB751B"/>
    <w:rsid w:val="00CB77FE"/>
    <w:rsid w:val="00CC017A"/>
    <w:rsid w:val="00CC13D6"/>
    <w:rsid w:val="00CC1551"/>
    <w:rsid w:val="00CC1556"/>
    <w:rsid w:val="00CC20C2"/>
    <w:rsid w:val="00CC22FA"/>
    <w:rsid w:val="00CC24F1"/>
    <w:rsid w:val="00CC2619"/>
    <w:rsid w:val="00CC27FC"/>
    <w:rsid w:val="00CC333C"/>
    <w:rsid w:val="00CC3D00"/>
    <w:rsid w:val="00CC3F76"/>
    <w:rsid w:val="00CC5F98"/>
    <w:rsid w:val="00CC6015"/>
    <w:rsid w:val="00CC6098"/>
    <w:rsid w:val="00CC6767"/>
    <w:rsid w:val="00CC6B9D"/>
    <w:rsid w:val="00CC6BEE"/>
    <w:rsid w:val="00CC6C9B"/>
    <w:rsid w:val="00CC6C9C"/>
    <w:rsid w:val="00CC76E8"/>
    <w:rsid w:val="00CC776F"/>
    <w:rsid w:val="00CC7B18"/>
    <w:rsid w:val="00CC7C92"/>
    <w:rsid w:val="00CC7D4C"/>
    <w:rsid w:val="00CC7FCD"/>
    <w:rsid w:val="00CD04CF"/>
    <w:rsid w:val="00CD0793"/>
    <w:rsid w:val="00CD0D55"/>
    <w:rsid w:val="00CD1724"/>
    <w:rsid w:val="00CD1EF7"/>
    <w:rsid w:val="00CD215B"/>
    <w:rsid w:val="00CD26BF"/>
    <w:rsid w:val="00CD26E7"/>
    <w:rsid w:val="00CD29A2"/>
    <w:rsid w:val="00CD3072"/>
    <w:rsid w:val="00CD325E"/>
    <w:rsid w:val="00CD3365"/>
    <w:rsid w:val="00CD3591"/>
    <w:rsid w:val="00CD4018"/>
    <w:rsid w:val="00CD4460"/>
    <w:rsid w:val="00CD4777"/>
    <w:rsid w:val="00CD5967"/>
    <w:rsid w:val="00CD5ACA"/>
    <w:rsid w:val="00CD6640"/>
    <w:rsid w:val="00CD6681"/>
    <w:rsid w:val="00CD681E"/>
    <w:rsid w:val="00CD6930"/>
    <w:rsid w:val="00CD75DC"/>
    <w:rsid w:val="00CD76DD"/>
    <w:rsid w:val="00CD78FE"/>
    <w:rsid w:val="00CD7C9B"/>
    <w:rsid w:val="00CD7F9D"/>
    <w:rsid w:val="00CE0CA0"/>
    <w:rsid w:val="00CE11A0"/>
    <w:rsid w:val="00CE1C2B"/>
    <w:rsid w:val="00CE1D96"/>
    <w:rsid w:val="00CE1DFB"/>
    <w:rsid w:val="00CE20C1"/>
    <w:rsid w:val="00CE2277"/>
    <w:rsid w:val="00CE234F"/>
    <w:rsid w:val="00CE24E6"/>
    <w:rsid w:val="00CE2811"/>
    <w:rsid w:val="00CE28BC"/>
    <w:rsid w:val="00CE28CC"/>
    <w:rsid w:val="00CE2978"/>
    <w:rsid w:val="00CE2DE2"/>
    <w:rsid w:val="00CE2FB9"/>
    <w:rsid w:val="00CE329E"/>
    <w:rsid w:val="00CE342C"/>
    <w:rsid w:val="00CE3BEB"/>
    <w:rsid w:val="00CE4283"/>
    <w:rsid w:val="00CE45BA"/>
    <w:rsid w:val="00CE5085"/>
    <w:rsid w:val="00CE5B7D"/>
    <w:rsid w:val="00CE5E0A"/>
    <w:rsid w:val="00CE5F9C"/>
    <w:rsid w:val="00CE5FF1"/>
    <w:rsid w:val="00CE63BF"/>
    <w:rsid w:val="00CE6660"/>
    <w:rsid w:val="00CE6734"/>
    <w:rsid w:val="00CE6768"/>
    <w:rsid w:val="00CE692B"/>
    <w:rsid w:val="00CE7230"/>
    <w:rsid w:val="00CE78AE"/>
    <w:rsid w:val="00CE79A7"/>
    <w:rsid w:val="00CF0370"/>
    <w:rsid w:val="00CF08CA"/>
    <w:rsid w:val="00CF276E"/>
    <w:rsid w:val="00CF2870"/>
    <w:rsid w:val="00CF28DB"/>
    <w:rsid w:val="00CF354A"/>
    <w:rsid w:val="00CF3592"/>
    <w:rsid w:val="00CF35FE"/>
    <w:rsid w:val="00CF364E"/>
    <w:rsid w:val="00CF39DF"/>
    <w:rsid w:val="00CF3B82"/>
    <w:rsid w:val="00CF3BAC"/>
    <w:rsid w:val="00CF408E"/>
    <w:rsid w:val="00CF484F"/>
    <w:rsid w:val="00CF487C"/>
    <w:rsid w:val="00CF4FBC"/>
    <w:rsid w:val="00CF5BF6"/>
    <w:rsid w:val="00CF6093"/>
    <w:rsid w:val="00CF6863"/>
    <w:rsid w:val="00CF68A6"/>
    <w:rsid w:val="00CF6DE7"/>
    <w:rsid w:val="00CF72D3"/>
    <w:rsid w:val="00CF7501"/>
    <w:rsid w:val="00CF75C6"/>
    <w:rsid w:val="00CF76A8"/>
    <w:rsid w:val="00D00BDF"/>
    <w:rsid w:val="00D00C2E"/>
    <w:rsid w:val="00D00FB1"/>
    <w:rsid w:val="00D0141E"/>
    <w:rsid w:val="00D01654"/>
    <w:rsid w:val="00D01C40"/>
    <w:rsid w:val="00D02176"/>
    <w:rsid w:val="00D0320B"/>
    <w:rsid w:val="00D03210"/>
    <w:rsid w:val="00D034C7"/>
    <w:rsid w:val="00D0463A"/>
    <w:rsid w:val="00D04C56"/>
    <w:rsid w:val="00D04FE9"/>
    <w:rsid w:val="00D0563C"/>
    <w:rsid w:val="00D05703"/>
    <w:rsid w:val="00D061E0"/>
    <w:rsid w:val="00D06563"/>
    <w:rsid w:val="00D06933"/>
    <w:rsid w:val="00D0723B"/>
    <w:rsid w:val="00D07639"/>
    <w:rsid w:val="00D07D01"/>
    <w:rsid w:val="00D10385"/>
    <w:rsid w:val="00D10722"/>
    <w:rsid w:val="00D10E43"/>
    <w:rsid w:val="00D11C40"/>
    <w:rsid w:val="00D11DC1"/>
    <w:rsid w:val="00D11E3C"/>
    <w:rsid w:val="00D11FF3"/>
    <w:rsid w:val="00D12340"/>
    <w:rsid w:val="00D123F8"/>
    <w:rsid w:val="00D12695"/>
    <w:rsid w:val="00D126D1"/>
    <w:rsid w:val="00D1297A"/>
    <w:rsid w:val="00D130D8"/>
    <w:rsid w:val="00D135EC"/>
    <w:rsid w:val="00D13910"/>
    <w:rsid w:val="00D13B31"/>
    <w:rsid w:val="00D144B6"/>
    <w:rsid w:val="00D14596"/>
    <w:rsid w:val="00D14A85"/>
    <w:rsid w:val="00D14F85"/>
    <w:rsid w:val="00D15E03"/>
    <w:rsid w:val="00D161A7"/>
    <w:rsid w:val="00D169A2"/>
    <w:rsid w:val="00D171E4"/>
    <w:rsid w:val="00D17583"/>
    <w:rsid w:val="00D178EC"/>
    <w:rsid w:val="00D17B64"/>
    <w:rsid w:val="00D2013A"/>
    <w:rsid w:val="00D2021B"/>
    <w:rsid w:val="00D203CB"/>
    <w:rsid w:val="00D20B08"/>
    <w:rsid w:val="00D20EA6"/>
    <w:rsid w:val="00D219EE"/>
    <w:rsid w:val="00D21BF0"/>
    <w:rsid w:val="00D2213F"/>
    <w:rsid w:val="00D2221E"/>
    <w:rsid w:val="00D222D0"/>
    <w:rsid w:val="00D228F9"/>
    <w:rsid w:val="00D22A9D"/>
    <w:rsid w:val="00D22B1C"/>
    <w:rsid w:val="00D2317D"/>
    <w:rsid w:val="00D23180"/>
    <w:rsid w:val="00D232DA"/>
    <w:rsid w:val="00D23452"/>
    <w:rsid w:val="00D2372E"/>
    <w:rsid w:val="00D23C6D"/>
    <w:rsid w:val="00D23EBB"/>
    <w:rsid w:val="00D240B9"/>
    <w:rsid w:val="00D251E2"/>
    <w:rsid w:val="00D25228"/>
    <w:rsid w:val="00D25426"/>
    <w:rsid w:val="00D25AD1"/>
    <w:rsid w:val="00D25EBA"/>
    <w:rsid w:val="00D262E8"/>
    <w:rsid w:val="00D26998"/>
    <w:rsid w:val="00D26FE8"/>
    <w:rsid w:val="00D274B8"/>
    <w:rsid w:val="00D274E4"/>
    <w:rsid w:val="00D27771"/>
    <w:rsid w:val="00D2797F"/>
    <w:rsid w:val="00D279AF"/>
    <w:rsid w:val="00D27A81"/>
    <w:rsid w:val="00D30228"/>
    <w:rsid w:val="00D30366"/>
    <w:rsid w:val="00D30670"/>
    <w:rsid w:val="00D30981"/>
    <w:rsid w:val="00D30C01"/>
    <w:rsid w:val="00D30C80"/>
    <w:rsid w:val="00D31503"/>
    <w:rsid w:val="00D31645"/>
    <w:rsid w:val="00D31905"/>
    <w:rsid w:val="00D32081"/>
    <w:rsid w:val="00D323E8"/>
    <w:rsid w:val="00D327CB"/>
    <w:rsid w:val="00D32D3E"/>
    <w:rsid w:val="00D32E0E"/>
    <w:rsid w:val="00D32F61"/>
    <w:rsid w:val="00D332C2"/>
    <w:rsid w:val="00D33B3A"/>
    <w:rsid w:val="00D33DB4"/>
    <w:rsid w:val="00D33E9A"/>
    <w:rsid w:val="00D33EFE"/>
    <w:rsid w:val="00D34378"/>
    <w:rsid w:val="00D3472F"/>
    <w:rsid w:val="00D34F90"/>
    <w:rsid w:val="00D352FA"/>
    <w:rsid w:val="00D358FD"/>
    <w:rsid w:val="00D35ADD"/>
    <w:rsid w:val="00D365D0"/>
    <w:rsid w:val="00D36AED"/>
    <w:rsid w:val="00D37469"/>
    <w:rsid w:val="00D37484"/>
    <w:rsid w:val="00D37632"/>
    <w:rsid w:val="00D37740"/>
    <w:rsid w:val="00D379B5"/>
    <w:rsid w:val="00D37CEC"/>
    <w:rsid w:val="00D37F9A"/>
    <w:rsid w:val="00D40431"/>
    <w:rsid w:val="00D40E95"/>
    <w:rsid w:val="00D41133"/>
    <w:rsid w:val="00D412FC"/>
    <w:rsid w:val="00D415B0"/>
    <w:rsid w:val="00D416BD"/>
    <w:rsid w:val="00D4186A"/>
    <w:rsid w:val="00D41D6A"/>
    <w:rsid w:val="00D42249"/>
    <w:rsid w:val="00D42255"/>
    <w:rsid w:val="00D42555"/>
    <w:rsid w:val="00D42570"/>
    <w:rsid w:val="00D42AC9"/>
    <w:rsid w:val="00D43259"/>
    <w:rsid w:val="00D4366C"/>
    <w:rsid w:val="00D437E3"/>
    <w:rsid w:val="00D4382C"/>
    <w:rsid w:val="00D43A37"/>
    <w:rsid w:val="00D43D3E"/>
    <w:rsid w:val="00D44186"/>
    <w:rsid w:val="00D449B2"/>
    <w:rsid w:val="00D44D3B"/>
    <w:rsid w:val="00D45488"/>
    <w:rsid w:val="00D4548F"/>
    <w:rsid w:val="00D4587D"/>
    <w:rsid w:val="00D45F53"/>
    <w:rsid w:val="00D46503"/>
    <w:rsid w:val="00D46A6D"/>
    <w:rsid w:val="00D46F6A"/>
    <w:rsid w:val="00D50679"/>
    <w:rsid w:val="00D50B62"/>
    <w:rsid w:val="00D50BB8"/>
    <w:rsid w:val="00D50EF6"/>
    <w:rsid w:val="00D50FA8"/>
    <w:rsid w:val="00D522DC"/>
    <w:rsid w:val="00D5284A"/>
    <w:rsid w:val="00D52DD7"/>
    <w:rsid w:val="00D53431"/>
    <w:rsid w:val="00D534BC"/>
    <w:rsid w:val="00D5372B"/>
    <w:rsid w:val="00D53804"/>
    <w:rsid w:val="00D538EC"/>
    <w:rsid w:val="00D53948"/>
    <w:rsid w:val="00D53C44"/>
    <w:rsid w:val="00D53C9A"/>
    <w:rsid w:val="00D5429F"/>
    <w:rsid w:val="00D543AA"/>
    <w:rsid w:val="00D5495E"/>
    <w:rsid w:val="00D54F62"/>
    <w:rsid w:val="00D55180"/>
    <w:rsid w:val="00D55572"/>
    <w:rsid w:val="00D55952"/>
    <w:rsid w:val="00D55C5F"/>
    <w:rsid w:val="00D55C9D"/>
    <w:rsid w:val="00D565EF"/>
    <w:rsid w:val="00D5693D"/>
    <w:rsid w:val="00D56B96"/>
    <w:rsid w:val="00D56F07"/>
    <w:rsid w:val="00D57329"/>
    <w:rsid w:val="00D574F3"/>
    <w:rsid w:val="00D57972"/>
    <w:rsid w:val="00D57DD5"/>
    <w:rsid w:val="00D60272"/>
    <w:rsid w:val="00D60CA2"/>
    <w:rsid w:val="00D60E79"/>
    <w:rsid w:val="00D6149C"/>
    <w:rsid w:val="00D617B2"/>
    <w:rsid w:val="00D6187E"/>
    <w:rsid w:val="00D619F8"/>
    <w:rsid w:val="00D61A29"/>
    <w:rsid w:val="00D622D5"/>
    <w:rsid w:val="00D6299F"/>
    <w:rsid w:val="00D62AFF"/>
    <w:rsid w:val="00D634A3"/>
    <w:rsid w:val="00D63970"/>
    <w:rsid w:val="00D63C52"/>
    <w:rsid w:val="00D63F79"/>
    <w:rsid w:val="00D64028"/>
    <w:rsid w:val="00D64170"/>
    <w:rsid w:val="00D643CA"/>
    <w:rsid w:val="00D6468F"/>
    <w:rsid w:val="00D64D5E"/>
    <w:rsid w:val="00D6595E"/>
    <w:rsid w:val="00D65D1E"/>
    <w:rsid w:val="00D65E08"/>
    <w:rsid w:val="00D6635C"/>
    <w:rsid w:val="00D66702"/>
    <w:rsid w:val="00D66E58"/>
    <w:rsid w:val="00D6743E"/>
    <w:rsid w:val="00D675DB"/>
    <w:rsid w:val="00D67C33"/>
    <w:rsid w:val="00D701E3"/>
    <w:rsid w:val="00D706E1"/>
    <w:rsid w:val="00D70D7E"/>
    <w:rsid w:val="00D711F8"/>
    <w:rsid w:val="00D71385"/>
    <w:rsid w:val="00D715F7"/>
    <w:rsid w:val="00D71A99"/>
    <w:rsid w:val="00D72602"/>
    <w:rsid w:val="00D7296B"/>
    <w:rsid w:val="00D72C4E"/>
    <w:rsid w:val="00D72F61"/>
    <w:rsid w:val="00D73A21"/>
    <w:rsid w:val="00D742E5"/>
    <w:rsid w:val="00D743CC"/>
    <w:rsid w:val="00D7493F"/>
    <w:rsid w:val="00D75399"/>
    <w:rsid w:val="00D75AB2"/>
    <w:rsid w:val="00D75C81"/>
    <w:rsid w:val="00D75F4D"/>
    <w:rsid w:val="00D760C2"/>
    <w:rsid w:val="00D765E3"/>
    <w:rsid w:val="00D76686"/>
    <w:rsid w:val="00D76C31"/>
    <w:rsid w:val="00D76D0F"/>
    <w:rsid w:val="00D76D95"/>
    <w:rsid w:val="00D77091"/>
    <w:rsid w:val="00D77702"/>
    <w:rsid w:val="00D77777"/>
    <w:rsid w:val="00D7780A"/>
    <w:rsid w:val="00D7785D"/>
    <w:rsid w:val="00D8013E"/>
    <w:rsid w:val="00D802C5"/>
    <w:rsid w:val="00D8089B"/>
    <w:rsid w:val="00D809BF"/>
    <w:rsid w:val="00D80C71"/>
    <w:rsid w:val="00D80D24"/>
    <w:rsid w:val="00D80D76"/>
    <w:rsid w:val="00D80E51"/>
    <w:rsid w:val="00D810B4"/>
    <w:rsid w:val="00D81635"/>
    <w:rsid w:val="00D81D7D"/>
    <w:rsid w:val="00D8203D"/>
    <w:rsid w:val="00D8241E"/>
    <w:rsid w:val="00D8263C"/>
    <w:rsid w:val="00D82728"/>
    <w:rsid w:val="00D82A23"/>
    <w:rsid w:val="00D82DC0"/>
    <w:rsid w:val="00D82EEB"/>
    <w:rsid w:val="00D83054"/>
    <w:rsid w:val="00D832D7"/>
    <w:rsid w:val="00D83E34"/>
    <w:rsid w:val="00D83F8B"/>
    <w:rsid w:val="00D8412F"/>
    <w:rsid w:val="00D8432A"/>
    <w:rsid w:val="00D84F2D"/>
    <w:rsid w:val="00D84FC9"/>
    <w:rsid w:val="00D857D6"/>
    <w:rsid w:val="00D85864"/>
    <w:rsid w:val="00D860F8"/>
    <w:rsid w:val="00D86525"/>
    <w:rsid w:val="00D86BE2"/>
    <w:rsid w:val="00D86E3C"/>
    <w:rsid w:val="00D872D1"/>
    <w:rsid w:val="00D872D4"/>
    <w:rsid w:val="00D9041F"/>
    <w:rsid w:val="00D91B5F"/>
    <w:rsid w:val="00D91E4A"/>
    <w:rsid w:val="00D9219C"/>
    <w:rsid w:val="00D922B0"/>
    <w:rsid w:val="00D92910"/>
    <w:rsid w:val="00D92B2B"/>
    <w:rsid w:val="00D93224"/>
    <w:rsid w:val="00D9392F"/>
    <w:rsid w:val="00D947D2"/>
    <w:rsid w:val="00D94CBE"/>
    <w:rsid w:val="00D94F85"/>
    <w:rsid w:val="00D95D78"/>
    <w:rsid w:val="00D95F04"/>
    <w:rsid w:val="00D961E6"/>
    <w:rsid w:val="00D96267"/>
    <w:rsid w:val="00D96363"/>
    <w:rsid w:val="00D9672A"/>
    <w:rsid w:val="00D96ABC"/>
    <w:rsid w:val="00D96CB5"/>
    <w:rsid w:val="00D96D5B"/>
    <w:rsid w:val="00D974F9"/>
    <w:rsid w:val="00D97B86"/>
    <w:rsid w:val="00D97CDE"/>
    <w:rsid w:val="00D97EBF"/>
    <w:rsid w:val="00DA0092"/>
    <w:rsid w:val="00DA035D"/>
    <w:rsid w:val="00DA0FFC"/>
    <w:rsid w:val="00DA159A"/>
    <w:rsid w:val="00DA23B3"/>
    <w:rsid w:val="00DA24C4"/>
    <w:rsid w:val="00DA2728"/>
    <w:rsid w:val="00DA2846"/>
    <w:rsid w:val="00DA2CBF"/>
    <w:rsid w:val="00DA2EDF"/>
    <w:rsid w:val="00DA2EFB"/>
    <w:rsid w:val="00DA3302"/>
    <w:rsid w:val="00DA3A5A"/>
    <w:rsid w:val="00DA3BA6"/>
    <w:rsid w:val="00DA5170"/>
    <w:rsid w:val="00DA52EF"/>
    <w:rsid w:val="00DA545C"/>
    <w:rsid w:val="00DA54F0"/>
    <w:rsid w:val="00DA599A"/>
    <w:rsid w:val="00DA5C09"/>
    <w:rsid w:val="00DA6122"/>
    <w:rsid w:val="00DA6672"/>
    <w:rsid w:val="00DA6FB3"/>
    <w:rsid w:val="00DA7BF6"/>
    <w:rsid w:val="00DB0983"/>
    <w:rsid w:val="00DB10CB"/>
    <w:rsid w:val="00DB1166"/>
    <w:rsid w:val="00DB14F7"/>
    <w:rsid w:val="00DB161F"/>
    <w:rsid w:val="00DB1EE0"/>
    <w:rsid w:val="00DB240B"/>
    <w:rsid w:val="00DB2500"/>
    <w:rsid w:val="00DB258D"/>
    <w:rsid w:val="00DB2B8D"/>
    <w:rsid w:val="00DB2F0A"/>
    <w:rsid w:val="00DB2F83"/>
    <w:rsid w:val="00DB3003"/>
    <w:rsid w:val="00DB384C"/>
    <w:rsid w:val="00DB3E54"/>
    <w:rsid w:val="00DB5590"/>
    <w:rsid w:val="00DB56A2"/>
    <w:rsid w:val="00DB5E09"/>
    <w:rsid w:val="00DB5E91"/>
    <w:rsid w:val="00DB64E5"/>
    <w:rsid w:val="00DB668F"/>
    <w:rsid w:val="00DB6B65"/>
    <w:rsid w:val="00DB6B6B"/>
    <w:rsid w:val="00DB6C13"/>
    <w:rsid w:val="00DB72C6"/>
    <w:rsid w:val="00DB7781"/>
    <w:rsid w:val="00DB7CB4"/>
    <w:rsid w:val="00DB7D6F"/>
    <w:rsid w:val="00DB7D8A"/>
    <w:rsid w:val="00DC017F"/>
    <w:rsid w:val="00DC02AA"/>
    <w:rsid w:val="00DC02D5"/>
    <w:rsid w:val="00DC05C7"/>
    <w:rsid w:val="00DC0787"/>
    <w:rsid w:val="00DC0959"/>
    <w:rsid w:val="00DC0D7C"/>
    <w:rsid w:val="00DC0F1A"/>
    <w:rsid w:val="00DC15DF"/>
    <w:rsid w:val="00DC1629"/>
    <w:rsid w:val="00DC1803"/>
    <w:rsid w:val="00DC189D"/>
    <w:rsid w:val="00DC1934"/>
    <w:rsid w:val="00DC226A"/>
    <w:rsid w:val="00DC2A65"/>
    <w:rsid w:val="00DC2EFF"/>
    <w:rsid w:val="00DC2F45"/>
    <w:rsid w:val="00DC37E4"/>
    <w:rsid w:val="00DC383B"/>
    <w:rsid w:val="00DC3914"/>
    <w:rsid w:val="00DC3C22"/>
    <w:rsid w:val="00DC3CE4"/>
    <w:rsid w:val="00DC436E"/>
    <w:rsid w:val="00DC44DC"/>
    <w:rsid w:val="00DC4616"/>
    <w:rsid w:val="00DC5711"/>
    <w:rsid w:val="00DC5F57"/>
    <w:rsid w:val="00DC6045"/>
    <w:rsid w:val="00DC608B"/>
    <w:rsid w:val="00DC62D2"/>
    <w:rsid w:val="00DC6675"/>
    <w:rsid w:val="00DC67AC"/>
    <w:rsid w:val="00DC67C8"/>
    <w:rsid w:val="00DC6806"/>
    <w:rsid w:val="00DC7DDD"/>
    <w:rsid w:val="00DC7EAB"/>
    <w:rsid w:val="00DD0130"/>
    <w:rsid w:val="00DD04FC"/>
    <w:rsid w:val="00DD060C"/>
    <w:rsid w:val="00DD0744"/>
    <w:rsid w:val="00DD0918"/>
    <w:rsid w:val="00DD0CB9"/>
    <w:rsid w:val="00DD0D30"/>
    <w:rsid w:val="00DD12AA"/>
    <w:rsid w:val="00DD14BB"/>
    <w:rsid w:val="00DD16F9"/>
    <w:rsid w:val="00DD17C3"/>
    <w:rsid w:val="00DD19BB"/>
    <w:rsid w:val="00DD1BD0"/>
    <w:rsid w:val="00DD1D4D"/>
    <w:rsid w:val="00DD2A0A"/>
    <w:rsid w:val="00DD2A7A"/>
    <w:rsid w:val="00DD2DC6"/>
    <w:rsid w:val="00DD31FD"/>
    <w:rsid w:val="00DD3B2A"/>
    <w:rsid w:val="00DD3F5B"/>
    <w:rsid w:val="00DD42B3"/>
    <w:rsid w:val="00DD4384"/>
    <w:rsid w:val="00DD4A15"/>
    <w:rsid w:val="00DD4A3E"/>
    <w:rsid w:val="00DD4C63"/>
    <w:rsid w:val="00DD4F6A"/>
    <w:rsid w:val="00DD5342"/>
    <w:rsid w:val="00DD534A"/>
    <w:rsid w:val="00DD5821"/>
    <w:rsid w:val="00DD597A"/>
    <w:rsid w:val="00DD5CE9"/>
    <w:rsid w:val="00DD5D22"/>
    <w:rsid w:val="00DD617B"/>
    <w:rsid w:val="00DD6560"/>
    <w:rsid w:val="00DD661E"/>
    <w:rsid w:val="00DD6C8F"/>
    <w:rsid w:val="00DD6DBC"/>
    <w:rsid w:val="00DD6E62"/>
    <w:rsid w:val="00DD71BF"/>
    <w:rsid w:val="00DD7E0B"/>
    <w:rsid w:val="00DD7F21"/>
    <w:rsid w:val="00DE0011"/>
    <w:rsid w:val="00DE03F5"/>
    <w:rsid w:val="00DE0CFA"/>
    <w:rsid w:val="00DE1656"/>
    <w:rsid w:val="00DE18F4"/>
    <w:rsid w:val="00DE190D"/>
    <w:rsid w:val="00DE1D0A"/>
    <w:rsid w:val="00DE1FBF"/>
    <w:rsid w:val="00DE2335"/>
    <w:rsid w:val="00DE2508"/>
    <w:rsid w:val="00DE27FE"/>
    <w:rsid w:val="00DE2D19"/>
    <w:rsid w:val="00DE2EBA"/>
    <w:rsid w:val="00DE2FD4"/>
    <w:rsid w:val="00DE320D"/>
    <w:rsid w:val="00DE3589"/>
    <w:rsid w:val="00DE3EA4"/>
    <w:rsid w:val="00DE4629"/>
    <w:rsid w:val="00DE4852"/>
    <w:rsid w:val="00DE4AA8"/>
    <w:rsid w:val="00DE4FA2"/>
    <w:rsid w:val="00DE51A0"/>
    <w:rsid w:val="00DE526F"/>
    <w:rsid w:val="00DE5362"/>
    <w:rsid w:val="00DE5387"/>
    <w:rsid w:val="00DE55C8"/>
    <w:rsid w:val="00DE5AE4"/>
    <w:rsid w:val="00DE5B0F"/>
    <w:rsid w:val="00DE5BE6"/>
    <w:rsid w:val="00DE5C6C"/>
    <w:rsid w:val="00DE6054"/>
    <w:rsid w:val="00DE6A1D"/>
    <w:rsid w:val="00DE6BDE"/>
    <w:rsid w:val="00DE6D81"/>
    <w:rsid w:val="00DE706D"/>
    <w:rsid w:val="00DE73F4"/>
    <w:rsid w:val="00DE77CF"/>
    <w:rsid w:val="00DE7A24"/>
    <w:rsid w:val="00DE7A76"/>
    <w:rsid w:val="00DE7C65"/>
    <w:rsid w:val="00DE7D17"/>
    <w:rsid w:val="00DF0107"/>
    <w:rsid w:val="00DF031F"/>
    <w:rsid w:val="00DF0877"/>
    <w:rsid w:val="00DF0EBA"/>
    <w:rsid w:val="00DF120F"/>
    <w:rsid w:val="00DF1A1C"/>
    <w:rsid w:val="00DF1A35"/>
    <w:rsid w:val="00DF2D97"/>
    <w:rsid w:val="00DF38E2"/>
    <w:rsid w:val="00DF3BE8"/>
    <w:rsid w:val="00DF42B0"/>
    <w:rsid w:val="00DF43E8"/>
    <w:rsid w:val="00DF4701"/>
    <w:rsid w:val="00DF4D25"/>
    <w:rsid w:val="00DF4FE4"/>
    <w:rsid w:val="00DF51D6"/>
    <w:rsid w:val="00DF525A"/>
    <w:rsid w:val="00DF5A30"/>
    <w:rsid w:val="00DF5CE3"/>
    <w:rsid w:val="00DF5E71"/>
    <w:rsid w:val="00DF5E95"/>
    <w:rsid w:val="00DF5EAB"/>
    <w:rsid w:val="00DF6599"/>
    <w:rsid w:val="00DF6F84"/>
    <w:rsid w:val="00DF73BB"/>
    <w:rsid w:val="00DF792C"/>
    <w:rsid w:val="00DF7AD2"/>
    <w:rsid w:val="00DF7B19"/>
    <w:rsid w:val="00DF7EF2"/>
    <w:rsid w:val="00E0035D"/>
    <w:rsid w:val="00E00852"/>
    <w:rsid w:val="00E012A3"/>
    <w:rsid w:val="00E01C78"/>
    <w:rsid w:val="00E01FF4"/>
    <w:rsid w:val="00E025C1"/>
    <w:rsid w:val="00E02B22"/>
    <w:rsid w:val="00E02B3D"/>
    <w:rsid w:val="00E030CB"/>
    <w:rsid w:val="00E038E8"/>
    <w:rsid w:val="00E043B5"/>
    <w:rsid w:val="00E043F8"/>
    <w:rsid w:val="00E04B50"/>
    <w:rsid w:val="00E04C5A"/>
    <w:rsid w:val="00E04D4A"/>
    <w:rsid w:val="00E050C1"/>
    <w:rsid w:val="00E053AB"/>
    <w:rsid w:val="00E054F4"/>
    <w:rsid w:val="00E05610"/>
    <w:rsid w:val="00E0671C"/>
    <w:rsid w:val="00E06911"/>
    <w:rsid w:val="00E06EFF"/>
    <w:rsid w:val="00E070C5"/>
    <w:rsid w:val="00E079F1"/>
    <w:rsid w:val="00E07AA1"/>
    <w:rsid w:val="00E1004B"/>
    <w:rsid w:val="00E1011D"/>
    <w:rsid w:val="00E10457"/>
    <w:rsid w:val="00E11B80"/>
    <w:rsid w:val="00E11E2A"/>
    <w:rsid w:val="00E12029"/>
    <w:rsid w:val="00E1212B"/>
    <w:rsid w:val="00E12F3F"/>
    <w:rsid w:val="00E12FB6"/>
    <w:rsid w:val="00E1323A"/>
    <w:rsid w:val="00E134A0"/>
    <w:rsid w:val="00E1369B"/>
    <w:rsid w:val="00E139B7"/>
    <w:rsid w:val="00E139D3"/>
    <w:rsid w:val="00E15AAB"/>
    <w:rsid w:val="00E15BE3"/>
    <w:rsid w:val="00E15FAB"/>
    <w:rsid w:val="00E163BD"/>
    <w:rsid w:val="00E16423"/>
    <w:rsid w:val="00E1659A"/>
    <w:rsid w:val="00E177CE"/>
    <w:rsid w:val="00E17A7F"/>
    <w:rsid w:val="00E205BA"/>
    <w:rsid w:val="00E20CAC"/>
    <w:rsid w:val="00E21093"/>
    <w:rsid w:val="00E2180E"/>
    <w:rsid w:val="00E22000"/>
    <w:rsid w:val="00E22B1C"/>
    <w:rsid w:val="00E23067"/>
    <w:rsid w:val="00E233F4"/>
    <w:rsid w:val="00E23703"/>
    <w:rsid w:val="00E23D32"/>
    <w:rsid w:val="00E23DB4"/>
    <w:rsid w:val="00E23DEB"/>
    <w:rsid w:val="00E24090"/>
    <w:rsid w:val="00E2409F"/>
    <w:rsid w:val="00E24294"/>
    <w:rsid w:val="00E244AE"/>
    <w:rsid w:val="00E2493D"/>
    <w:rsid w:val="00E24B2E"/>
    <w:rsid w:val="00E24B6F"/>
    <w:rsid w:val="00E24E0E"/>
    <w:rsid w:val="00E25045"/>
    <w:rsid w:val="00E250C8"/>
    <w:rsid w:val="00E252D9"/>
    <w:rsid w:val="00E25376"/>
    <w:rsid w:val="00E25530"/>
    <w:rsid w:val="00E255B2"/>
    <w:rsid w:val="00E25979"/>
    <w:rsid w:val="00E25B35"/>
    <w:rsid w:val="00E260BD"/>
    <w:rsid w:val="00E26584"/>
    <w:rsid w:val="00E26F2B"/>
    <w:rsid w:val="00E273CE"/>
    <w:rsid w:val="00E278AE"/>
    <w:rsid w:val="00E30134"/>
    <w:rsid w:val="00E30898"/>
    <w:rsid w:val="00E30AC8"/>
    <w:rsid w:val="00E30EE7"/>
    <w:rsid w:val="00E31422"/>
    <w:rsid w:val="00E326A8"/>
    <w:rsid w:val="00E327E1"/>
    <w:rsid w:val="00E32835"/>
    <w:rsid w:val="00E328D2"/>
    <w:rsid w:val="00E330B9"/>
    <w:rsid w:val="00E334F8"/>
    <w:rsid w:val="00E339DB"/>
    <w:rsid w:val="00E33A85"/>
    <w:rsid w:val="00E33B0E"/>
    <w:rsid w:val="00E33BCC"/>
    <w:rsid w:val="00E345BB"/>
    <w:rsid w:val="00E34656"/>
    <w:rsid w:val="00E34819"/>
    <w:rsid w:val="00E34861"/>
    <w:rsid w:val="00E349CD"/>
    <w:rsid w:val="00E353EC"/>
    <w:rsid w:val="00E3591F"/>
    <w:rsid w:val="00E365BA"/>
    <w:rsid w:val="00E36626"/>
    <w:rsid w:val="00E3682C"/>
    <w:rsid w:val="00E37288"/>
    <w:rsid w:val="00E37C6E"/>
    <w:rsid w:val="00E40209"/>
    <w:rsid w:val="00E40215"/>
    <w:rsid w:val="00E40666"/>
    <w:rsid w:val="00E4115D"/>
    <w:rsid w:val="00E41183"/>
    <w:rsid w:val="00E4135D"/>
    <w:rsid w:val="00E413ED"/>
    <w:rsid w:val="00E41785"/>
    <w:rsid w:val="00E41D8D"/>
    <w:rsid w:val="00E4201A"/>
    <w:rsid w:val="00E42835"/>
    <w:rsid w:val="00E42966"/>
    <w:rsid w:val="00E42EF8"/>
    <w:rsid w:val="00E43646"/>
    <w:rsid w:val="00E43C5C"/>
    <w:rsid w:val="00E44A55"/>
    <w:rsid w:val="00E44C08"/>
    <w:rsid w:val="00E44D88"/>
    <w:rsid w:val="00E44F60"/>
    <w:rsid w:val="00E45A1B"/>
    <w:rsid w:val="00E45CC5"/>
    <w:rsid w:val="00E45F75"/>
    <w:rsid w:val="00E4612D"/>
    <w:rsid w:val="00E4644C"/>
    <w:rsid w:val="00E464CC"/>
    <w:rsid w:val="00E4658C"/>
    <w:rsid w:val="00E46B34"/>
    <w:rsid w:val="00E46F38"/>
    <w:rsid w:val="00E47223"/>
    <w:rsid w:val="00E47784"/>
    <w:rsid w:val="00E47A28"/>
    <w:rsid w:val="00E50360"/>
    <w:rsid w:val="00E50A38"/>
    <w:rsid w:val="00E50E4A"/>
    <w:rsid w:val="00E520BF"/>
    <w:rsid w:val="00E53558"/>
    <w:rsid w:val="00E53C9F"/>
    <w:rsid w:val="00E53E14"/>
    <w:rsid w:val="00E54080"/>
    <w:rsid w:val="00E540ED"/>
    <w:rsid w:val="00E54147"/>
    <w:rsid w:val="00E54B7A"/>
    <w:rsid w:val="00E5502B"/>
    <w:rsid w:val="00E55096"/>
    <w:rsid w:val="00E555BA"/>
    <w:rsid w:val="00E55DFA"/>
    <w:rsid w:val="00E55F52"/>
    <w:rsid w:val="00E55F70"/>
    <w:rsid w:val="00E562FE"/>
    <w:rsid w:val="00E5699C"/>
    <w:rsid w:val="00E57927"/>
    <w:rsid w:val="00E57F25"/>
    <w:rsid w:val="00E60128"/>
    <w:rsid w:val="00E60371"/>
    <w:rsid w:val="00E604AD"/>
    <w:rsid w:val="00E60601"/>
    <w:rsid w:val="00E60BCF"/>
    <w:rsid w:val="00E60CAB"/>
    <w:rsid w:val="00E614CD"/>
    <w:rsid w:val="00E6166E"/>
    <w:rsid w:val="00E62CF2"/>
    <w:rsid w:val="00E62E0E"/>
    <w:rsid w:val="00E631DD"/>
    <w:rsid w:val="00E634D2"/>
    <w:rsid w:val="00E639F5"/>
    <w:rsid w:val="00E63B33"/>
    <w:rsid w:val="00E63EC6"/>
    <w:rsid w:val="00E645A4"/>
    <w:rsid w:val="00E646C5"/>
    <w:rsid w:val="00E654E3"/>
    <w:rsid w:val="00E65544"/>
    <w:rsid w:val="00E65A15"/>
    <w:rsid w:val="00E65CB5"/>
    <w:rsid w:val="00E65F9F"/>
    <w:rsid w:val="00E661CA"/>
    <w:rsid w:val="00E6644F"/>
    <w:rsid w:val="00E6667D"/>
    <w:rsid w:val="00E66D43"/>
    <w:rsid w:val="00E67026"/>
    <w:rsid w:val="00E67C10"/>
    <w:rsid w:val="00E7018C"/>
    <w:rsid w:val="00E705C2"/>
    <w:rsid w:val="00E7060E"/>
    <w:rsid w:val="00E7080F"/>
    <w:rsid w:val="00E716DC"/>
    <w:rsid w:val="00E71728"/>
    <w:rsid w:val="00E718B2"/>
    <w:rsid w:val="00E71BDF"/>
    <w:rsid w:val="00E71E82"/>
    <w:rsid w:val="00E71ECC"/>
    <w:rsid w:val="00E71F55"/>
    <w:rsid w:val="00E72632"/>
    <w:rsid w:val="00E72ADA"/>
    <w:rsid w:val="00E72C81"/>
    <w:rsid w:val="00E72E66"/>
    <w:rsid w:val="00E73317"/>
    <w:rsid w:val="00E73B82"/>
    <w:rsid w:val="00E73EB2"/>
    <w:rsid w:val="00E744D6"/>
    <w:rsid w:val="00E74D3A"/>
    <w:rsid w:val="00E74F31"/>
    <w:rsid w:val="00E7511C"/>
    <w:rsid w:val="00E7584D"/>
    <w:rsid w:val="00E7626A"/>
    <w:rsid w:val="00E76548"/>
    <w:rsid w:val="00E76713"/>
    <w:rsid w:val="00E76753"/>
    <w:rsid w:val="00E767E7"/>
    <w:rsid w:val="00E772DD"/>
    <w:rsid w:val="00E773F7"/>
    <w:rsid w:val="00E7757E"/>
    <w:rsid w:val="00E778DA"/>
    <w:rsid w:val="00E809E7"/>
    <w:rsid w:val="00E8161C"/>
    <w:rsid w:val="00E8180D"/>
    <w:rsid w:val="00E81A93"/>
    <w:rsid w:val="00E81A96"/>
    <w:rsid w:val="00E81CEF"/>
    <w:rsid w:val="00E8223D"/>
    <w:rsid w:val="00E8272C"/>
    <w:rsid w:val="00E8273D"/>
    <w:rsid w:val="00E8454A"/>
    <w:rsid w:val="00E847EC"/>
    <w:rsid w:val="00E84F1A"/>
    <w:rsid w:val="00E85092"/>
    <w:rsid w:val="00E85225"/>
    <w:rsid w:val="00E85619"/>
    <w:rsid w:val="00E8581E"/>
    <w:rsid w:val="00E85835"/>
    <w:rsid w:val="00E8585C"/>
    <w:rsid w:val="00E86171"/>
    <w:rsid w:val="00E86409"/>
    <w:rsid w:val="00E867AF"/>
    <w:rsid w:val="00E87378"/>
    <w:rsid w:val="00E87417"/>
    <w:rsid w:val="00E87664"/>
    <w:rsid w:val="00E8778D"/>
    <w:rsid w:val="00E905E7"/>
    <w:rsid w:val="00E905F5"/>
    <w:rsid w:val="00E90F0D"/>
    <w:rsid w:val="00E91413"/>
    <w:rsid w:val="00E91728"/>
    <w:rsid w:val="00E91C22"/>
    <w:rsid w:val="00E9282F"/>
    <w:rsid w:val="00E92858"/>
    <w:rsid w:val="00E92CB1"/>
    <w:rsid w:val="00E92E74"/>
    <w:rsid w:val="00E93873"/>
    <w:rsid w:val="00E93AA4"/>
    <w:rsid w:val="00E93DF0"/>
    <w:rsid w:val="00E94402"/>
    <w:rsid w:val="00E94499"/>
    <w:rsid w:val="00E94764"/>
    <w:rsid w:val="00E94A65"/>
    <w:rsid w:val="00E94AA8"/>
    <w:rsid w:val="00E95031"/>
    <w:rsid w:val="00E951B0"/>
    <w:rsid w:val="00E95583"/>
    <w:rsid w:val="00E95592"/>
    <w:rsid w:val="00E956AA"/>
    <w:rsid w:val="00E95DFC"/>
    <w:rsid w:val="00E95E1C"/>
    <w:rsid w:val="00E96422"/>
    <w:rsid w:val="00E96FF9"/>
    <w:rsid w:val="00E9720F"/>
    <w:rsid w:val="00E972B4"/>
    <w:rsid w:val="00E978B8"/>
    <w:rsid w:val="00E97A17"/>
    <w:rsid w:val="00E97B4A"/>
    <w:rsid w:val="00E97DD0"/>
    <w:rsid w:val="00EA01D9"/>
    <w:rsid w:val="00EA063D"/>
    <w:rsid w:val="00EA0F67"/>
    <w:rsid w:val="00EA1F4A"/>
    <w:rsid w:val="00EA221F"/>
    <w:rsid w:val="00EA253D"/>
    <w:rsid w:val="00EA3597"/>
    <w:rsid w:val="00EA3ADB"/>
    <w:rsid w:val="00EA3E26"/>
    <w:rsid w:val="00EA454E"/>
    <w:rsid w:val="00EA4C23"/>
    <w:rsid w:val="00EA5E8A"/>
    <w:rsid w:val="00EA5EA5"/>
    <w:rsid w:val="00EA6061"/>
    <w:rsid w:val="00EA63D4"/>
    <w:rsid w:val="00EA675D"/>
    <w:rsid w:val="00EA6D37"/>
    <w:rsid w:val="00EA70E6"/>
    <w:rsid w:val="00EA77B4"/>
    <w:rsid w:val="00EB02B0"/>
    <w:rsid w:val="00EB0509"/>
    <w:rsid w:val="00EB17F3"/>
    <w:rsid w:val="00EB1BCB"/>
    <w:rsid w:val="00EB2871"/>
    <w:rsid w:val="00EB303D"/>
    <w:rsid w:val="00EB3707"/>
    <w:rsid w:val="00EB39AC"/>
    <w:rsid w:val="00EB426C"/>
    <w:rsid w:val="00EB47CD"/>
    <w:rsid w:val="00EB52E0"/>
    <w:rsid w:val="00EB5C89"/>
    <w:rsid w:val="00EB5D2B"/>
    <w:rsid w:val="00EB623C"/>
    <w:rsid w:val="00EB632E"/>
    <w:rsid w:val="00EB6436"/>
    <w:rsid w:val="00EB6531"/>
    <w:rsid w:val="00EB6756"/>
    <w:rsid w:val="00EB68CF"/>
    <w:rsid w:val="00EB6A1B"/>
    <w:rsid w:val="00EB6C62"/>
    <w:rsid w:val="00EB72F4"/>
    <w:rsid w:val="00EB770E"/>
    <w:rsid w:val="00EB7986"/>
    <w:rsid w:val="00EB7B42"/>
    <w:rsid w:val="00EB7F81"/>
    <w:rsid w:val="00EC0407"/>
    <w:rsid w:val="00EC0514"/>
    <w:rsid w:val="00EC0839"/>
    <w:rsid w:val="00EC09D7"/>
    <w:rsid w:val="00EC0AAC"/>
    <w:rsid w:val="00EC0C8C"/>
    <w:rsid w:val="00EC0DB7"/>
    <w:rsid w:val="00EC11A7"/>
    <w:rsid w:val="00EC12CF"/>
    <w:rsid w:val="00EC13FE"/>
    <w:rsid w:val="00EC1E58"/>
    <w:rsid w:val="00EC1FFE"/>
    <w:rsid w:val="00EC21B5"/>
    <w:rsid w:val="00EC28BC"/>
    <w:rsid w:val="00EC2B1A"/>
    <w:rsid w:val="00EC3418"/>
    <w:rsid w:val="00EC355E"/>
    <w:rsid w:val="00EC35DC"/>
    <w:rsid w:val="00EC3772"/>
    <w:rsid w:val="00EC3824"/>
    <w:rsid w:val="00EC3892"/>
    <w:rsid w:val="00EC3A33"/>
    <w:rsid w:val="00EC3F9E"/>
    <w:rsid w:val="00EC4412"/>
    <w:rsid w:val="00EC4B71"/>
    <w:rsid w:val="00EC4C87"/>
    <w:rsid w:val="00EC53E5"/>
    <w:rsid w:val="00EC5773"/>
    <w:rsid w:val="00EC5A38"/>
    <w:rsid w:val="00EC66D0"/>
    <w:rsid w:val="00EC6901"/>
    <w:rsid w:val="00EC6B20"/>
    <w:rsid w:val="00EC7062"/>
    <w:rsid w:val="00EC70F6"/>
    <w:rsid w:val="00EC7360"/>
    <w:rsid w:val="00EC7474"/>
    <w:rsid w:val="00EC7923"/>
    <w:rsid w:val="00EC7BF2"/>
    <w:rsid w:val="00ED0170"/>
    <w:rsid w:val="00ED01D0"/>
    <w:rsid w:val="00ED0B59"/>
    <w:rsid w:val="00ED1135"/>
    <w:rsid w:val="00ED1529"/>
    <w:rsid w:val="00ED15E5"/>
    <w:rsid w:val="00ED16B3"/>
    <w:rsid w:val="00ED16FB"/>
    <w:rsid w:val="00ED277B"/>
    <w:rsid w:val="00ED28D3"/>
    <w:rsid w:val="00ED2C0D"/>
    <w:rsid w:val="00ED2C31"/>
    <w:rsid w:val="00ED2D3C"/>
    <w:rsid w:val="00ED2E2A"/>
    <w:rsid w:val="00ED2F08"/>
    <w:rsid w:val="00ED355B"/>
    <w:rsid w:val="00ED3920"/>
    <w:rsid w:val="00ED3A71"/>
    <w:rsid w:val="00ED3EAB"/>
    <w:rsid w:val="00ED3F2A"/>
    <w:rsid w:val="00ED3F33"/>
    <w:rsid w:val="00ED4118"/>
    <w:rsid w:val="00ED4D1A"/>
    <w:rsid w:val="00ED4EE7"/>
    <w:rsid w:val="00ED4F94"/>
    <w:rsid w:val="00ED5E03"/>
    <w:rsid w:val="00ED5F02"/>
    <w:rsid w:val="00ED5F61"/>
    <w:rsid w:val="00ED708E"/>
    <w:rsid w:val="00EE0792"/>
    <w:rsid w:val="00EE0DA1"/>
    <w:rsid w:val="00EE14D3"/>
    <w:rsid w:val="00EE1833"/>
    <w:rsid w:val="00EE1BCA"/>
    <w:rsid w:val="00EE280D"/>
    <w:rsid w:val="00EE2AAD"/>
    <w:rsid w:val="00EE2BD7"/>
    <w:rsid w:val="00EE2F02"/>
    <w:rsid w:val="00EE31C8"/>
    <w:rsid w:val="00EE343E"/>
    <w:rsid w:val="00EE3DD2"/>
    <w:rsid w:val="00EE45FD"/>
    <w:rsid w:val="00EE5887"/>
    <w:rsid w:val="00EE5E2A"/>
    <w:rsid w:val="00EE63EB"/>
    <w:rsid w:val="00EE6A6F"/>
    <w:rsid w:val="00EE71F9"/>
    <w:rsid w:val="00EE7C8D"/>
    <w:rsid w:val="00EE7DBA"/>
    <w:rsid w:val="00EF0074"/>
    <w:rsid w:val="00EF0361"/>
    <w:rsid w:val="00EF05AE"/>
    <w:rsid w:val="00EF05B6"/>
    <w:rsid w:val="00EF07D1"/>
    <w:rsid w:val="00EF098D"/>
    <w:rsid w:val="00EF0B63"/>
    <w:rsid w:val="00EF0C2A"/>
    <w:rsid w:val="00EF1621"/>
    <w:rsid w:val="00EF16F1"/>
    <w:rsid w:val="00EF17C3"/>
    <w:rsid w:val="00EF1932"/>
    <w:rsid w:val="00EF2002"/>
    <w:rsid w:val="00EF2163"/>
    <w:rsid w:val="00EF2361"/>
    <w:rsid w:val="00EF2684"/>
    <w:rsid w:val="00EF2711"/>
    <w:rsid w:val="00EF2F79"/>
    <w:rsid w:val="00EF31AE"/>
    <w:rsid w:val="00EF365F"/>
    <w:rsid w:val="00EF3C6B"/>
    <w:rsid w:val="00EF3D30"/>
    <w:rsid w:val="00EF3F24"/>
    <w:rsid w:val="00EF404F"/>
    <w:rsid w:val="00EF42C3"/>
    <w:rsid w:val="00EF467B"/>
    <w:rsid w:val="00EF4C83"/>
    <w:rsid w:val="00EF4CD6"/>
    <w:rsid w:val="00EF5540"/>
    <w:rsid w:val="00EF5871"/>
    <w:rsid w:val="00EF5915"/>
    <w:rsid w:val="00EF644D"/>
    <w:rsid w:val="00EF64AE"/>
    <w:rsid w:val="00EF678A"/>
    <w:rsid w:val="00EF6910"/>
    <w:rsid w:val="00EF6DFA"/>
    <w:rsid w:val="00EF6E2C"/>
    <w:rsid w:val="00EF739F"/>
    <w:rsid w:val="00EF7731"/>
    <w:rsid w:val="00EF7C49"/>
    <w:rsid w:val="00EF7CEE"/>
    <w:rsid w:val="00F00355"/>
    <w:rsid w:val="00F004A0"/>
    <w:rsid w:val="00F00505"/>
    <w:rsid w:val="00F00E98"/>
    <w:rsid w:val="00F0114A"/>
    <w:rsid w:val="00F01608"/>
    <w:rsid w:val="00F01978"/>
    <w:rsid w:val="00F01D38"/>
    <w:rsid w:val="00F02381"/>
    <w:rsid w:val="00F029BD"/>
    <w:rsid w:val="00F03025"/>
    <w:rsid w:val="00F031B6"/>
    <w:rsid w:val="00F031E4"/>
    <w:rsid w:val="00F03840"/>
    <w:rsid w:val="00F04029"/>
    <w:rsid w:val="00F041C1"/>
    <w:rsid w:val="00F042B5"/>
    <w:rsid w:val="00F046EA"/>
    <w:rsid w:val="00F04D2A"/>
    <w:rsid w:val="00F04F3B"/>
    <w:rsid w:val="00F04F47"/>
    <w:rsid w:val="00F04F4E"/>
    <w:rsid w:val="00F05027"/>
    <w:rsid w:val="00F05060"/>
    <w:rsid w:val="00F0517A"/>
    <w:rsid w:val="00F05196"/>
    <w:rsid w:val="00F05437"/>
    <w:rsid w:val="00F0584F"/>
    <w:rsid w:val="00F05C36"/>
    <w:rsid w:val="00F05C40"/>
    <w:rsid w:val="00F06710"/>
    <w:rsid w:val="00F06A0E"/>
    <w:rsid w:val="00F06D38"/>
    <w:rsid w:val="00F075C4"/>
    <w:rsid w:val="00F0765E"/>
    <w:rsid w:val="00F07EDC"/>
    <w:rsid w:val="00F1030D"/>
    <w:rsid w:val="00F1098F"/>
    <w:rsid w:val="00F109A0"/>
    <w:rsid w:val="00F109B3"/>
    <w:rsid w:val="00F10C68"/>
    <w:rsid w:val="00F1161B"/>
    <w:rsid w:val="00F116F5"/>
    <w:rsid w:val="00F117E7"/>
    <w:rsid w:val="00F11AB4"/>
    <w:rsid w:val="00F12269"/>
    <w:rsid w:val="00F12350"/>
    <w:rsid w:val="00F127BA"/>
    <w:rsid w:val="00F1290A"/>
    <w:rsid w:val="00F12CE9"/>
    <w:rsid w:val="00F12DF3"/>
    <w:rsid w:val="00F132F4"/>
    <w:rsid w:val="00F13D30"/>
    <w:rsid w:val="00F14758"/>
    <w:rsid w:val="00F148EA"/>
    <w:rsid w:val="00F152C6"/>
    <w:rsid w:val="00F16F0E"/>
    <w:rsid w:val="00F173EC"/>
    <w:rsid w:val="00F1758A"/>
    <w:rsid w:val="00F17723"/>
    <w:rsid w:val="00F177C5"/>
    <w:rsid w:val="00F20519"/>
    <w:rsid w:val="00F20679"/>
    <w:rsid w:val="00F206C5"/>
    <w:rsid w:val="00F209D5"/>
    <w:rsid w:val="00F20AD6"/>
    <w:rsid w:val="00F21216"/>
    <w:rsid w:val="00F21915"/>
    <w:rsid w:val="00F21A1E"/>
    <w:rsid w:val="00F222F6"/>
    <w:rsid w:val="00F225EA"/>
    <w:rsid w:val="00F22DC7"/>
    <w:rsid w:val="00F233ED"/>
    <w:rsid w:val="00F2348A"/>
    <w:rsid w:val="00F23A75"/>
    <w:rsid w:val="00F23E45"/>
    <w:rsid w:val="00F23E95"/>
    <w:rsid w:val="00F2497C"/>
    <w:rsid w:val="00F258E6"/>
    <w:rsid w:val="00F261EA"/>
    <w:rsid w:val="00F262D7"/>
    <w:rsid w:val="00F266B6"/>
    <w:rsid w:val="00F266D5"/>
    <w:rsid w:val="00F26966"/>
    <w:rsid w:val="00F269F4"/>
    <w:rsid w:val="00F26F59"/>
    <w:rsid w:val="00F278D5"/>
    <w:rsid w:val="00F27E9D"/>
    <w:rsid w:val="00F30CB7"/>
    <w:rsid w:val="00F30DBE"/>
    <w:rsid w:val="00F310E5"/>
    <w:rsid w:val="00F3183E"/>
    <w:rsid w:val="00F31978"/>
    <w:rsid w:val="00F329CB"/>
    <w:rsid w:val="00F33B29"/>
    <w:rsid w:val="00F33C07"/>
    <w:rsid w:val="00F34D32"/>
    <w:rsid w:val="00F35249"/>
    <w:rsid w:val="00F358DC"/>
    <w:rsid w:val="00F35989"/>
    <w:rsid w:val="00F35FDE"/>
    <w:rsid w:val="00F36B93"/>
    <w:rsid w:val="00F36E19"/>
    <w:rsid w:val="00F375EA"/>
    <w:rsid w:val="00F37652"/>
    <w:rsid w:val="00F378AA"/>
    <w:rsid w:val="00F37F1D"/>
    <w:rsid w:val="00F4045A"/>
    <w:rsid w:val="00F4087B"/>
    <w:rsid w:val="00F40E12"/>
    <w:rsid w:val="00F410DB"/>
    <w:rsid w:val="00F4112B"/>
    <w:rsid w:val="00F414AF"/>
    <w:rsid w:val="00F4161E"/>
    <w:rsid w:val="00F427D9"/>
    <w:rsid w:val="00F42A8D"/>
    <w:rsid w:val="00F442AD"/>
    <w:rsid w:val="00F44C0B"/>
    <w:rsid w:val="00F44EF6"/>
    <w:rsid w:val="00F45222"/>
    <w:rsid w:val="00F45F4A"/>
    <w:rsid w:val="00F46102"/>
    <w:rsid w:val="00F462BB"/>
    <w:rsid w:val="00F46586"/>
    <w:rsid w:val="00F467E8"/>
    <w:rsid w:val="00F46E08"/>
    <w:rsid w:val="00F46E4D"/>
    <w:rsid w:val="00F472B3"/>
    <w:rsid w:val="00F47383"/>
    <w:rsid w:val="00F47412"/>
    <w:rsid w:val="00F4743E"/>
    <w:rsid w:val="00F4764B"/>
    <w:rsid w:val="00F47656"/>
    <w:rsid w:val="00F47B8D"/>
    <w:rsid w:val="00F5019D"/>
    <w:rsid w:val="00F50CBD"/>
    <w:rsid w:val="00F50D39"/>
    <w:rsid w:val="00F50E6E"/>
    <w:rsid w:val="00F511AD"/>
    <w:rsid w:val="00F51678"/>
    <w:rsid w:val="00F51A99"/>
    <w:rsid w:val="00F51D73"/>
    <w:rsid w:val="00F51FBC"/>
    <w:rsid w:val="00F52090"/>
    <w:rsid w:val="00F522BA"/>
    <w:rsid w:val="00F5267E"/>
    <w:rsid w:val="00F52DAD"/>
    <w:rsid w:val="00F52F25"/>
    <w:rsid w:val="00F53027"/>
    <w:rsid w:val="00F532E0"/>
    <w:rsid w:val="00F5359F"/>
    <w:rsid w:val="00F54027"/>
    <w:rsid w:val="00F541F9"/>
    <w:rsid w:val="00F54209"/>
    <w:rsid w:val="00F544E3"/>
    <w:rsid w:val="00F54A7D"/>
    <w:rsid w:val="00F54D99"/>
    <w:rsid w:val="00F55354"/>
    <w:rsid w:val="00F555FE"/>
    <w:rsid w:val="00F559CD"/>
    <w:rsid w:val="00F55ACF"/>
    <w:rsid w:val="00F55EDF"/>
    <w:rsid w:val="00F56091"/>
    <w:rsid w:val="00F561EA"/>
    <w:rsid w:val="00F561ED"/>
    <w:rsid w:val="00F56846"/>
    <w:rsid w:val="00F56963"/>
    <w:rsid w:val="00F56C6E"/>
    <w:rsid w:val="00F571A3"/>
    <w:rsid w:val="00F5724F"/>
    <w:rsid w:val="00F572BC"/>
    <w:rsid w:val="00F573D5"/>
    <w:rsid w:val="00F574DF"/>
    <w:rsid w:val="00F57A53"/>
    <w:rsid w:val="00F60429"/>
    <w:rsid w:val="00F60741"/>
    <w:rsid w:val="00F60BA3"/>
    <w:rsid w:val="00F60D7E"/>
    <w:rsid w:val="00F6130A"/>
    <w:rsid w:val="00F61503"/>
    <w:rsid w:val="00F61A52"/>
    <w:rsid w:val="00F62ECD"/>
    <w:rsid w:val="00F62FED"/>
    <w:rsid w:val="00F63096"/>
    <w:rsid w:val="00F63098"/>
    <w:rsid w:val="00F63908"/>
    <w:rsid w:val="00F63B0A"/>
    <w:rsid w:val="00F6454B"/>
    <w:rsid w:val="00F649C8"/>
    <w:rsid w:val="00F64DBC"/>
    <w:rsid w:val="00F65023"/>
    <w:rsid w:val="00F655E9"/>
    <w:rsid w:val="00F65ADF"/>
    <w:rsid w:val="00F661C5"/>
    <w:rsid w:val="00F66202"/>
    <w:rsid w:val="00F662D1"/>
    <w:rsid w:val="00F6643A"/>
    <w:rsid w:val="00F664E4"/>
    <w:rsid w:val="00F6693E"/>
    <w:rsid w:val="00F66BD3"/>
    <w:rsid w:val="00F66C10"/>
    <w:rsid w:val="00F66CA6"/>
    <w:rsid w:val="00F66D34"/>
    <w:rsid w:val="00F675C3"/>
    <w:rsid w:val="00F677C2"/>
    <w:rsid w:val="00F70041"/>
    <w:rsid w:val="00F702B5"/>
    <w:rsid w:val="00F703AD"/>
    <w:rsid w:val="00F707CE"/>
    <w:rsid w:val="00F70989"/>
    <w:rsid w:val="00F712AC"/>
    <w:rsid w:val="00F717B8"/>
    <w:rsid w:val="00F734C4"/>
    <w:rsid w:val="00F736A2"/>
    <w:rsid w:val="00F7383F"/>
    <w:rsid w:val="00F73CAF"/>
    <w:rsid w:val="00F73CE2"/>
    <w:rsid w:val="00F73E25"/>
    <w:rsid w:val="00F74161"/>
    <w:rsid w:val="00F746A4"/>
    <w:rsid w:val="00F74772"/>
    <w:rsid w:val="00F74867"/>
    <w:rsid w:val="00F74B9D"/>
    <w:rsid w:val="00F74F54"/>
    <w:rsid w:val="00F7534B"/>
    <w:rsid w:val="00F755DD"/>
    <w:rsid w:val="00F75885"/>
    <w:rsid w:val="00F75899"/>
    <w:rsid w:val="00F75A3B"/>
    <w:rsid w:val="00F75CF1"/>
    <w:rsid w:val="00F7639F"/>
    <w:rsid w:val="00F764DE"/>
    <w:rsid w:val="00F7675B"/>
    <w:rsid w:val="00F76B12"/>
    <w:rsid w:val="00F774B4"/>
    <w:rsid w:val="00F7768F"/>
    <w:rsid w:val="00F7778D"/>
    <w:rsid w:val="00F77A80"/>
    <w:rsid w:val="00F77BF6"/>
    <w:rsid w:val="00F77C84"/>
    <w:rsid w:val="00F77D10"/>
    <w:rsid w:val="00F8095E"/>
    <w:rsid w:val="00F8099C"/>
    <w:rsid w:val="00F80A72"/>
    <w:rsid w:val="00F80B06"/>
    <w:rsid w:val="00F8100A"/>
    <w:rsid w:val="00F81248"/>
    <w:rsid w:val="00F81B8A"/>
    <w:rsid w:val="00F82485"/>
    <w:rsid w:val="00F82E86"/>
    <w:rsid w:val="00F83638"/>
    <w:rsid w:val="00F8432F"/>
    <w:rsid w:val="00F8473A"/>
    <w:rsid w:val="00F847FA"/>
    <w:rsid w:val="00F848D2"/>
    <w:rsid w:val="00F85105"/>
    <w:rsid w:val="00F85667"/>
    <w:rsid w:val="00F8589E"/>
    <w:rsid w:val="00F858DA"/>
    <w:rsid w:val="00F85916"/>
    <w:rsid w:val="00F85A10"/>
    <w:rsid w:val="00F864E2"/>
    <w:rsid w:val="00F86C35"/>
    <w:rsid w:val="00F8718A"/>
    <w:rsid w:val="00F8762C"/>
    <w:rsid w:val="00F8793A"/>
    <w:rsid w:val="00F901E8"/>
    <w:rsid w:val="00F9064D"/>
    <w:rsid w:val="00F907FA"/>
    <w:rsid w:val="00F90BFA"/>
    <w:rsid w:val="00F90C19"/>
    <w:rsid w:val="00F91003"/>
    <w:rsid w:val="00F91D2E"/>
    <w:rsid w:val="00F9210C"/>
    <w:rsid w:val="00F92724"/>
    <w:rsid w:val="00F927D8"/>
    <w:rsid w:val="00F92A98"/>
    <w:rsid w:val="00F93E16"/>
    <w:rsid w:val="00F94273"/>
    <w:rsid w:val="00F9450C"/>
    <w:rsid w:val="00F94582"/>
    <w:rsid w:val="00F946EE"/>
    <w:rsid w:val="00F955F2"/>
    <w:rsid w:val="00F956A6"/>
    <w:rsid w:val="00F95B25"/>
    <w:rsid w:val="00F95D5A"/>
    <w:rsid w:val="00F95E44"/>
    <w:rsid w:val="00F96245"/>
    <w:rsid w:val="00F965B1"/>
    <w:rsid w:val="00F96AFC"/>
    <w:rsid w:val="00F979A4"/>
    <w:rsid w:val="00F97DEC"/>
    <w:rsid w:val="00F97FCF"/>
    <w:rsid w:val="00FA037A"/>
    <w:rsid w:val="00FA135A"/>
    <w:rsid w:val="00FA1674"/>
    <w:rsid w:val="00FA184D"/>
    <w:rsid w:val="00FA1AC7"/>
    <w:rsid w:val="00FA1F42"/>
    <w:rsid w:val="00FA23C8"/>
    <w:rsid w:val="00FA28CD"/>
    <w:rsid w:val="00FA2933"/>
    <w:rsid w:val="00FA295D"/>
    <w:rsid w:val="00FA2BED"/>
    <w:rsid w:val="00FA2E16"/>
    <w:rsid w:val="00FA33D4"/>
    <w:rsid w:val="00FA38EF"/>
    <w:rsid w:val="00FA3A38"/>
    <w:rsid w:val="00FA3E02"/>
    <w:rsid w:val="00FA4038"/>
    <w:rsid w:val="00FA428E"/>
    <w:rsid w:val="00FA4408"/>
    <w:rsid w:val="00FA61D4"/>
    <w:rsid w:val="00FA6362"/>
    <w:rsid w:val="00FA6506"/>
    <w:rsid w:val="00FA6CA8"/>
    <w:rsid w:val="00FA6CFA"/>
    <w:rsid w:val="00FA6E2E"/>
    <w:rsid w:val="00FA6F27"/>
    <w:rsid w:val="00FA78F1"/>
    <w:rsid w:val="00FA7CE0"/>
    <w:rsid w:val="00FA7DB4"/>
    <w:rsid w:val="00FB0252"/>
    <w:rsid w:val="00FB0B15"/>
    <w:rsid w:val="00FB1AB7"/>
    <w:rsid w:val="00FB2863"/>
    <w:rsid w:val="00FB2ACC"/>
    <w:rsid w:val="00FB2AD3"/>
    <w:rsid w:val="00FB2D50"/>
    <w:rsid w:val="00FB3012"/>
    <w:rsid w:val="00FB368E"/>
    <w:rsid w:val="00FB4189"/>
    <w:rsid w:val="00FB4236"/>
    <w:rsid w:val="00FB4E59"/>
    <w:rsid w:val="00FB5B31"/>
    <w:rsid w:val="00FB5CD1"/>
    <w:rsid w:val="00FB5DD2"/>
    <w:rsid w:val="00FB6276"/>
    <w:rsid w:val="00FB64A5"/>
    <w:rsid w:val="00FB6E4A"/>
    <w:rsid w:val="00FB7526"/>
    <w:rsid w:val="00FB79B4"/>
    <w:rsid w:val="00FC0763"/>
    <w:rsid w:val="00FC0CA3"/>
    <w:rsid w:val="00FC0EFF"/>
    <w:rsid w:val="00FC10CE"/>
    <w:rsid w:val="00FC1546"/>
    <w:rsid w:val="00FC18E9"/>
    <w:rsid w:val="00FC1AA0"/>
    <w:rsid w:val="00FC239E"/>
    <w:rsid w:val="00FC266E"/>
    <w:rsid w:val="00FC2A51"/>
    <w:rsid w:val="00FC2E5D"/>
    <w:rsid w:val="00FC3B92"/>
    <w:rsid w:val="00FC431A"/>
    <w:rsid w:val="00FC4510"/>
    <w:rsid w:val="00FC4718"/>
    <w:rsid w:val="00FC4762"/>
    <w:rsid w:val="00FC49B2"/>
    <w:rsid w:val="00FC49D6"/>
    <w:rsid w:val="00FC4AF4"/>
    <w:rsid w:val="00FC5B9E"/>
    <w:rsid w:val="00FC5E9F"/>
    <w:rsid w:val="00FC66FA"/>
    <w:rsid w:val="00FC6894"/>
    <w:rsid w:val="00FC6A41"/>
    <w:rsid w:val="00FC6B0B"/>
    <w:rsid w:val="00FC6C26"/>
    <w:rsid w:val="00FC71C8"/>
    <w:rsid w:val="00FC7639"/>
    <w:rsid w:val="00FC7DB4"/>
    <w:rsid w:val="00FD021E"/>
    <w:rsid w:val="00FD0C56"/>
    <w:rsid w:val="00FD309A"/>
    <w:rsid w:val="00FD32C7"/>
    <w:rsid w:val="00FD373F"/>
    <w:rsid w:val="00FD40B5"/>
    <w:rsid w:val="00FD460B"/>
    <w:rsid w:val="00FD4983"/>
    <w:rsid w:val="00FD4B99"/>
    <w:rsid w:val="00FD4E06"/>
    <w:rsid w:val="00FD5135"/>
    <w:rsid w:val="00FD52CD"/>
    <w:rsid w:val="00FD563B"/>
    <w:rsid w:val="00FD5D99"/>
    <w:rsid w:val="00FD5E27"/>
    <w:rsid w:val="00FD63F6"/>
    <w:rsid w:val="00FD681A"/>
    <w:rsid w:val="00FD696D"/>
    <w:rsid w:val="00FD6C6A"/>
    <w:rsid w:val="00FD6F8D"/>
    <w:rsid w:val="00FD72A8"/>
    <w:rsid w:val="00FD7719"/>
    <w:rsid w:val="00FE0063"/>
    <w:rsid w:val="00FE05EF"/>
    <w:rsid w:val="00FE08D8"/>
    <w:rsid w:val="00FE098B"/>
    <w:rsid w:val="00FE09B8"/>
    <w:rsid w:val="00FE12EC"/>
    <w:rsid w:val="00FE13F2"/>
    <w:rsid w:val="00FE25B8"/>
    <w:rsid w:val="00FE28E3"/>
    <w:rsid w:val="00FE2D11"/>
    <w:rsid w:val="00FE3506"/>
    <w:rsid w:val="00FE35CE"/>
    <w:rsid w:val="00FE3A84"/>
    <w:rsid w:val="00FE5B9F"/>
    <w:rsid w:val="00FE5CCB"/>
    <w:rsid w:val="00FE5D49"/>
    <w:rsid w:val="00FE6EB8"/>
    <w:rsid w:val="00FE6FCC"/>
    <w:rsid w:val="00FE72DA"/>
    <w:rsid w:val="00FE786B"/>
    <w:rsid w:val="00FF0967"/>
    <w:rsid w:val="00FF0AF1"/>
    <w:rsid w:val="00FF104B"/>
    <w:rsid w:val="00FF1CFD"/>
    <w:rsid w:val="00FF3E34"/>
    <w:rsid w:val="00FF4A30"/>
    <w:rsid w:val="00FF4F99"/>
    <w:rsid w:val="00FF5484"/>
    <w:rsid w:val="00FF595A"/>
    <w:rsid w:val="00FF65B3"/>
    <w:rsid w:val="00FF67AE"/>
    <w:rsid w:val="00FF67C3"/>
    <w:rsid w:val="00FF6E78"/>
    <w:rsid w:val="00FF7015"/>
    <w:rsid w:val="00FF7991"/>
    <w:rsid w:val="00FF7E2B"/>
    <w:rsid w:val="00FF7E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00769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Title">
    <w:name w:val="EndNote Bibliography Title"/>
    <w:basedOn w:val="Normal"/>
    <w:rsid w:val="00C21E93"/>
    <w:pPr>
      <w:jc w:val="center"/>
    </w:pPr>
    <w:rPr>
      <w:rFonts w:ascii="Calibri" w:hAnsi="Calibri"/>
    </w:rPr>
  </w:style>
  <w:style w:type="paragraph" w:customStyle="1" w:styleId="EndNoteBibliography">
    <w:name w:val="EndNote Bibliography"/>
    <w:basedOn w:val="Normal"/>
    <w:rsid w:val="00C21E93"/>
    <w:rPr>
      <w:rFonts w:ascii="Calibri" w:hAnsi="Calibri"/>
    </w:rPr>
  </w:style>
  <w:style w:type="paragraph" w:customStyle="1" w:styleId="p1">
    <w:name w:val="p1"/>
    <w:basedOn w:val="Normal"/>
    <w:rsid w:val="00BE472F"/>
    <w:rPr>
      <w:rFonts w:ascii="Times" w:hAnsi="Times" w:cs="Times New Roman"/>
      <w:sz w:val="15"/>
      <w:szCs w:val="15"/>
    </w:rPr>
  </w:style>
  <w:style w:type="character" w:customStyle="1" w:styleId="apple-converted-space">
    <w:name w:val="apple-converted-space"/>
    <w:basedOn w:val="DefaultParagraphFont"/>
    <w:rsid w:val="00BE472F"/>
  </w:style>
  <w:style w:type="character" w:customStyle="1" w:styleId="s1">
    <w:name w:val="s1"/>
    <w:basedOn w:val="DefaultParagraphFont"/>
    <w:rsid w:val="00C05EFA"/>
    <w:rPr>
      <w:rFonts w:ascii="Times" w:hAnsi="Times" w:hint="default"/>
      <w:sz w:val="9"/>
      <w:szCs w:val="9"/>
    </w:rPr>
  </w:style>
  <w:style w:type="character" w:styleId="CommentReference">
    <w:name w:val="annotation reference"/>
    <w:basedOn w:val="DefaultParagraphFont"/>
    <w:uiPriority w:val="99"/>
    <w:semiHidden/>
    <w:unhideWhenUsed/>
    <w:rsid w:val="0067642B"/>
    <w:rPr>
      <w:sz w:val="18"/>
      <w:szCs w:val="18"/>
    </w:rPr>
  </w:style>
  <w:style w:type="paragraph" w:styleId="CommentText">
    <w:name w:val="annotation text"/>
    <w:basedOn w:val="Normal"/>
    <w:link w:val="CommentTextChar"/>
    <w:uiPriority w:val="99"/>
    <w:semiHidden/>
    <w:unhideWhenUsed/>
    <w:rsid w:val="0067642B"/>
  </w:style>
  <w:style w:type="character" w:customStyle="1" w:styleId="CommentTextChar">
    <w:name w:val="Comment Text Char"/>
    <w:basedOn w:val="DefaultParagraphFont"/>
    <w:link w:val="CommentText"/>
    <w:uiPriority w:val="99"/>
    <w:semiHidden/>
    <w:rsid w:val="0067642B"/>
  </w:style>
  <w:style w:type="paragraph" w:styleId="CommentSubject">
    <w:name w:val="annotation subject"/>
    <w:basedOn w:val="CommentText"/>
    <w:next w:val="CommentText"/>
    <w:link w:val="CommentSubjectChar"/>
    <w:uiPriority w:val="99"/>
    <w:semiHidden/>
    <w:unhideWhenUsed/>
    <w:rsid w:val="0067642B"/>
    <w:rPr>
      <w:b/>
      <w:bCs/>
      <w:sz w:val="20"/>
      <w:szCs w:val="20"/>
    </w:rPr>
  </w:style>
  <w:style w:type="character" w:customStyle="1" w:styleId="CommentSubjectChar">
    <w:name w:val="Comment Subject Char"/>
    <w:basedOn w:val="CommentTextChar"/>
    <w:link w:val="CommentSubject"/>
    <w:uiPriority w:val="99"/>
    <w:semiHidden/>
    <w:rsid w:val="0067642B"/>
    <w:rPr>
      <w:b/>
      <w:bCs/>
      <w:sz w:val="20"/>
      <w:szCs w:val="20"/>
    </w:rPr>
  </w:style>
  <w:style w:type="paragraph" w:styleId="BalloonText">
    <w:name w:val="Balloon Text"/>
    <w:basedOn w:val="Normal"/>
    <w:link w:val="BalloonTextChar"/>
    <w:uiPriority w:val="99"/>
    <w:semiHidden/>
    <w:unhideWhenUsed/>
    <w:rsid w:val="0067642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7642B"/>
    <w:rPr>
      <w:rFonts w:ascii="Times New Roman" w:hAnsi="Times New Roman" w:cs="Times New Roman"/>
      <w:sz w:val="18"/>
      <w:szCs w:val="18"/>
    </w:rPr>
  </w:style>
  <w:style w:type="paragraph" w:customStyle="1" w:styleId="p2">
    <w:name w:val="p2"/>
    <w:basedOn w:val="Normal"/>
    <w:rsid w:val="007A41E9"/>
    <w:rPr>
      <w:rFonts w:ascii="Helvetica" w:hAnsi="Helvetica" w:cs="Times New Roman"/>
      <w:color w:val="011279"/>
      <w:sz w:val="13"/>
      <w:szCs w:val="13"/>
    </w:rPr>
  </w:style>
  <w:style w:type="paragraph" w:styleId="Header">
    <w:name w:val="header"/>
    <w:basedOn w:val="Normal"/>
    <w:link w:val="HeaderChar"/>
    <w:uiPriority w:val="99"/>
    <w:unhideWhenUsed/>
    <w:rsid w:val="00BC2894"/>
    <w:pPr>
      <w:tabs>
        <w:tab w:val="center" w:pos="4680"/>
        <w:tab w:val="right" w:pos="9360"/>
      </w:tabs>
    </w:pPr>
  </w:style>
  <w:style w:type="character" w:customStyle="1" w:styleId="HeaderChar">
    <w:name w:val="Header Char"/>
    <w:basedOn w:val="DefaultParagraphFont"/>
    <w:link w:val="Header"/>
    <w:uiPriority w:val="99"/>
    <w:rsid w:val="00BC2894"/>
  </w:style>
  <w:style w:type="paragraph" w:styleId="Footer">
    <w:name w:val="footer"/>
    <w:basedOn w:val="Normal"/>
    <w:link w:val="FooterChar"/>
    <w:uiPriority w:val="99"/>
    <w:unhideWhenUsed/>
    <w:rsid w:val="00BC2894"/>
    <w:pPr>
      <w:tabs>
        <w:tab w:val="center" w:pos="4680"/>
        <w:tab w:val="right" w:pos="9360"/>
      </w:tabs>
    </w:pPr>
  </w:style>
  <w:style w:type="character" w:customStyle="1" w:styleId="FooterChar">
    <w:name w:val="Footer Char"/>
    <w:basedOn w:val="DefaultParagraphFont"/>
    <w:link w:val="Footer"/>
    <w:uiPriority w:val="99"/>
    <w:rsid w:val="00BC2894"/>
  </w:style>
  <w:style w:type="character" w:styleId="PageNumber">
    <w:name w:val="page number"/>
    <w:basedOn w:val="DefaultParagraphFont"/>
    <w:uiPriority w:val="99"/>
    <w:semiHidden/>
    <w:unhideWhenUsed/>
    <w:rsid w:val="00BC2894"/>
  </w:style>
  <w:style w:type="character" w:customStyle="1" w:styleId="s2">
    <w:name w:val="s2"/>
    <w:basedOn w:val="DefaultParagraphFont"/>
    <w:rsid w:val="00B12416"/>
    <w:rPr>
      <w:rFonts w:ascii="Times" w:hAnsi="Times" w:hint="default"/>
      <w:color w:val="0093BC"/>
      <w:sz w:val="14"/>
      <w:szCs w:val="14"/>
    </w:rPr>
  </w:style>
  <w:style w:type="table" w:styleId="TableGrid">
    <w:name w:val="Table Grid"/>
    <w:basedOn w:val="TableNormal"/>
    <w:uiPriority w:val="39"/>
    <w:rsid w:val="00301DC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t">
    <w:name w:val="st"/>
    <w:basedOn w:val="DefaultParagraphFont"/>
    <w:rsid w:val="00F77BF6"/>
  </w:style>
  <w:style w:type="character" w:styleId="Emphasis">
    <w:name w:val="Emphasis"/>
    <w:basedOn w:val="DefaultParagraphFont"/>
    <w:uiPriority w:val="20"/>
    <w:qFormat/>
    <w:rsid w:val="00F77BF6"/>
    <w:rPr>
      <w:i/>
      <w:iCs/>
    </w:rPr>
  </w:style>
  <w:style w:type="character" w:customStyle="1" w:styleId="biblio-title">
    <w:name w:val="biblio-title"/>
    <w:basedOn w:val="DefaultParagraphFont"/>
    <w:rsid w:val="00B30DAE"/>
  </w:style>
  <w:style w:type="paragraph" w:styleId="Revision">
    <w:name w:val="Revision"/>
    <w:hidden/>
    <w:uiPriority w:val="99"/>
    <w:semiHidden/>
    <w:rsid w:val="000E6DCC"/>
  </w:style>
  <w:style w:type="paragraph" w:customStyle="1" w:styleId="p3">
    <w:name w:val="p3"/>
    <w:basedOn w:val="Normal"/>
    <w:rsid w:val="002A35DC"/>
    <w:pPr>
      <w:shd w:val="clear" w:color="auto" w:fill="000000"/>
      <w:spacing w:line="210" w:lineRule="atLeast"/>
    </w:pPr>
    <w:rPr>
      <w:rFonts w:ascii="Monaco" w:hAnsi="Monaco" w:cs="Times New Roman"/>
      <w:color w:val="F5F5F5"/>
      <w:sz w:val="15"/>
      <w:szCs w:val="15"/>
    </w:rPr>
  </w:style>
  <w:style w:type="paragraph" w:customStyle="1" w:styleId="p4">
    <w:name w:val="p4"/>
    <w:basedOn w:val="Normal"/>
    <w:rsid w:val="002A35DC"/>
    <w:pPr>
      <w:shd w:val="clear" w:color="auto" w:fill="000000"/>
      <w:spacing w:line="210" w:lineRule="atLeast"/>
    </w:pPr>
    <w:rPr>
      <w:rFonts w:ascii="Monaco" w:hAnsi="Monaco" w:cs="Times New Roman"/>
      <w:color w:val="F5F5F5"/>
      <w:sz w:val="15"/>
      <w:szCs w:val="15"/>
    </w:rPr>
  </w:style>
  <w:style w:type="paragraph" w:customStyle="1" w:styleId="p5">
    <w:name w:val="p5"/>
    <w:basedOn w:val="Normal"/>
    <w:rsid w:val="00540C59"/>
    <w:pPr>
      <w:spacing w:line="210" w:lineRule="atLeast"/>
    </w:pPr>
    <w:rPr>
      <w:rFonts w:ascii="Monaco" w:hAnsi="Monaco" w:cs="Times New Roman"/>
      <w:color w:val="F5F5F5"/>
      <w:sz w:val="15"/>
      <w:szCs w:val="15"/>
    </w:rPr>
  </w:style>
  <w:style w:type="paragraph" w:customStyle="1" w:styleId="p6">
    <w:name w:val="p6"/>
    <w:basedOn w:val="Normal"/>
    <w:rsid w:val="00540C59"/>
    <w:pPr>
      <w:spacing w:line="255" w:lineRule="atLeast"/>
    </w:pPr>
    <w:rPr>
      <w:rFonts w:ascii="Helvetica" w:hAnsi="Helvetica" w:cs="Times New Roman"/>
      <w:color w:val="499D4A"/>
      <w:sz w:val="22"/>
      <w:szCs w:val="22"/>
    </w:rPr>
  </w:style>
  <w:style w:type="paragraph" w:customStyle="1" w:styleId="p7">
    <w:name w:val="p7"/>
    <w:basedOn w:val="Normal"/>
    <w:rsid w:val="00540C59"/>
    <w:pPr>
      <w:spacing w:line="255" w:lineRule="atLeast"/>
    </w:pPr>
    <w:rPr>
      <w:rFonts w:ascii="Helvetica" w:hAnsi="Helvetica" w:cs="Times New Roman"/>
      <w:color w:val="525252"/>
      <w:sz w:val="22"/>
      <w:szCs w:val="22"/>
    </w:rPr>
  </w:style>
  <w:style w:type="character" w:customStyle="1" w:styleId="s3">
    <w:name w:val="s3"/>
    <w:basedOn w:val="DefaultParagraphFont"/>
    <w:rsid w:val="00540C59"/>
    <w:rPr>
      <w:color w:val="C33720"/>
    </w:rPr>
  </w:style>
  <w:style w:type="character" w:customStyle="1" w:styleId="s4">
    <w:name w:val="s4"/>
    <w:basedOn w:val="DefaultParagraphFont"/>
    <w:rsid w:val="00540C59"/>
    <w:rPr>
      <w:shd w:val="clear" w:color="auto" w:fill="000000"/>
    </w:rPr>
  </w:style>
  <w:style w:type="character" w:customStyle="1" w:styleId="s5">
    <w:name w:val="s5"/>
    <w:basedOn w:val="DefaultParagraphFont"/>
    <w:rsid w:val="00540C59"/>
    <w:rPr>
      <w:color w:val="C33720"/>
      <w:shd w:val="clear" w:color="auto" w:fill="000000"/>
    </w:rPr>
  </w:style>
  <w:style w:type="character" w:styleId="Hyperlink">
    <w:name w:val="Hyperlink"/>
    <w:basedOn w:val="DefaultParagraphFont"/>
    <w:uiPriority w:val="99"/>
    <w:semiHidden/>
    <w:unhideWhenUsed/>
    <w:rsid w:val="00540C59"/>
    <w:rPr>
      <w:color w:val="0000FF"/>
      <w:u w:val="single"/>
    </w:rPr>
  </w:style>
  <w:style w:type="character" w:styleId="FollowedHyperlink">
    <w:name w:val="FollowedHyperlink"/>
    <w:basedOn w:val="DefaultParagraphFont"/>
    <w:uiPriority w:val="99"/>
    <w:semiHidden/>
    <w:unhideWhenUsed/>
    <w:rsid w:val="00236F4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27589">
      <w:bodyDiv w:val="1"/>
      <w:marLeft w:val="0"/>
      <w:marRight w:val="0"/>
      <w:marTop w:val="0"/>
      <w:marBottom w:val="0"/>
      <w:divBdr>
        <w:top w:val="none" w:sz="0" w:space="0" w:color="auto"/>
        <w:left w:val="none" w:sz="0" w:space="0" w:color="auto"/>
        <w:bottom w:val="none" w:sz="0" w:space="0" w:color="auto"/>
        <w:right w:val="none" w:sz="0" w:space="0" w:color="auto"/>
      </w:divBdr>
    </w:div>
    <w:div w:id="21252050">
      <w:bodyDiv w:val="1"/>
      <w:marLeft w:val="0"/>
      <w:marRight w:val="0"/>
      <w:marTop w:val="0"/>
      <w:marBottom w:val="0"/>
      <w:divBdr>
        <w:top w:val="none" w:sz="0" w:space="0" w:color="auto"/>
        <w:left w:val="none" w:sz="0" w:space="0" w:color="auto"/>
        <w:bottom w:val="none" w:sz="0" w:space="0" w:color="auto"/>
        <w:right w:val="none" w:sz="0" w:space="0" w:color="auto"/>
      </w:divBdr>
    </w:div>
    <w:div w:id="22177161">
      <w:bodyDiv w:val="1"/>
      <w:marLeft w:val="0"/>
      <w:marRight w:val="0"/>
      <w:marTop w:val="0"/>
      <w:marBottom w:val="0"/>
      <w:divBdr>
        <w:top w:val="none" w:sz="0" w:space="0" w:color="auto"/>
        <w:left w:val="none" w:sz="0" w:space="0" w:color="auto"/>
        <w:bottom w:val="none" w:sz="0" w:space="0" w:color="auto"/>
        <w:right w:val="none" w:sz="0" w:space="0" w:color="auto"/>
      </w:divBdr>
    </w:div>
    <w:div w:id="33314369">
      <w:bodyDiv w:val="1"/>
      <w:marLeft w:val="0"/>
      <w:marRight w:val="0"/>
      <w:marTop w:val="0"/>
      <w:marBottom w:val="0"/>
      <w:divBdr>
        <w:top w:val="none" w:sz="0" w:space="0" w:color="auto"/>
        <w:left w:val="none" w:sz="0" w:space="0" w:color="auto"/>
        <w:bottom w:val="none" w:sz="0" w:space="0" w:color="auto"/>
        <w:right w:val="none" w:sz="0" w:space="0" w:color="auto"/>
      </w:divBdr>
    </w:div>
    <w:div w:id="43334683">
      <w:bodyDiv w:val="1"/>
      <w:marLeft w:val="0"/>
      <w:marRight w:val="0"/>
      <w:marTop w:val="0"/>
      <w:marBottom w:val="0"/>
      <w:divBdr>
        <w:top w:val="none" w:sz="0" w:space="0" w:color="auto"/>
        <w:left w:val="none" w:sz="0" w:space="0" w:color="auto"/>
        <w:bottom w:val="none" w:sz="0" w:space="0" w:color="auto"/>
        <w:right w:val="none" w:sz="0" w:space="0" w:color="auto"/>
      </w:divBdr>
    </w:div>
    <w:div w:id="58868859">
      <w:bodyDiv w:val="1"/>
      <w:marLeft w:val="0"/>
      <w:marRight w:val="0"/>
      <w:marTop w:val="0"/>
      <w:marBottom w:val="0"/>
      <w:divBdr>
        <w:top w:val="none" w:sz="0" w:space="0" w:color="auto"/>
        <w:left w:val="none" w:sz="0" w:space="0" w:color="auto"/>
        <w:bottom w:val="none" w:sz="0" w:space="0" w:color="auto"/>
        <w:right w:val="none" w:sz="0" w:space="0" w:color="auto"/>
      </w:divBdr>
    </w:div>
    <w:div w:id="64231197">
      <w:bodyDiv w:val="1"/>
      <w:marLeft w:val="0"/>
      <w:marRight w:val="0"/>
      <w:marTop w:val="0"/>
      <w:marBottom w:val="0"/>
      <w:divBdr>
        <w:top w:val="none" w:sz="0" w:space="0" w:color="auto"/>
        <w:left w:val="none" w:sz="0" w:space="0" w:color="auto"/>
        <w:bottom w:val="none" w:sz="0" w:space="0" w:color="auto"/>
        <w:right w:val="none" w:sz="0" w:space="0" w:color="auto"/>
      </w:divBdr>
    </w:div>
    <w:div w:id="77989425">
      <w:bodyDiv w:val="1"/>
      <w:marLeft w:val="0"/>
      <w:marRight w:val="0"/>
      <w:marTop w:val="0"/>
      <w:marBottom w:val="0"/>
      <w:divBdr>
        <w:top w:val="none" w:sz="0" w:space="0" w:color="auto"/>
        <w:left w:val="none" w:sz="0" w:space="0" w:color="auto"/>
        <w:bottom w:val="none" w:sz="0" w:space="0" w:color="auto"/>
        <w:right w:val="none" w:sz="0" w:space="0" w:color="auto"/>
      </w:divBdr>
    </w:div>
    <w:div w:id="82652204">
      <w:bodyDiv w:val="1"/>
      <w:marLeft w:val="0"/>
      <w:marRight w:val="0"/>
      <w:marTop w:val="0"/>
      <w:marBottom w:val="0"/>
      <w:divBdr>
        <w:top w:val="none" w:sz="0" w:space="0" w:color="auto"/>
        <w:left w:val="none" w:sz="0" w:space="0" w:color="auto"/>
        <w:bottom w:val="none" w:sz="0" w:space="0" w:color="auto"/>
        <w:right w:val="none" w:sz="0" w:space="0" w:color="auto"/>
      </w:divBdr>
    </w:div>
    <w:div w:id="83306361">
      <w:bodyDiv w:val="1"/>
      <w:marLeft w:val="0"/>
      <w:marRight w:val="0"/>
      <w:marTop w:val="0"/>
      <w:marBottom w:val="0"/>
      <w:divBdr>
        <w:top w:val="none" w:sz="0" w:space="0" w:color="auto"/>
        <w:left w:val="none" w:sz="0" w:space="0" w:color="auto"/>
        <w:bottom w:val="none" w:sz="0" w:space="0" w:color="auto"/>
        <w:right w:val="none" w:sz="0" w:space="0" w:color="auto"/>
      </w:divBdr>
    </w:div>
    <w:div w:id="103692916">
      <w:bodyDiv w:val="1"/>
      <w:marLeft w:val="0"/>
      <w:marRight w:val="0"/>
      <w:marTop w:val="0"/>
      <w:marBottom w:val="0"/>
      <w:divBdr>
        <w:top w:val="none" w:sz="0" w:space="0" w:color="auto"/>
        <w:left w:val="none" w:sz="0" w:space="0" w:color="auto"/>
        <w:bottom w:val="none" w:sz="0" w:space="0" w:color="auto"/>
        <w:right w:val="none" w:sz="0" w:space="0" w:color="auto"/>
      </w:divBdr>
    </w:div>
    <w:div w:id="106773955">
      <w:bodyDiv w:val="1"/>
      <w:marLeft w:val="0"/>
      <w:marRight w:val="0"/>
      <w:marTop w:val="0"/>
      <w:marBottom w:val="0"/>
      <w:divBdr>
        <w:top w:val="none" w:sz="0" w:space="0" w:color="auto"/>
        <w:left w:val="none" w:sz="0" w:space="0" w:color="auto"/>
        <w:bottom w:val="none" w:sz="0" w:space="0" w:color="auto"/>
        <w:right w:val="none" w:sz="0" w:space="0" w:color="auto"/>
      </w:divBdr>
    </w:div>
    <w:div w:id="108285764">
      <w:bodyDiv w:val="1"/>
      <w:marLeft w:val="0"/>
      <w:marRight w:val="0"/>
      <w:marTop w:val="0"/>
      <w:marBottom w:val="0"/>
      <w:divBdr>
        <w:top w:val="none" w:sz="0" w:space="0" w:color="auto"/>
        <w:left w:val="none" w:sz="0" w:space="0" w:color="auto"/>
        <w:bottom w:val="none" w:sz="0" w:space="0" w:color="auto"/>
        <w:right w:val="none" w:sz="0" w:space="0" w:color="auto"/>
      </w:divBdr>
    </w:div>
    <w:div w:id="145321109">
      <w:bodyDiv w:val="1"/>
      <w:marLeft w:val="0"/>
      <w:marRight w:val="0"/>
      <w:marTop w:val="0"/>
      <w:marBottom w:val="0"/>
      <w:divBdr>
        <w:top w:val="none" w:sz="0" w:space="0" w:color="auto"/>
        <w:left w:val="none" w:sz="0" w:space="0" w:color="auto"/>
        <w:bottom w:val="none" w:sz="0" w:space="0" w:color="auto"/>
        <w:right w:val="none" w:sz="0" w:space="0" w:color="auto"/>
      </w:divBdr>
    </w:div>
    <w:div w:id="156651606">
      <w:bodyDiv w:val="1"/>
      <w:marLeft w:val="0"/>
      <w:marRight w:val="0"/>
      <w:marTop w:val="0"/>
      <w:marBottom w:val="0"/>
      <w:divBdr>
        <w:top w:val="none" w:sz="0" w:space="0" w:color="auto"/>
        <w:left w:val="none" w:sz="0" w:space="0" w:color="auto"/>
        <w:bottom w:val="none" w:sz="0" w:space="0" w:color="auto"/>
        <w:right w:val="none" w:sz="0" w:space="0" w:color="auto"/>
      </w:divBdr>
    </w:div>
    <w:div w:id="159007926">
      <w:bodyDiv w:val="1"/>
      <w:marLeft w:val="0"/>
      <w:marRight w:val="0"/>
      <w:marTop w:val="0"/>
      <w:marBottom w:val="0"/>
      <w:divBdr>
        <w:top w:val="none" w:sz="0" w:space="0" w:color="auto"/>
        <w:left w:val="none" w:sz="0" w:space="0" w:color="auto"/>
        <w:bottom w:val="none" w:sz="0" w:space="0" w:color="auto"/>
        <w:right w:val="none" w:sz="0" w:space="0" w:color="auto"/>
      </w:divBdr>
    </w:div>
    <w:div w:id="162820794">
      <w:bodyDiv w:val="1"/>
      <w:marLeft w:val="0"/>
      <w:marRight w:val="0"/>
      <w:marTop w:val="0"/>
      <w:marBottom w:val="0"/>
      <w:divBdr>
        <w:top w:val="none" w:sz="0" w:space="0" w:color="auto"/>
        <w:left w:val="none" w:sz="0" w:space="0" w:color="auto"/>
        <w:bottom w:val="none" w:sz="0" w:space="0" w:color="auto"/>
        <w:right w:val="none" w:sz="0" w:space="0" w:color="auto"/>
      </w:divBdr>
    </w:div>
    <w:div w:id="167065141">
      <w:bodyDiv w:val="1"/>
      <w:marLeft w:val="0"/>
      <w:marRight w:val="0"/>
      <w:marTop w:val="0"/>
      <w:marBottom w:val="0"/>
      <w:divBdr>
        <w:top w:val="none" w:sz="0" w:space="0" w:color="auto"/>
        <w:left w:val="none" w:sz="0" w:space="0" w:color="auto"/>
        <w:bottom w:val="none" w:sz="0" w:space="0" w:color="auto"/>
        <w:right w:val="none" w:sz="0" w:space="0" w:color="auto"/>
      </w:divBdr>
    </w:div>
    <w:div w:id="192114207">
      <w:bodyDiv w:val="1"/>
      <w:marLeft w:val="0"/>
      <w:marRight w:val="0"/>
      <w:marTop w:val="0"/>
      <w:marBottom w:val="0"/>
      <w:divBdr>
        <w:top w:val="none" w:sz="0" w:space="0" w:color="auto"/>
        <w:left w:val="none" w:sz="0" w:space="0" w:color="auto"/>
        <w:bottom w:val="none" w:sz="0" w:space="0" w:color="auto"/>
        <w:right w:val="none" w:sz="0" w:space="0" w:color="auto"/>
      </w:divBdr>
    </w:div>
    <w:div w:id="197664169">
      <w:bodyDiv w:val="1"/>
      <w:marLeft w:val="0"/>
      <w:marRight w:val="0"/>
      <w:marTop w:val="0"/>
      <w:marBottom w:val="0"/>
      <w:divBdr>
        <w:top w:val="none" w:sz="0" w:space="0" w:color="auto"/>
        <w:left w:val="none" w:sz="0" w:space="0" w:color="auto"/>
        <w:bottom w:val="none" w:sz="0" w:space="0" w:color="auto"/>
        <w:right w:val="none" w:sz="0" w:space="0" w:color="auto"/>
      </w:divBdr>
    </w:div>
    <w:div w:id="200288560">
      <w:bodyDiv w:val="1"/>
      <w:marLeft w:val="0"/>
      <w:marRight w:val="0"/>
      <w:marTop w:val="0"/>
      <w:marBottom w:val="0"/>
      <w:divBdr>
        <w:top w:val="none" w:sz="0" w:space="0" w:color="auto"/>
        <w:left w:val="none" w:sz="0" w:space="0" w:color="auto"/>
        <w:bottom w:val="none" w:sz="0" w:space="0" w:color="auto"/>
        <w:right w:val="none" w:sz="0" w:space="0" w:color="auto"/>
      </w:divBdr>
    </w:div>
    <w:div w:id="202327886">
      <w:bodyDiv w:val="1"/>
      <w:marLeft w:val="0"/>
      <w:marRight w:val="0"/>
      <w:marTop w:val="0"/>
      <w:marBottom w:val="0"/>
      <w:divBdr>
        <w:top w:val="none" w:sz="0" w:space="0" w:color="auto"/>
        <w:left w:val="none" w:sz="0" w:space="0" w:color="auto"/>
        <w:bottom w:val="none" w:sz="0" w:space="0" w:color="auto"/>
        <w:right w:val="none" w:sz="0" w:space="0" w:color="auto"/>
      </w:divBdr>
    </w:div>
    <w:div w:id="209389690">
      <w:bodyDiv w:val="1"/>
      <w:marLeft w:val="0"/>
      <w:marRight w:val="0"/>
      <w:marTop w:val="0"/>
      <w:marBottom w:val="0"/>
      <w:divBdr>
        <w:top w:val="none" w:sz="0" w:space="0" w:color="auto"/>
        <w:left w:val="none" w:sz="0" w:space="0" w:color="auto"/>
        <w:bottom w:val="none" w:sz="0" w:space="0" w:color="auto"/>
        <w:right w:val="none" w:sz="0" w:space="0" w:color="auto"/>
      </w:divBdr>
    </w:div>
    <w:div w:id="216550753">
      <w:bodyDiv w:val="1"/>
      <w:marLeft w:val="0"/>
      <w:marRight w:val="0"/>
      <w:marTop w:val="0"/>
      <w:marBottom w:val="0"/>
      <w:divBdr>
        <w:top w:val="none" w:sz="0" w:space="0" w:color="auto"/>
        <w:left w:val="none" w:sz="0" w:space="0" w:color="auto"/>
        <w:bottom w:val="none" w:sz="0" w:space="0" w:color="auto"/>
        <w:right w:val="none" w:sz="0" w:space="0" w:color="auto"/>
      </w:divBdr>
    </w:div>
    <w:div w:id="238830170">
      <w:bodyDiv w:val="1"/>
      <w:marLeft w:val="0"/>
      <w:marRight w:val="0"/>
      <w:marTop w:val="0"/>
      <w:marBottom w:val="0"/>
      <w:divBdr>
        <w:top w:val="none" w:sz="0" w:space="0" w:color="auto"/>
        <w:left w:val="none" w:sz="0" w:space="0" w:color="auto"/>
        <w:bottom w:val="none" w:sz="0" w:space="0" w:color="auto"/>
        <w:right w:val="none" w:sz="0" w:space="0" w:color="auto"/>
      </w:divBdr>
    </w:div>
    <w:div w:id="241110033">
      <w:bodyDiv w:val="1"/>
      <w:marLeft w:val="0"/>
      <w:marRight w:val="0"/>
      <w:marTop w:val="0"/>
      <w:marBottom w:val="0"/>
      <w:divBdr>
        <w:top w:val="none" w:sz="0" w:space="0" w:color="auto"/>
        <w:left w:val="none" w:sz="0" w:space="0" w:color="auto"/>
        <w:bottom w:val="none" w:sz="0" w:space="0" w:color="auto"/>
        <w:right w:val="none" w:sz="0" w:space="0" w:color="auto"/>
      </w:divBdr>
    </w:div>
    <w:div w:id="242683823">
      <w:bodyDiv w:val="1"/>
      <w:marLeft w:val="0"/>
      <w:marRight w:val="0"/>
      <w:marTop w:val="0"/>
      <w:marBottom w:val="0"/>
      <w:divBdr>
        <w:top w:val="none" w:sz="0" w:space="0" w:color="auto"/>
        <w:left w:val="none" w:sz="0" w:space="0" w:color="auto"/>
        <w:bottom w:val="none" w:sz="0" w:space="0" w:color="auto"/>
        <w:right w:val="none" w:sz="0" w:space="0" w:color="auto"/>
      </w:divBdr>
    </w:div>
    <w:div w:id="254214841">
      <w:bodyDiv w:val="1"/>
      <w:marLeft w:val="0"/>
      <w:marRight w:val="0"/>
      <w:marTop w:val="0"/>
      <w:marBottom w:val="0"/>
      <w:divBdr>
        <w:top w:val="none" w:sz="0" w:space="0" w:color="auto"/>
        <w:left w:val="none" w:sz="0" w:space="0" w:color="auto"/>
        <w:bottom w:val="none" w:sz="0" w:space="0" w:color="auto"/>
        <w:right w:val="none" w:sz="0" w:space="0" w:color="auto"/>
      </w:divBdr>
    </w:div>
    <w:div w:id="267662158">
      <w:bodyDiv w:val="1"/>
      <w:marLeft w:val="0"/>
      <w:marRight w:val="0"/>
      <w:marTop w:val="0"/>
      <w:marBottom w:val="0"/>
      <w:divBdr>
        <w:top w:val="none" w:sz="0" w:space="0" w:color="auto"/>
        <w:left w:val="none" w:sz="0" w:space="0" w:color="auto"/>
        <w:bottom w:val="none" w:sz="0" w:space="0" w:color="auto"/>
        <w:right w:val="none" w:sz="0" w:space="0" w:color="auto"/>
      </w:divBdr>
    </w:div>
    <w:div w:id="268247263">
      <w:bodyDiv w:val="1"/>
      <w:marLeft w:val="0"/>
      <w:marRight w:val="0"/>
      <w:marTop w:val="0"/>
      <w:marBottom w:val="0"/>
      <w:divBdr>
        <w:top w:val="none" w:sz="0" w:space="0" w:color="auto"/>
        <w:left w:val="none" w:sz="0" w:space="0" w:color="auto"/>
        <w:bottom w:val="none" w:sz="0" w:space="0" w:color="auto"/>
        <w:right w:val="none" w:sz="0" w:space="0" w:color="auto"/>
      </w:divBdr>
    </w:div>
    <w:div w:id="287514401">
      <w:bodyDiv w:val="1"/>
      <w:marLeft w:val="0"/>
      <w:marRight w:val="0"/>
      <w:marTop w:val="0"/>
      <w:marBottom w:val="0"/>
      <w:divBdr>
        <w:top w:val="none" w:sz="0" w:space="0" w:color="auto"/>
        <w:left w:val="none" w:sz="0" w:space="0" w:color="auto"/>
        <w:bottom w:val="none" w:sz="0" w:space="0" w:color="auto"/>
        <w:right w:val="none" w:sz="0" w:space="0" w:color="auto"/>
      </w:divBdr>
    </w:div>
    <w:div w:id="296497762">
      <w:bodyDiv w:val="1"/>
      <w:marLeft w:val="0"/>
      <w:marRight w:val="0"/>
      <w:marTop w:val="0"/>
      <w:marBottom w:val="0"/>
      <w:divBdr>
        <w:top w:val="none" w:sz="0" w:space="0" w:color="auto"/>
        <w:left w:val="none" w:sz="0" w:space="0" w:color="auto"/>
        <w:bottom w:val="none" w:sz="0" w:space="0" w:color="auto"/>
        <w:right w:val="none" w:sz="0" w:space="0" w:color="auto"/>
      </w:divBdr>
    </w:div>
    <w:div w:id="303507102">
      <w:bodyDiv w:val="1"/>
      <w:marLeft w:val="0"/>
      <w:marRight w:val="0"/>
      <w:marTop w:val="0"/>
      <w:marBottom w:val="0"/>
      <w:divBdr>
        <w:top w:val="none" w:sz="0" w:space="0" w:color="auto"/>
        <w:left w:val="none" w:sz="0" w:space="0" w:color="auto"/>
        <w:bottom w:val="none" w:sz="0" w:space="0" w:color="auto"/>
        <w:right w:val="none" w:sz="0" w:space="0" w:color="auto"/>
      </w:divBdr>
    </w:div>
    <w:div w:id="304749078">
      <w:bodyDiv w:val="1"/>
      <w:marLeft w:val="0"/>
      <w:marRight w:val="0"/>
      <w:marTop w:val="0"/>
      <w:marBottom w:val="0"/>
      <w:divBdr>
        <w:top w:val="none" w:sz="0" w:space="0" w:color="auto"/>
        <w:left w:val="none" w:sz="0" w:space="0" w:color="auto"/>
        <w:bottom w:val="none" w:sz="0" w:space="0" w:color="auto"/>
        <w:right w:val="none" w:sz="0" w:space="0" w:color="auto"/>
      </w:divBdr>
    </w:div>
    <w:div w:id="307516386">
      <w:bodyDiv w:val="1"/>
      <w:marLeft w:val="0"/>
      <w:marRight w:val="0"/>
      <w:marTop w:val="0"/>
      <w:marBottom w:val="0"/>
      <w:divBdr>
        <w:top w:val="none" w:sz="0" w:space="0" w:color="auto"/>
        <w:left w:val="none" w:sz="0" w:space="0" w:color="auto"/>
        <w:bottom w:val="none" w:sz="0" w:space="0" w:color="auto"/>
        <w:right w:val="none" w:sz="0" w:space="0" w:color="auto"/>
      </w:divBdr>
    </w:div>
    <w:div w:id="313460227">
      <w:bodyDiv w:val="1"/>
      <w:marLeft w:val="0"/>
      <w:marRight w:val="0"/>
      <w:marTop w:val="0"/>
      <w:marBottom w:val="0"/>
      <w:divBdr>
        <w:top w:val="none" w:sz="0" w:space="0" w:color="auto"/>
        <w:left w:val="none" w:sz="0" w:space="0" w:color="auto"/>
        <w:bottom w:val="none" w:sz="0" w:space="0" w:color="auto"/>
        <w:right w:val="none" w:sz="0" w:space="0" w:color="auto"/>
      </w:divBdr>
    </w:div>
    <w:div w:id="333807352">
      <w:bodyDiv w:val="1"/>
      <w:marLeft w:val="0"/>
      <w:marRight w:val="0"/>
      <w:marTop w:val="0"/>
      <w:marBottom w:val="0"/>
      <w:divBdr>
        <w:top w:val="none" w:sz="0" w:space="0" w:color="auto"/>
        <w:left w:val="none" w:sz="0" w:space="0" w:color="auto"/>
        <w:bottom w:val="none" w:sz="0" w:space="0" w:color="auto"/>
        <w:right w:val="none" w:sz="0" w:space="0" w:color="auto"/>
      </w:divBdr>
    </w:div>
    <w:div w:id="352152543">
      <w:bodyDiv w:val="1"/>
      <w:marLeft w:val="0"/>
      <w:marRight w:val="0"/>
      <w:marTop w:val="0"/>
      <w:marBottom w:val="0"/>
      <w:divBdr>
        <w:top w:val="none" w:sz="0" w:space="0" w:color="auto"/>
        <w:left w:val="none" w:sz="0" w:space="0" w:color="auto"/>
        <w:bottom w:val="none" w:sz="0" w:space="0" w:color="auto"/>
        <w:right w:val="none" w:sz="0" w:space="0" w:color="auto"/>
      </w:divBdr>
    </w:div>
    <w:div w:id="380398164">
      <w:bodyDiv w:val="1"/>
      <w:marLeft w:val="0"/>
      <w:marRight w:val="0"/>
      <w:marTop w:val="0"/>
      <w:marBottom w:val="0"/>
      <w:divBdr>
        <w:top w:val="none" w:sz="0" w:space="0" w:color="auto"/>
        <w:left w:val="none" w:sz="0" w:space="0" w:color="auto"/>
        <w:bottom w:val="none" w:sz="0" w:space="0" w:color="auto"/>
        <w:right w:val="none" w:sz="0" w:space="0" w:color="auto"/>
      </w:divBdr>
    </w:div>
    <w:div w:id="381365944">
      <w:bodyDiv w:val="1"/>
      <w:marLeft w:val="0"/>
      <w:marRight w:val="0"/>
      <w:marTop w:val="0"/>
      <w:marBottom w:val="0"/>
      <w:divBdr>
        <w:top w:val="none" w:sz="0" w:space="0" w:color="auto"/>
        <w:left w:val="none" w:sz="0" w:space="0" w:color="auto"/>
        <w:bottom w:val="none" w:sz="0" w:space="0" w:color="auto"/>
        <w:right w:val="none" w:sz="0" w:space="0" w:color="auto"/>
      </w:divBdr>
    </w:div>
    <w:div w:id="388236062">
      <w:bodyDiv w:val="1"/>
      <w:marLeft w:val="0"/>
      <w:marRight w:val="0"/>
      <w:marTop w:val="0"/>
      <w:marBottom w:val="0"/>
      <w:divBdr>
        <w:top w:val="none" w:sz="0" w:space="0" w:color="auto"/>
        <w:left w:val="none" w:sz="0" w:space="0" w:color="auto"/>
        <w:bottom w:val="none" w:sz="0" w:space="0" w:color="auto"/>
        <w:right w:val="none" w:sz="0" w:space="0" w:color="auto"/>
      </w:divBdr>
    </w:div>
    <w:div w:id="391120722">
      <w:bodyDiv w:val="1"/>
      <w:marLeft w:val="0"/>
      <w:marRight w:val="0"/>
      <w:marTop w:val="0"/>
      <w:marBottom w:val="0"/>
      <w:divBdr>
        <w:top w:val="none" w:sz="0" w:space="0" w:color="auto"/>
        <w:left w:val="none" w:sz="0" w:space="0" w:color="auto"/>
        <w:bottom w:val="none" w:sz="0" w:space="0" w:color="auto"/>
        <w:right w:val="none" w:sz="0" w:space="0" w:color="auto"/>
      </w:divBdr>
    </w:div>
    <w:div w:id="393049869">
      <w:bodyDiv w:val="1"/>
      <w:marLeft w:val="0"/>
      <w:marRight w:val="0"/>
      <w:marTop w:val="0"/>
      <w:marBottom w:val="0"/>
      <w:divBdr>
        <w:top w:val="none" w:sz="0" w:space="0" w:color="auto"/>
        <w:left w:val="none" w:sz="0" w:space="0" w:color="auto"/>
        <w:bottom w:val="none" w:sz="0" w:space="0" w:color="auto"/>
        <w:right w:val="none" w:sz="0" w:space="0" w:color="auto"/>
      </w:divBdr>
    </w:div>
    <w:div w:id="397216753">
      <w:bodyDiv w:val="1"/>
      <w:marLeft w:val="0"/>
      <w:marRight w:val="0"/>
      <w:marTop w:val="0"/>
      <w:marBottom w:val="0"/>
      <w:divBdr>
        <w:top w:val="none" w:sz="0" w:space="0" w:color="auto"/>
        <w:left w:val="none" w:sz="0" w:space="0" w:color="auto"/>
        <w:bottom w:val="none" w:sz="0" w:space="0" w:color="auto"/>
        <w:right w:val="none" w:sz="0" w:space="0" w:color="auto"/>
      </w:divBdr>
    </w:div>
    <w:div w:id="400567656">
      <w:bodyDiv w:val="1"/>
      <w:marLeft w:val="0"/>
      <w:marRight w:val="0"/>
      <w:marTop w:val="0"/>
      <w:marBottom w:val="0"/>
      <w:divBdr>
        <w:top w:val="none" w:sz="0" w:space="0" w:color="auto"/>
        <w:left w:val="none" w:sz="0" w:space="0" w:color="auto"/>
        <w:bottom w:val="none" w:sz="0" w:space="0" w:color="auto"/>
        <w:right w:val="none" w:sz="0" w:space="0" w:color="auto"/>
      </w:divBdr>
    </w:div>
    <w:div w:id="405341188">
      <w:bodyDiv w:val="1"/>
      <w:marLeft w:val="0"/>
      <w:marRight w:val="0"/>
      <w:marTop w:val="0"/>
      <w:marBottom w:val="0"/>
      <w:divBdr>
        <w:top w:val="none" w:sz="0" w:space="0" w:color="auto"/>
        <w:left w:val="none" w:sz="0" w:space="0" w:color="auto"/>
        <w:bottom w:val="none" w:sz="0" w:space="0" w:color="auto"/>
        <w:right w:val="none" w:sz="0" w:space="0" w:color="auto"/>
      </w:divBdr>
    </w:div>
    <w:div w:id="408698820">
      <w:bodyDiv w:val="1"/>
      <w:marLeft w:val="0"/>
      <w:marRight w:val="0"/>
      <w:marTop w:val="0"/>
      <w:marBottom w:val="0"/>
      <w:divBdr>
        <w:top w:val="none" w:sz="0" w:space="0" w:color="auto"/>
        <w:left w:val="none" w:sz="0" w:space="0" w:color="auto"/>
        <w:bottom w:val="none" w:sz="0" w:space="0" w:color="auto"/>
        <w:right w:val="none" w:sz="0" w:space="0" w:color="auto"/>
      </w:divBdr>
      <w:divsChild>
        <w:div w:id="77797732">
          <w:marLeft w:val="0"/>
          <w:marRight w:val="0"/>
          <w:marTop w:val="0"/>
          <w:marBottom w:val="0"/>
          <w:divBdr>
            <w:top w:val="none" w:sz="0" w:space="0" w:color="auto"/>
            <w:left w:val="none" w:sz="0" w:space="0" w:color="auto"/>
            <w:bottom w:val="none" w:sz="0" w:space="0" w:color="auto"/>
            <w:right w:val="none" w:sz="0" w:space="0" w:color="auto"/>
          </w:divBdr>
        </w:div>
        <w:div w:id="763839440">
          <w:marLeft w:val="0"/>
          <w:marRight w:val="0"/>
          <w:marTop w:val="0"/>
          <w:marBottom w:val="0"/>
          <w:divBdr>
            <w:top w:val="none" w:sz="0" w:space="0" w:color="auto"/>
            <w:left w:val="none" w:sz="0" w:space="0" w:color="auto"/>
            <w:bottom w:val="none" w:sz="0" w:space="0" w:color="auto"/>
            <w:right w:val="none" w:sz="0" w:space="0" w:color="auto"/>
          </w:divBdr>
        </w:div>
      </w:divsChild>
    </w:div>
    <w:div w:id="419645131">
      <w:bodyDiv w:val="1"/>
      <w:marLeft w:val="0"/>
      <w:marRight w:val="0"/>
      <w:marTop w:val="0"/>
      <w:marBottom w:val="0"/>
      <w:divBdr>
        <w:top w:val="none" w:sz="0" w:space="0" w:color="auto"/>
        <w:left w:val="none" w:sz="0" w:space="0" w:color="auto"/>
        <w:bottom w:val="none" w:sz="0" w:space="0" w:color="auto"/>
        <w:right w:val="none" w:sz="0" w:space="0" w:color="auto"/>
      </w:divBdr>
    </w:div>
    <w:div w:id="427310850">
      <w:bodyDiv w:val="1"/>
      <w:marLeft w:val="0"/>
      <w:marRight w:val="0"/>
      <w:marTop w:val="0"/>
      <w:marBottom w:val="0"/>
      <w:divBdr>
        <w:top w:val="none" w:sz="0" w:space="0" w:color="auto"/>
        <w:left w:val="none" w:sz="0" w:space="0" w:color="auto"/>
        <w:bottom w:val="none" w:sz="0" w:space="0" w:color="auto"/>
        <w:right w:val="none" w:sz="0" w:space="0" w:color="auto"/>
      </w:divBdr>
    </w:div>
    <w:div w:id="430243878">
      <w:bodyDiv w:val="1"/>
      <w:marLeft w:val="0"/>
      <w:marRight w:val="0"/>
      <w:marTop w:val="0"/>
      <w:marBottom w:val="0"/>
      <w:divBdr>
        <w:top w:val="none" w:sz="0" w:space="0" w:color="auto"/>
        <w:left w:val="none" w:sz="0" w:space="0" w:color="auto"/>
        <w:bottom w:val="none" w:sz="0" w:space="0" w:color="auto"/>
        <w:right w:val="none" w:sz="0" w:space="0" w:color="auto"/>
      </w:divBdr>
      <w:divsChild>
        <w:div w:id="74607563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77104431">
              <w:marLeft w:val="0"/>
              <w:marRight w:val="0"/>
              <w:marTop w:val="0"/>
              <w:marBottom w:val="0"/>
              <w:divBdr>
                <w:top w:val="none" w:sz="0" w:space="0" w:color="auto"/>
                <w:left w:val="none" w:sz="0" w:space="0" w:color="auto"/>
                <w:bottom w:val="none" w:sz="0" w:space="0" w:color="auto"/>
                <w:right w:val="none" w:sz="0" w:space="0" w:color="auto"/>
              </w:divBdr>
              <w:divsChild>
                <w:div w:id="79398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378437">
      <w:bodyDiv w:val="1"/>
      <w:marLeft w:val="0"/>
      <w:marRight w:val="0"/>
      <w:marTop w:val="0"/>
      <w:marBottom w:val="0"/>
      <w:divBdr>
        <w:top w:val="none" w:sz="0" w:space="0" w:color="auto"/>
        <w:left w:val="none" w:sz="0" w:space="0" w:color="auto"/>
        <w:bottom w:val="none" w:sz="0" w:space="0" w:color="auto"/>
        <w:right w:val="none" w:sz="0" w:space="0" w:color="auto"/>
      </w:divBdr>
    </w:div>
    <w:div w:id="449053958">
      <w:bodyDiv w:val="1"/>
      <w:marLeft w:val="0"/>
      <w:marRight w:val="0"/>
      <w:marTop w:val="0"/>
      <w:marBottom w:val="0"/>
      <w:divBdr>
        <w:top w:val="none" w:sz="0" w:space="0" w:color="auto"/>
        <w:left w:val="none" w:sz="0" w:space="0" w:color="auto"/>
        <w:bottom w:val="none" w:sz="0" w:space="0" w:color="auto"/>
        <w:right w:val="none" w:sz="0" w:space="0" w:color="auto"/>
      </w:divBdr>
    </w:div>
    <w:div w:id="452674909">
      <w:bodyDiv w:val="1"/>
      <w:marLeft w:val="0"/>
      <w:marRight w:val="0"/>
      <w:marTop w:val="0"/>
      <w:marBottom w:val="0"/>
      <w:divBdr>
        <w:top w:val="none" w:sz="0" w:space="0" w:color="auto"/>
        <w:left w:val="none" w:sz="0" w:space="0" w:color="auto"/>
        <w:bottom w:val="none" w:sz="0" w:space="0" w:color="auto"/>
        <w:right w:val="none" w:sz="0" w:space="0" w:color="auto"/>
      </w:divBdr>
    </w:div>
    <w:div w:id="452791848">
      <w:bodyDiv w:val="1"/>
      <w:marLeft w:val="0"/>
      <w:marRight w:val="0"/>
      <w:marTop w:val="0"/>
      <w:marBottom w:val="0"/>
      <w:divBdr>
        <w:top w:val="none" w:sz="0" w:space="0" w:color="auto"/>
        <w:left w:val="none" w:sz="0" w:space="0" w:color="auto"/>
        <w:bottom w:val="none" w:sz="0" w:space="0" w:color="auto"/>
        <w:right w:val="none" w:sz="0" w:space="0" w:color="auto"/>
      </w:divBdr>
    </w:div>
    <w:div w:id="513686275">
      <w:bodyDiv w:val="1"/>
      <w:marLeft w:val="0"/>
      <w:marRight w:val="0"/>
      <w:marTop w:val="0"/>
      <w:marBottom w:val="0"/>
      <w:divBdr>
        <w:top w:val="none" w:sz="0" w:space="0" w:color="auto"/>
        <w:left w:val="none" w:sz="0" w:space="0" w:color="auto"/>
        <w:bottom w:val="none" w:sz="0" w:space="0" w:color="auto"/>
        <w:right w:val="none" w:sz="0" w:space="0" w:color="auto"/>
      </w:divBdr>
    </w:div>
    <w:div w:id="514074852">
      <w:bodyDiv w:val="1"/>
      <w:marLeft w:val="0"/>
      <w:marRight w:val="0"/>
      <w:marTop w:val="0"/>
      <w:marBottom w:val="0"/>
      <w:divBdr>
        <w:top w:val="none" w:sz="0" w:space="0" w:color="auto"/>
        <w:left w:val="none" w:sz="0" w:space="0" w:color="auto"/>
        <w:bottom w:val="none" w:sz="0" w:space="0" w:color="auto"/>
        <w:right w:val="none" w:sz="0" w:space="0" w:color="auto"/>
      </w:divBdr>
    </w:div>
    <w:div w:id="527253234">
      <w:bodyDiv w:val="1"/>
      <w:marLeft w:val="0"/>
      <w:marRight w:val="0"/>
      <w:marTop w:val="0"/>
      <w:marBottom w:val="0"/>
      <w:divBdr>
        <w:top w:val="none" w:sz="0" w:space="0" w:color="auto"/>
        <w:left w:val="none" w:sz="0" w:space="0" w:color="auto"/>
        <w:bottom w:val="none" w:sz="0" w:space="0" w:color="auto"/>
        <w:right w:val="none" w:sz="0" w:space="0" w:color="auto"/>
      </w:divBdr>
    </w:div>
    <w:div w:id="535121228">
      <w:bodyDiv w:val="1"/>
      <w:marLeft w:val="0"/>
      <w:marRight w:val="0"/>
      <w:marTop w:val="0"/>
      <w:marBottom w:val="0"/>
      <w:divBdr>
        <w:top w:val="none" w:sz="0" w:space="0" w:color="auto"/>
        <w:left w:val="none" w:sz="0" w:space="0" w:color="auto"/>
        <w:bottom w:val="none" w:sz="0" w:space="0" w:color="auto"/>
        <w:right w:val="none" w:sz="0" w:space="0" w:color="auto"/>
      </w:divBdr>
    </w:div>
    <w:div w:id="548611131">
      <w:bodyDiv w:val="1"/>
      <w:marLeft w:val="0"/>
      <w:marRight w:val="0"/>
      <w:marTop w:val="0"/>
      <w:marBottom w:val="0"/>
      <w:divBdr>
        <w:top w:val="none" w:sz="0" w:space="0" w:color="auto"/>
        <w:left w:val="none" w:sz="0" w:space="0" w:color="auto"/>
        <w:bottom w:val="none" w:sz="0" w:space="0" w:color="auto"/>
        <w:right w:val="none" w:sz="0" w:space="0" w:color="auto"/>
      </w:divBdr>
    </w:div>
    <w:div w:id="554467105">
      <w:bodyDiv w:val="1"/>
      <w:marLeft w:val="0"/>
      <w:marRight w:val="0"/>
      <w:marTop w:val="0"/>
      <w:marBottom w:val="0"/>
      <w:divBdr>
        <w:top w:val="none" w:sz="0" w:space="0" w:color="auto"/>
        <w:left w:val="none" w:sz="0" w:space="0" w:color="auto"/>
        <w:bottom w:val="none" w:sz="0" w:space="0" w:color="auto"/>
        <w:right w:val="none" w:sz="0" w:space="0" w:color="auto"/>
      </w:divBdr>
    </w:div>
    <w:div w:id="573666443">
      <w:bodyDiv w:val="1"/>
      <w:marLeft w:val="0"/>
      <w:marRight w:val="0"/>
      <w:marTop w:val="0"/>
      <w:marBottom w:val="0"/>
      <w:divBdr>
        <w:top w:val="none" w:sz="0" w:space="0" w:color="auto"/>
        <w:left w:val="none" w:sz="0" w:space="0" w:color="auto"/>
        <w:bottom w:val="none" w:sz="0" w:space="0" w:color="auto"/>
        <w:right w:val="none" w:sz="0" w:space="0" w:color="auto"/>
      </w:divBdr>
    </w:div>
    <w:div w:id="585192143">
      <w:bodyDiv w:val="1"/>
      <w:marLeft w:val="0"/>
      <w:marRight w:val="0"/>
      <w:marTop w:val="0"/>
      <w:marBottom w:val="0"/>
      <w:divBdr>
        <w:top w:val="none" w:sz="0" w:space="0" w:color="auto"/>
        <w:left w:val="none" w:sz="0" w:space="0" w:color="auto"/>
        <w:bottom w:val="none" w:sz="0" w:space="0" w:color="auto"/>
        <w:right w:val="none" w:sz="0" w:space="0" w:color="auto"/>
      </w:divBdr>
    </w:div>
    <w:div w:id="590742534">
      <w:bodyDiv w:val="1"/>
      <w:marLeft w:val="0"/>
      <w:marRight w:val="0"/>
      <w:marTop w:val="0"/>
      <w:marBottom w:val="0"/>
      <w:divBdr>
        <w:top w:val="none" w:sz="0" w:space="0" w:color="auto"/>
        <w:left w:val="none" w:sz="0" w:space="0" w:color="auto"/>
        <w:bottom w:val="none" w:sz="0" w:space="0" w:color="auto"/>
        <w:right w:val="none" w:sz="0" w:space="0" w:color="auto"/>
      </w:divBdr>
    </w:div>
    <w:div w:id="592209542">
      <w:bodyDiv w:val="1"/>
      <w:marLeft w:val="0"/>
      <w:marRight w:val="0"/>
      <w:marTop w:val="0"/>
      <w:marBottom w:val="0"/>
      <w:divBdr>
        <w:top w:val="none" w:sz="0" w:space="0" w:color="auto"/>
        <w:left w:val="none" w:sz="0" w:space="0" w:color="auto"/>
        <w:bottom w:val="none" w:sz="0" w:space="0" w:color="auto"/>
        <w:right w:val="none" w:sz="0" w:space="0" w:color="auto"/>
      </w:divBdr>
    </w:div>
    <w:div w:id="632977436">
      <w:bodyDiv w:val="1"/>
      <w:marLeft w:val="0"/>
      <w:marRight w:val="0"/>
      <w:marTop w:val="0"/>
      <w:marBottom w:val="0"/>
      <w:divBdr>
        <w:top w:val="none" w:sz="0" w:space="0" w:color="auto"/>
        <w:left w:val="none" w:sz="0" w:space="0" w:color="auto"/>
        <w:bottom w:val="none" w:sz="0" w:space="0" w:color="auto"/>
        <w:right w:val="none" w:sz="0" w:space="0" w:color="auto"/>
      </w:divBdr>
    </w:div>
    <w:div w:id="634331547">
      <w:bodyDiv w:val="1"/>
      <w:marLeft w:val="0"/>
      <w:marRight w:val="0"/>
      <w:marTop w:val="0"/>
      <w:marBottom w:val="0"/>
      <w:divBdr>
        <w:top w:val="none" w:sz="0" w:space="0" w:color="auto"/>
        <w:left w:val="none" w:sz="0" w:space="0" w:color="auto"/>
        <w:bottom w:val="none" w:sz="0" w:space="0" w:color="auto"/>
        <w:right w:val="none" w:sz="0" w:space="0" w:color="auto"/>
      </w:divBdr>
    </w:div>
    <w:div w:id="643242963">
      <w:bodyDiv w:val="1"/>
      <w:marLeft w:val="0"/>
      <w:marRight w:val="0"/>
      <w:marTop w:val="0"/>
      <w:marBottom w:val="0"/>
      <w:divBdr>
        <w:top w:val="none" w:sz="0" w:space="0" w:color="auto"/>
        <w:left w:val="none" w:sz="0" w:space="0" w:color="auto"/>
        <w:bottom w:val="none" w:sz="0" w:space="0" w:color="auto"/>
        <w:right w:val="none" w:sz="0" w:space="0" w:color="auto"/>
      </w:divBdr>
    </w:div>
    <w:div w:id="645664305">
      <w:bodyDiv w:val="1"/>
      <w:marLeft w:val="0"/>
      <w:marRight w:val="0"/>
      <w:marTop w:val="0"/>
      <w:marBottom w:val="0"/>
      <w:divBdr>
        <w:top w:val="none" w:sz="0" w:space="0" w:color="auto"/>
        <w:left w:val="none" w:sz="0" w:space="0" w:color="auto"/>
        <w:bottom w:val="none" w:sz="0" w:space="0" w:color="auto"/>
        <w:right w:val="none" w:sz="0" w:space="0" w:color="auto"/>
      </w:divBdr>
    </w:div>
    <w:div w:id="657877922">
      <w:bodyDiv w:val="1"/>
      <w:marLeft w:val="0"/>
      <w:marRight w:val="0"/>
      <w:marTop w:val="0"/>
      <w:marBottom w:val="0"/>
      <w:divBdr>
        <w:top w:val="none" w:sz="0" w:space="0" w:color="auto"/>
        <w:left w:val="none" w:sz="0" w:space="0" w:color="auto"/>
        <w:bottom w:val="none" w:sz="0" w:space="0" w:color="auto"/>
        <w:right w:val="none" w:sz="0" w:space="0" w:color="auto"/>
      </w:divBdr>
    </w:div>
    <w:div w:id="660087033">
      <w:bodyDiv w:val="1"/>
      <w:marLeft w:val="0"/>
      <w:marRight w:val="0"/>
      <w:marTop w:val="0"/>
      <w:marBottom w:val="0"/>
      <w:divBdr>
        <w:top w:val="none" w:sz="0" w:space="0" w:color="auto"/>
        <w:left w:val="none" w:sz="0" w:space="0" w:color="auto"/>
        <w:bottom w:val="none" w:sz="0" w:space="0" w:color="auto"/>
        <w:right w:val="none" w:sz="0" w:space="0" w:color="auto"/>
      </w:divBdr>
    </w:div>
    <w:div w:id="661196473">
      <w:bodyDiv w:val="1"/>
      <w:marLeft w:val="0"/>
      <w:marRight w:val="0"/>
      <w:marTop w:val="0"/>
      <w:marBottom w:val="0"/>
      <w:divBdr>
        <w:top w:val="none" w:sz="0" w:space="0" w:color="auto"/>
        <w:left w:val="none" w:sz="0" w:space="0" w:color="auto"/>
        <w:bottom w:val="none" w:sz="0" w:space="0" w:color="auto"/>
        <w:right w:val="none" w:sz="0" w:space="0" w:color="auto"/>
      </w:divBdr>
    </w:div>
    <w:div w:id="666178427">
      <w:bodyDiv w:val="1"/>
      <w:marLeft w:val="0"/>
      <w:marRight w:val="0"/>
      <w:marTop w:val="0"/>
      <w:marBottom w:val="0"/>
      <w:divBdr>
        <w:top w:val="none" w:sz="0" w:space="0" w:color="auto"/>
        <w:left w:val="none" w:sz="0" w:space="0" w:color="auto"/>
        <w:bottom w:val="none" w:sz="0" w:space="0" w:color="auto"/>
        <w:right w:val="none" w:sz="0" w:space="0" w:color="auto"/>
      </w:divBdr>
    </w:div>
    <w:div w:id="670446490">
      <w:bodyDiv w:val="1"/>
      <w:marLeft w:val="0"/>
      <w:marRight w:val="0"/>
      <w:marTop w:val="0"/>
      <w:marBottom w:val="0"/>
      <w:divBdr>
        <w:top w:val="none" w:sz="0" w:space="0" w:color="auto"/>
        <w:left w:val="none" w:sz="0" w:space="0" w:color="auto"/>
        <w:bottom w:val="none" w:sz="0" w:space="0" w:color="auto"/>
        <w:right w:val="none" w:sz="0" w:space="0" w:color="auto"/>
      </w:divBdr>
    </w:div>
    <w:div w:id="672075746">
      <w:bodyDiv w:val="1"/>
      <w:marLeft w:val="0"/>
      <w:marRight w:val="0"/>
      <w:marTop w:val="0"/>
      <w:marBottom w:val="0"/>
      <w:divBdr>
        <w:top w:val="none" w:sz="0" w:space="0" w:color="auto"/>
        <w:left w:val="none" w:sz="0" w:space="0" w:color="auto"/>
        <w:bottom w:val="none" w:sz="0" w:space="0" w:color="auto"/>
        <w:right w:val="none" w:sz="0" w:space="0" w:color="auto"/>
      </w:divBdr>
    </w:div>
    <w:div w:id="674385037">
      <w:bodyDiv w:val="1"/>
      <w:marLeft w:val="0"/>
      <w:marRight w:val="0"/>
      <w:marTop w:val="0"/>
      <w:marBottom w:val="0"/>
      <w:divBdr>
        <w:top w:val="none" w:sz="0" w:space="0" w:color="auto"/>
        <w:left w:val="none" w:sz="0" w:space="0" w:color="auto"/>
        <w:bottom w:val="none" w:sz="0" w:space="0" w:color="auto"/>
        <w:right w:val="none" w:sz="0" w:space="0" w:color="auto"/>
      </w:divBdr>
    </w:div>
    <w:div w:id="711731755">
      <w:bodyDiv w:val="1"/>
      <w:marLeft w:val="0"/>
      <w:marRight w:val="0"/>
      <w:marTop w:val="0"/>
      <w:marBottom w:val="0"/>
      <w:divBdr>
        <w:top w:val="none" w:sz="0" w:space="0" w:color="auto"/>
        <w:left w:val="none" w:sz="0" w:space="0" w:color="auto"/>
        <w:bottom w:val="none" w:sz="0" w:space="0" w:color="auto"/>
        <w:right w:val="none" w:sz="0" w:space="0" w:color="auto"/>
      </w:divBdr>
    </w:div>
    <w:div w:id="742800261">
      <w:bodyDiv w:val="1"/>
      <w:marLeft w:val="0"/>
      <w:marRight w:val="0"/>
      <w:marTop w:val="0"/>
      <w:marBottom w:val="0"/>
      <w:divBdr>
        <w:top w:val="none" w:sz="0" w:space="0" w:color="auto"/>
        <w:left w:val="none" w:sz="0" w:space="0" w:color="auto"/>
        <w:bottom w:val="none" w:sz="0" w:space="0" w:color="auto"/>
        <w:right w:val="none" w:sz="0" w:space="0" w:color="auto"/>
      </w:divBdr>
    </w:div>
    <w:div w:id="746848597">
      <w:bodyDiv w:val="1"/>
      <w:marLeft w:val="0"/>
      <w:marRight w:val="0"/>
      <w:marTop w:val="0"/>
      <w:marBottom w:val="0"/>
      <w:divBdr>
        <w:top w:val="none" w:sz="0" w:space="0" w:color="auto"/>
        <w:left w:val="none" w:sz="0" w:space="0" w:color="auto"/>
        <w:bottom w:val="none" w:sz="0" w:space="0" w:color="auto"/>
        <w:right w:val="none" w:sz="0" w:space="0" w:color="auto"/>
      </w:divBdr>
    </w:div>
    <w:div w:id="775060838">
      <w:bodyDiv w:val="1"/>
      <w:marLeft w:val="0"/>
      <w:marRight w:val="0"/>
      <w:marTop w:val="0"/>
      <w:marBottom w:val="0"/>
      <w:divBdr>
        <w:top w:val="none" w:sz="0" w:space="0" w:color="auto"/>
        <w:left w:val="none" w:sz="0" w:space="0" w:color="auto"/>
        <w:bottom w:val="none" w:sz="0" w:space="0" w:color="auto"/>
        <w:right w:val="none" w:sz="0" w:space="0" w:color="auto"/>
      </w:divBdr>
    </w:div>
    <w:div w:id="777063069">
      <w:bodyDiv w:val="1"/>
      <w:marLeft w:val="0"/>
      <w:marRight w:val="0"/>
      <w:marTop w:val="0"/>
      <w:marBottom w:val="0"/>
      <w:divBdr>
        <w:top w:val="none" w:sz="0" w:space="0" w:color="auto"/>
        <w:left w:val="none" w:sz="0" w:space="0" w:color="auto"/>
        <w:bottom w:val="none" w:sz="0" w:space="0" w:color="auto"/>
        <w:right w:val="none" w:sz="0" w:space="0" w:color="auto"/>
      </w:divBdr>
    </w:div>
    <w:div w:id="793595638">
      <w:bodyDiv w:val="1"/>
      <w:marLeft w:val="0"/>
      <w:marRight w:val="0"/>
      <w:marTop w:val="0"/>
      <w:marBottom w:val="0"/>
      <w:divBdr>
        <w:top w:val="none" w:sz="0" w:space="0" w:color="auto"/>
        <w:left w:val="none" w:sz="0" w:space="0" w:color="auto"/>
        <w:bottom w:val="none" w:sz="0" w:space="0" w:color="auto"/>
        <w:right w:val="none" w:sz="0" w:space="0" w:color="auto"/>
      </w:divBdr>
    </w:div>
    <w:div w:id="796726205">
      <w:bodyDiv w:val="1"/>
      <w:marLeft w:val="0"/>
      <w:marRight w:val="0"/>
      <w:marTop w:val="0"/>
      <w:marBottom w:val="0"/>
      <w:divBdr>
        <w:top w:val="none" w:sz="0" w:space="0" w:color="auto"/>
        <w:left w:val="none" w:sz="0" w:space="0" w:color="auto"/>
        <w:bottom w:val="none" w:sz="0" w:space="0" w:color="auto"/>
        <w:right w:val="none" w:sz="0" w:space="0" w:color="auto"/>
      </w:divBdr>
    </w:div>
    <w:div w:id="799567580">
      <w:bodyDiv w:val="1"/>
      <w:marLeft w:val="0"/>
      <w:marRight w:val="0"/>
      <w:marTop w:val="0"/>
      <w:marBottom w:val="0"/>
      <w:divBdr>
        <w:top w:val="none" w:sz="0" w:space="0" w:color="auto"/>
        <w:left w:val="none" w:sz="0" w:space="0" w:color="auto"/>
        <w:bottom w:val="none" w:sz="0" w:space="0" w:color="auto"/>
        <w:right w:val="none" w:sz="0" w:space="0" w:color="auto"/>
      </w:divBdr>
    </w:div>
    <w:div w:id="800075889">
      <w:bodyDiv w:val="1"/>
      <w:marLeft w:val="0"/>
      <w:marRight w:val="0"/>
      <w:marTop w:val="0"/>
      <w:marBottom w:val="0"/>
      <w:divBdr>
        <w:top w:val="none" w:sz="0" w:space="0" w:color="auto"/>
        <w:left w:val="none" w:sz="0" w:space="0" w:color="auto"/>
        <w:bottom w:val="none" w:sz="0" w:space="0" w:color="auto"/>
        <w:right w:val="none" w:sz="0" w:space="0" w:color="auto"/>
      </w:divBdr>
    </w:div>
    <w:div w:id="820122778">
      <w:bodyDiv w:val="1"/>
      <w:marLeft w:val="0"/>
      <w:marRight w:val="0"/>
      <w:marTop w:val="0"/>
      <w:marBottom w:val="0"/>
      <w:divBdr>
        <w:top w:val="none" w:sz="0" w:space="0" w:color="auto"/>
        <w:left w:val="none" w:sz="0" w:space="0" w:color="auto"/>
        <w:bottom w:val="none" w:sz="0" w:space="0" w:color="auto"/>
        <w:right w:val="none" w:sz="0" w:space="0" w:color="auto"/>
      </w:divBdr>
    </w:div>
    <w:div w:id="822284105">
      <w:bodyDiv w:val="1"/>
      <w:marLeft w:val="0"/>
      <w:marRight w:val="0"/>
      <w:marTop w:val="0"/>
      <w:marBottom w:val="0"/>
      <w:divBdr>
        <w:top w:val="none" w:sz="0" w:space="0" w:color="auto"/>
        <w:left w:val="none" w:sz="0" w:space="0" w:color="auto"/>
        <w:bottom w:val="none" w:sz="0" w:space="0" w:color="auto"/>
        <w:right w:val="none" w:sz="0" w:space="0" w:color="auto"/>
      </w:divBdr>
    </w:div>
    <w:div w:id="834108930">
      <w:bodyDiv w:val="1"/>
      <w:marLeft w:val="0"/>
      <w:marRight w:val="0"/>
      <w:marTop w:val="0"/>
      <w:marBottom w:val="0"/>
      <w:divBdr>
        <w:top w:val="none" w:sz="0" w:space="0" w:color="auto"/>
        <w:left w:val="none" w:sz="0" w:space="0" w:color="auto"/>
        <w:bottom w:val="none" w:sz="0" w:space="0" w:color="auto"/>
        <w:right w:val="none" w:sz="0" w:space="0" w:color="auto"/>
      </w:divBdr>
    </w:div>
    <w:div w:id="840051896">
      <w:bodyDiv w:val="1"/>
      <w:marLeft w:val="0"/>
      <w:marRight w:val="0"/>
      <w:marTop w:val="0"/>
      <w:marBottom w:val="0"/>
      <w:divBdr>
        <w:top w:val="none" w:sz="0" w:space="0" w:color="auto"/>
        <w:left w:val="none" w:sz="0" w:space="0" w:color="auto"/>
        <w:bottom w:val="none" w:sz="0" w:space="0" w:color="auto"/>
        <w:right w:val="none" w:sz="0" w:space="0" w:color="auto"/>
      </w:divBdr>
    </w:div>
    <w:div w:id="846797844">
      <w:bodyDiv w:val="1"/>
      <w:marLeft w:val="0"/>
      <w:marRight w:val="0"/>
      <w:marTop w:val="0"/>
      <w:marBottom w:val="0"/>
      <w:divBdr>
        <w:top w:val="none" w:sz="0" w:space="0" w:color="auto"/>
        <w:left w:val="none" w:sz="0" w:space="0" w:color="auto"/>
        <w:bottom w:val="none" w:sz="0" w:space="0" w:color="auto"/>
        <w:right w:val="none" w:sz="0" w:space="0" w:color="auto"/>
      </w:divBdr>
    </w:div>
    <w:div w:id="854999972">
      <w:bodyDiv w:val="1"/>
      <w:marLeft w:val="0"/>
      <w:marRight w:val="0"/>
      <w:marTop w:val="0"/>
      <w:marBottom w:val="0"/>
      <w:divBdr>
        <w:top w:val="none" w:sz="0" w:space="0" w:color="auto"/>
        <w:left w:val="none" w:sz="0" w:space="0" w:color="auto"/>
        <w:bottom w:val="none" w:sz="0" w:space="0" w:color="auto"/>
        <w:right w:val="none" w:sz="0" w:space="0" w:color="auto"/>
      </w:divBdr>
    </w:div>
    <w:div w:id="859201810">
      <w:bodyDiv w:val="1"/>
      <w:marLeft w:val="0"/>
      <w:marRight w:val="0"/>
      <w:marTop w:val="0"/>
      <w:marBottom w:val="0"/>
      <w:divBdr>
        <w:top w:val="none" w:sz="0" w:space="0" w:color="auto"/>
        <w:left w:val="none" w:sz="0" w:space="0" w:color="auto"/>
        <w:bottom w:val="none" w:sz="0" w:space="0" w:color="auto"/>
        <w:right w:val="none" w:sz="0" w:space="0" w:color="auto"/>
      </w:divBdr>
    </w:div>
    <w:div w:id="868107593">
      <w:bodyDiv w:val="1"/>
      <w:marLeft w:val="0"/>
      <w:marRight w:val="0"/>
      <w:marTop w:val="0"/>
      <w:marBottom w:val="0"/>
      <w:divBdr>
        <w:top w:val="none" w:sz="0" w:space="0" w:color="auto"/>
        <w:left w:val="none" w:sz="0" w:space="0" w:color="auto"/>
        <w:bottom w:val="none" w:sz="0" w:space="0" w:color="auto"/>
        <w:right w:val="none" w:sz="0" w:space="0" w:color="auto"/>
      </w:divBdr>
    </w:div>
    <w:div w:id="874076267">
      <w:bodyDiv w:val="1"/>
      <w:marLeft w:val="0"/>
      <w:marRight w:val="0"/>
      <w:marTop w:val="0"/>
      <w:marBottom w:val="0"/>
      <w:divBdr>
        <w:top w:val="none" w:sz="0" w:space="0" w:color="auto"/>
        <w:left w:val="none" w:sz="0" w:space="0" w:color="auto"/>
        <w:bottom w:val="none" w:sz="0" w:space="0" w:color="auto"/>
        <w:right w:val="none" w:sz="0" w:space="0" w:color="auto"/>
      </w:divBdr>
    </w:div>
    <w:div w:id="877350915">
      <w:bodyDiv w:val="1"/>
      <w:marLeft w:val="0"/>
      <w:marRight w:val="0"/>
      <w:marTop w:val="0"/>
      <w:marBottom w:val="0"/>
      <w:divBdr>
        <w:top w:val="none" w:sz="0" w:space="0" w:color="auto"/>
        <w:left w:val="none" w:sz="0" w:space="0" w:color="auto"/>
        <w:bottom w:val="none" w:sz="0" w:space="0" w:color="auto"/>
        <w:right w:val="none" w:sz="0" w:space="0" w:color="auto"/>
      </w:divBdr>
    </w:div>
    <w:div w:id="894509335">
      <w:bodyDiv w:val="1"/>
      <w:marLeft w:val="0"/>
      <w:marRight w:val="0"/>
      <w:marTop w:val="0"/>
      <w:marBottom w:val="0"/>
      <w:divBdr>
        <w:top w:val="none" w:sz="0" w:space="0" w:color="auto"/>
        <w:left w:val="none" w:sz="0" w:space="0" w:color="auto"/>
        <w:bottom w:val="none" w:sz="0" w:space="0" w:color="auto"/>
        <w:right w:val="none" w:sz="0" w:space="0" w:color="auto"/>
      </w:divBdr>
    </w:div>
    <w:div w:id="907812878">
      <w:bodyDiv w:val="1"/>
      <w:marLeft w:val="0"/>
      <w:marRight w:val="0"/>
      <w:marTop w:val="0"/>
      <w:marBottom w:val="0"/>
      <w:divBdr>
        <w:top w:val="none" w:sz="0" w:space="0" w:color="auto"/>
        <w:left w:val="none" w:sz="0" w:space="0" w:color="auto"/>
        <w:bottom w:val="none" w:sz="0" w:space="0" w:color="auto"/>
        <w:right w:val="none" w:sz="0" w:space="0" w:color="auto"/>
      </w:divBdr>
    </w:div>
    <w:div w:id="914626102">
      <w:bodyDiv w:val="1"/>
      <w:marLeft w:val="0"/>
      <w:marRight w:val="0"/>
      <w:marTop w:val="0"/>
      <w:marBottom w:val="0"/>
      <w:divBdr>
        <w:top w:val="none" w:sz="0" w:space="0" w:color="auto"/>
        <w:left w:val="none" w:sz="0" w:space="0" w:color="auto"/>
        <w:bottom w:val="none" w:sz="0" w:space="0" w:color="auto"/>
        <w:right w:val="none" w:sz="0" w:space="0" w:color="auto"/>
      </w:divBdr>
    </w:div>
    <w:div w:id="937831179">
      <w:bodyDiv w:val="1"/>
      <w:marLeft w:val="0"/>
      <w:marRight w:val="0"/>
      <w:marTop w:val="0"/>
      <w:marBottom w:val="0"/>
      <w:divBdr>
        <w:top w:val="none" w:sz="0" w:space="0" w:color="auto"/>
        <w:left w:val="none" w:sz="0" w:space="0" w:color="auto"/>
        <w:bottom w:val="none" w:sz="0" w:space="0" w:color="auto"/>
        <w:right w:val="none" w:sz="0" w:space="0" w:color="auto"/>
      </w:divBdr>
    </w:div>
    <w:div w:id="942300459">
      <w:bodyDiv w:val="1"/>
      <w:marLeft w:val="0"/>
      <w:marRight w:val="0"/>
      <w:marTop w:val="0"/>
      <w:marBottom w:val="0"/>
      <w:divBdr>
        <w:top w:val="none" w:sz="0" w:space="0" w:color="auto"/>
        <w:left w:val="none" w:sz="0" w:space="0" w:color="auto"/>
        <w:bottom w:val="none" w:sz="0" w:space="0" w:color="auto"/>
        <w:right w:val="none" w:sz="0" w:space="0" w:color="auto"/>
      </w:divBdr>
    </w:div>
    <w:div w:id="945429414">
      <w:bodyDiv w:val="1"/>
      <w:marLeft w:val="0"/>
      <w:marRight w:val="0"/>
      <w:marTop w:val="0"/>
      <w:marBottom w:val="0"/>
      <w:divBdr>
        <w:top w:val="none" w:sz="0" w:space="0" w:color="auto"/>
        <w:left w:val="none" w:sz="0" w:space="0" w:color="auto"/>
        <w:bottom w:val="none" w:sz="0" w:space="0" w:color="auto"/>
        <w:right w:val="none" w:sz="0" w:space="0" w:color="auto"/>
      </w:divBdr>
    </w:div>
    <w:div w:id="947473428">
      <w:bodyDiv w:val="1"/>
      <w:marLeft w:val="0"/>
      <w:marRight w:val="0"/>
      <w:marTop w:val="0"/>
      <w:marBottom w:val="0"/>
      <w:divBdr>
        <w:top w:val="none" w:sz="0" w:space="0" w:color="auto"/>
        <w:left w:val="none" w:sz="0" w:space="0" w:color="auto"/>
        <w:bottom w:val="none" w:sz="0" w:space="0" w:color="auto"/>
        <w:right w:val="none" w:sz="0" w:space="0" w:color="auto"/>
      </w:divBdr>
    </w:div>
    <w:div w:id="959649220">
      <w:bodyDiv w:val="1"/>
      <w:marLeft w:val="0"/>
      <w:marRight w:val="0"/>
      <w:marTop w:val="0"/>
      <w:marBottom w:val="0"/>
      <w:divBdr>
        <w:top w:val="none" w:sz="0" w:space="0" w:color="auto"/>
        <w:left w:val="none" w:sz="0" w:space="0" w:color="auto"/>
        <w:bottom w:val="none" w:sz="0" w:space="0" w:color="auto"/>
        <w:right w:val="none" w:sz="0" w:space="0" w:color="auto"/>
      </w:divBdr>
    </w:div>
    <w:div w:id="987898483">
      <w:bodyDiv w:val="1"/>
      <w:marLeft w:val="0"/>
      <w:marRight w:val="0"/>
      <w:marTop w:val="0"/>
      <w:marBottom w:val="0"/>
      <w:divBdr>
        <w:top w:val="none" w:sz="0" w:space="0" w:color="auto"/>
        <w:left w:val="none" w:sz="0" w:space="0" w:color="auto"/>
        <w:bottom w:val="none" w:sz="0" w:space="0" w:color="auto"/>
        <w:right w:val="none" w:sz="0" w:space="0" w:color="auto"/>
      </w:divBdr>
    </w:div>
    <w:div w:id="995496669">
      <w:bodyDiv w:val="1"/>
      <w:marLeft w:val="0"/>
      <w:marRight w:val="0"/>
      <w:marTop w:val="0"/>
      <w:marBottom w:val="0"/>
      <w:divBdr>
        <w:top w:val="none" w:sz="0" w:space="0" w:color="auto"/>
        <w:left w:val="none" w:sz="0" w:space="0" w:color="auto"/>
        <w:bottom w:val="none" w:sz="0" w:space="0" w:color="auto"/>
        <w:right w:val="none" w:sz="0" w:space="0" w:color="auto"/>
      </w:divBdr>
    </w:div>
    <w:div w:id="1009021827">
      <w:bodyDiv w:val="1"/>
      <w:marLeft w:val="0"/>
      <w:marRight w:val="0"/>
      <w:marTop w:val="0"/>
      <w:marBottom w:val="0"/>
      <w:divBdr>
        <w:top w:val="none" w:sz="0" w:space="0" w:color="auto"/>
        <w:left w:val="none" w:sz="0" w:space="0" w:color="auto"/>
        <w:bottom w:val="none" w:sz="0" w:space="0" w:color="auto"/>
        <w:right w:val="none" w:sz="0" w:space="0" w:color="auto"/>
      </w:divBdr>
    </w:div>
    <w:div w:id="1027221887">
      <w:bodyDiv w:val="1"/>
      <w:marLeft w:val="0"/>
      <w:marRight w:val="0"/>
      <w:marTop w:val="0"/>
      <w:marBottom w:val="0"/>
      <w:divBdr>
        <w:top w:val="none" w:sz="0" w:space="0" w:color="auto"/>
        <w:left w:val="none" w:sz="0" w:space="0" w:color="auto"/>
        <w:bottom w:val="none" w:sz="0" w:space="0" w:color="auto"/>
        <w:right w:val="none" w:sz="0" w:space="0" w:color="auto"/>
      </w:divBdr>
    </w:div>
    <w:div w:id="1030227926">
      <w:bodyDiv w:val="1"/>
      <w:marLeft w:val="0"/>
      <w:marRight w:val="0"/>
      <w:marTop w:val="0"/>
      <w:marBottom w:val="0"/>
      <w:divBdr>
        <w:top w:val="none" w:sz="0" w:space="0" w:color="auto"/>
        <w:left w:val="none" w:sz="0" w:space="0" w:color="auto"/>
        <w:bottom w:val="none" w:sz="0" w:space="0" w:color="auto"/>
        <w:right w:val="none" w:sz="0" w:space="0" w:color="auto"/>
      </w:divBdr>
    </w:div>
    <w:div w:id="1047068798">
      <w:bodyDiv w:val="1"/>
      <w:marLeft w:val="0"/>
      <w:marRight w:val="0"/>
      <w:marTop w:val="0"/>
      <w:marBottom w:val="0"/>
      <w:divBdr>
        <w:top w:val="none" w:sz="0" w:space="0" w:color="auto"/>
        <w:left w:val="none" w:sz="0" w:space="0" w:color="auto"/>
        <w:bottom w:val="none" w:sz="0" w:space="0" w:color="auto"/>
        <w:right w:val="none" w:sz="0" w:space="0" w:color="auto"/>
      </w:divBdr>
    </w:div>
    <w:div w:id="1047294111">
      <w:bodyDiv w:val="1"/>
      <w:marLeft w:val="0"/>
      <w:marRight w:val="0"/>
      <w:marTop w:val="0"/>
      <w:marBottom w:val="0"/>
      <w:divBdr>
        <w:top w:val="none" w:sz="0" w:space="0" w:color="auto"/>
        <w:left w:val="none" w:sz="0" w:space="0" w:color="auto"/>
        <w:bottom w:val="none" w:sz="0" w:space="0" w:color="auto"/>
        <w:right w:val="none" w:sz="0" w:space="0" w:color="auto"/>
      </w:divBdr>
    </w:div>
    <w:div w:id="1068654078">
      <w:bodyDiv w:val="1"/>
      <w:marLeft w:val="0"/>
      <w:marRight w:val="0"/>
      <w:marTop w:val="0"/>
      <w:marBottom w:val="0"/>
      <w:divBdr>
        <w:top w:val="none" w:sz="0" w:space="0" w:color="auto"/>
        <w:left w:val="none" w:sz="0" w:space="0" w:color="auto"/>
        <w:bottom w:val="none" w:sz="0" w:space="0" w:color="auto"/>
        <w:right w:val="none" w:sz="0" w:space="0" w:color="auto"/>
      </w:divBdr>
    </w:div>
    <w:div w:id="1095393967">
      <w:bodyDiv w:val="1"/>
      <w:marLeft w:val="0"/>
      <w:marRight w:val="0"/>
      <w:marTop w:val="0"/>
      <w:marBottom w:val="0"/>
      <w:divBdr>
        <w:top w:val="none" w:sz="0" w:space="0" w:color="auto"/>
        <w:left w:val="none" w:sz="0" w:space="0" w:color="auto"/>
        <w:bottom w:val="none" w:sz="0" w:space="0" w:color="auto"/>
        <w:right w:val="none" w:sz="0" w:space="0" w:color="auto"/>
      </w:divBdr>
    </w:div>
    <w:div w:id="1099327302">
      <w:bodyDiv w:val="1"/>
      <w:marLeft w:val="0"/>
      <w:marRight w:val="0"/>
      <w:marTop w:val="0"/>
      <w:marBottom w:val="0"/>
      <w:divBdr>
        <w:top w:val="none" w:sz="0" w:space="0" w:color="auto"/>
        <w:left w:val="none" w:sz="0" w:space="0" w:color="auto"/>
        <w:bottom w:val="none" w:sz="0" w:space="0" w:color="auto"/>
        <w:right w:val="none" w:sz="0" w:space="0" w:color="auto"/>
      </w:divBdr>
    </w:div>
    <w:div w:id="1102066072">
      <w:bodyDiv w:val="1"/>
      <w:marLeft w:val="0"/>
      <w:marRight w:val="0"/>
      <w:marTop w:val="0"/>
      <w:marBottom w:val="0"/>
      <w:divBdr>
        <w:top w:val="none" w:sz="0" w:space="0" w:color="auto"/>
        <w:left w:val="none" w:sz="0" w:space="0" w:color="auto"/>
        <w:bottom w:val="none" w:sz="0" w:space="0" w:color="auto"/>
        <w:right w:val="none" w:sz="0" w:space="0" w:color="auto"/>
      </w:divBdr>
    </w:div>
    <w:div w:id="1103502290">
      <w:bodyDiv w:val="1"/>
      <w:marLeft w:val="0"/>
      <w:marRight w:val="0"/>
      <w:marTop w:val="0"/>
      <w:marBottom w:val="0"/>
      <w:divBdr>
        <w:top w:val="none" w:sz="0" w:space="0" w:color="auto"/>
        <w:left w:val="none" w:sz="0" w:space="0" w:color="auto"/>
        <w:bottom w:val="none" w:sz="0" w:space="0" w:color="auto"/>
        <w:right w:val="none" w:sz="0" w:space="0" w:color="auto"/>
      </w:divBdr>
    </w:div>
    <w:div w:id="1118717178">
      <w:bodyDiv w:val="1"/>
      <w:marLeft w:val="0"/>
      <w:marRight w:val="0"/>
      <w:marTop w:val="0"/>
      <w:marBottom w:val="0"/>
      <w:divBdr>
        <w:top w:val="none" w:sz="0" w:space="0" w:color="auto"/>
        <w:left w:val="none" w:sz="0" w:space="0" w:color="auto"/>
        <w:bottom w:val="none" w:sz="0" w:space="0" w:color="auto"/>
        <w:right w:val="none" w:sz="0" w:space="0" w:color="auto"/>
      </w:divBdr>
    </w:div>
    <w:div w:id="1124732320">
      <w:bodyDiv w:val="1"/>
      <w:marLeft w:val="0"/>
      <w:marRight w:val="0"/>
      <w:marTop w:val="0"/>
      <w:marBottom w:val="0"/>
      <w:divBdr>
        <w:top w:val="none" w:sz="0" w:space="0" w:color="auto"/>
        <w:left w:val="none" w:sz="0" w:space="0" w:color="auto"/>
        <w:bottom w:val="none" w:sz="0" w:space="0" w:color="auto"/>
        <w:right w:val="none" w:sz="0" w:space="0" w:color="auto"/>
      </w:divBdr>
    </w:div>
    <w:div w:id="1132093473">
      <w:bodyDiv w:val="1"/>
      <w:marLeft w:val="0"/>
      <w:marRight w:val="0"/>
      <w:marTop w:val="0"/>
      <w:marBottom w:val="0"/>
      <w:divBdr>
        <w:top w:val="none" w:sz="0" w:space="0" w:color="auto"/>
        <w:left w:val="none" w:sz="0" w:space="0" w:color="auto"/>
        <w:bottom w:val="none" w:sz="0" w:space="0" w:color="auto"/>
        <w:right w:val="none" w:sz="0" w:space="0" w:color="auto"/>
      </w:divBdr>
    </w:div>
    <w:div w:id="1132483921">
      <w:bodyDiv w:val="1"/>
      <w:marLeft w:val="0"/>
      <w:marRight w:val="0"/>
      <w:marTop w:val="0"/>
      <w:marBottom w:val="0"/>
      <w:divBdr>
        <w:top w:val="none" w:sz="0" w:space="0" w:color="auto"/>
        <w:left w:val="none" w:sz="0" w:space="0" w:color="auto"/>
        <w:bottom w:val="none" w:sz="0" w:space="0" w:color="auto"/>
        <w:right w:val="none" w:sz="0" w:space="0" w:color="auto"/>
      </w:divBdr>
    </w:div>
    <w:div w:id="1139685580">
      <w:bodyDiv w:val="1"/>
      <w:marLeft w:val="0"/>
      <w:marRight w:val="0"/>
      <w:marTop w:val="0"/>
      <w:marBottom w:val="0"/>
      <w:divBdr>
        <w:top w:val="none" w:sz="0" w:space="0" w:color="auto"/>
        <w:left w:val="none" w:sz="0" w:space="0" w:color="auto"/>
        <w:bottom w:val="none" w:sz="0" w:space="0" w:color="auto"/>
        <w:right w:val="none" w:sz="0" w:space="0" w:color="auto"/>
      </w:divBdr>
    </w:div>
    <w:div w:id="1154835822">
      <w:bodyDiv w:val="1"/>
      <w:marLeft w:val="0"/>
      <w:marRight w:val="0"/>
      <w:marTop w:val="0"/>
      <w:marBottom w:val="0"/>
      <w:divBdr>
        <w:top w:val="none" w:sz="0" w:space="0" w:color="auto"/>
        <w:left w:val="none" w:sz="0" w:space="0" w:color="auto"/>
        <w:bottom w:val="none" w:sz="0" w:space="0" w:color="auto"/>
        <w:right w:val="none" w:sz="0" w:space="0" w:color="auto"/>
      </w:divBdr>
    </w:div>
    <w:div w:id="1155298624">
      <w:bodyDiv w:val="1"/>
      <w:marLeft w:val="0"/>
      <w:marRight w:val="0"/>
      <w:marTop w:val="0"/>
      <w:marBottom w:val="0"/>
      <w:divBdr>
        <w:top w:val="none" w:sz="0" w:space="0" w:color="auto"/>
        <w:left w:val="none" w:sz="0" w:space="0" w:color="auto"/>
        <w:bottom w:val="none" w:sz="0" w:space="0" w:color="auto"/>
        <w:right w:val="none" w:sz="0" w:space="0" w:color="auto"/>
      </w:divBdr>
    </w:div>
    <w:div w:id="1172911602">
      <w:bodyDiv w:val="1"/>
      <w:marLeft w:val="0"/>
      <w:marRight w:val="0"/>
      <w:marTop w:val="0"/>
      <w:marBottom w:val="0"/>
      <w:divBdr>
        <w:top w:val="none" w:sz="0" w:space="0" w:color="auto"/>
        <w:left w:val="none" w:sz="0" w:space="0" w:color="auto"/>
        <w:bottom w:val="none" w:sz="0" w:space="0" w:color="auto"/>
        <w:right w:val="none" w:sz="0" w:space="0" w:color="auto"/>
      </w:divBdr>
    </w:div>
    <w:div w:id="1173644517">
      <w:bodyDiv w:val="1"/>
      <w:marLeft w:val="0"/>
      <w:marRight w:val="0"/>
      <w:marTop w:val="0"/>
      <w:marBottom w:val="0"/>
      <w:divBdr>
        <w:top w:val="none" w:sz="0" w:space="0" w:color="auto"/>
        <w:left w:val="none" w:sz="0" w:space="0" w:color="auto"/>
        <w:bottom w:val="none" w:sz="0" w:space="0" w:color="auto"/>
        <w:right w:val="none" w:sz="0" w:space="0" w:color="auto"/>
      </w:divBdr>
    </w:div>
    <w:div w:id="1174344029">
      <w:bodyDiv w:val="1"/>
      <w:marLeft w:val="0"/>
      <w:marRight w:val="0"/>
      <w:marTop w:val="0"/>
      <w:marBottom w:val="0"/>
      <w:divBdr>
        <w:top w:val="none" w:sz="0" w:space="0" w:color="auto"/>
        <w:left w:val="none" w:sz="0" w:space="0" w:color="auto"/>
        <w:bottom w:val="none" w:sz="0" w:space="0" w:color="auto"/>
        <w:right w:val="none" w:sz="0" w:space="0" w:color="auto"/>
      </w:divBdr>
    </w:div>
    <w:div w:id="1175612991">
      <w:bodyDiv w:val="1"/>
      <w:marLeft w:val="0"/>
      <w:marRight w:val="0"/>
      <w:marTop w:val="0"/>
      <w:marBottom w:val="0"/>
      <w:divBdr>
        <w:top w:val="none" w:sz="0" w:space="0" w:color="auto"/>
        <w:left w:val="none" w:sz="0" w:space="0" w:color="auto"/>
        <w:bottom w:val="none" w:sz="0" w:space="0" w:color="auto"/>
        <w:right w:val="none" w:sz="0" w:space="0" w:color="auto"/>
      </w:divBdr>
    </w:div>
    <w:div w:id="1178347399">
      <w:bodyDiv w:val="1"/>
      <w:marLeft w:val="0"/>
      <w:marRight w:val="0"/>
      <w:marTop w:val="0"/>
      <w:marBottom w:val="0"/>
      <w:divBdr>
        <w:top w:val="none" w:sz="0" w:space="0" w:color="auto"/>
        <w:left w:val="none" w:sz="0" w:space="0" w:color="auto"/>
        <w:bottom w:val="none" w:sz="0" w:space="0" w:color="auto"/>
        <w:right w:val="none" w:sz="0" w:space="0" w:color="auto"/>
      </w:divBdr>
    </w:div>
    <w:div w:id="1188635988">
      <w:bodyDiv w:val="1"/>
      <w:marLeft w:val="0"/>
      <w:marRight w:val="0"/>
      <w:marTop w:val="0"/>
      <w:marBottom w:val="0"/>
      <w:divBdr>
        <w:top w:val="none" w:sz="0" w:space="0" w:color="auto"/>
        <w:left w:val="none" w:sz="0" w:space="0" w:color="auto"/>
        <w:bottom w:val="none" w:sz="0" w:space="0" w:color="auto"/>
        <w:right w:val="none" w:sz="0" w:space="0" w:color="auto"/>
      </w:divBdr>
    </w:div>
    <w:div w:id="1205752463">
      <w:bodyDiv w:val="1"/>
      <w:marLeft w:val="0"/>
      <w:marRight w:val="0"/>
      <w:marTop w:val="0"/>
      <w:marBottom w:val="0"/>
      <w:divBdr>
        <w:top w:val="none" w:sz="0" w:space="0" w:color="auto"/>
        <w:left w:val="none" w:sz="0" w:space="0" w:color="auto"/>
        <w:bottom w:val="none" w:sz="0" w:space="0" w:color="auto"/>
        <w:right w:val="none" w:sz="0" w:space="0" w:color="auto"/>
      </w:divBdr>
    </w:div>
    <w:div w:id="1207524319">
      <w:bodyDiv w:val="1"/>
      <w:marLeft w:val="0"/>
      <w:marRight w:val="0"/>
      <w:marTop w:val="0"/>
      <w:marBottom w:val="0"/>
      <w:divBdr>
        <w:top w:val="none" w:sz="0" w:space="0" w:color="auto"/>
        <w:left w:val="none" w:sz="0" w:space="0" w:color="auto"/>
        <w:bottom w:val="none" w:sz="0" w:space="0" w:color="auto"/>
        <w:right w:val="none" w:sz="0" w:space="0" w:color="auto"/>
      </w:divBdr>
    </w:div>
    <w:div w:id="1219246475">
      <w:bodyDiv w:val="1"/>
      <w:marLeft w:val="0"/>
      <w:marRight w:val="0"/>
      <w:marTop w:val="0"/>
      <w:marBottom w:val="0"/>
      <w:divBdr>
        <w:top w:val="none" w:sz="0" w:space="0" w:color="auto"/>
        <w:left w:val="none" w:sz="0" w:space="0" w:color="auto"/>
        <w:bottom w:val="none" w:sz="0" w:space="0" w:color="auto"/>
        <w:right w:val="none" w:sz="0" w:space="0" w:color="auto"/>
      </w:divBdr>
    </w:div>
    <w:div w:id="1220166419">
      <w:bodyDiv w:val="1"/>
      <w:marLeft w:val="0"/>
      <w:marRight w:val="0"/>
      <w:marTop w:val="0"/>
      <w:marBottom w:val="0"/>
      <w:divBdr>
        <w:top w:val="none" w:sz="0" w:space="0" w:color="auto"/>
        <w:left w:val="none" w:sz="0" w:space="0" w:color="auto"/>
        <w:bottom w:val="none" w:sz="0" w:space="0" w:color="auto"/>
        <w:right w:val="none" w:sz="0" w:space="0" w:color="auto"/>
      </w:divBdr>
    </w:div>
    <w:div w:id="1221942678">
      <w:bodyDiv w:val="1"/>
      <w:marLeft w:val="0"/>
      <w:marRight w:val="0"/>
      <w:marTop w:val="0"/>
      <w:marBottom w:val="0"/>
      <w:divBdr>
        <w:top w:val="none" w:sz="0" w:space="0" w:color="auto"/>
        <w:left w:val="none" w:sz="0" w:space="0" w:color="auto"/>
        <w:bottom w:val="none" w:sz="0" w:space="0" w:color="auto"/>
        <w:right w:val="none" w:sz="0" w:space="0" w:color="auto"/>
      </w:divBdr>
    </w:div>
    <w:div w:id="1224758811">
      <w:bodyDiv w:val="1"/>
      <w:marLeft w:val="0"/>
      <w:marRight w:val="0"/>
      <w:marTop w:val="0"/>
      <w:marBottom w:val="0"/>
      <w:divBdr>
        <w:top w:val="none" w:sz="0" w:space="0" w:color="auto"/>
        <w:left w:val="none" w:sz="0" w:space="0" w:color="auto"/>
        <w:bottom w:val="none" w:sz="0" w:space="0" w:color="auto"/>
        <w:right w:val="none" w:sz="0" w:space="0" w:color="auto"/>
      </w:divBdr>
    </w:div>
    <w:div w:id="1232152368">
      <w:bodyDiv w:val="1"/>
      <w:marLeft w:val="0"/>
      <w:marRight w:val="0"/>
      <w:marTop w:val="0"/>
      <w:marBottom w:val="0"/>
      <w:divBdr>
        <w:top w:val="none" w:sz="0" w:space="0" w:color="auto"/>
        <w:left w:val="none" w:sz="0" w:space="0" w:color="auto"/>
        <w:bottom w:val="none" w:sz="0" w:space="0" w:color="auto"/>
        <w:right w:val="none" w:sz="0" w:space="0" w:color="auto"/>
      </w:divBdr>
    </w:div>
    <w:div w:id="1237781062">
      <w:bodyDiv w:val="1"/>
      <w:marLeft w:val="0"/>
      <w:marRight w:val="0"/>
      <w:marTop w:val="0"/>
      <w:marBottom w:val="0"/>
      <w:divBdr>
        <w:top w:val="none" w:sz="0" w:space="0" w:color="auto"/>
        <w:left w:val="none" w:sz="0" w:space="0" w:color="auto"/>
        <w:bottom w:val="none" w:sz="0" w:space="0" w:color="auto"/>
        <w:right w:val="none" w:sz="0" w:space="0" w:color="auto"/>
      </w:divBdr>
    </w:div>
    <w:div w:id="1241330297">
      <w:bodyDiv w:val="1"/>
      <w:marLeft w:val="0"/>
      <w:marRight w:val="0"/>
      <w:marTop w:val="0"/>
      <w:marBottom w:val="0"/>
      <w:divBdr>
        <w:top w:val="none" w:sz="0" w:space="0" w:color="auto"/>
        <w:left w:val="none" w:sz="0" w:space="0" w:color="auto"/>
        <w:bottom w:val="none" w:sz="0" w:space="0" w:color="auto"/>
        <w:right w:val="none" w:sz="0" w:space="0" w:color="auto"/>
      </w:divBdr>
    </w:div>
    <w:div w:id="1257709005">
      <w:bodyDiv w:val="1"/>
      <w:marLeft w:val="0"/>
      <w:marRight w:val="0"/>
      <w:marTop w:val="0"/>
      <w:marBottom w:val="0"/>
      <w:divBdr>
        <w:top w:val="none" w:sz="0" w:space="0" w:color="auto"/>
        <w:left w:val="none" w:sz="0" w:space="0" w:color="auto"/>
        <w:bottom w:val="none" w:sz="0" w:space="0" w:color="auto"/>
        <w:right w:val="none" w:sz="0" w:space="0" w:color="auto"/>
      </w:divBdr>
    </w:div>
    <w:div w:id="1260748129">
      <w:bodyDiv w:val="1"/>
      <w:marLeft w:val="0"/>
      <w:marRight w:val="0"/>
      <w:marTop w:val="0"/>
      <w:marBottom w:val="0"/>
      <w:divBdr>
        <w:top w:val="none" w:sz="0" w:space="0" w:color="auto"/>
        <w:left w:val="none" w:sz="0" w:space="0" w:color="auto"/>
        <w:bottom w:val="none" w:sz="0" w:space="0" w:color="auto"/>
        <w:right w:val="none" w:sz="0" w:space="0" w:color="auto"/>
      </w:divBdr>
    </w:div>
    <w:div w:id="1266226522">
      <w:bodyDiv w:val="1"/>
      <w:marLeft w:val="0"/>
      <w:marRight w:val="0"/>
      <w:marTop w:val="0"/>
      <w:marBottom w:val="0"/>
      <w:divBdr>
        <w:top w:val="none" w:sz="0" w:space="0" w:color="auto"/>
        <w:left w:val="none" w:sz="0" w:space="0" w:color="auto"/>
        <w:bottom w:val="none" w:sz="0" w:space="0" w:color="auto"/>
        <w:right w:val="none" w:sz="0" w:space="0" w:color="auto"/>
      </w:divBdr>
    </w:div>
    <w:div w:id="1271427080">
      <w:bodyDiv w:val="1"/>
      <w:marLeft w:val="0"/>
      <w:marRight w:val="0"/>
      <w:marTop w:val="0"/>
      <w:marBottom w:val="0"/>
      <w:divBdr>
        <w:top w:val="none" w:sz="0" w:space="0" w:color="auto"/>
        <w:left w:val="none" w:sz="0" w:space="0" w:color="auto"/>
        <w:bottom w:val="none" w:sz="0" w:space="0" w:color="auto"/>
        <w:right w:val="none" w:sz="0" w:space="0" w:color="auto"/>
      </w:divBdr>
    </w:div>
    <w:div w:id="1279028814">
      <w:bodyDiv w:val="1"/>
      <w:marLeft w:val="0"/>
      <w:marRight w:val="0"/>
      <w:marTop w:val="0"/>
      <w:marBottom w:val="0"/>
      <w:divBdr>
        <w:top w:val="none" w:sz="0" w:space="0" w:color="auto"/>
        <w:left w:val="none" w:sz="0" w:space="0" w:color="auto"/>
        <w:bottom w:val="none" w:sz="0" w:space="0" w:color="auto"/>
        <w:right w:val="none" w:sz="0" w:space="0" w:color="auto"/>
      </w:divBdr>
    </w:div>
    <w:div w:id="1281062402">
      <w:bodyDiv w:val="1"/>
      <w:marLeft w:val="0"/>
      <w:marRight w:val="0"/>
      <w:marTop w:val="0"/>
      <w:marBottom w:val="0"/>
      <w:divBdr>
        <w:top w:val="none" w:sz="0" w:space="0" w:color="auto"/>
        <w:left w:val="none" w:sz="0" w:space="0" w:color="auto"/>
        <w:bottom w:val="none" w:sz="0" w:space="0" w:color="auto"/>
        <w:right w:val="none" w:sz="0" w:space="0" w:color="auto"/>
      </w:divBdr>
    </w:div>
    <w:div w:id="1281181732">
      <w:bodyDiv w:val="1"/>
      <w:marLeft w:val="0"/>
      <w:marRight w:val="0"/>
      <w:marTop w:val="0"/>
      <w:marBottom w:val="0"/>
      <w:divBdr>
        <w:top w:val="none" w:sz="0" w:space="0" w:color="auto"/>
        <w:left w:val="none" w:sz="0" w:space="0" w:color="auto"/>
        <w:bottom w:val="none" w:sz="0" w:space="0" w:color="auto"/>
        <w:right w:val="none" w:sz="0" w:space="0" w:color="auto"/>
      </w:divBdr>
    </w:div>
    <w:div w:id="1282539806">
      <w:bodyDiv w:val="1"/>
      <w:marLeft w:val="0"/>
      <w:marRight w:val="0"/>
      <w:marTop w:val="0"/>
      <w:marBottom w:val="0"/>
      <w:divBdr>
        <w:top w:val="none" w:sz="0" w:space="0" w:color="auto"/>
        <w:left w:val="none" w:sz="0" w:space="0" w:color="auto"/>
        <w:bottom w:val="none" w:sz="0" w:space="0" w:color="auto"/>
        <w:right w:val="none" w:sz="0" w:space="0" w:color="auto"/>
      </w:divBdr>
    </w:div>
    <w:div w:id="1286547238">
      <w:bodyDiv w:val="1"/>
      <w:marLeft w:val="0"/>
      <w:marRight w:val="0"/>
      <w:marTop w:val="0"/>
      <w:marBottom w:val="0"/>
      <w:divBdr>
        <w:top w:val="none" w:sz="0" w:space="0" w:color="auto"/>
        <w:left w:val="none" w:sz="0" w:space="0" w:color="auto"/>
        <w:bottom w:val="none" w:sz="0" w:space="0" w:color="auto"/>
        <w:right w:val="none" w:sz="0" w:space="0" w:color="auto"/>
      </w:divBdr>
    </w:div>
    <w:div w:id="1288320307">
      <w:bodyDiv w:val="1"/>
      <w:marLeft w:val="0"/>
      <w:marRight w:val="0"/>
      <w:marTop w:val="0"/>
      <w:marBottom w:val="0"/>
      <w:divBdr>
        <w:top w:val="none" w:sz="0" w:space="0" w:color="auto"/>
        <w:left w:val="none" w:sz="0" w:space="0" w:color="auto"/>
        <w:bottom w:val="none" w:sz="0" w:space="0" w:color="auto"/>
        <w:right w:val="none" w:sz="0" w:space="0" w:color="auto"/>
      </w:divBdr>
    </w:div>
    <w:div w:id="1296640804">
      <w:bodyDiv w:val="1"/>
      <w:marLeft w:val="0"/>
      <w:marRight w:val="0"/>
      <w:marTop w:val="0"/>
      <w:marBottom w:val="0"/>
      <w:divBdr>
        <w:top w:val="none" w:sz="0" w:space="0" w:color="auto"/>
        <w:left w:val="none" w:sz="0" w:space="0" w:color="auto"/>
        <w:bottom w:val="none" w:sz="0" w:space="0" w:color="auto"/>
        <w:right w:val="none" w:sz="0" w:space="0" w:color="auto"/>
      </w:divBdr>
    </w:div>
    <w:div w:id="1296712616">
      <w:bodyDiv w:val="1"/>
      <w:marLeft w:val="0"/>
      <w:marRight w:val="0"/>
      <w:marTop w:val="0"/>
      <w:marBottom w:val="0"/>
      <w:divBdr>
        <w:top w:val="none" w:sz="0" w:space="0" w:color="auto"/>
        <w:left w:val="none" w:sz="0" w:space="0" w:color="auto"/>
        <w:bottom w:val="none" w:sz="0" w:space="0" w:color="auto"/>
        <w:right w:val="none" w:sz="0" w:space="0" w:color="auto"/>
      </w:divBdr>
    </w:div>
    <w:div w:id="1301837940">
      <w:bodyDiv w:val="1"/>
      <w:marLeft w:val="0"/>
      <w:marRight w:val="0"/>
      <w:marTop w:val="0"/>
      <w:marBottom w:val="0"/>
      <w:divBdr>
        <w:top w:val="none" w:sz="0" w:space="0" w:color="auto"/>
        <w:left w:val="none" w:sz="0" w:space="0" w:color="auto"/>
        <w:bottom w:val="none" w:sz="0" w:space="0" w:color="auto"/>
        <w:right w:val="none" w:sz="0" w:space="0" w:color="auto"/>
      </w:divBdr>
    </w:div>
    <w:div w:id="1312834564">
      <w:bodyDiv w:val="1"/>
      <w:marLeft w:val="0"/>
      <w:marRight w:val="0"/>
      <w:marTop w:val="0"/>
      <w:marBottom w:val="0"/>
      <w:divBdr>
        <w:top w:val="none" w:sz="0" w:space="0" w:color="auto"/>
        <w:left w:val="none" w:sz="0" w:space="0" w:color="auto"/>
        <w:bottom w:val="none" w:sz="0" w:space="0" w:color="auto"/>
        <w:right w:val="none" w:sz="0" w:space="0" w:color="auto"/>
      </w:divBdr>
    </w:div>
    <w:div w:id="1343825402">
      <w:bodyDiv w:val="1"/>
      <w:marLeft w:val="0"/>
      <w:marRight w:val="0"/>
      <w:marTop w:val="0"/>
      <w:marBottom w:val="0"/>
      <w:divBdr>
        <w:top w:val="none" w:sz="0" w:space="0" w:color="auto"/>
        <w:left w:val="none" w:sz="0" w:space="0" w:color="auto"/>
        <w:bottom w:val="none" w:sz="0" w:space="0" w:color="auto"/>
        <w:right w:val="none" w:sz="0" w:space="0" w:color="auto"/>
      </w:divBdr>
    </w:div>
    <w:div w:id="1347368758">
      <w:bodyDiv w:val="1"/>
      <w:marLeft w:val="0"/>
      <w:marRight w:val="0"/>
      <w:marTop w:val="0"/>
      <w:marBottom w:val="0"/>
      <w:divBdr>
        <w:top w:val="none" w:sz="0" w:space="0" w:color="auto"/>
        <w:left w:val="none" w:sz="0" w:space="0" w:color="auto"/>
        <w:bottom w:val="none" w:sz="0" w:space="0" w:color="auto"/>
        <w:right w:val="none" w:sz="0" w:space="0" w:color="auto"/>
      </w:divBdr>
    </w:div>
    <w:div w:id="1347832251">
      <w:bodyDiv w:val="1"/>
      <w:marLeft w:val="0"/>
      <w:marRight w:val="0"/>
      <w:marTop w:val="0"/>
      <w:marBottom w:val="0"/>
      <w:divBdr>
        <w:top w:val="none" w:sz="0" w:space="0" w:color="auto"/>
        <w:left w:val="none" w:sz="0" w:space="0" w:color="auto"/>
        <w:bottom w:val="none" w:sz="0" w:space="0" w:color="auto"/>
        <w:right w:val="none" w:sz="0" w:space="0" w:color="auto"/>
      </w:divBdr>
    </w:div>
    <w:div w:id="1349524695">
      <w:bodyDiv w:val="1"/>
      <w:marLeft w:val="0"/>
      <w:marRight w:val="0"/>
      <w:marTop w:val="0"/>
      <w:marBottom w:val="0"/>
      <w:divBdr>
        <w:top w:val="none" w:sz="0" w:space="0" w:color="auto"/>
        <w:left w:val="none" w:sz="0" w:space="0" w:color="auto"/>
        <w:bottom w:val="none" w:sz="0" w:space="0" w:color="auto"/>
        <w:right w:val="none" w:sz="0" w:space="0" w:color="auto"/>
      </w:divBdr>
    </w:div>
    <w:div w:id="1351835416">
      <w:bodyDiv w:val="1"/>
      <w:marLeft w:val="0"/>
      <w:marRight w:val="0"/>
      <w:marTop w:val="0"/>
      <w:marBottom w:val="0"/>
      <w:divBdr>
        <w:top w:val="none" w:sz="0" w:space="0" w:color="auto"/>
        <w:left w:val="none" w:sz="0" w:space="0" w:color="auto"/>
        <w:bottom w:val="none" w:sz="0" w:space="0" w:color="auto"/>
        <w:right w:val="none" w:sz="0" w:space="0" w:color="auto"/>
      </w:divBdr>
    </w:div>
    <w:div w:id="1355840571">
      <w:bodyDiv w:val="1"/>
      <w:marLeft w:val="0"/>
      <w:marRight w:val="0"/>
      <w:marTop w:val="0"/>
      <w:marBottom w:val="0"/>
      <w:divBdr>
        <w:top w:val="none" w:sz="0" w:space="0" w:color="auto"/>
        <w:left w:val="none" w:sz="0" w:space="0" w:color="auto"/>
        <w:bottom w:val="none" w:sz="0" w:space="0" w:color="auto"/>
        <w:right w:val="none" w:sz="0" w:space="0" w:color="auto"/>
      </w:divBdr>
    </w:div>
    <w:div w:id="1365860227">
      <w:bodyDiv w:val="1"/>
      <w:marLeft w:val="0"/>
      <w:marRight w:val="0"/>
      <w:marTop w:val="0"/>
      <w:marBottom w:val="0"/>
      <w:divBdr>
        <w:top w:val="none" w:sz="0" w:space="0" w:color="auto"/>
        <w:left w:val="none" w:sz="0" w:space="0" w:color="auto"/>
        <w:bottom w:val="none" w:sz="0" w:space="0" w:color="auto"/>
        <w:right w:val="none" w:sz="0" w:space="0" w:color="auto"/>
      </w:divBdr>
    </w:div>
    <w:div w:id="1370492652">
      <w:bodyDiv w:val="1"/>
      <w:marLeft w:val="0"/>
      <w:marRight w:val="0"/>
      <w:marTop w:val="0"/>
      <w:marBottom w:val="0"/>
      <w:divBdr>
        <w:top w:val="none" w:sz="0" w:space="0" w:color="auto"/>
        <w:left w:val="none" w:sz="0" w:space="0" w:color="auto"/>
        <w:bottom w:val="none" w:sz="0" w:space="0" w:color="auto"/>
        <w:right w:val="none" w:sz="0" w:space="0" w:color="auto"/>
      </w:divBdr>
    </w:div>
    <w:div w:id="1374378161">
      <w:bodyDiv w:val="1"/>
      <w:marLeft w:val="0"/>
      <w:marRight w:val="0"/>
      <w:marTop w:val="0"/>
      <w:marBottom w:val="0"/>
      <w:divBdr>
        <w:top w:val="none" w:sz="0" w:space="0" w:color="auto"/>
        <w:left w:val="none" w:sz="0" w:space="0" w:color="auto"/>
        <w:bottom w:val="none" w:sz="0" w:space="0" w:color="auto"/>
        <w:right w:val="none" w:sz="0" w:space="0" w:color="auto"/>
      </w:divBdr>
    </w:div>
    <w:div w:id="1382244828">
      <w:bodyDiv w:val="1"/>
      <w:marLeft w:val="0"/>
      <w:marRight w:val="0"/>
      <w:marTop w:val="0"/>
      <w:marBottom w:val="0"/>
      <w:divBdr>
        <w:top w:val="none" w:sz="0" w:space="0" w:color="auto"/>
        <w:left w:val="none" w:sz="0" w:space="0" w:color="auto"/>
        <w:bottom w:val="none" w:sz="0" w:space="0" w:color="auto"/>
        <w:right w:val="none" w:sz="0" w:space="0" w:color="auto"/>
      </w:divBdr>
    </w:div>
    <w:div w:id="1388842529">
      <w:bodyDiv w:val="1"/>
      <w:marLeft w:val="0"/>
      <w:marRight w:val="0"/>
      <w:marTop w:val="0"/>
      <w:marBottom w:val="0"/>
      <w:divBdr>
        <w:top w:val="none" w:sz="0" w:space="0" w:color="auto"/>
        <w:left w:val="none" w:sz="0" w:space="0" w:color="auto"/>
        <w:bottom w:val="none" w:sz="0" w:space="0" w:color="auto"/>
        <w:right w:val="none" w:sz="0" w:space="0" w:color="auto"/>
      </w:divBdr>
    </w:div>
    <w:div w:id="1390300490">
      <w:bodyDiv w:val="1"/>
      <w:marLeft w:val="0"/>
      <w:marRight w:val="0"/>
      <w:marTop w:val="0"/>
      <w:marBottom w:val="0"/>
      <w:divBdr>
        <w:top w:val="none" w:sz="0" w:space="0" w:color="auto"/>
        <w:left w:val="none" w:sz="0" w:space="0" w:color="auto"/>
        <w:bottom w:val="none" w:sz="0" w:space="0" w:color="auto"/>
        <w:right w:val="none" w:sz="0" w:space="0" w:color="auto"/>
      </w:divBdr>
    </w:div>
    <w:div w:id="1417702919">
      <w:bodyDiv w:val="1"/>
      <w:marLeft w:val="0"/>
      <w:marRight w:val="0"/>
      <w:marTop w:val="0"/>
      <w:marBottom w:val="0"/>
      <w:divBdr>
        <w:top w:val="none" w:sz="0" w:space="0" w:color="auto"/>
        <w:left w:val="none" w:sz="0" w:space="0" w:color="auto"/>
        <w:bottom w:val="none" w:sz="0" w:space="0" w:color="auto"/>
        <w:right w:val="none" w:sz="0" w:space="0" w:color="auto"/>
      </w:divBdr>
    </w:div>
    <w:div w:id="1421294719">
      <w:bodyDiv w:val="1"/>
      <w:marLeft w:val="0"/>
      <w:marRight w:val="0"/>
      <w:marTop w:val="0"/>
      <w:marBottom w:val="0"/>
      <w:divBdr>
        <w:top w:val="none" w:sz="0" w:space="0" w:color="auto"/>
        <w:left w:val="none" w:sz="0" w:space="0" w:color="auto"/>
        <w:bottom w:val="none" w:sz="0" w:space="0" w:color="auto"/>
        <w:right w:val="none" w:sz="0" w:space="0" w:color="auto"/>
      </w:divBdr>
    </w:div>
    <w:div w:id="1448312666">
      <w:bodyDiv w:val="1"/>
      <w:marLeft w:val="0"/>
      <w:marRight w:val="0"/>
      <w:marTop w:val="0"/>
      <w:marBottom w:val="0"/>
      <w:divBdr>
        <w:top w:val="none" w:sz="0" w:space="0" w:color="auto"/>
        <w:left w:val="none" w:sz="0" w:space="0" w:color="auto"/>
        <w:bottom w:val="none" w:sz="0" w:space="0" w:color="auto"/>
        <w:right w:val="none" w:sz="0" w:space="0" w:color="auto"/>
      </w:divBdr>
    </w:div>
    <w:div w:id="1448813384">
      <w:bodyDiv w:val="1"/>
      <w:marLeft w:val="0"/>
      <w:marRight w:val="0"/>
      <w:marTop w:val="0"/>
      <w:marBottom w:val="0"/>
      <w:divBdr>
        <w:top w:val="none" w:sz="0" w:space="0" w:color="auto"/>
        <w:left w:val="none" w:sz="0" w:space="0" w:color="auto"/>
        <w:bottom w:val="none" w:sz="0" w:space="0" w:color="auto"/>
        <w:right w:val="none" w:sz="0" w:space="0" w:color="auto"/>
      </w:divBdr>
    </w:div>
    <w:div w:id="1467507594">
      <w:bodyDiv w:val="1"/>
      <w:marLeft w:val="0"/>
      <w:marRight w:val="0"/>
      <w:marTop w:val="0"/>
      <w:marBottom w:val="0"/>
      <w:divBdr>
        <w:top w:val="none" w:sz="0" w:space="0" w:color="auto"/>
        <w:left w:val="none" w:sz="0" w:space="0" w:color="auto"/>
        <w:bottom w:val="none" w:sz="0" w:space="0" w:color="auto"/>
        <w:right w:val="none" w:sz="0" w:space="0" w:color="auto"/>
      </w:divBdr>
    </w:div>
    <w:div w:id="1470393081">
      <w:bodyDiv w:val="1"/>
      <w:marLeft w:val="0"/>
      <w:marRight w:val="0"/>
      <w:marTop w:val="0"/>
      <w:marBottom w:val="0"/>
      <w:divBdr>
        <w:top w:val="none" w:sz="0" w:space="0" w:color="auto"/>
        <w:left w:val="none" w:sz="0" w:space="0" w:color="auto"/>
        <w:bottom w:val="none" w:sz="0" w:space="0" w:color="auto"/>
        <w:right w:val="none" w:sz="0" w:space="0" w:color="auto"/>
      </w:divBdr>
    </w:div>
    <w:div w:id="1471359669">
      <w:bodyDiv w:val="1"/>
      <w:marLeft w:val="0"/>
      <w:marRight w:val="0"/>
      <w:marTop w:val="0"/>
      <w:marBottom w:val="0"/>
      <w:divBdr>
        <w:top w:val="none" w:sz="0" w:space="0" w:color="auto"/>
        <w:left w:val="none" w:sz="0" w:space="0" w:color="auto"/>
        <w:bottom w:val="none" w:sz="0" w:space="0" w:color="auto"/>
        <w:right w:val="none" w:sz="0" w:space="0" w:color="auto"/>
      </w:divBdr>
    </w:div>
    <w:div w:id="1472938385">
      <w:bodyDiv w:val="1"/>
      <w:marLeft w:val="0"/>
      <w:marRight w:val="0"/>
      <w:marTop w:val="0"/>
      <w:marBottom w:val="0"/>
      <w:divBdr>
        <w:top w:val="none" w:sz="0" w:space="0" w:color="auto"/>
        <w:left w:val="none" w:sz="0" w:space="0" w:color="auto"/>
        <w:bottom w:val="none" w:sz="0" w:space="0" w:color="auto"/>
        <w:right w:val="none" w:sz="0" w:space="0" w:color="auto"/>
      </w:divBdr>
    </w:div>
    <w:div w:id="1475023233">
      <w:bodyDiv w:val="1"/>
      <w:marLeft w:val="0"/>
      <w:marRight w:val="0"/>
      <w:marTop w:val="0"/>
      <w:marBottom w:val="0"/>
      <w:divBdr>
        <w:top w:val="none" w:sz="0" w:space="0" w:color="auto"/>
        <w:left w:val="none" w:sz="0" w:space="0" w:color="auto"/>
        <w:bottom w:val="none" w:sz="0" w:space="0" w:color="auto"/>
        <w:right w:val="none" w:sz="0" w:space="0" w:color="auto"/>
      </w:divBdr>
    </w:div>
    <w:div w:id="1486512080">
      <w:bodyDiv w:val="1"/>
      <w:marLeft w:val="0"/>
      <w:marRight w:val="0"/>
      <w:marTop w:val="0"/>
      <w:marBottom w:val="0"/>
      <w:divBdr>
        <w:top w:val="none" w:sz="0" w:space="0" w:color="auto"/>
        <w:left w:val="none" w:sz="0" w:space="0" w:color="auto"/>
        <w:bottom w:val="none" w:sz="0" w:space="0" w:color="auto"/>
        <w:right w:val="none" w:sz="0" w:space="0" w:color="auto"/>
      </w:divBdr>
    </w:div>
    <w:div w:id="1495489278">
      <w:bodyDiv w:val="1"/>
      <w:marLeft w:val="0"/>
      <w:marRight w:val="0"/>
      <w:marTop w:val="0"/>
      <w:marBottom w:val="0"/>
      <w:divBdr>
        <w:top w:val="none" w:sz="0" w:space="0" w:color="auto"/>
        <w:left w:val="none" w:sz="0" w:space="0" w:color="auto"/>
        <w:bottom w:val="none" w:sz="0" w:space="0" w:color="auto"/>
        <w:right w:val="none" w:sz="0" w:space="0" w:color="auto"/>
      </w:divBdr>
    </w:div>
    <w:div w:id="1497918809">
      <w:bodyDiv w:val="1"/>
      <w:marLeft w:val="0"/>
      <w:marRight w:val="0"/>
      <w:marTop w:val="0"/>
      <w:marBottom w:val="0"/>
      <w:divBdr>
        <w:top w:val="none" w:sz="0" w:space="0" w:color="auto"/>
        <w:left w:val="none" w:sz="0" w:space="0" w:color="auto"/>
        <w:bottom w:val="none" w:sz="0" w:space="0" w:color="auto"/>
        <w:right w:val="none" w:sz="0" w:space="0" w:color="auto"/>
      </w:divBdr>
    </w:div>
    <w:div w:id="1526484281">
      <w:bodyDiv w:val="1"/>
      <w:marLeft w:val="0"/>
      <w:marRight w:val="0"/>
      <w:marTop w:val="0"/>
      <w:marBottom w:val="0"/>
      <w:divBdr>
        <w:top w:val="none" w:sz="0" w:space="0" w:color="auto"/>
        <w:left w:val="none" w:sz="0" w:space="0" w:color="auto"/>
        <w:bottom w:val="none" w:sz="0" w:space="0" w:color="auto"/>
        <w:right w:val="none" w:sz="0" w:space="0" w:color="auto"/>
      </w:divBdr>
    </w:div>
    <w:div w:id="1528712919">
      <w:bodyDiv w:val="1"/>
      <w:marLeft w:val="0"/>
      <w:marRight w:val="0"/>
      <w:marTop w:val="0"/>
      <w:marBottom w:val="0"/>
      <w:divBdr>
        <w:top w:val="none" w:sz="0" w:space="0" w:color="auto"/>
        <w:left w:val="none" w:sz="0" w:space="0" w:color="auto"/>
        <w:bottom w:val="none" w:sz="0" w:space="0" w:color="auto"/>
        <w:right w:val="none" w:sz="0" w:space="0" w:color="auto"/>
      </w:divBdr>
    </w:div>
    <w:div w:id="1528981486">
      <w:bodyDiv w:val="1"/>
      <w:marLeft w:val="0"/>
      <w:marRight w:val="0"/>
      <w:marTop w:val="0"/>
      <w:marBottom w:val="0"/>
      <w:divBdr>
        <w:top w:val="none" w:sz="0" w:space="0" w:color="auto"/>
        <w:left w:val="none" w:sz="0" w:space="0" w:color="auto"/>
        <w:bottom w:val="none" w:sz="0" w:space="0" w:color="auto"/>
        <w:right w:val="none" w:sz="0" w:space="0" w:color="auto"/>
      </w:divBdr>
    </w:div>
    <w:div w:id="1540584338">
      <w:bodyDiv w:val="1"/>
      <w:marLeft w:val="0"/>
      <w:marRight w:val="0"/>
      <w:marTop w:val="0"/>
      <w:marBottom w:val="0"/>
      <w:divBdr>
        <w:top w:val="none" w:sz="0" w:space="0" w:color="auto"/>
        <w:left w:val="none" w:sz="0" w:space="0" w:color="auto"/>
        <w:bottom w:val="none" w:sz="0" w:space="0" w:color="auto"/>
        <w:right w:val="none" w:sz="0" w:space="0" w:color="auto"/>
      </w:divBdr>
    </w:div>
    <w:div w:id="1545822954">
      <w:bodyDiv w:val="1"/>
      <w:marLeft w:val="0"/>
      <w:marRight w:val="0"/>
      <w:marTop w:val="0"/>
      <w:marBottom w:val="0"/>
      <w:divBdr>
        <w:top w:val="none" w:sz="0" w:space="0" w:color="auto"/>
        <w:left w:val="none" w:sz="0" w:space="0" w:color="auto"/>
        <w:bottom w:val="none" w:sz="0" w:space="0" w:color="auto"/>
        <w:right w:val="none" w:sz="0" w:space="0" w:color="auto"/>
      </w:divBdr>
    </w:div>
    <w:div w:id="1549804679">
      <w:bodyDiv w:val="1"/>
      <w:marLeft w:val="0"/>
      <w:marRight w:val="0"/>
      <w:marTop w:val="0"/>
      <w:marBottom w:val="0"/>
      <w:divBdr>
        <w:top w:val="none" w:sz="0" w:space="0" w:color="auto"/>
        <w:left w:val="none" w:sz="0" w:space="0" w:color="auto"/>
        <w:bottom w:val="none" w:sz="0" w:space="0" w:color="auto"/>
        <w:right w:val="none" w:sz="0" w:space="0" w:color="auto"/>
      </w:divBdr>
    </w:div>
    <w:div w:id="1573851917">
      <w:bodyDiv w:val="1"/>
      <w:marLeft w:val="0"/>
      <w:marRight w:val="0"/>
      <w:marTop w:val="0"/>
      <w:marBottom w:val="0"/>
      <w:divBdr>
        <w:top w:val="none" w:sz="0" w:space="0" w:color="auto"/>
        <w:left w:val="none" w:sz="0" w:space="0" w:color="auto"/>
        <w:bottom w:val="none" w:sz="0" w:space="0" w:color="auto"/>
        <w:right w:val="none" w:sz="0" w:space="0" w:color="auto"/>
      </w:divBdr>
    </w:div>
    <w:div w:id="1581521003">
      <w:bodyDiv w:val="1"/>
      <w:marLeft w:val="0"/>
      <w:marRight w:val="0"/>
      <w:marTop w:val="0"/>
      <w:marBottom w:val="0"/>
      <w:divBdr>
        <w:top w:val="none" w:sz="0" w:space="0" w:color="auto"/>
        <w:left w:val="none" w:sz="0" w:space="0" w:color="auto"/>
        <w:bottom w:val="none" w:sz="0" w:space="0" w:color="auto"/>
        <w:right w:val="none" w:sz="0" w:space="0" w:color="auto"/>
      </w:divBdr>
    </w:div>
    <w:div w:id="1631664692">
      <w:bodyDiv w:val="1"/>
      <w:marLeft w:val="0"/>
      <w:marRight w:val="0"/>
      <w:marTop w:val="0"/>
      <w:marBottom w:val="0"/>
      <w:divBdr>
        <w:top w:val="none" w:sz="0" w:space="0" w:color="auto"/>
        <w:left w:val="none" w:sz="0" w:space="0" w:color="auto"/>
        <w:bottom w:val="none" w:sz="0" w:space="0" w:color="auto"/>
        <w:right w:val="none" w:sz="0" w:space="0" w:color="auto"/>
      </w:divBdr>
    </w:div>
    <w:div w:id="1643264450">
      <w:bodyDiv w:val="1"/>
      <w:marLeft w:val="0"/>
      <w:marRight w:val="0"/>
      <w:marTop w:val="0"/>
      <w:marBottom w:val="0"/>
      <w:divBdr>
        <w:top w:val="none" w:sz="0" w:space="0" w:color="auto"/>
        <w:left w:val="none" w:sz="0" w:space="0" w:color="auto"/>
        <w:bottom w:val="none" w:sz="0" w:space="0" w:color="auto"/>
        <w:right w:val="none" w:sz="0" w:space="0" w:color="auto"/>
      </w:divBdr>
    </w:div>
    <w:div w:id="1647124949">
      <w:bodyDiv w:val="1"/>
      <w:marLeft w:val="0"/>
      <w:marRight w:val="0"/>
      <w:marTop w:val="0"/>
      <w:marBottom w:val="0"/>
      <w:divBdr>
        <w:top w:val="none" w:sz="0" w:space="0" w:color="auto"/>
        <w:left w:val="none" w:sz="0" w:space="0" w:color="auto"/>
        <w:bottom w:val="none" w:sz="0" w:space="0" w:color="auto"/>
        <w:right w:val="none" w:sz="0" w:space="0" w:color="auto"/>
      </w:divBdr>
    </w:div>
    <w:div w:id="1648631436">
      <w:bodyDiv w:val="1"/>
      <w:marLeft w:val="0"/>
      <w:marRight w:val="0"/>
      <w:marTop w:val="0"/>
      <w:marBottom w:val="0"/>
      <w:divBdr>
        <w:top w:val="none" w:sz="0" w:space="0" w:color="auto"/>
        <w:left w:val="none" w:sz="0" w:space="0" w:color="auto"/>
        <w:bottom w:val="none" w:sz="0" w:space="0" w:color="auto"/>
        <w:right w:val="none" w:sz="0" w:space="0" w:color="auto"/>
      </w:divBdr>
    </w:div>
    <w:div w:id="1653177210">
      <w:bodyDiv w:val="1"/>
      <w:marLeft w:val="0"/>
      <w:marRight w:val="0"/>
      <w:marTop w:val="0"/>
      <w:marBottom w:val="0"/>
      <w:divBdr>
        <w:top w:val="none" w:sz="0" w:space="0" w:color="auto"/>
        <w:left w:val="none" w:sz="0" w:space="0" w:color="auto"/>
        <w:bottom w:val="none" w:sz="0" w:space="0" w:color="auto"/>
        <w:right w:val="none" w:sz="0" w:space="0" w:color="auto"/>
      </w:divBdr>
    </w:div>
    <w:div w:id="1668747653">
      <w:bodyDiv w:val="1"/>
      <w:marLeft w:val="0"/>
      <w:marRight w:val="0"/>
      <w:marTop w:val="0"/>
      <w:marBottom w:val="0"/>
      <w:divBdr>
        <w:top w:val="none" w:sz="0" w:space="0" w:color="auto"/>
        <w:left w:val="none" w:sz="0" w:space="0" w:color="auto"/>
        <w:bottom w:val="none" w:sz="0" w:space="0" w:color="auto"/>
        <w:right w:val="none" w:sz="0" w:space="0" w:color="auto"/>
      </w:divBdr>
    </w:div>
    <w:div w:id="1678651527">
      <w:bodyDiv w:val="1"/>
      <w:marLeft w:val="0"/>
      <w:marRight w:val="0"/>
      <w:marTop w:val="0"/>
      <w:marBottom w:val="0"/>
      <w:divBdr>
        <w:top w:val="none" w:sz="0" w:space="0" w:color="auto"/>
        <w:left w:val="none" w:sz="0" w:space="0" w:color="auto"/>
        <w:bottom w:val="none" w:sz="0" w:space="0" w:color="auto"/>
        <w:right w:val="none" w:sz="0" w:space="0" w:color="auto"/>
      </w:divBdr>
    </w:div>
    <w:div w:id="1681352167">
      <w:bodyDiv w:val="1"/>
      <w:marLeft w:val="0"/>
      <w:marRight w:val="0"/>
      <w:marTop w:val="0"/>
      <w:marBottom w:val="0"/>
      <w:divBdr>
        <w:top w:val="none" w:sz="0" w:space="0" w:color="auto"/>
        <w:left w:val="none" w:sz="0" w:space="0" w:color="auto"/>
        <w:bottom w:val="none" w:sz="0" w:space="0" w:color="auto"/>
        <w:right w:val="none" w:sz="0" w:space="0" w:color="auto"/>
      </w:divBdr>
    </w:div>
    <w:div w:id="1689260409">
      <w:bodyDiv w:val="1"/>
      <w:marLeft w:val="0"/>
      <w:marRight w:val="0"/>
      <w:marTop w:val="0"/>
      <w:marBottom w:val="0"/>
      <w:divBdr>
        <w:top w:val="none" w:sz="0" w:space="0" w:color="auto"/>
        <w:left w:val="none" w:sz="0" w:space="0" w:color="auto"/>
        <w:bottom w:val="none" w:sz="0" w:space="0" w:color="auto"/>
        <w:right w:val="none" w:sz="0" w:space="0" w:color="auto"/>
      </w:divBdr>
    </w:div>
    <w:div w:id="1699038685">
      <w:bodyDiv w:val="1"/>
      <w:marLeft w:val="0"/>
      <w:marRight w:val="0"/>
      <w:marTop w:val="0"/>
      <w:marBottom w:val="0"/>
      <w:divBdr>
        <w:top w:val="none" w:sz="0" w:space="0" w:color="auto"/>
        <w:left w:val="none" w:sz="0" w:space="0" w:color="auto"/>
        <w:bottom w:val="none" w:sz="0" w:space="0" w:color="auto"/>
        <w:right w:val="none" w:sz="0" w:space="0" w:color="auto"/>
      </w:divBdr>
    </w:div>
    <w:div w:id="1702895711">
      <w:bodyDiv w:val="1"/>
      <w:marLeft w:val="0"/>
      <w:marRight w:val="0"/>
      <w:marTop w:val="0"/>
      <w:marBottom w:val="0"/>
      <w:divBdr>
        <w:top w:val="none" w:sz="0" w:space="0" w:color="auto"/>
        <w:left w:val="none" w:sz="0" w:space="0" w:color="auto"/>
        <w:bottom w:val="none" w:sz="0" w:space="0" w:color="auto"/>
        <w:right w:val="none" w:sz="0" w:space="0" w:color="auto"/>
      </w:divBdr>
    </w:div>
    <w:div w:id="1715619856">
      <w:bodyDiv w:val="1"/>
      <w:marLeft w:val="0"/>
      <w:marRight w:val="0"/>
      <w:marTop w:val="0"/>
      <w:marBottom w:val="0"/>
      <w:divBdr>
        <w:top w:val="none" w:sz="0" w:space="0" w:color="auto"/>
        <w:left w:val="none" w:sz="0" w:space="0" w:color="auto"/>
        <w:bottom w:val="none" w:sz="0" w:space="0" w:color="auto"/>
        <w:right w:val="none" w:sz="0" w:space="0" w:color="auto"/>
      </w:divBdr>
    </w:div>
    <w:div w:id="1716813641">
      <w:bodyDiv w:val="1"/>
      <w:marLeft w:val="0"/>
      <w:marRight w:val="0"/>
      <w:marTop w:val="0"/>
      <w:marBottom w:val="0"/>
      <w:divBdr>
        <w:top w:val="none" w:sz="0" w:space="0" w:color="auto"/>
        <w:left w:val="none" w:sz="0" w:space="0" w:color="auto"/>
        <w:bottom w:val="none" w:sz="0" w:space="0" w:color="auto"/>
        <w:right w:val="none" w:sz="0" w:space="0" w:color="auto"/>
      </w:divBdr>
    </w:div>
    <w:div w:id="1726642049">
      <w:bodyDiv w:val="1"/>
      <w:marLeft w:val="0"/>
      <w:marRight w:val="0"/>
      <w:marTop w:val="0"/>
      <w:marBottom w:val="0"/>
      <w:divBdr>
        <w:top w:val="none" w:sz="0" w:space="0" w:color="auto"/>
        <w:left w:val="none" w:sz="0" w:space="0" w:color="auto"/>
        <w:bottom w:val="none" w:sz="0" w:space="0" w:color="auto"/>
        <w:right w:val="none" w:sz="0" w:space="0" w:color="auto"/>
      </w:divBdr>
    </w:div>
    <w:div w:id="1728407117">
      <w:bodyDiv w:val="1"/>
      <w:marLeft w:val="0"/>
      <w:marRight w:val="0"/>
      <w:marTop w:val="0"/>
      <w:marBottom w:val="0"/>
      <w:divBdr>
        <w:top w:val="none" w:sz="0" w:space="0" w:color="auto"/>
        <w:left w:val="none" w:sz="0" w:space="0" w:color="auto"/>
        <w:bottom w:val="none" w:sz="0" w:space="0" w:color="auto"/>
        <w:right w:val="none" w:sz="0" w:space="0" w:color="auto"/>
      </w:divBdr>
    </w:div>
    <w:div w:id="1740394993">
      <w:bodyDiv w:val="1"/>
      <w:marLeft w:val="0"/>
      <w:marRight w:val="0"/>
      <w:marTop w:val="0"/>
      <w:marBottom w:val="0"/>
      <w:divBdr>
        <w:top w:val="none" w:sz="0" w:space="0" w:color="auto"/>
        <w:left w:val="none" w:sz="0" w:space="0" w:color="auto"/>
        <w:bottom w:val="none" w:sz="0" w:space="0" w:color="auto"/>
        <w:right w:val="none" w:sz="0" w:space="0" w:color="auto"/>
      </w:divBdr>
    </w:div>
    <w:div w:id="1742363041">
      <w:bodyDiv w:val="1"/>
      <w:marLeft w:val="0"/>
      <w:marRight w:val="0"/>
      <w:marTop w:val="0"/>
      <w:marBottom w:val="0"/>
      <w:divBdr>
        <w:top w:val="none" w:sz="0" w:space="0" w:color="auto"/>
        <w:left w:val="none" w:sz="0" w:space="0" w:color="auto"/>
        <w:bottom w:val="none" w:sz="0" w:space="0" w:color="auto"/>
        <w:right w:val="none" w:sz="0" w:space="0" w:color="auto"/>
      </w:divBdr>
    </w:div>
    <w:div w:id="1756592584">
      <w:bodyDiv w:val="1"/>
      <w:marLeft w:val="0"/>
      <w:marRight w:val="0"/>
      <w:marTop w:val="0"/>
      <w:marBottom w:val="0"/>
      <w:divBdr>
        <w:top w:val="none" w:sz="0" w:space="0" w:color="auto"/>
        <w:left w:val="none" w:sz="0" w:space="0" w:color="auto"/>
        <w:bottom w:val="none" w:sz="0" w:space="0" w:color="auto"/>
        <w:right w:val="none" w:sz="0" w:space="0" w:color="auto"/>
      </w:divBdr>
    </w:div>
    <w:div w:id="1766261796">
      <w:bodyDiv w:val="1"/>
      <w:marLeft w:val="0"/>
      <w:marRight w:val="0"/>
      <w:marTop w:val="0"/>
      <w:marBottom w:val="0"/>
      <w:divBdr>
        <w:top w:val="none" w:sz="0" w:space="0" w:color="auto"/>
        <w:left w:val="none" w:sz="0" w:space="0" w:color="auto"/>
        <w:bottom w:val="none" w:sz="0" w:space="0" w:color="auto"/>
        <w:right w:val="none" w:sz="0" w:space="0" w:color="auto"/>
      </w:divBdr>
    </w:div>
    <w:div w:id="1791631443">
      <w:bodyDiv w:val="1"/>
      <w:marLeft w:val="0"/>
      <w:marRight w:val="0"/>
      <w:marTop w:val="0"/>
      <w:marBottom w:val="0"/>
      <w:divBdr>
        <w:top w:val="none" w:sz="0" w:space="0" w:color="auto"/>
        <w:left w:val="none" w:sz="0" w:space="0" w:color="auto"/>
        <w:bottom w:val="none" w:sz="0" w:space="0" w:color="auto"/>
        <w:right w:val="none" w:sz="0" w:space="0" w:color="auto"/>
      </w:divBdr>
    </w:div>
    <w:div w:id="1794711071">
      <w:bodyDiv w:val="1"/>
      <w:marLeft w:val="0"/>
      <w:marRight w:val="0"/>
      <w:marTop w:val="0"/>
      <w:marBottom w:val="0"/>
      <w:divBdr>
        <w:top w:val="none" w:sz="0" w:space="0" w:color="auto"/>
        <w:left w:val="none" w:sz="0" w:space="0" w:color="auto"/>
        <w:bottom w:val="none" w:sz="0" w:space="0" w:color="auto"/>
        <w:right w:val="none" w:sz="0" w:space="0" w:color="auto"/>
      </w:divBdr>
    </w:div>
    <w:div w:id="1796365708">
      <w:bodyDiv w:val="1"/>
      <w:marLeft w:val="0"/>
      <w:marRight w:val="0"/>
      <w:marTop w:val="0"/>
      <w:marBottom w:val="0"/>
      <w:divBdr>
        <w:top w:val="none" w:sz="0" w:space="0" w:color="auto"/>
        <w:left w:val="none" w:sz="0" w:space="0" w:color="auto"/>
        <w:bottom w:val="none" w:sz="0" w:space="0" w:color="auto"/>
        <w:right w:val="none" w:sz="0" w:space="0" w:color="auto"/>
      </w:divBdr>
    </w:div>
    <w:div w:id="1799836653">
      <w:bodyDiv w:val="1"/>
      <w:marLeft w:val="0"/>
      <w:marRight w:val="0"/>
      <w:marTop w:val="0"/>
      <w:marBottom w:val="0"/>
      <w:divBdr>
        <w:top w:val="none" w:sz="0" w:space="0" w:color="auto"/>
        <w:left w:val="none" w:sz="0" w:space="0" w:color="auto"/>
        <w:bottom w:val="none" w:sz="0" w:space="0" w:color="auto"/>
        <w:right w:val="none" w:sz="0" w:space="0" w:color="auto"/>
      </w:divBdr>
    </w:div>
    <w:div w:id="1846087357">
      <w:bodyDiv w:val="1"/>
      <w:marLeft w:val="0"/>
      <w:marRight w:val="0"/>
      <w:marTop w:val="0"/>
      <w:marBottom w:val="0"/>
      <w:divBdr>
        <w:top w:val="none" w:sz="0" w:space="0" w:color="auto"/>
        <w:left w:val="none" w:sz="0" w:space="0" w:color="auto"/>
        <w:bottom w:val="none" w:sz="0" w:space="0" w:color="auto"/>
        <w:right w:val="none" w:sz="0" w:space="0" w:color="auto"/>
      </w:divBdr>
    </w:div>
    <w:div w:id="1879200166">
      <w:bodyDiv w:val="1"/>
      <w:marLeft w:val="0"/>
      <w:marRight w:val="0"/>
      <w:marTop w:val="0"/>
      <w:marBottom w:val="0"/>
      <w:divBdr>
        <w:top w:val="none" w:sz="0" w:space="0" w:color="auto"/>
        <w:left w:val="none" w:sz="0" w:space="0" w:color="auto"/>
        <w:bottom w:val="none" w:sz="0" w:space="0" w:color="auto"/>
        <w:right w:val="none" w:sz="0" w:space="0" w:color="auto"/>
      </w:divBdr>
    </w:div>
    <w:div w:id="1888910770">
      <w:bodyDiv w:val="1"/>
      <w:marLeft w:val="0"/>
      <w:marRight w:val="0"/>
      <w:marTop w:val="0"/>
      <w:marBottom w:val="0"/>
      <w:divBdr>
        <w:top w:val="none" w:sz="0" w:space="0" w:color="auto"/>
        <w:left w:val="none" w:sz="0" w:space="0" w:color="auto"/>
        <w:bottom w:val="none" w:sz="0" w:space="0" w:color="auto"/>
        <w:right w:val="none" w:sz="0" w:space="0" w:color="auto"/>
      </w:divBdr>
    </w:div>
    <w:div w:id="1895500793">
      <w:bodyDiv w:val="1"/>
      <w:marLeft w:val="0"/>
      <w:marRight w:val="0"/>
      <w:marTop w:val="0"/>
      <w:marBottom w:val="0"/>
      <w:divBdr>
        <w:top w:val="none" w:sz="0" w:space="0" w:color="auto"/>
        <w:left w:val="none" w:sz="0" w:space="0" w:color="auto"/>
        <w:bottom w:val="none" w:sz="0" w:space="0" w:color="auto"/>
        <w:right w:val="none" w:sz="0" w:space="0" w:color="auto"/>
      </w:divBdr>
    </w:div>
    <w:div w:id="1904367368">
      <w:bodyDiv w:val="1"/>
      <w:marLeft w:val="0"/>
      <w:marRight w:val="0"/>
      <w:marTop w:val="0"/>
      <w:marBottom w:val="0"/>
      <w:divBdr>
        <w:top w:val="none" w:sz="0" w:space="0" w:color="auto"/>
        <w:left w:val="none" w:sz="0" w:space="0" w:color="auto"/>
        <w:bottom w:val="none" w:sz="0" w:space="0" w:color="auto"/>
        <w:right w:val="none" w:sz="0" w:space="0" w:color="auto"/>
      </w:divBdr>
    </w:div>
    <w:div w:id="1905793521">
      <w:bodyDiv w:val="1"/>
      <w:marLeft w:val="0"/>
      <w:marRight w:val="0"/>
      <w:marTop w:val="0"/>
      <w:marBottom w:val="0"/>
      <w:divBdr>
        <w:top w:val="none" w:sz="0" w:space="0" w:color="auto"/>
        <w:left w:val="none" w:sz="0" w:space="0" w:color="auto"/>
        <w:bottom w:val="none" w:sz="0" w:space="0" w:color="auto"/>
        <w:right w:val="none" w:sz="0" w:space="0" w:color="auto"/>
      </w:divBdr>
    </w:div>
    <w:div w:id="1909025834">
      <w:bodyDiv w:val="1"/>
      <w:marLeft w:val="0"/>
      <w:marRight w:val="0"/>
      <w:marTop w:val="0"/>
      <w:marBottom w:val="0"/>
      <w:divBdr>
        <w:top w:val="none" w:sz="0" w:space="0" w:color="auto"/>
        <w:left w:val="none" w:sz="0" w:space="0" w:color="auto"/>
        <w:bottom w:val="none" w:sz="0" w:space="0" w:color="auto"/>
        <w:right w:val="none" w:sz="0" w:space="0" w:color="auto"/>
      </w:divBdr>
    </w:div>
    <w:div w:id="1922135046">
      <w:bodyDiv w:val="1"/>
      <w:marLeft w:val="0"/>
      <w:marRight w:val="0"/>
      <w:marTop w:val="0"/>
      <w:marBottom w:val="0"/>
      <w:divBdr>
        <w:top w:val="none" w:sz="0" w:space="0" w:color="auto"/>
        <w:left w:val="none" w:sz="0" w:space="0" w:color="auto"/>
        <w:bottom w:val="none" w:sz="0" w:space="0" w:color="auto"/>
        <w:right w:val="none" w:sz="0" w:space="0" w:color="auto"/>
      </w:divBdr>
    </w:div>
    <w:div w:id="1926643030">
      <w:bodyDiv w:val="1"/>
      <w:marLeft w:val="0"/>
      <w:marRight w:val="0"/>
      <w:marTop w:val="0"/>
      <w:marBottom w:val="0"/>
      <w:divBdr>
        <w:top w:val="none" w:sz="0" w:space="0" w:color="auto"/>
        <w:left w:val="none" w:sz="0" w:space="0" w:color="auto"/>
        <w:bottom w:val="none" w:sz="0" w:space="0" w:color="auto"/>
        <w:right w:val="none" w:sz="0" w:space="0" w:color="auto"/>
      </w:divBdr>
    </w:div>
    <w:div w:id="1928154923">
      <w:bodyDiv w:val="1"/>
      <w:marLeft w:val="0"/>
      <w:marRight w:val="0"/>
      <w:marTop w:val="0"/>
      <w:marBottom w:val="0"/>
      <w:divBdr>
        <w:top w:val="none" w:sz="0" w:space="0" w:color="auto"/>
        <w:left w:val="none" w:sz="0" w:space="0" w:color="auto"/>
        <w:bottom w:val="none" w:sz="0" w:space="0" w:color="auto"/>
        <w:right w:val="none" w:sz="0" w:space="0" w:color="auto"/>
      </w:divBdr>
    </w:div>
    <w:div w:id="1941448760">
      <w:bodyDiv w:val="1"/>
      <w:marLeft w:val="0"/>
      <w:marRight w:val="0"/>
      <w:marTop w:val="0"/>
      <w:marBottom w:val="0"/>
      <w:divBdr>
        <w:top w:val="none" w:sz="0" w:space="0" w:color="auto"/>
        <w:left w:val="none" w:sz="0" w:space="0" w:color="auto"/>
        <w:bottom w:val="none" w:sz="0" w:space="0" w:color="auto"/>
        <w:right w:val="none" w:sz="0" w:space="0" w:color="auto"/>
      </w:divBdr>
    </w:div>
    <w:div w:id="1954751799">
      <w:bodyDiv w:val="1"/>
      <w:marLeft w:val="0"/>
      <w:marRight w:val="0"/>
      <w:marTop w:val="0"/>
      <w:marBottom w:val="0"/>
      <w:divBdr>
        <w:top w:val="none" w:sz="0" w:space="0" w:color="auto"/>
        <w:left w:val="none" w:sz="0" w:space="0" w:color="auto"/>
        <w:bottom w:val="none" w:sz="0" w:space="0" w:color="auto"/>
        <w:right w:val="none" w:sz="0" w:space="0" w:color="auto"/>
      </w:divBdr>
    </w:div>
    <w:div w:id="1961374041">
      <w:bodyDiv w:val="1"/>
      <w:marLeft w:val="0"/>
      <w:marRight w:val="0"/>
      <w:marTop w:val="0"/>
      <w:marBottom w:val="0"/>
      <w:divBdr>
        <w:top w:val="none" w:sz="0" w:space="0" w:color="auto"/>
        <w:left w:val="none" w:sz="0" w:space="0" w:color="auto"/>
        <w:bottom w:val="none" w:sz="0" w:space="0" w:color="auto"/>
        <w:right w:val="none" w:sz="0" w:space="0" w:color="auto"/>
      </w:divBdr>
    </w:div>
    <w:div w:id="1967812584">
      <w:bodyDiv w:val="1"/>
      <w:marLeft w:val="0"/>
      <w:marRight w:val="0"/>
      <w:marTop w:val="0"/>
      <w:marBottom w:val="0"/>
      <w:divBdr>
        <w:top w:val="none" w:sz="0" w:space="0" w:color="auto"/>
        <w:left w:val="none" w:sz="0" w:space="0" w:color="auto"/>
        <w:bottom w:val="none" w:sz="0" w:space="0" w:color="auto"/>
        <w:right w:val="none" w:sz="0" w:space="0" w:color="auto"/>
      </w:divBdr>
    </w:div>
    <w:div w:id="1972898144">
      <w:bodyDiv w:val="1"/>
      <w:marLeft w:val="0"/>
      <w:marRight w:val="0"/>
      <w:marTop w:val="0"/>
      <w:marBottom w:val="0"/>
      <w:divBdr>
        <w:top w:val="none" w:sz="0" w:space="0" w:color="auto"/>
        <w:left w:val="none" w:sz="0" w:space="0" w:color="auto"/>
        <w:bottom w:val="none" w:sz="0" w:space="0" w:color="auto"/>
        <w:right w:val="none" w:sz="0" w:space="0" w:color="auto"/>
      </w:divBdr>
    </w:div>
    <w:div w:id="1973367171">
      <w:bodyDiv w:val="1"/>
      <w:marLeft w:val="0"/>
      <w:marRight w:val="0"/>
      <w:marTop w:val="0"/>
      <w:marBottom w:val="0"/>
      <w:divBdr>
        <w:top w:val="none" w:sz="0" w:space="0" w:color="auto"/>
        <w:left w:val="none" w:sz="0" w:space="0" w:color="auto"/>
        <w:bottom w:val="none" w:sz="0" w:space="0" w:color="auto"/>
        <w:right w:val="none" w:sz="0" w:space="0" w:color="auto"/>
      </w:divBdr>
    </w:div>
    <w:div w:id="1973707952">
      <w:bodyDiv w:val="1"/>
      <w:marLeft w:val="0"/>
      <w:marRight w:val="0"/>
      <w:marTop w:val="0"/>
      <w:marBottom w:val="0"/>
      <w:divBdr>
        <w:top w:val="none" w:sz="0" w:space="0" w:color="auto"/>
        <w:left w:val="none" w:sz="0" w:space="0" w:color="auto"/>
        <w:bottom w:val="none" w:sz="0" w:space="0" w:color="auto"/>
        <w:right w:val="none" w:sz="0" w:space="0" w:color="auto"/>
      </w:divBdr>
    </w:div>
    <w:div w:id="1987466591">
      <w:bodyDiv w:val="1"/>
      <w:marLeft w:val="0"/>
      <w:marRight w:val="0"/>
      <w:marTop w:val="0"/>
      <w:marBottom w:val="0"/>
      <w:divBdr>
        <w:top w:val="none" w:sz="0" w:space="0" w:color="auto"/>
        <w:left w:val="none" w:sz="0" w:space="0" w:color="auto"/>
        <w:bottom w:val="none" w:sz="0" w:space="0" w:color="auto"/>
        <w:right w:val="none" w:sz="0" w:space="0" w:color="auto"/>
      </w:divBdr>
    </w:div>
    <w:div w:id="1991715599">
      <w:bodyDiv w:val="1"/>
      <w:marLeft w:val="0"/>
      <w:marRight w:val="0"/>
      <w:marTop w:val="0"/>
      <w:marBottom w:val="0"/>
      <w:divBdr>
        <w:top w:val="none" w:sz="0" w:space="0" w:color="auto"/>
        <w:left w:val="none" w:sz="0" w:space="0" w:color="auto"/>
        <w:bottom w:val="none" w:sz="0" w:space="0" w:color="auto"/>
        <w:right w:val="none" w:sz="0" w:space="0" w:color="auto"/>
      </w:divBdr>
    </w:div>
    <w:div w:id="1997568676">
      <w:bodyDiv w:val="1"/>
      <w:marLeft w:val="0"/>
      <w:marRight w:val="0"/>
      <w:marTop w:val="0"/>
      <w:marBottom w:val="0"/>
      <w:divBdr>
        <w:top w:val="none" w:sz="0" w:space="0" w:color="auto"/>
        <w:left w:val="none" w:sz="0" w:space="0" w:color="auto"/>
        <w:bottom w:val="none" w:sz="0" w:space="0" w:color="auto"/>
        <w:right w:val="none" w:sz="0" w:space="0" w:color="auto"/>
      </w:divBdr>
    </w:div>
    <w:div w:id="2001040644">
      <w:bodyDiv w:val="1"/>
      <w:marLeft w:val="0"/>
      <w:marRight w:val="0"/>
      <w:marTop w:val="0"/>
      <w:marBottom w:val="0"/>
      <w:divBdr>
        <w:top w:val="none" w:sz="0" w:space="0" w:color="auto"/>
        <w:left w:val="none" w:sz="0" w:space="0" w:color="auto"/>
        <w:bottom w:val="none" w:sz="0" w:space="0" w:color="auto"/>
        <w:right w:val="none" w:sz="0" w:space="0" w:color="auto"/>
      </w:divBdr>
    </w:div>
    <w:div w:id="2010911437">
      <w:bodyDiv w:val="1"/>
      <w:marLeft w:val="0"/>
      <w:marRight w:val="0"/>
      <w:marTop w:val="0"/>
      <w:marBottom w:val="0"/>
      <w:divBdr>
        <w:top w:val="none" w:sz="0" w:space="0" w:color="auto"/>
        <w:left w:val="none" w:sz="0" w:space="0" w:color="auto"/>
        <w:bottom w:val="none" w:sz="0" w:space="0" w:color="auto"/>
        <w:right w:val="none" w:sz="0" w:space="0" w:color="auto"/>
      </w:divBdr>
    </w:div>
    <w:div w:id="2017682632">
      <w:bodyDiv w:val="1"/>
      <w:marLeft w:val="0"/>
      <w:marRight w:val="0"/>
      <w:marTop w:val="0"/>
      <w:marBottom w:val="0"/>
      <w:divBdr>
        <w:top w:val="none" w:sz="0" w:space="0" w:color="auto"/>
        <w:left w:val="none" w:sz="0" w:space="0" w:color="auto"/>
        <w:bottom w:val="none" w:sz="0" w:space="0" w:color="auto"/>
        <w:right w:val="none" w:sz="0" w:space="0" w:color="auto"/>
      </w:divBdr>
    </w:div>
    <w:div w:id="2018533716">
      <w:bodyDiv w:val="1"/>
      <w:marLeft w:val="0"/>
      <w:marRight w:val="0"/>
      <w:marTop w:val="0"/>
      <w:marBottom w:val="0"/>
      <w:divBdr>
        <w:top w:val="none" w:sz="0" w:space="0" w:color="auto"/>
        <w:left w:val="none" w:sz="0" w:space="0" w:color="auto"/>
        <w:bottom w:val="none" w:sz="0" w:space="0" w:color="auto"/>
        <w:right w:val="none" w:sz="0" w:space="0" w:color="auto"/>
      </w:divBdr>
    </w:div>
    <w:div w:id="2021662015">
      <w:bodyDiv w:val="1"/>
      <w:marLeft w:val="0"/>
      <w:marRight w:val="0"/>
      <w:marTop w:val="0"/>
      <w:marBottom w:val="0"/>
      <w:divBdr>
        <w:top w:val="none" w:sz="0" w:space="0" w:color="auto"/>
        <w:left w:val="none" w:sz="0" w:space="0" w:color="auto"/>
        <w:bottom w:val="none" w:sz="0" w:space="0" w:color="auto"/>
        <w:right w:val="none" w:sz="0" w:space="0" w:color="auto"/>
      </w:divBdr>
    </w:div>
    <w:div w:id="2030716578">
      <w:bodyDiv w:val="1"/>
      <w:marLeft w:val="0"/>
      <w:marRight w:val="0"/>
      <w:marTop w:val="0"/>
      <w:marBottom w:val="0"/>
      <w:divBdr>
        <w:top w:val="none" w:sz="0" w:space="0" w:color="auto"/>
        <w:left w:val="none" w:sz="0" w:space="0" w:color="auto"/>
        <w:bottom w:val="none" w:sz="0" w:space="0" w:color="auto"/>
        <w:right w:val="none" w:sz="0" w:space="0" w:color="auto"/>
      </w:divBdr>
    </w:div>
    <w:div w:id="2031904585">
      <w:bodyDiv w:val="1"/>
      <w:marLeft w:val="0"/>
      <w:marRight w:val="0"/>
      <w:marTop w:val="0"/>
      <w:marBottom w:val="0"/>
      <w:divBdr>
        <w:top w:val="none" w:sz="0" w:space="0" w:color="auto"/>
        <w:left w:val="none" w:sz="0" w:space="0" w:color="auto"/>
        <w:bottom w:val="none" w:sz="0" w:space="0" w:color="auto"/>
        <w:right w:val="none" w:sz="0" w:space="0" w:color="auto"/>
      </w:divBdr>
    </w:div>
    <w:div w:id="2044011128">
      <w:bodyDiv w:val="1"/>
      <w:marLeft w:val="0"/>
      <w:marRight w:val="0"/>
      <w:marTop w:val="0"/>
      <w:marBottom w:val="0"/>
      <w:divBdr>
        <w:top w:val="none" w:sz="0" w:space="0" w:color="auto"/>
        <w:left w:val="none" w:sz="0" w:space="0" w:color="auto"/>
        <w:bottom w:val="none" w:sz="0" w:space="0" w:color="auto"/>
        <w:right w:val="none" w:sz="0" w:space="0" w:color="auto"/>
      </w:divBdr>
    </w:div>
    <w:div w:id="2080976969">
      <w:bodyDiv w:val="1"/>
      <w:marLeft w:val="0"/>
      <w:marRight w:val="0"/>
      <w:marTop w:val="0"/>
      <w:marBottom w:val="0"/>
      <w:divBdr>
        <w:top w:val="none" w:sz="0" w:space="0" w:color="auto"/>
        <w:left w:val="none" w:sz="0" w:space="0" w:color="auto"/>
        <w:bottom w:val="none" w:sz="0" w:space="0" w:color="auto"/>
        <w:right w:val="none" w:sz="0" w:space="0" w:color="auto"/>
      </w:divBdr>
    </w:div>
    <w:div w:id="2106025540">
      <w:bodyDiv w:val="1"/>
      <w:marLeft w:val="0"/>
      <w:marRight w:val="0"/>
      <w:marTop w:val="0"/>
      <w:marBottom w:val="0"/>
      <w:divBdr>
        <w:top w:val="none" w:sz="0" w:space="0" w:color="auto"/>
        <w:left w:val="none" w:sz="0" w:space="0" w:color="auto"/>
        <w:bottom w:val="none" w:sz="0" w:space="0" w:color="auto"/>
        <w:right w:val="none" w:sz="0" w:space="0" w:color="auto"/>
      </w:divBdr>
    </w:div>
    <w:div w:id="2110004162">
      <w:bodyDiv w:val="1"/>
      <w:marLeft w:val="0"/>
      <w:marRight w:val="0"/>
      <w:marTop w:val="0"/>
      <w:marBottom w:val="0"/>
      <w:divBdr>
        <w:top w:val="none" w:sz="0" w:space="0" w:color="auto"/>
        <w:left w:val="none" w:sz="0" w:space="0" w:color="auto"/>
        <w:bottom w:val="none" w:sz="0" w:space="0" w:color="auto"/>
        <w:right w:val="none" w:sz="0" w:space="0" w:color="auto"/>
      </w:divBdr>
    </w:div>
    <w:div w:id="2123844323">
      <w:bodyDiv w:val="1"/>
      <w:marLeft w:val="0"/>
      <w:marRight w:val="0"/>
      <w:marTop w:val="0"/>
      <w:marBottom w:val="0"/>
      <w:divBdr>
        <w:top w:val="none" w:sz="0" w:space="0" w:color="auto"/>
        <w:left w:val="none" w:sz="0" w:space="0" w:color="auto"/>
        <w:bottom w:val="none" w:sz="0" w:space="0" w:color="auto"/>
        <w:right w:val="none" w:sz="0" w:space="0" w:color="auto"/>
      </w:divBdr>
    </w:div>
    <w:div w:id="2128548724">
      <w:bodyDiv w:val="1"/>
      <w:marLeft w:val="0"/>
      <w:marRight w:val="0"/>
      <w:marTop w:val="0"/>
      <w:marBottom w:val="0"/>
      <w:divBdr>
        <w:top w:val="none" w:sz="0" w:space="0" w:color="auto"/>
        <w:left w:val="none" w:sz="0" w:space="0" w:color="auto"/>
        <w:bottom w:val="none" w:sz="0" w:space="0" w:color="auto"/>
        <w:right w:val="none" w:sz="0" w:space="0" w:color="auto"/>
      </w:divBdr>
    </w:div>
    <w:div w:id="2128693414">
      <w:bodyDiv w:val="1"/>
      <w:marLeft w:val="0"/>
      <w:marRight w:val="0"/>
      <w:marTop w:val="0"/>
      <w:marBottom w:val="0"/>
      <w:divBdr>
        <w:top w:val="none" w:sz="0" w:space="0" w:color="auto"/>
        <w:left w:val="none" w:sz="0" w:space="0" w:color="auto"/>
        <w:bottom w:val="none" w:sz="0" w:space="0" w:color="auto"/>
        <w:right w:val="none" w:sz="0" w:space="0" w:color="auto"/>
      </w:divBdr>
    </w:div>
    <w:div w:id="2132241386">
      <w:bodyDiv w:val="1"/>
      <w:marLeft w:val="0"/>
      <w:marRight w:val="0"/>
      <w:marTop w:val="0"/>
      <w:marBottom w:val="0"/>
      <w:divBdr>
        <w:top w:val="none" w:sz="0" w:space="0" w:color="auto"/>
        <w:left w:val="none" w:sz="0" w:space="0" w:color="auto"/>
        <w:bottom w:val="none" w:sz="0" w:space="0" w:color="auto"/>
        <w:right w:val="none" w:sz="0" w:space="0" w:color="auto"/>
      </w:divBdr>
    </w:div>
    <w:div w:id="2139176797">
      <w:bodyDiv w:val="1"/>
      <w:marLeft w:val="0"/>
      <w:marRight w:val="0"/>
      <w:marTop w:val="0"/>
      <w:marBottom w:val="0"/>
      <w:divBdr>
        <w:top w:val="none" w:sz="0" w:space="0" w:color="auto"/>
        <w:left w:val="none" w:sz="0" w:space="0" w:color="auto"/>
        <w:bottom w:val="none" w:sz="0" w:space="0" w:color="auto"/>
        <w:right w:val="none" w:sz="0" w:space="0" w:color="auto"/>
      </w:divBdr>
    </w:div>
    <w:div w:id="2141529206">
      <w:bodyDiv w:val="1"/>
      <w:marLeft w:val="0"/>
      <w:marRight w:val="0"/>
      <w:marTop w:val="0"/>
      <w:marBottom w:val="0"/>
      <w:divBdr>
        <w:top w:val="none" w:sz="0" w:space="0" w:color="auto"/>
        <w:left w:val="none" w:sz="0" w:space="0" w:color="auto"/>
        <w:bottom w:val="none" w:sz="0" w:space="0" w:color="auto"/>
        <w:right w:val="none" w:sz="0" w:space="0" w:color="auto"/>
      </w:divBdr>
    </w:div>
    <w:div w:id="214493125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6.jpg"/><Relationship Id="rId21" Type="http://schemas.openxmlformats.org/officeDocument/2006/relationships/image" Target="media/image60.jpg"/><Relationship Id="rId22" Type="http://schemas.openxmlformats.org/officeDocument/2006/relationships/image" Target="media/image7.jpg"/><Relationship Id="rId23" Type="http://schemas.openxmlformats.org/officeDocument/2006/relationships/image" Target="media/image70.jpg"/><Relationship Id="rId24" Type="http://schemas.openxmlformats.org/officeDocument/2006/relationships/image" Target="media/image8.jpeg"/><Relationship Id="rId25" Type="http://schemas.openxmlformats.org/officeDocument/2006/relationships/image" Target="media/image9.jpg"/><Relationship Id="rId26" Type="http://schemas.openxmlformats.org/officeDocument/2006/relationships/image" Target="media/image90.jpg"/><Relationship Id="rId27" Type="http://schemas.openxmlformats.org/officeDocument/2006/relationships/image" Target="media/image10.jpg"/><Relationship Id="rId28" Type="http://schemas.openxmlformats.org/officeDocument/2006/relationships/image" Target="media/image100.jpg"/><Relationship Id="rId29" Type="http://schemas.openxmlformats.org/officeDocument/2006/relationships/image" Target="media/image11.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10.jpg"/><Relationship Id="rId31" Type="http://schemas.openxmlformats.org/officeDocument/2006/relationships/image" Target="media/image12.jpg"/><Relationship Id="rId32" Type="http://schemas.openxmlformats.org/officeDocument/2006/relationships/image" Target="media/image120.jpg"/><Relationship Id="rId9" Type="http://schemas.microsoft.com/office/2011/relationships/commentsExtended" Target="commentsExtended.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1.jpg"/><Relationship Id="rId11" Type="http://schemas.openxmlformats.org/officeDocument/2006/relationships/image" Target="media/image13.jpg"/><Relationship Id="rId12" Type="http://schemas.openxmlformats.org/officeDocument/2006/relationships/image" Target="media/image2.jpg"/><Relationship Id="rId13" Type="http://schemas.openxmlformats.org/officeDocument/2006/relationships/image" Target="media/image20.jpg"/><Relationship Id="rId14" Type="http://schemas.openxmlformats.org/officeDocument/2006/relationships/image" Target="media/image3.jpg"/><Relationship Id="rId15" Type="http://schemas.openxmlformats.org/officeDocument/2006/relationships/image" Target="media/image30.jpg"/><Relationship Id="rId16" Type="http://schemas.openxmlformats.org/officeDocument/2006/relationships/image" Target="media/image4.jpg"/><Relationship Id="rId17" Type="http://schemas.openxmlformats.org/officeDocument/2006/relationships/image" Target="media/image40.jpg"/><Relationship Id="rId18" Type="http://schemas.openxmlformats.org/officeDocument/2006/relationships/image" Target="media/image5.jpg"/><Relationship Id="rId19" Type="http://schemas.openxmlformats.org/officeDocument/2006/relationships/image" Target="media/image50.jp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TomQuertemous/Library/Group%20Containers/UBF8T346G9.Office/User%20Content.localized/Templates.localized/TQs%20NIH%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888A5DD-D5A6-0649-92F8-52D5941452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TQs NIH template.dotx</Template>
  <TotalTime>24</TotalTime>
  <Pages>27</Pages>
  <Words>29778</Words>
  <Characters>169738</Characters>
  <Application>Microsoft Macintosh Word</Application>
  <DocSecurity>0</DocSecurity>
  <Lines>1414</Lines>
  <Paragraphs>398</Paragraphs>
  <ScaleCrop>false</ScaleCrop>
  <HeadingPairs>
    <vt:vector size="2" baseType="variant">
      <vt:variant>
        <vt:lpstr>Title</vt:lpstr>
      </vt:variant>
      <vt:variant>
        <vt:i4>1</vt:i4>
      </vt:variant>
    </vt:vector>
  </HeadingPairs>
  <TitlesOfParts>
    <vt:vector size="1" baseType="lpstr">
      <vt:lpstr/>
    </vt:vector>
  </TitlesOfParts>
  <Company>Stanford University</Company>
  <LinksUpToDate>false</LinksUpToDate>
  <CharactersWithSpaces>199118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Quertermous</dc:creator>
  <cp:keywords/>
  <dc:description/>
  <cp:lastModifiedBy>Thomas Quertermous</cp:lastModifiedBy>
  <cp:revision>46</cp:revision>
  <cp:lastPrinted>2018-03-26T13:32:00Z</cp:lastPrinted>
  <dcterms:created xsi:type="dcterms:W3CDTF">2018-03-24T15:35:00Z</dcterms:created>
  <dcterms:modified xsi:type="dcterms:W3CDTF">2018-03-27T16:56:00Z</dcterms:modified>
</cp:coreProperties>
</file>